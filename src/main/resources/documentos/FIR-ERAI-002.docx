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77777777" w:rsidR="00845B57" w:rsidRPr="00C4567E" w:rsidRDefault="00845B57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77777777" w:rsidR="00845B57" w:rsidRPr="00C4567E" w:rsidRDefault="00845B57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Default="00845B57" w:rsidP="003E6D3F">
      <w:pPr>
        <w:pStyle w:val="Tablas"/>
        <w:ind w:left="0" w:hanging="11"/>
        <w:jc w:val="left"/>
      </w:pPr>
      <w:r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Default="00EB76A6" w:rsidP="003E6D3F">
      <w:pPr>
        <w:pStyle w:val="Tablas"/>
        <w:ind w:left="0" w:hanging="11"/>
        <w:jc w:val="left"/>
      </w:pPr>
      <w:r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</w:tbl>
    <w:p w14:paraId="0B0D0578" w14:textId="77777777" w:rsidR="00EF198E" w:rsidRPr="00EF198E" w:rsidRDefault="00EF198E" w:rsidP="00EF198E"/>
    <w:p w14:paraId="4CA80D26" w14:textId="418449B9" w:rsidR="00EB76A6" w:rsidRDefault="002613BD" w:rsidP="00EB76A6">
      <w:pPr>
        <w:pStyle w:val="Ttulo1"/>
      </w:pPr>
      <w:bookmarkStart w:id="2" w:name="_Toc44071329"/>
      <w:r>
        <w:t>Resultados específicos por técnica</w:t>
      </w:r>
      <w:bookmarkEnd w:id="2"/>
    </w:p>
    <w:p w14:paraId="39837E68" w14:textId="5C3E141C" w:rsidR="002613BD" w:rsidRDefault="002613BD" w:rsidP="002613BD">
      <w:pPr>
        <w:pStyle w:val="Ttulo2"/>
      </w:pPr>
      <w:bookmarkStart w:id="3" w:name="_Toc44071330"/>
      <w:r>
        <w:t>Determinación de adhesión de tintas</w:t>
      </w:r>
      <w:bookmarkEnd w:id="3"/>
    </w:p>
    <w:tbl>
      <w:tblPr>
        <w:tblStyle w:val="Estilo3"/>
        <w:tblW w:w="5000" w:type="pct"/>
        <w:tblLook w:val="04A0" w:firstRow="1" w:lastRow="0" w:firstColumn="1" w:lastColumn="0" w:noHBand="0" w:noVBand="1"/>
      </w:tblPr>
      <w:tblGrid>
        <w:gridCol w:w="2404"/>
        <w:gridCol w:w="1702"/>
        <w:gridCol w:w="1277"/>
        <w:gridCol w:w="991"/>
        <w:gridCol w:w="1702"/>
        <w:gridCol w:w="752"/>
      </w:tblGrid>
      <w:tr w:rsidR="00D1387E" w14:paraId="69343EEA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pct"/>
            <w:gridSpan w:val="2"/>
          </w:tcPr>
          <w:p w14:paraId="3DB3118D" w14:textId="66A12D86" w:rsidR="00D1387E" w:rsidRPr="00D1387E" w:rsidRDefault="00D1387E" w:rsidP="00D1387E">
            <w:pPr>
              <w:jc w:val="center"/>
            </w:pPr>
            <w:r w:rsidRPr="00D1387E">
              <w:t>Condiciones de ensayo</w:t>
            </w:r>
          </w:p>
        </w:tc>
        <w:tc>
          <w:tcPr>
            <w:tcW w:w="2674" w:type="pct"/>
            <w:gridSpan w:val="4"/>
          </w:tcPr>
          <w:p w14:paraId="12B5F2E7" w14:textId="1E9153C3" w:rsidR="00D1387E" w:rsidRDefault="00D1387E" w:rsidP="00D13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0FB7122A" w14:textId="77777777" w:rsidTr="00EF19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  <w:shd w:val="clear" w:color="auto" w:fill="F2F2F2" w:themeFill="background1" w:themeFillShade="F2"/>
          </w:tcPr>
          <w:p w14:paraId="4F6309CB" w14:textId="62375654" w:rsidR="00DD0FBA" w:rsidRPr="00D1387E" w:rsidRDefault="00DD0FBA" w:rsidP="00DD0F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964" w:type="pct"/>
          </w:tcPr>
          <w:p w14:paraId="43A2DBA4" w14:textId="1FBA4E75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3" w:type="pct"/>
            <w:shd w:val="clear" w:color="auto" w:fill="F2F2F2" w:themeFill="background1" w:themeFillShade="F2"/>
          </w:tcPr>
          <w:p w14:paraId="5A3728DD" w14:textId="6FF275EC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561" w:type="pct"/>
          </w:tcPr>
          <w:p w14:paraId="1127940F" w14:textId="7419A3DF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°C</w:t>
            </w:r>
          </w:p>
        </w:tc>
        <w:tc>
          <w:tcPr>
            <w:tcW w:w="964" w:type="pct"/>
            <w:shd w:val="clear" w:color="auto" w:fill="F2F2F2" w:themeFill="background1" w:themeFillShade="F2"/>
          </w:tcPr>
          <w:p w14:paraId="3667BAE6" w14:textId="0A2900BD" w:rsidR="00DD0FBA" w:rsidRPr="00D1387E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426" w:type="pct"/>
          </w:tcPr>
          <w:p w14:paraId="4479CCEA" w14:textId="742BE8C4" w:rsidR="00DD0FBA" w:rsidRDefault="00DD0FBA" w:rsidP="00DD0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71A0EB5D" w14:textId="20E65DE9" w:rsidR="00D1387E" w:rsidRDefault="00D1387E" w:rsidP="003E6D3F">
      <w:pPr>
        <w:pStyle w:val="Tablas"/>
        <w:ind w:left="0" w:firstLine="0"/>
        <w:jc w:val="left"/>
      </w:pPr>
      <w:r>
        <w:t>Resultados de la determinación de adhesión de tintas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EF198E" w14:paraId="18A7E9B1" w14:textId="77777777" w:rsidTr="00EF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9B1DCE8" w14:textId="572B0F09" w:rsidR="00EF198E" w:rsidRDefault="00EF198E" w:rsidP="00EF198E">
            <w:pPr>
              <w:jc w:val="center"/>
            </w:pPr>
            <w:bookmarkStart w:id="4" w:name="_Hlk44059404"/>
            <w:r>
              <w:t>ID cliente de la muestra</w:t>
            </w:r>
          </w:p>
        </w:tc>
        <w:tc>
          <w:tcPr>
            <w:tcW w:w="4414" w:type="dxa"/>
          </w:tcPr>
          <w:p w14:paraId="07746DE0" w14:textId="6B974677" w:rsidR="00EF198E" w:rsidRDefault="00EF198E" w:rsidP="00EF19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desprendimiento de tinta (%)</w:t>
            </w:r>
          </w:p>
        </w:tc>
      </w:tr>
      <w:tr w:rsidR="00EF198E" w14:paraId="128E60F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BCF16E" w14:textId="77777777" w:rsidR="00EF198E" w:rsidRDefault="00EF198E" w:rsidP="00EF198E">
            <w:pPr>
              <w:jc w:val="center"/>
            </w:pPr>
          </w:p>
        </w:tc>
        <w:tc>
          <w:tcPr>
            <w:tcW w:w="4414" w:type="dxa"/>
          </w:tcPr>
          <w:p w14:paraId="778709C2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5B1C252E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B2AEFEB" w14:textId="24AF74A9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94304CE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568EEB4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1CB4773" w14:textId="7A1B2D91" w:rsidR="00EF198E" w:rsidRPr="00EF198E" w:rsidRDefault="00EF198E" w:rsidP="00EF198E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E80FCA4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98E" w14:paraId="41D0DC62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2C15113" w14:textId="758495FA" w:rsidR="00EF198E" w:rsidRPr="00EF198E" w:rsidRDefault="00EF198E" w:rsidP="00EF198E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D5004B1" w14:textId="77777777" w:rsidR="00EF198E" w:rsidRDefault="00EF198E" w:rsidP="00EF1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"/>
    </w:tbl>
    <w:p w14:paraId="40AD87F0" w14:textId="38E127EC" w:rsidR="00EF198E" w:rsidRDefault="00EF198E" w:rsidP="00EF198E"/>
    <w:p w14:paraId="30C548B9" w14:textId="11290763" w:rsidR="00EF198E" w:rsidRDefault="00EF198E" w:rsidP="00EF198E">
      <w:pPr>
        <w:pStyle w:val="Ttulo2"/>
      </w:pPr>
      <w:bookmarkStart w:id="5" w:name="_Toc44071331"/>
      <w:r>
        <w:t>Determinación de dimensiones</w:t>
      </w:r>
      <w:bookmarkEnd w:id="5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DD0FBA" w14:paraId="4FA7D912" w14:textId="77777777" w:rsidTr="00DD0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06CD651D" w14:textId="77777777" w:rsidR="00EF198E" w:rsidRPr="00D1387E" w:rsidRDefault="00EF198E" w:rsidP="00D309C1">
            <w:pPr>
              <w:jc w:val="center"/>
            </w:pPr>
            <w:bookmarkStart w:id="6" w:name="_Hlk44059274"/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10ACC901" w14:textId="77777777" w:rsidR="00EF198E" w:rsidRDefault="00EF198E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DD0FBA" w14:paraId="7742CAF6" w14:textId="77777777" w:rsidTr="003E6D3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53F59BC" w14:textId="307A3A94" w:rsidR="00EF198E" w:rsidRPr="00D1387E" w:rsidRDefault="00EF198E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="00DD0FBA" w:rsidRPr="009B664A">
              <w:rPr>
                <w:i/>
                <w:iCs/>
                <w:sz w:val="14"/>
                <w:szCs w:val="20"/>
              </w:rPr>
              <w:t>(</w:t>
            </w:r>
            <w:r w:rsidRPr="009B664A">
              <w:rPr>
                <w:i/>
                <w:iCs/>
                <w:sz w:val="14"/>
                <w:szCs w:val="20"/>
              </w:rPr>
              <w:t>periodo)</w:t>
            </w:r>
          </w:p>
        </w:tc>
        <w:tc>
          <w:tcPr>
            <w:tcW w:w="795" w:type="pct"/>
          </w:tcPr>
          <w:p w14:paraId="2108FFC8" w14:textId="49609D4B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1496169" w14:textId="75A84AA4" w:rsidR="00EF198E" w:rsidRPr="00D1387E" w:rsidRDefault="003E6D3F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EF198E">
              <w:rPr>
                <w:b/>
                <w:bCs/>
              </w:rPr>
              <w:t xml:space="preserve"> muestras </w:t>
            </w:r>
            <w:r w:rsidR="00DD0FBA">
              <w:rPr>
                <w:b/>
                <w:bCs/>
              </w:rPr>
              <w:br/>
              <w:t xml:space="preserve">por </w:t>
            </w:r>
            <w:r w:rsidR="00EF198E">
              <w:rPr>
                <w:b/>
                <w:bCs/>
              </w:rPr>
              <w:t>ensayo</w:t>
            </w:r>
          </w:p>
        </w:tc>
        <w:tc>
          <w:tcPr>
            <w:tcW w:w="434" w:type="pct"/>
          </w:tcPr>
          <w:p w14:paraId="1A62651B" w14:textId="7E004864" w:rsidR="00EF198E" w:rsidRP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4BCD6E30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2308F5D1" w14:textId="0193027E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29CB0641" w14:textId="77777777" w:rsidR="00EF198E" w:rsidRPr="00D1387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CBBAF59" w14:textId="61FB5259" w:rsidR="00EF198E" w:rsidRDefault="00EF198E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bookmarkEnd w:id="6"/>
    <w:p w14:paraId="6E0D1437" w14:textId="5B8D4E89" w:rsidR="00EF198E" w:rsidRDefault="00896279" w:rsidP="003E6D3F">
      <w:pPr>
        <w:pStyle w:val="Tablas"/>
        <w:ind w:left="0" w:firstLine="0"/>
        <w:jc w:val="left"/>
      </w:pPr>
      <w:r>
        <w:t>Resultados de la determinación de dimensiones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1471"/>
        <w:gridCol w:w="1471"/>
        <w:gridCol w:w="1472"/>
      </w:tblGrid>
      <w:tr w:rsidR="00896279" w14:paraId="138F6860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 w:val="restart"/>
          </w:tcPr>
          <w:p w14:paraId="5B57E043" w14:textId="77777777" w:rsidR="00896279" w:rsidRDefault="00896279" w:rsidP="00D309C1">
            <w:pPr>
              <w:jc w:val="center"/>
            </w:pPr>
            <w:bookmarkStart w:id="7" w:name="_Hlk44059396"/>
            <w:r>
              <w:t>ID cliente de la muestra</w:t>
            </w:r>
          </w:p>
        </w:tc>
        <w:tc>
          <w:tcPr>
            <w:tcW w:w="4414" w:type="dxa"/>
            <w:gridSpan w:val="3"/>
          </w:tcPr>
          <w:p w14:paraId="554357E2" w14:textId="7B01D7DC" w:rsidR="00896279" w:rsidRDefault="00896279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Dimensiones (cm)</w:t>
            </w:r>
          </w:p>
        </w:tc>
      </w:tr>
      <w:tr w:rsidR="00896279" w14:paraId="0CD2EE94" w14:textId="77777777" w:rsidTr="0089627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vMerge/>
          </w:tcPr>
          <w:p w14:paraId="14F9E24A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  <w:shd w:val="clear" w:color="auto" w:fill="DEEAF6" w:themeFill="accent5" w:themeFillTint="33"/>
          </w:tcPr>
          <w:p w14:paraId="64D9FB89" w14:textId="24514063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Largo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19939495" w14:textId="751F2ABF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Ancho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516AE4A8" w14:textId="14C45D6B" w:rsidR="00896279" w:rsidRP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6279">
              <w:rPr>
                <w:b/>
                <w:bCs/>
              </w:rPr>
              <w:t>Fuelle</w:t>
            </w:r>
          </w:p>
        </w:tc>
      </w:tr>
      <w:tr w:rsidR="00896279" w14:paraId="08AABC6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FA3D43B" w14:textId="77777777" w:rsidR="00896279" w:rsidRDefault="00896279" w:rsidP="00D309C1">
            <w:pPr>
              <w:jc w:val="center"/>
            </w:pPr>
          </w:p>
        </w:tc>
        <w:tc>
          <w:tcPr>
            <w:tcW w:w="1471" w:type="dxa"/>
          </w:tcPr>
          <w:p w14:paraId="7D12AFAA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50E9FB20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B11E5D3" w14:textId="4C5F3F78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2FE5EE2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0977DC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1B47E341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4D171C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2EE618E" w14:textId="77777777" w:rsidR="00896279" w:rsidRPr="00EF198E" w:rsidRDefault="00896279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2E214314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79" w14:paraId="7F5D2F0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AC2F5E" w14:textId="77777777" w:rsidR="00896279" w:rsidRPr="00EF198E" w:rsidRDefault="00896279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0AA1E1B9" w14:textId="77777777" w:rsidR="00896279" w:rsidRDefault="00896279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7"/>
    </w:tbl>
    <w:p w14:paraId="570AC817" w14:textId="04175D2C" w:rsidR="00896279" w:rsidRDefault="00896279" w:rsidP="00896279"/>
    <w:sdt>
      <w:sdtPr>
        <w:id w:val="-356736709"/>
        <w:showingPlcHdr/>
        <w:picture/>
      </w:sdtPr>
      <w:sdtContent>
        <w:p w14:paraId="276DD784" w14:textId="57631866" w:rsidR="00896279" w:rsidRDefault="00896279" w:rsidP="00896279">
          <w:pPr>
            <w:jc w:val="center"/>
          </w:pPr>
          <w:r>
            <w:rPr>
              <w:noProof/>
            </w:rPr>
            <w:drawing>
              <wp:inline distT="0" distB="0" distL="0" distR="0" wp14:anchorId="201709DE" wp14:editId="657ABCAC">
                <wp:extent cx="1903730" cy="1903730"/>
                <wp:effectExtent l="0" t="0" r="127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730" cy="190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FABDD38" w14:textId="60BE75E1" w:rsidR="00896279" w:rsidRDefault="00896279" w:rsidP="00896279">
      <w:pPr>
        <w:jc w:val="left"/>
      </w:pPr>
      <w:r w:rsidRPr="00896279">
        <w:t xml:space="preserve">LIE </w:t>
      </w:r>
      <w:r w:rsidRPr="00896279">
        <w:rPr>
          <w:vertAlign w:val="superscript"/>
        </w:rPr>
        <w:t>2</w:t>
      </w:r>
      <w:r w:rsidRPr="00896279">
        <w:t xml:space="preserve"> Límite inferior de especificación LSE3 Límite superior de especificación. PA= Promedio ancho, PF= Promedio fuelle, PL= Promedio largo. (→) Indica la dirección de los resultados con respecto a la escala.</w:t>
      </w:r>
    </w:p>
    <w:p w14:paraId="46B72D4D" w14:textId="7C51BE3B" w:rsidR="00734082" w:rsidRDefault="00734082" w:rsidP="00734082">
      <w:pPr>
        <w:pStyle w:val="Grfica"/>
      </w:pPr>
      <w:r w:rsidRPr="00734082">
        <w:t>Determinación de dimensiones de las muestras bolsa tipo camiseta amarilla.</w:t>
      </w:r>
    </w:p>
    <w:p w14:paraId="66FBE6C6" w14:textId="77777777" w:rsidR="00734082" w:rsidRPr="00734082" w:rsidRDefault="00734082" w:rsidP="00734082"/>
    <w:p w14:paraId="6F3FA981" w14:textId="092CCA2F" w:rsidR="00734082" w:rsidRDefault="00734082" w:rsidP="00734082">
      <w:pPr>
        <w:pStyle w:val="Ttulo2"/>
      </w:pPr>
      <w:bookmarkStart w:id="8" w:name="_Toc44071332"/>
      <w:r>
        <w:t>Determinación del espesor</w:t>
      </w:r>
      <w:bookmarkEnd w:id="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3539"/>
        <w:gridCol w:w="1419"/>
      </w:tblGrid>
      <w:tr w:rsidR="00414637" w14:paraId="000AEAD2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B0DD00C" w14:textId="77777777" w:rsidR="00414637" w:rsidRPr="00D1387E" w:rsidRDefault="00414637" w:rsidP="00D309C1">
            <w:pPr>
              <w:jc w:val="center"/>
            </w:pPr>
            <w:bookmarkStart w:id="9" w:name="_Hlk44061153"/>
            <w:r w:rsidRPr="00D1387E">
              <w:t>Condiciones de ensayo</w:t>
            </w:r>
          </w:p>
        </w:tc>
      </w:tr>
      <w:tr w:rsidR="00414637" w14:paraId="740ECCD4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3DDF1EEE" w14:textId="4FEF3DD3" w:rsidR="00414637" w:rsidRPr="00D1387E" w:rsidRDefault="00414637" w:rsidP="0041463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431" w:type="pct"/>
          </w:tcPr>
          <w:p w14:paraId="44DB60BE" w14:textId="54445D6E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573D9F8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5F5E89D" w14:textId="42FD6758" w:rsidR="00414637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Cantidad de muestra para el análisis:</w:t>
            </w:r>
          </w:p>
        </w:tc>
        <w:tc>
          <w:tcPr>
            <w:tcW w:w="1431" w:type="pct"/>
          </w:tcPr>
          <w:p w14:paraId="77B80033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0820358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10F5C1FA" w14:textId="40C45E8C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>Número de repeticiones por muestra:</w:t>
            </w:r>
          </w:p>
        </w:tc>
        <w:tc>
          <w:tcPr>
            <w:tcW w:w="1431" w:type="pct"/>
          </w:tcPr>
          <w:p w14:paraId="3F1F4A85" w14:textId="77777777" w:rsidR="00414637" w:rsidRPr="00EF198E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37" w14:paraId="370163A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pct"/>
            <w:shd w:val="clear" w:color="auto" w:fill="EDEDED" w:themeFill="accent3" w:themeFillTint="33"/>
          </w:tcPr>
          <w:p w14:paraId="400AEC4D" w14:textId="5F1DD7E0" w:rsidR="00414637" w:rsidRPr="00022744" w:rsidRDefault="00414637" w:rsidP="00414637">
            <w:pPr>
              <w:jc w:val="left"/>
              <w:rPr>
                <w:b/>
                <w:bCs/>
              </w:rPr>
            </w:pPr>
            <w:r w:rsidRPr="00022744">
              <w:rPr>
                <w:b/>
                <w:bCs/>
              </w:rPr>
              <w:t xml:space="preserve">Método utilizado: </w:t>
            </w:r>
          </w:p>
        </w:tc>
        <w:tc>
          <w:tcPr>
            <w:tcW w:w="1431" w:type="pct"/>
          </w:tcPr>
          <w:p w14:paraId="7E182A86" w14:textId="7B2C66FB" w:rsidR="00414637" w:rsidRPr="00B4268A" w:rsidRDefault="00414637" w:rsidP="00B42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68A">
              <w:t>A</w:t>
            </w:r>
          </w:p>
        </w:tc>
      </w:tr>
      <w:bookmarkEnd w:id="9"/>
    </w:tbl>
    <w:p w14:paraId="16552234" w14:textId="4DF7CA62" w:rsidR="00022744" w:rsidRDefault="00022744" w:rsidP="00022744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022744" w14:paraId="272A6DFF" w14:textId="77777777" w:rsidTr="0041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9F2EAE6" w14:textId="77777777" w:rsidR="00022744" w:rsidRDefault="00022744" w:rsidP="00D309C1">
            <w:pPr>
              <w:jc w:val="center"/>
            </w:pPr>
            <w:bookmarkStart w:id="10" w:name="_Hlk44061145"/>
            <w:r>
              <w:t>Condiciones ambientales</w:t>
            </w:r>
          </w:p>
        </w:tc>
      </w:tr>
      <w:tr w:rsidR="00414637" w14:paraId="6E40FD2A" w14:textId="77777777" w:rsidTr="0041463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1CA8D74" w14:textId="77777777" w:rsidR="00022744" w:rsidRPr="00D1387E" w:rsidRDefault="00022744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A16F5B" w14:textId="77777777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3639FC8E" w14:textId="77777777" w:rsidR="00022744" w:rsidRPr="00D1387E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699AAF39" w14:textId="6C86083F" w:rsidR="00022744" w:rsidRDefault="0002274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bookmarkEnd w:id="10"/>
    <w:p w14:paraId="361BF781" w14:textId="5540C868" w:rsidR="00022744" w:rsidRDefault="00D626B5" w:rsidP="003E6D3F">
      <w:pPr>
        <w:pStyle w:val="Tablas"/>
        <w:ind w:left="0" w:hanging="11"/>
        <w:jc w:val="left"/>
      </w:pPr>
      <w:r>
        <w:t>Resultados de la determinación de espesor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67"/>
        <w:gridCol w:w="1094"/>
        <w:gridCol w:w="1261"/>
        <w:gridCol w:w="1261"/>
        <w:gridCol w:w="1261"/>
        <w:gridCol w:w="1262"/>
      </w:tblGrid>
      <w:tr w:rsidR="00D626B5" w14:paraId="56C76B3E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</w:tcPr>
          <w:p w14:paraId="083E3D6E" w14:textId="5888FE1A" w:rsidR="00D626B5" w:rsidRDefault="00D626B5" w:rsidP="00D309C1">
            <w:pPr>
              <w:jc w:val="center"/>
            </w:pPr>
            <w:r>
              <w:t>Largo</w:t>
            </w:r>
          </w:p>
        </w:tc>
      </w:tr>
      <w:tr w:rsidR="00D626B5" w14:paraId="21418E15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110FCDCD" w14:textId="3E273D0A" w:rsidR="00D626B5" w:rsidRPr="00896279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lastRenderedPageBreak/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2656E2B4" w14:textId="49218D7C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6E43D3D4" w14:textId="19112E8D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3B224DF3" w14:textId="0E7AFBC9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E152657" w14:textId="1AAF977E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7C6CA0E2" w14:textId="53AEB6F8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735BBBD3" w14:textId="51F31495" w:rsidR="00D626B5" w:rsidRPr="00896279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141467F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3DA41D0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171BBC0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E092EF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15A713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5B66ED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2C75E30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724D21BE" w14:textId="5F12EB50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3B14FD57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  <w:shd w:val="clear" w:color="auto" w:fill="D9D9D9" w:themeFill="background1" w:themeFillShade="D9"/>
          </w:tcPr>
          <w:p w14:paraId="10377876" w14:textId="230DFC40" w:rsidR="00D626B5" w:rsidRPr="00D626B5" w:rsidRDefault="00D626B5" w:rsidP="00D626B5">
            <w:pPr>
              <w:jc w:val="center"/>
              <w:rPr>
                <w:b/>
                <w:bCs/>
              </w:rPr>
            </w:pPr>
            <w:r w:rsidRPr="00D626B5">
              <w:rPr>
                <w:b/>
                <w:bCs/>
              </w:rPr>
              <w:t>Ancho</w:t>
            </w:r>
          </w:p>
        </w:tc>
      </w:tr>
      <w:tr w:rsidR="00D626B5" w14:paraId="6D108FE8" w14:textId="77777777" w:rsidTr="00D626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shd w:val="clear" w:color="auto" w:fill="E7E6E6" w:themeFill="background2"/>
          </w:tcPr>
          <w:p w14:paraId="4D0AEAB9" w14:textId="7B13E1AA" w:rsidR="00D626B5" w:rsidRDefault="00D626B5" w:rsidP="00D626B5">
            <w:pPr>
              <w:jc w:val="center"/>
            </w:pPr>
            <w:r w:rsidRPr="00D626B5">
              <w:rPr>
                <w:b/>
                <w:bCs/>
              </w:rPr>
              <w:t>ID cliente de la muestra</w:t>
            </w:r>
          </w:p>
        </w:tc>
        <w:tc>
          <w:tcPr>
            <w:tcW w:w="1261" w:type="dxa"/>
            <w:shd w:val="clear" w:color="auto" w:fill="E7E6E6" w:themeFill="background2"/>
          </w:tcPr>
          <w:p w14:paraId="36DB9C9D" w14:textId="44C527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Calibre</w:t>
            </w:r>
          </w:p>
        </w:tc>
        <w:tc>
          <w:tcPr>
            <w:tcW w:w="1261" w:type="dxa"/>
            <w:gridSpan w:val="2"/>
            <w:shd w:val="clear" w:color="auto" w:fill="E7E6E6" w:themeFill="background2"/>
          </w:tcPr>
          <w:p w14:paraId="221411F9" w14:textId="5A8A27C1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Espesor (µm)</w:t>
            </w:r>
          </w:p>
        </w:tc>
        <w:tc>
          <w:tcPr>
            <w:tcW w:w="1261" w:type="dxa"/>
            <w:shd w:val="clear" w:color="auto" w:fill="E7E6E6" w:themeFill="background2"/>
          </w:tcPr>
          <w:p w14:paraId="77023640" w14:textId="0123FC6C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*Media</w:t>
            </w:r>
          </w:p>
        </w:tc>
        <w:tc>
          <w:tcPr>
            <w:tcW w:w="1261" w:type="dxa"/>
            <w:shd w:val="clear" w:color="auto" w:fill="E7E6E6" w:themeFill="background2"/>
          </w:tcPr>
          <w:p w14:paraId="2AE82951" w14:textId="5C975E86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min</w:t>
            </w:r>
            <w:r w:rsidRPr="00D626B5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261" w:type="dxa"/>
            <w:shd w:val="clear" w:color="auto" w:fill="E7E6E6" w:themeFill="background2"/>
          </w:tcPr>
          <w:p w14:paraId="2785C9D7" w14:textId="361229B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>*Valor max</w:t>
            </w:r>
            <w:r w:rsidRPr="00D626B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62" w:type="dxa"/>
            <w:shd w:val="clear" w:color="auto" w:fill="E7E6E6" w:themeFill="background2"/>
          </w:tcPr>
          <w:p w14:paraId="529D0689" w14:textId="71D78ADA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6B5">
              <w:rPr>
                <w:b/>
                <w:bCs/>
              </w:rPr>
              <w:t xml:space="preserve">Desviación estándar </w:t>
            </w:r>
            <w:r w:rsidRPr="009B664A">
              <w:rPr>
                <w:i/>
                <w:iCs/>
                <w:sz w:val="14"/>
                <w:szCs w:val="20"/>
              </w:rPr>
              <w:t>(espesor)</w:t>
            </w:r>
          </w:p>
        </w:tc>
      </w:tr>
      <w:tr w:rsidR="00D626B5" w14:paraId="391257E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57FB9D64" w14:textId="77777777" w:rsidR="00D626B5" w:rsidRDefault="00D626B5" w:rsidP="00D626B5">
            <w:pPr>
              <w:jc w:val="center"/>
            </w:pPr>
          </w:p>
        </w:tc>
        <w:tc>
          <w:tcPr>
            <w:tcW w:w="1261" w:type="dxa"/>
          </w:tcPr>
          <w:p w14:paraId="6AD1DDBE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gridSpan w:val="2"/>
          </w:tcPr>
          <w:p w14:paraId="1034A8C1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F3AA8CA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86A1B76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9AC3BA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F7A7CCC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C61BE1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E63963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5"/>
          </w:tcPr>
          <w:p w14:paraId="34347B0F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503597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2CC6A225" w14:textId="77777777" w:rsidR="00D626B5" w:rsidRPr="00EF198E" w:rsidRDefault="00D626B5" w:rsidP="00D626B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5"/>
          </w:tcPr>
          <w:p w14:paraId="5B472FD8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4787A29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7C8C2EED" w14:textId="7E2F9AF6" w:rsidR="00D626B5" w:rsidRPr="00EF198E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(largo):</w:t>
            </w:r>
          </w:p>
        </w:tc>
        <w:tc>
          <w:tcPr>
            <w:tcW w:w="6139" w:type="dxa"/>
            <w:gridSpan w:val="5"/>
          </w:tcPr>
          <w:p w14:paraId="28F12E3D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5D2ED9E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6D917C88" w14:textId="754F07C7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 xml:space="preserve">Desviación estándar total de espesor </w:t>
            </w:r>
            <w:r w:rsidRPr="009B664A">
              <w:rPr>
                <w:i/>
                <w:iCs/>
                <w:sz w:val="14"/>
                <w:szCs w:val="20"/>
              </w:rPr>
              <w:t>(ancho):</w:t>
            </w:r>
          </w:p>
        </w:tc>
        <w:tc>
          <w:tcPr>
            <w:tcW w:w="6139" w:type="dxa"/>
            <w:gridSpan w:val="5"/>
          </w:tcPr>
          <w:p w14:paraId="01636539" w14:textId="77777777" w:rsidR="00D626B5" w:rsidRDefault="00D626B5" w:rsidP="00D62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6B5" w14:paraId="2F4C06B7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3"/>
            <w:shd w:val="clear" w:color="auto" w:fill="EDEDED" w:themeFill="accent3" w:themeFillTint="33"/>
          </w:tcPr>
          <w:p w14:paraId="172FCDC5" w14:textId="560C8560" w:rsidR="00D626B5" w:rsidRPr="00D626B5" w:rsidRDefault="00D626B5" w:rsidP="00D626B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D626B5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</w:p>
        </w:tc>
        <w:tc>
          <w:tcPr>
            <w:tcW w:w="6139" w:type="dxa"/>
            <w:gridSpan w:val="5"/>
          </w:tcPr>
          <w:p w14:paraId="1FF5AF1F" w14:textId="3C00E75B" w:rsidR="00D626B5" w:rsidRDefault="00D626B5" w:rsidP="00D626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552DF3" w14:textId="429B1A34" w:rsidR="00D626B5" w:rsidRDefault="00D626B5" w:rsidP="00D626B5">
      <w:r w:rsidRPr="00D626B5">
        <w:rPr>
          <w:b/>
          <w:bCs/>
        </w:rPr>
        <w:t>Nota:</w:t>
      </w:r>
      <w:r w:rsidRPr="00D626B5">
        <w:t xml:space="preserve"> </w:t>
      </w:r>
      <w:r w:rsidRPr="00D626B5">
        <w:rPr>
          <w:vertAlign w:val="superscript"/>
        </w:rPr>
        <w:t>1</w:t>
      </w:r>
      <w:r w:rsidRPr="00D626B5">
        <w:t xml:space="preserve">Mínimo; </w:t>
      </w:r>
      <w:r w:rsidRPr="00D626B5">
        <w:rPr>
          <w:vertAlign w:val="superscript"/>
        </w:rPr>
        <w:t>2</w:t>
      </w:r>
      <w:r w:rsidRPr="00D626B5">
        <w:t>Máximo</w:t>
      </w:r>
    </w:p>
    <w:sdt>
      <w:sdtPr>
        <w:id w:val="-1891107374"/>
        <w:showingPlcHdr/>
        <w:picture/>
      </w:sdtPr>
      <w:sdtContent>
        <w:p w14:paraId="534925DD" w14:textId="7EF9BF5C" w:rsidR="00D626B5" w:rsidRDefault="00D626B5" w:rsidP="00D626B5">
          <w:pPr>
            <w:jc w:val="center"/>
          </w:pPr>
          <w:r>
            <w:rPr>
              <w:noProof/>
            </w:rPr>
            <w:drawing>
              <wp:inline distT="0" distB="0" distL="0" distR="0" wp14:anchorId="1ED7078A" wp14:editId="1BFC6F5A">
                <wp:extent cx="1907540" cy="190754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2F2954" w14:textId="78703032" w:rsidR="00D626B5" w:rsidRDefault="00D626B5" w:rsidP="00D626B5">
      <w:pPr>
        <w:jc w:val="left"/>
      </w:pPr>
      <w:r w:rsidRPr="00D626B5">
        <w:t>LIE</w:t>
      </w:r>
      <w:r w:rsidRPr="00D626B5">
        <w:rPr>
          <w:vertAlign w:val="superscript"/>
        </w:rPr>
        <w:t>2</w:t>
      </w:r>
      <w:r w:rsidRPr="00D626B5">
        <w:t xml:space="preserve"> Límite inferior de especificación.</w:t>
      </w:r>
    </w:p>
    <w:p w14:paraId="02F5F078" w14:textId="49316122" w:rsidR="00D626B5" w:rsidRDefault="00D626B5" w:rsidP="00D626B5">
      <w:pPr>
        <w:pStyle w:val="Grfica"/>
      </w:pPr>
      <w:r>
        <w:t>Determinación del espesor, largo y ancho</w:t>
      </w:r>
    </w:p>
    <w:p w14:paraId="06682468" w14:textId="3B9CA37C" w:rsidR="00D626B5" w:rsidRDefault="00D626B5" w:rsidP="00D626B5">
      <w:pPr>
        <w:pStyle w:val="Ttulo2"/>
      </w:pPr>
      <w:bookmarkStart w:id="11" w:name="_Toc44071333"/>
      <w:r>
        <w:t>Determinación del gramaje</w:t>
      </w:r>
      <w:bookmarkEnd w:id="11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37"/>
        <w:gridCol w:w="1419"/>
        <w:gridCol w:w="1134"/>
        <w:gridCol w:w="775"/>
        <w:gridCol w:w="1248"/>
        <w:gridCol w:w="836"/>
        <w:gridCol w:w="991"/>
        <w:gridCol w:w="687"/>
      </w:tblGrid>
      <w:tr w:rsidR="00673CE4" w14:paraId="41F8C39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pct"/>
            <w:gridSpan w:val="4"/>
          </w:tcPr>
          <w:p w14:paraId="2FE49FC4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107" w:type="pct"/>
            <w:gridSpan w:val="4"/>
          </w:tcPr>
          <w:p w14:paraId="70D1F6DF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6BB483EC" w14:textId="77777777" w:rsidTr="00D309C1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shd w:val="clear" w:color="auto" w:fill="F2F2F2" w:themeFill="background1" w:themeFillShade="F2"/>
          </w:tcPr>
          <w:p w14:paraId="7F747E5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95" w:type="pct"/>
          </w:tcPr>
          <w:p w14:paraId="33201E42" w14:textId="09B86BCC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pct"/>
            <w:shd w:val="clear" w:color="auto" w:fill="EDEDED" w:themeFill="accent3" w:themeFillTint="33"/>
          </w:tcPr>
          <w:p w14:paraId="7235A29D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Núm. de muestras </w:t>
            </w:r>
            <w:r>
              <w:rPr>
                <w:b/>
                <w:bCs/>
              </w:rPr>
              <w:br/>
              <w:t>por ensayo</w:t>
            </w:r>
          </w:p>
        </w:tc>
        <w:tc>
          <w:tcPr>
            <w:tcW w:w="434" w:type="pct"/>
          </w:tcPr>
          <w:p w14:paraId="0EAC5CAC" w14:textId="77777777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2F2F2" w:themeFill="background1" w:themeFillShade="F2"/>
          </w:tcPr>
          <w:p w14:paraId="056BDAE0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68" w:type="pct"/>
          </w:tcPr>
          <w:p w14:paraId="15B8732F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60278134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5" w:type="pct"/>
          </w:tcPr>
          <w:p w14:paraId="66948B65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38AA29" w14:textId="177DD1BD" w:rsidR="00673CE4" w:rsidRDefault="00673CE4" w:rsidP="003E6D3F">
      <w:pPr>
        <w:pStyle w:val="Tablas"/>
        <w:ind w:left="0" w:firstLine="0"/>
        <w:jc w:val="both"/>
      </w:pPr>
      <w:r w:rsidRPr="00673CE4">
        <w:t>Resultados de la determinación de gramaje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1F4C6BA8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712736F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79E347F5" w14:textId="5BE8752B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Gramaje (g/m</w:t>
            </w:r>
            <w:r w:rsidRPr="00673CE4">
              <w:rPr>
                <w:vertAlign w:val="superscript"/>
              </w:rPr>
              <w:t>2</w:t>
            </w:r>
            <w:r>
              <w:t>)</w:t>
            </w:r>
          </w:p>
        </w:tc>
      </w:tr>
      <w:tr w:rsidR="00673CE4" w14:paraId="01E6B563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1CAC400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6ACE282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7BA466B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62177422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38CF16A4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8281BDF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37EB0ED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2E5619C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61983E33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1BB0FDC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305C5792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06D4507A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62F1C5E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28600609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0D4CE7A1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AC9556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Especificación del cliente:</w:t>
            </w:r>
          </w:p>
        </w:tc>
        <w:tc>
          <w:tcPr>
            <w:tcW w:w="6139" w:type="dxa"/>
            <w:gridSpan w:val="2"/>
          </w:tcPr>
          <w:p w14:paraId="68DD4FD7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B41407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A5ED1B2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029F7B13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581F29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53411E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1F6009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E407F7" w14:textId="0F96ED8E" w:rsidR="00673CE4" w:rsidRDefault="00673CE4" w:rsidP="00673CE4">
      <w:pPr>
        <w:pStyle w:val="Ttulo2"/>
      </w:pPr>
      <w:bookmarkStart w:id="12" w:name="_Toc44071334"/>
      <w:r w:rsidRPr="00673CE4">
        <w:t>Determinación de humedad</w:t>
      </w:r>
      <w:bookmarkEnd w:id="12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1202"/>
        <w:gridCol w:w="764"/>
        <w:gridCol w:w="1247"/>
        <w:gridCol w:w="814"/>
        <w:gridCol w:w="991"/>
        <w:gridCol w:w="678"/>
      </w:tblGrid>
      <w:tr w:rsidR="00673CE4" w14:paraId="116D6EDB" w14:textId="77777777" w:rsidTr="00673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49312832" w14:textId="77777777" w:rsidR="00673CE4" w:rsidRPr="00D1387E" w:rsidRDefault="00673CE4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7DDFE552" w14:textId="77777777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673CE4" w14:paraId="2E49B37B" w14:textId="77777777" w:rsidTr="00673CE4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2E4288F9" w14:textId="77777777" w:rsidR="00673CE4" w:rsidRPr="00D1387E" w:rsidRDefault="00673CE4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98D81E3" w14:textId="6733213B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3" w:type="pct"/>
            <w:shd w:val="clear" w:color="auto" w:fill="EDEDED" w:themeFill="accent3" w:themeFillTint="33"/>
          </w:tcPr>
          <w:p w14:paraId="54B28222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  <w:p w14:paraId="54BCBB9A" w14:textId="644DB276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 ensayo</w:t>
            </w:r>
          </w:p>
        </w:tc>
        <w:tc>
          <w:tcPr>
            <w:tcW w:w="428" w:type="pct"/>
          </w:tcPr>
          <w:p w14:paraId="6775F07D" w14:textId="5DE9EF10" w:rsidR="00673CE4" w:rsidRPr="00EF198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°C</w:t>
            </w:r>
          </w:p>
        </w:tc>
        <w:tc>
          <w:tcPr>
            <w:tcW w:w="698" w:type="pct"/>
            <w:shd w:val="clear" w:color="auto" w:fill="F2F2F2" w:themeFill="background1" w:themeFillShade="F2"/>
          </w:tcPr>
          <w:p w14:paraId="3297DAAE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6AD14F0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3908F8DB" w14:textId="77777777" w:rsidR="00673CE4" w:rsidRPr="00D1387E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79" w:type="pct"/>
          </w:tcPr>
          <w:p w14:paraId="283FAFD8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C241111" w14:textId="7E918B58" w:rsidR="00673CE4" w:rsidRDefault="00673CE4" w:rsidP="00673CE4">
      <w:pPr>
        <w:pStyle w:val="Tablas"/>
      </w:pPr>
      <w:r w:rsidRPr="00673CE4">
        <w:t>Resultados de la determinación de humedad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673CE4" w14:paraId="37630E04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DAD27BC" w14:textId="77777777" w:rsidR="00673CE4" w:rsidRDefault="00673CE4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46DA14F6" w14:textId="2F28153A" w:rsidR="00673CE4" w:rsidRDefault="00673CE4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673CE4" w14:paraId="03DF2E89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6E1D7176" w14:textId="77777777" w:rsidR="00673CE4" w:rsidRDefault="00673CE4" w:rsidP="00D309C1">
            <w:pPr>
              <w:jc w:val="center"/>
            </w:pPr>
          </w:p>
        </w:tc>
        <w:tc>
          <w:tcPr>
            <w:tcW w:w="4414" w:type="dxa"/>
          </w:tcPr>
          <w:p w14:paraId="7A96BD0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518B304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55B08E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86338EA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4D0C5F8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3C77093" w14:textId="77777777" w:rsidR="00673CE4" w:rsidRPr="00EF198E" w:rsidRDefault="00673CE4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7536A95E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CE4" w14:paraId="335FB948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EBA8D58" w14:textId="77777777" w:rsidR="00673CE4" w:rsidRPr="00EF198E" w:rsidRDefault="00673CE4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5CD631B" w14:textId="77777777" w:rsidR="00673CE4" w:rsidRDefault="00673CE4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CA9D97" w14:textId="75374424" w:rsidR="00312123" w:rsidRPr="00312123" w:rsidRDefault="00312123" w:rsidP="00312123">
      <w:pPr>
        <w:pStyle w:val="Ttulo2"/>
      </w:pPr>
      <w:bookmarkStart w:id="13" w:name="_Toc44071335"/>
      <w:r w:rsidRPr="00312123">
        <w:t>Determinación del número de capas en películas</w:t>
      </w:r>
      <w:bookmarkEnd w:id="13"/>
    </w:p>
    <w:tbl>
      <w:tblPr>
        <w:tblStyle w:val="Estilo3"/>
        <w:tblW w:w="5056" w:type="pct"/>
        <w:jc w:val="center"/>
        <w:tblLook w:val="04A0" w:firstRow="1" w:lastRow="0" w:firstColumn="1" w:lastColumn="0" w:noHBand="0" w:noVBand="1"/>
      </w:tblPr>
      <w:tblGrid>
        <w:gridCol w:w="1824"/>
        <w:gridCol w:w="1407"/>
        <w:gridCol w:w="875"/>
        <w:gridCol w:w="1091"/>
        <w:gridCol w:w="1247"/>
        <w:gridCol w:w="814"/>
        <w:gridCol w:w="991"/>
        <w:gridCol w:w="678"/>
      </w:tblGrid>
      <w:tr w:rsidR="00312123" w14:paraId="643DE499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pct"/>
            <w:gridSpan w:val="4"/>
          </w:tcPr>
          <w:p w14:paraId="717190E7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089" w:type="pct"/>
            <w:gridSpan w:val="4"/>
          </w:tcPr>
          <w:p w14:paraId="2CD0E069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75A2B9C5" w14:textId="77777777" w:rsidTr="00312123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  <w:shd w:val="clear" w:color="auto" w:fill="F2F2F2" w:themeFill="background1" w:themeFillShade="F2"/>
          </w:tcPr>
          <w:p w14:paraId="3577B439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8" w:type="pct"/>
          </w:tcPr>
          <w:p w14:paraId="4C49C519" w14:textId="2F8EC5BA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" w:type="pct"/>
            <w:shd w:val="clear" w:color="auto" w:fill="EDEDED" w:themeFill="accent3" w:themeFillTint="33"/>
          </w:tcPr>
          <w:p w14:paraId="409F57D3" w14:textId="2E58672D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Espesor</w:t>
            </w:r>
          </w:p>
        </w:tc>
        <w:tc>
          <w:tcPr>
            <w:tcW w:w="611" w:type="pct"/>
          </w:tcPr>
          <w:p w14:paraId="3BF91D02" w14:textId="107AFEC5" w:rsidR="00312123" w:rsidRPr="00EF198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pct"/>
            <w:shd w:val="clear" w:color="auto" w:fill="F2F2F2" w:themeFill="background1" w:themeFillShade="F2"/>
          </w:tcPr>
          <w:p w14:paraId="5EDAAA05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56" w:type="pct"/>
          </w:tcPr>
          <w:p w14:paraId="05B968EC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55" w:type="pct"/>
            <w:shd w:val="clear" w:color="auto" w:fill="F2F2F2" w:themeFill="background1" w:themeFillShade="F2"/>
          </w:tcPr>
          <w:p w14:paraId="34FAD6D0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380" w:type="pct"/>
          </w:tcPr>
          <w:p w14:paraId="160FC26E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09BBB03" w14:textId="1761CD9B" w:rsidR="00673CE4" w:rsidRDefault="00673CE4" w:rsidP="00312123"/>
    <w:p w14:paraId="1E1960DE" w14:textId="59C44B9D" w:rsidR="00D97C19" w:rsidRDefault="00D97C19" w:rsidP="003E6D3F">
      <w:pPr>
        <w:pStyle w:val="Tablas"/>
        <w:ind w:left="0" w:hanging="11"/>
        <w:jc w:val="left"/>
      </w:pPr>
      <w:r w:rsidRPr="00D97C19">
        <w:t>Resultados de la determinación de número de capas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312123" w14:paraId="51E209B0" w14:textId="77777777" w:rsidTr="0031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96EE11" w14:textId="69AA8175" w:rsidR="00312123" w:rsidRDefault="00312123" w:rsidP="00312123">
            <w:pPr>
              <w:jc w:val="center"/>
            </w:pPr>
            <w:r w:rsidRPr="00312123">
              <w:t>ID cliente de la muestra</w:t>
            </w:r>
          </w:p>
        </w:tc>
        <w:tc>
          <w:tcPr>
            <w:tcW w:w="2046" w:type="dxa"/>
            <w:shd w:val="clear" w:color="auto" w:fill="E7E6E6" w:themeFill="background2"/>
          </w:tcPr>
          <w:p w14:paraId="5737D6D8" w14:textId="25FE3131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Número de capas</w:t>
            </w:r>
          </w:p>
        </w:tc>
        <w:tc>
          <w:tcPr>
            <w:tcW w:w="2046" w:type="dxa"/>
            <w:shd w:val="clear" w:color="auto" w:fill="E7E6E6" w:themeFill="background2"/>
          </w:tcPr>
          <w:p w14:paraId="143A000D" w14:textId="79BA2257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(µm)</w:t>
            </w:r>
          </w:p>
        </w:tc>
        <w:tc>
          <w:tcPr>
            <w:tcW w:w="2047" w:type="dxa"/>
            <w:shd w:val="clear" w:color="auto" w:fill="E7E6E6" w:themeFill="background2"/>
          </w:tcPr>
          <w:p w14:paraId="1020B590" w14:textId="2BC5DE80" w:rsidR="00312123" w:rsidRPr="00896279" w:rsidRDefault="00312123" w:rsidP="0031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42A17">
              <w:t>Espesor total (µm)</w:t>
            </w:r>
          </w:p>
        </w:tc>
      </w:tr>
      <w:tr w:rsidR="00312123" w14:paraId="522992E4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9A7D80" w14:textId="77777777" w:rsidR="00312123" w:rsidRDefault="00312123" w:rsidP="00D309C1">
            <w:pPr>
              <w:jc w:val="center"/>
            </w:pPr>
          </w:p>
        </w:tc>
        <w:tc>
          <w:tcPr>
            <w:tcW w:w="2046" w:type="dxa"/>
          </w:tcPr>
          <w:p w14:paraId="2CCD8C2A" w14:textId="507A99BD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486F9FA" w14:textId="29AC425C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930DA0B" w14:textId="1BD7322A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4D31810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FF505D4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15ED570E" w14:textId="0A68CB18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6E17466D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F302503" w14:textId="77777777" w:rsidR="00312123" w:rsidRPr="00EF198E" w:rsidRDefault="00312123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7508CFC2" w14:textId="71440C9E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123" w14:paraId="50BFF3C9" w14:textId="77777777" w:rsidTr="003121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DF5B4AB" w14:textId="77777777" w:rsidR="00312123" w:rsidRPr="00EF198E" w:rsidRDefault="00312123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2620BB58" w14:textId="5AA4EC61" w:rsidR="00312123" w:rsidRDefault="00312123" w:rsidP="00312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1FF63" w14:textId="3508849B" w:rsidR="00312123" w:rsidRDefault="00312123" w:rsidP="00312123">
      <w:pPr>
        <w:jc w:val="center"/>
      </w:pPr>
    </w:p>
    <w:sdt>
      <w:sdtPr>
        <w:id w:val="224422030"/>
        <w:showingPlcHdr/>
        <w:picture/>
      </w:sdtPr>
      <w:sdtContent>
        <w:p w14:paraId="22D3ED2D" w14:textId="3B1018A0" w:rsidR="00312123" w:rsidRDefault="00312123" w:rsidP="00312123">
          <w:pPr>
            <w:jc w:val="center"/>
          </w:pPr>
          <w:r>
            <w:rPr>
              <w:noProof/>
            </w:rPr>
            <w:drawing>
              <wp:inline distT="0" distB="0" distL="0" distR="0" wp14:anchorId="47B67C5A" wp14:editId="49B18A36">
                <wp:extent cx="1907540" cy="1907540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623574E" w14:textId="2E9FA0CC" w:rsidR="00312123" w:rsidRDefault="00312123" w:rsidP="00312123">
      <w:pPr>
        <w:pStyle w:val="Grfica"/>
        <w:numPr>
          <w:ilvl w:val="0"/>
          <w:numId w:val="0"/>
        </w:numPr>
      </w:pPr>
      <w:r>
        <w:t>Micrografía 1. Análisis del número de capas de la muestra “”.</w:t>
      </w:r>
    </w:p>
    <w:p w14:paraId="1A16BF32" w14:textId="5A6F84F4" w:rsidR="00312123" w:rsidRDefault="00312123" w:rsidP="00312123">
      <w:pPr>
        <w:pStyle w:val="Ttulo2"/>
      </w:pPr>
      <w:bookmarkStart w:id="14" w:name="_Toc44071336"/>
      <w:r w:rsidRPr="00312123">
        <w:t>Determinación de pellets por gramo</w:t>
      </w:r>
      <w:bookmarkEnd w:id="14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312123" w14:paraId="43196434" w14:textId="77777777" w:rsidTr="00D9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22FF8FCC" w14:textId="77777777" w:rsidR="00312123" w:rsidRPr="00D1387E" w:rsidRDefault="00312123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413C586F" w14:textId="77777777" w:rsidR="00312123" w:rsidRDefault="00312123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312123" w14:paraId="6A3562FB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4025FC7A" w14:textId="77777777" w:rsidR="00312123" w:rsidRPr="00D1387E" w:rsidRDefault="00312123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C45D964" w14:textId="05BB84B7" w:rsidR="00312123" w:rsidRPr="00EF198E" w:rsidRDefault="00312123" w:rsidP="0031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EB1ACD2" w14:textId="77777777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513FAAF3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032" w:type="pct"/>
            <w:shd w:val="clear" w:color="auto" w:fill="F2F2F2" w:themeFill="background1" w:themeFillShade="F2"/>
          </w:tcPr>
          <w:p w14:paraId="128E0662" w14:textId="1A6DF564" w:rsidR="00312123" w:rsidRPr="00D1387E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7" w:type="pct"/>
          </w:tcPr>
          <w:p w14:paraId="6D978E27" w14:textId="77777777" w:rsidR="00312123" w:rsidRDefault="00312123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4C5904" w14:textId="53C3BE74" w:rsidR="00312123" w:rsidRDefault="00D97C19" w:rsidP="003E6D3F">
      <w:pPr>
        <w:pStyle w:val="Tablas"/>
        <w:ind w:left="0" w:hanging="11"/>
        <w:jc w:val="left"/>
      </w:pPr>
      <w:r w:rsidRPr="00D97C19">
        <w:t>Resultados de la determinación de pellets por gramo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F17BE2" w14:paraId="5E90F1D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D057EEB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6E30703" w14:textId="10A4BBD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Pellets por gramo</w:t>
            </w:r>
          </w:p>
        </w:tc>
      </w:tr>
      <w:tr w:rsidR="00F17BE2" w14:paraId="6E01C97A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99B2A62" w14:textId="7A661699" w:rsidR="00F17BE2" w:rsidRDefault="00F17BE2" w:rsidP="00D309C1">
            <w:pPr>
              <w:jc w:val="center"/>
            </w:pPr>
          </w:p>
        </w:tc>
        <w:tc>
          <w:tcPr>
            <w:tcW w:w="4414" w:type="dxa"/>
          </w:tcPr>
          <w:p w14:paraId="50B5EAE9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4B6D43E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59B4F8B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2477C03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122FDF4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9D1B879" w14:textId="77777777" w:rsidR="00F17BE2" w:rsidRPr="00EF198E" w:rsidRDefault="00F17BE2" w:rsidP="00D309C1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D9EDA77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23A12C16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954450" w14:textId="77777777" w:rsidR="00F17BE2" w:rsidRPr="00EF198E" w:rsidRDefault="00F17BE2" w:rsidP="00D309C1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66AA0A1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6E497A" w14:textId="646E2B5D" w:rsidR="00F17BE2" w:rsidRDefault="00F17BE2" w:rsidP="00F17BE2"/>
    <w:p w14:paraId="71826CAB" w14:textId="260403F2" w:rsidR="00F17BE2" w:rsidRDefault="00F17BE2" w:rsidP="00F17BE2">
      <w:pPr>
        <w:pStyle w:val="Ttulo2"/>
      </w:pPr>
      <w:bookmarkStart w:id="15" w:name="_Toc44071337"/>
      <w:r w:rsidRPr="00F17BE2">
        <w:t>Determinación de compuestos por espectrometría infrarroja por transformada de Fourier FTIR</w:t>
      </w:r>
      <w:bookmarkEnd w:id="15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2269"/>
        <w:gridCol w:w="1277"/>
        <w:gridCol w:w="852"/>
        <w:gridCol w:w="1843"/>
        <w:gridCol w:w="853"/>
      </w:tblGrid>
      <w:tr w:rsidR="00F17BE2" w14:paraId="0D631FCA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pct"/>
            <w:gridSpan w:val="2"/>
          </w:tcPr>
          <w:p w14:paraId="6151785E" w14:textId="77777777" w:rsidR="00F17BE2" w:rsidRPr="00D1387E" w:rsidRDefault="00F17BE2" w:rsidP="00D309C1">
            <w:pPr>
              <w:jc w:val="center"/>
            </w:pPr>
            <w:r w:rsidRPr="00D1387E">
              <w:t>Condiciones de ensayo</w:t>
            </w:r>
          </w:p>
        </w:tc>
        <w:tc>
          <w:tcPr>
            <w:tcW w:w="2702" w:type="pct"/>
            <w:gridSpan w:val="4"/>
          </w:tcPr>
          <w:p w14:paraId="0D839E78" w14:textId="77777777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F17BE2" w14:paraId="5F55EDC1" w14:textId="77777777" w:rsidTr="00F17BE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pct"/>
            <w:shd w:val="clear" w:color="auto" w:fill="F2F2F2" w:themeFill="background1" w:themeFillShade="F2"/>
          </w:tcPr>
          <w:p w14:paraId="2EC732B8" w14:textId="77777777" w:rsidR="00F17BE2" w:rsidRPr="00D1387E" w:rsidRDefault="00F17BE2" w:rsidP="00D309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9B664A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1271" w:type="pct"/>
          </w:tcPr>
          <w:p w14:paraId="2AF18860" w14:textId="397DE2F2" w:rsidR="00F17BE2" w:rsidRPr="00EF198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shd w:val="clear" w:color="auto" w:fill="F2F2F2" w:themeFill="background1" w:themeFillShade="F2"/>
          </w:tcPr>
          <w:p w14:paraId="0F0981F3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77" w:type="pct"/>
          </w:tcPr>
          <w:p w14:paraId="7ACB0E28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032" w:type="pct"/>
            <w:shd w:val="clear" w:color="auto" w:fill="F2F2F2" w:themeFill="background1" w:themeFillShade="F2"/>
          </w:tcPr>
          <w:p w14:paraId="5AEB0E4A" w14:textId="77777777" w:rsidR="00F17BE2" w:rsidRPr="00D1387E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 xml:space="preserve">Humedad </w:t>
            </w:r>
            <w:r>
              <w:rPr>
                <w:b/>
                <w:bCs/>
              </w:rPr>
              <w:t>r</w:t>
            </w:r>
            <w:r w:rsidRPr="00D1387E">
              <w:rPr>
                <w:b/>
                <w:bCs/>
              </w:rPr>
              <w:t>elativa:</w:t>
            </w:r>
          </w:p>
        </w:tc>
        <w:tc>
          <w:tcPr>
            <w:tcW w:w="478" w:type="pct"/>
          </w:tcPr>
          <w:p w14:paraId="06900D2B" w14:textId="77777777" w:rsidR="00F17BE2" w:rsidRDefault="00F17BE2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03182027" w14:textId="358F0C47" w:rsidR="00F17BE2" w:rsidRDefault="00F17BE2" w:rsidP="003E6D3F">
      <w:pPr>
        <w:pStyle w:val="Tablas"/>
        <w:ind w:left="0" w:hanging="11"/>
        <w:jc w:val="left"/>
      </w:pPr>
      <w:r w:rsidRPr="00F17BE2">
        <w:t>Resultados de la determinación de compuestos</w:t>
      </w:r>
      <w:r w:rsidR="00127CD5">
        <w:t xml:space="preserve"> </w:t>
      </w:r>
      <w:r w:rsidRPr="00F17BE2">
        <w:t>por espectrometría infrarroja por transformada</w:t>
      </w:r>
      <w:r w:rsidR="00127CD5">
        <w:t xml:space="preserve"> </w:t>
      </w:r>
      <w:r w:rsidRPr="00F17BE2">
        <w:t>de Fourier FTIR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598"/>
        <w:gridCol w:w="1598"/>
        <w:gridCol w:w="1471"/>
        <w:gridCol w:w="1472"/>
      </w:tblGrid>
      <w:tr w:rsidR="00F17BE2" w14:paraId="06F7D84A" w14:textId="77777777" w:rsidTr="00F1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3AFA20C2" w14:textId="77777777" w:rsidR="00F17BE2" w:rsidRDefault="00F17BE2" w:rsidP="00D309C1">
            <w:pPr>
              <w:jc w:val="center"/>
            </w:pPr>
            <w:r>
              <w:t>ID cliente de la muestra</w:t>
            </w:r>
          </w:p>
        </w:tc>
        <w:tc>
          <w:tcPr>
            <w:tcW w:w="6139" w:type="dxa"/>
            <w:gridSpan w:val="4"/>
          </w:tcPr>
          <w:p w14:paraId="28C7759D" w14:textId="657EA18E" w:rsidR="00F17BE2" w:rsidRDefault="00F17BE2" w:rsidP="00D3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BE2">
              <w:t>FTIR</w:t>
            </w:r>
            <w:r w:rsidRPr="00F17BE2">
              <w:rPr>
                <w:vertAlign w:val="superscript"/>
              </w:rPr>
              <w:t>1</w:t>
            </w:r>
          </w:p>
        </w:tc>
      </w:tr>
      <w:tr w:rsidR="00F17BE2" w14:paraId="7C1D873E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D313099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  <w:shd w:val="clear" w:color="auto" w:fill="DEEAF6" w:themeFill="accent5" w:themeFillTint="33"/>
          </w:tcPr>
          <w:p w14:paraId="7E5B4548" w14:textId="099A44AC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1</w:t>
            </w:r>
          </w:p>
        </w:tc>
        <w:tc>
          <w:tcPr>
            <w:tcW w:w="1598" w:type="dxa"/>
            <w:shd w:val="clear" w:color="auto" w:fill="DEEAF6" w:themeFill="accent5" w:themeFillTint="33"/>
          </w:tcPr>
          <w:p w14:paraId="132253BF" w14:textId="7E492D3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  <w:tc>
          <w:tcPr>
            <w:tcW w:w="1471" w:type="dxa"/>
            <w:shd w:val="clear" w:color="auto" w:fill="DEEAF6" w:themeFill="accent5" w:themeFillTint="33"/>
          </w:tcPr>
          <w:p w14:paraId="26F38B19" w14:textId="58584955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Compuesto 2</w:t>
            </w:r>
          </w:p>
        </w:tc>
        <w:tc>
          <w:tcPr>
            <w:tcW w:w="1472" w:type="dxa"/>
            <w:shd w:val="clear" w:color="auto" w:fill="DEEAF6" w:themeFill="accent5" w:themeFillTint="33"/>
          </w:tcPr>
          <w:p w14:paraId="682C0736" w14:textId="4E021E1D" w:rsidR="00F17BE2" w:rsidRPr="00896279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Arial"/>
                <w:b/>
                <w:szCs w:val="20"/>
                <w:lang w:val="es-ES"/>
              </w:rPr>
              <w:t>Identidad (%)</w:t>
            </w:r>
          </w:p>
        </w:tc>
      </w:tr>
      <w:tr w:rsidR="00F17BE2" w14:paraId="78B25C40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DA538E" w14:textId="77777777" w:rsidR="00F17BE2" w:rsidRDefault="00F17BE2" w:rsidP="00F17BE2">
            <w:pPr>
              <w:jc w:val="center"/>
            </w:pPr>
          </w:p>
        </w:tc>
        <w:tc>
          <w:tcPr>
            <w:tcW w:w="1598" w:type="dxa"/>
          </w:tcPr>
          <w:p w14:paraId="33313F5F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9C43625" w14:textId="0F14FCC1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375DEED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99FF623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7B3652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D8A04A6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4"/>
          </w:tcPr>
          <w:p w14:paraId="62E148D1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7DD96D35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3C39DF" w14:textId="77777777" w:rsidR="00F17BE2" w:rsidRPr="00EF198E" w:rsidRDefault="00F17BE2" w:rsidP="00F17BE2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4"/>
          </w:tcPr>
          <w:p w14:paraId="7984FC8C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BE2" w14:paraId="39D8FC9C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93F8F41" w14:textId="77777777" w:rsidR="00F17BE2" w:rsidRPr="00EF198E" w:rsidRDefault="00F17BE2" w:rsidP="00F17BE2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4"/>
          </w:tcPr>
          <w:p w14:paraId="366773FA" w14:textId="77777777" w:rsidR="00F17BE2" w:rsidRDefault="00F17BE2" w:rsidP="00F1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F99911" w14:textId="77777777" w:rsidR="003E6D3F" w:rsidRDefault="003E6D3F" w:rsidP="00DB2FB4">
      <w:pPr>
        <w:rPr>
          <w:sz w:val="14"/>
          <w:szCs w:val="20"/>
        </w:rPr>
      </w:pPr>
      <w:r w:rsidRPr="009B664A">
        <w:rPr>
          <w:b/>
          <w:bCs/>
          <w:sz w:val="14"/>
          <w:szCs w:val="20"/>
        </w:rPr>
        <w:t>Nota:</w:t>
      </w:r>
      <w:r w:rsidRPr="00F17BE2">
        <w:rPr>
          <w:sz w:val="14"/>
          <w:szCs w:val="20"/>
        </w:rPr>
        <w:t xml:space="preserve"> </w:t>
      </w:r>
      <w:r w:rsidRPr="00F17BE2">
        <w:rPr>
          <w:sz w:val="14"/>
          <w:szCs w:val="20"/>
          <w:vertAlign w:val="superscript"/>
        </w:rPr>
        <w:t>1</w:t>
      </w:r>
      <w:r w:rsidRPr="00F17BE2">
        <w:rPr>
          <w:sz w:val="14"/>
          <w:szCs w:val="20"/>
        </w:rPr>
        <w:t xml:space="preserve"> Espectrometría infrarroja por transformada de Fourier.</w:t>
      </w:r>
    </w:p>
    <w:p w14:paraId="2155A722" w14:textId="77777777" w:rsidR="003E6D3F" w:rsidRDefault="003E6D3F" w:rsidP="00F17BE2">
      <w:pPr>
        <w:spacing w:before="240"/>
        <w:jc w:val="center"/>
        <w:rPr>
          <w:sz w:val="14"/>
          <w:szCs w:val="20"/>
        </w:rPr>
      </w:pPr>
    </w:p>
    <w:sdt>
      <w:sdtPr>
        <w:rPr>
          <w:sz w:val="14"/>
          <w:szCs w:val="20"/>
        </w:rPr>
        <w:id w:val="713315278"/>
        <w:showingPlcHdr/>
        <w:picture/>
      </w:sdtPr>
      <w:sdtContent>
        <w:p w14:paraId="587DA58F" w14:textId="07AA0A31" w:rsidR="00F17BE2" w:rsidRDefault="00F17BE2" w:rsidP="00F17BE2">
          <w:pPr>
            <w:spacing w:before="240"/>
            <w:jc w:val="center"/>
            <w:rPr>
              <w:sz w:val="14"/>
              <w:szCs w:val="20"/>
            </w:rPr>
          </w:pPr>
          <w:r>
            <w:rPr>
              <w:noProof/>
              <w:sz w:val="14"/>
              <w:szCs w:val="20"/>
            </w:rPr>
            <w:drawing>
              <wp:inline distT="0" distB="0" distL="0" distR="0" wp14:anchorId="04141C4B" wp14:editId="37673569">
                <wp:extent cx="1907540" cy="1907540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D10FB5" w14:textId="7463B123" w:rsidR="00F17BE2" w:rsidRDefault="00F17BE2" w:rsidP="00F17BE2">
      <w:pPr>
        <w:jc w:val="center"/>
        <w:rPr>
          <w:b/>
          <w:bCs/>
          <w:color w:val="808080" w:themeColor="background1" w:themeShade="80"/>
        </w:rPr>
      </w:pPr>
      <w:r w:rsidRPr="00F17BE2">
        <w:rPr>
          <w:b/>
          <w:bCs/>
          <w:color w:val="808080" w:themeColor="background1" w:themeShade="80"/>
        </w:rPr>
        <w:t>Espectro 1. Determinación de compuestos por FTIR de la muestra “”.</w:t>
      </w:r>
    </w:p>
    <w:p w14:paraId="2F8F7956" w14:textId="2E2EA831" w:rsidR="00B4268A" w:rsidRDefault="00B4268A" w:rsidP="00B4268A">
      <w:pPr>
        <w:rPr>
          <w:b/>
          <w:bCs/>
          <w:color w:val="808080" w:themeColor="background1" w:themeShade="80"/>
        </w:rPr>
      </w:pPr>
    </w:p>
    <w:p w14:paraId="4EF7325F" w14:textId="7C5446CB" w:rsidR="00B4268A" w:rsidRDefault="00B4268A" w:rsidP="00B4268A">
      <w:pPr>
        <w:rPr>
          <w:b/>
          <w:bCs/>
          <w:color w:val="808080" w:themeColor="background1" w:themeShade="80"/>
        </w:rPr>
      </w:pPr>
    </w:p>
    <w:p w14:paraId="482CC33F" w14:textId="77777777" w:rsidR="00B4268A" w:rsidRPr="00F17BE2" w:rsidRDefault="00B4268A" w:rsidP="00B4268A">
      <w:pPr>
        <w:rPr>
          <w:b/>
          <w:bCs/>
          <w:color w:val="808080" w:themeColor="background1" w:themeShade="80"/>
        </w:rPr>
      </w:pPr>
    </w:p>
    <w:p w14:paraId="10BE04F6" w14:textId="755F6414" w:rsidR="00F17BE2" w:rsidRDefault="00F17BE2" w:rsidP="00F17BE2">
      <w:pPr>
        <w:pStyle w:val="Ttulo2"/>
      </w:pPr>
      <w:bookmarkStart w:id="16" w:name="_Toc44071338"/>
      <w:r>
        <w:t xml:space="preserve">Determinación de compuestos por </w:t>
      </w:r>
      <w:r w:rsidRPr="00F17BE2">
        <w:t>termogravimetría</w:t>
      </w:r>
      <w:bookmarkEnd w:id="16"/>
    </w:p>
    <w:tbl>
      <w:tblPr>
        <w:tblStyle w:val="Estilo3"/>
        <w:tblW w:w="4689" w:type="pct"/>
        <w:jc w:val="center"/>
        <w:tblLook w:val="04A0" w:firstRow="1" w:lastRow="0" w:firstColumn="1" w:lastColumn="0" w:noHBand="0" w:noVBand="1"/>
      </w:tblPr>
      <w:tblGrid>
        <w:gridCol w:w="2263"/>
        <w:gridCol w:w="1275"/>
        <w:gridCol w:w="4741"/>
      </w:tblGrid>
      <w:tr w:rsidR="00B4268A" w:rsidRPr="0091649A" w14:paraId="623AE4DE" w14:textId="77777777" w:rsidTr="00B4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14C2BD9" w14:textId="77777777" w:rsidR="00B4268A" w:rsidRPr="0091649A" w:rsidRDefault="00B4268A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B4268A" w:rsidRPr="0091649A" w14:paraId="3A52A90F" w14:textId="77777777" w:rsidTr="009164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pct"/>
            <w:gridSpan w:val="2"/>
            <w:shd w:val="clear" w:color="auto" w:fill="EDEDED" w:themeFill="accent3" w:themeFillTint="33"/>
          </w:tcPr>
          <w:p w14:paraId="086B0BF8" w14:textId="7777777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863" w:type="pct"/>
          </w:tcPr>
          <w:p w14:paraId="0DB6D694" w14:textId="651F48B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B4268A" w:rsidRPr="0091649A" w14:paraId="5E59D25F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02C6E42" w14:textId="2575DDCC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633" w:type="pct"/>
            <w:gridSpan w:val="2"/>
          </w:tcPr>
          <w:p w14:paraId="138E8A3C" w14:textId="3848538B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 xml:space="preserve">Analizador termogravimétrico, modelo: 209 F3 </w:t>
            </w:r>
            <w:proofErr w:type="spellStart"/>
            <w:r w:rsidRPr="0091649A">
              <w:rPr>
                <w:szCs w:val="16"/>
              </w:rPr>
              <w:t>Tarsus</w:t>
            </w:r>
            <w:proofErr w:type="spellEnd"/>
            <w:r w:rsidRPr="0091649A">
              <w:rPr>
                <w:szCs w:val="16"/>
              </w:rPr>
              <w:t xml:space="preserve"> </w:t>
            </w:r>
            <w:proofErr w:type="spellStart"/>
            <w:r w:rsidRPr="0091649A">
              <w:rPr>
                <w:szCs w:val="16"/>
              </w:rPr>
              <w:t>Netzsch</w:t>
            </w:r>
            <w:proofErr w:type="spellEnd"/>
          </w:p>
        </w:tc>
      </w:tr>
      <w:tr w:rsidR="00B4268A" w:rsidRPr="0091649A" w14:paraId="1E1B4989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36E877A8" w14:textId="604FA667" w:rsidR="00B4268A" w:rsidRPr="0091649A" w:rsidRDefault="00B4268A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>Pretratamiento</w:t>
            </w:r>
          </w:p>
        </w:tc>
        <w:tc>
          <w:tcPr>
            <w:tcW w:w="3633" w:type="pct"/>
            <w:gridSpan w:val="2"/>
          </w:tcPr>
          <w:p w14:paraId="0F432626" w14:textId="7C347B06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</w:t>
            </w:r>
            <w:r w:rsidR="003E6D3F">
              <w:rPr>
                <w:szCs w:val="16"/>
              </w:rPr>
              <w:t>/</w:t>
            </w:r>
            <w:r w:rsidRPr="0091649A">
              <w:rPr>
                <w:szCs w:val="16"/>
              </w:rPr>
              <w:t>A</w:t>
            </w:r>
          </w:p>
        </w:tc>
      </w:tr>
      <w:tr w:rsidR="00B4268A" w:rsidRPr="0091649A" w14:paraId="24A6883B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17E0DC6C" w14:textId="0ABC0952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 xml:space="preserve">Rango de temperatura </w:t>
            </w:r>
          </w:p>
        </w:tc>
        <w:tc>
          <w:tcPr>
            <w:tcW w:w="3633" w:type="pct"/>
            <w:gridSpan w:val="2"/>
          </w:tcPr>
          <w:p w14:paraId="2874D1EF" w14:textId="0F9C2FC3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91649A">
              <w:rPr>
                <w:szCs w:val="16"/>
              </w:rPr>
              <w:t>40-800 °C</w:t>
            </w:r>
          </w:p>
        </w:tc>
      </w:tr>
      <w:tr w:rsidR="00B4268A" w:rsidRPr="0091649A" w14:paraId="14BAAB0D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5CB6704B" w14:textId="31CD6329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Tasa de calentamiento</w:t>
            </w:r>
          </w:p>
        </w:tc>
        <w:tc>
          <w:tcPr>
            <w:tcW w:w="3633" w:type="pct"/>
            <w:gridSpan w:val="2"/>
          </w:tcPr>
          <w:p w14:paraId="5DFED83E" w14:textId="15369D59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20°C/min</w:t>
            </w:r>
          </w:p>
        </w:tc>
      </w:tr>
      <w:tr w:rsidR="00B4268A" w:rsidRPr="0091649A" w14:paraId="340214D0" w14:textId="77777777" w:rsidTr="00B4268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shd w:val="clear" w:color="auto" w:fill="EDEDED" w:themeFill="accent3" w:themeFillTint="33"/>
          </w:tcPr>
          <w:p w14:paraId="2A44CAD1" w14:textId="59CAB023" w:rsidR="00B4268A" w:rsidRPr="0091649A" w:rsidRDefault="00B4268A" w:rsidP="00B4268A">
            <w:pPr>
              <w:pStyle w:val="Descripcin"/>
              <w:rPr>
                <w:sz w:val="16"/>
                <w:szCs w:val="16"/>
              </w:rPr>
            </w:pPr>
            <w:r w:rsidRPr="0091649A">
              <w:rPr>
                <w:sz w:val="16"/>
                <w:szCs w:val="16"/>
              </w:rPr>
              <w:t>Gas de purga</w:t>
            </w:r>
          </w:p>
        </w:tc>
        <w:tc>
          <w:tcPr>
            <w:tcW w:w="3633" w:type="pct"/>
            <w:gridSpan w:val="2"/>
          </w:tcPr>
          <w:p w14:paraId="2C2574E4" w14:textId="11E0B3F0" w:rsidR="00B4268A" w:rsidRPr="0091649A" w:rsidRDefault="00B4268A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1649A">
              <w:rPr>
                <w:szCs w:val="16"/>
              </w:rPr>
              <w:t>Nitrógeno de ultra alta pureza 99.9%, flujo de 50ml/min</w:t>
            </w:r>
          </w:p>
        </w:tc>
      </w:tr>
    </w:tbl>
    <w:p w14:paraId="678F568A" w14:textId="1C8488B9" w:rsidR="00B4268A" w:rsidRDefault="00B4268A" w:rsidP="00B4268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1649A" w14:paraId="7FD1C1E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8001CC" w14:textId="77777777" w:rsidR="0091649A" w:rsidRDefault="0091649A" w:rsidP="00D309C1">
            <w:pPr>
              <w:jc w:val="center"/>
            </w:pPr>
            <w:r>
              <w:t>Condiciones ambientales</w:t>
            </w:r>
          </w:p>
        </w:tc>
      </w:tr>
      <w:tr w:rsidR="0091649A" w14:paraId="74C2E0C3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08B01B" w14:textId="77777777" w:rsidR="0091649A" w:rsidRPr="00D1387E" w:rsidRDefault="0091649A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158D8F2" w14:textId="77777777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08878D4A" w14:textId="77777777" w:rsidR="0091649A" w:rsidRPr="00D1387E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3440D66" w14:textId="77777777" w:rsidR="0091649A" w:rsidRDefault="0091649A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FE830E2" w14:textId="25312C1E" w:rsidR="0091649A" w:rsidRDefault="0091649A" w:rsidP="003E6D3F">
      <w:pPr>
        <w:pStyle w:val="Tablas"/>
        <w:ind w:left="0" w:hanging="11"/>
        <w:jc w:val="both"/>
      </w:pPr>
      <w:r w:rsidRPr="0091649A">
        <w:t>Resultados de la determinación de compuestos por termogravimetría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1985"/>
        <w:gridCol w:w="1745"/>
      </w:tblGrid>
      <w:tr w:rsidR="000F7734" w14:paraId="5F3C850D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EFC8E1" w14:textId="5AFC3999" w:rsidR="000F7734" w:rsidRPr="0091649A" w:rsidRDefault="000F7734" w:rsidP="0091649A">
            <w:pPr>
              <w:jc w:val="center"/>
            </w:pPr>
            <w:r w:rsidRPr="0091649A">
              <w:t>ID cliente de la muestra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4CFA10AA" w14:textId="71146EE6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Rango de temperatura (°C)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14:paraId="305E3B0D" w14:textId="767AE6D8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Cambio de masa (%)</w:t>
            </w:r>
          </w:p>
        </w:tc>
        <w:tc>
          <w:tcPr>
            <w:tcW w:w="1745" w:type="dxa"/>
            <w:shd w:val="clear" w:color="auto" w:fill="EDEDED" w:themeFill="accent3" w:themeFillTint="33"/>
          </w:tcPr>
          <w:p w14:paraId="3044ECC8" w14:textId="7D124367" w:rsidR="000F7734" w:rsidRPr="0091649A" w:rsidRDefault="000F7734" w:rsidP="0091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49A">
              <w:rPr>
                <w:rFonts w:cs="Arial"/>
                <w:szCs w:val="20"/>
                <w:lang w:val="es-ES"/>
              </w:rPr>
              <w:t>Masa residual (%)</w:t>
            </w:r>
          </w:p>
        </w:tc>
      </w:tr>
      <w:tr w:rsidR="000F7734" w14:paraId="54488F2F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C9401B" w14:textId="77777777" w:rsidR="000F7734" w:rsidRDefault="000F7734" w:rsidP="0091649A">
            <w:pPr>
              <w:jc w:val="center"/>
            </w:pPr>
          </w:p>
        </w:tc>
        <w:tc>
          <w:tcPr>
            <w:tcW w:w="2409" w:type="dxa"/>
          </w:tcPr>
          <w:p w14:paraId="56AD13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CCC288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780E365D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734" w14:paraId="03F2AED8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D75D87" w14:textId="77777777" w:rsidR="000F7734" w:rsidRDefault="000F7734" w:rsidP="0091649A">
            <w:pPr>
              <w:jc w:val="center"/>
            </w:pPr>
          </w:p>
        </w:tc>
        <w:tc>
          <w:tcPr>
            <w:tcW w:w="2409" w:type="dxa"/>
          </w:tcPr>
          <w:p w14:paraId="112BFBC8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F66E552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6B24F5B2" w14:textId="77777777" w:rsidR="000F7734" w:rsidRDefault="000F7734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11816D4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EA9F296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58CC4FA3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3B025BB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4308B1A" w14:textId="77777777" w:rsidR="0091649A" w:rsidRPr="00EF198E" w:rsidRDefault="0091649A" w:rsidP="0091649A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55550DE1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49A" w14:paraId="22BC0EED" w14:textId="77777777" w:rsidTr="00D309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48623D2" w14:textId="77777777" w:rsidR="0091649A" w:rsidRPr="00EF198E" w:rsidRDefault="0091649A" w:rsidP="0091649A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0919180B" w14:textId="77777777" w:rsidR="0091649A" w:rsidRDefault="0091649A" w:rsidP="0091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64872" w14:textId="382E24EF" w:rsidR="0091649A" w:rsidRDefault="0091649A" w:rsidP="0091649A"/>
    <w:sdt>
      <w:sdtPr>
        <w:id w:val="-1871442709"/>
        <w:showingPlcHdr/>
        <w:picture/>
      </w:sdtPr>
      <w:sdtContent>
        <w:p w14:paraId="5D4BBAC4" w14:textId="4FE19B3D" w:rsidR="0091649A" w:rsidRPr="0091649A" w:rsidRDefault="0091649A" w:rsidP="0091649A">
          <w:pPr>
            <w:jc w:val="center"/>
          </w:pPr>
          <w:r>
            <w:rPr>
              <w:noProof/>
            </w:rPr>
            <w:drawing>
              <wp:inline distT="0" distB="0" distL="0" distR="0" wp14:anchorId="593DBED0" wp14:editId="4B31C865">
                <wp:extent cx="1907540" cy="1907540"/>
                <wp:effectExtent l="0" t="0" r="0" b="0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167AD5D" w14:textId="64C2A96A" w:rsidR="0091649A" w:rsidRDefault="0091649A" w:rsidP="0091649A">
      <w:pPr>
        <w:jc w:val="center"/>
        <w:rPr>
          <w:b/>
          <w:bCs/>
          <w:color w:val="808080" w:themeColor="background1" w:themeShade="80"/>
        </w:rPr>
      </w:pPr>
      <w:proofErr w:type="spellStart"/>
      <w:r w:rsidRPr="0091649A">
        <w:rPr>
          <w:b/>
          <w:bCs/>
          <w:color w:val="808080" w:themeColor="background1" w:themeShade="80"/>
        </w:rPr>
        <w:t>Termograma</w:t>
      </w:r>
      <w:proofErr w:type="spellEnd"/>
      <w:r w:rsidRPr="0091649A">
        <w:rPr>
          <w:b/>
          <w:bCs/>
          <w:color w:val="808080" w:themeColor="background1" w:themeShade="80"/>
        </w:rPr>
        <w:t xml:space="preserve"> 1. Determinación de compuestos por termogravimetría de la muestra </w:t>
      </w:r>
      <w:proofErr w:type="gramStart"/>
      <w:r w:rsidRPr="0091649A">
        <w:rPr>
          <w:b/>
          <w:bCs/>
          <w:color w:val="808080" w:themeColor="background1" w:themeShade="80"/>
        </w:rPr>
        <w:t>“</w:t>
      </w:r>
      <w:r w:rsidRPr="0091649A">
        <w:rPr>
          <w:rFonts w:cs="Arial"/>
          <w:b/>
          <w:bCs/>
          <w:color w:val="808080" w:themeColor="background1" w:themeShade="80"/>
          <w:szCs w:val="20"/>
        </w:rPr>
        <w:t xml:space="preserve"> </w:t>
      </w:r>
      <w:r w:rsidRPr="0091649A">
        <w:rPr>
          <w:b/>
          <w:bCs/>
          <w:color w:val="808080" w:themeColor="background1" w:themeShade="80"/>
        </w:rPr>
        <w:t>”</w:t>
      </w:r>
      <w:proofErr w:type="gramEnd"/>
      <w:r w:rsidRPr="0091649A">
        <w:rPr>
          <w:b/>
          <w:bCs/>
          <w:color w:val="808080" w:themeColor="background1" w:themeShade="80"/>
        </w:rPr>
        <w:t>.</w:t>
      </w:r>
    </w:p>
    <w:p w14:paraId="1AEA2B47" w14:textId="248B03D5" w:rsidR="00D309C1" w:rsidRDefault="00D309C1">
      <w:pPr>
        <w:jc w:val="left"/>
      </w:pPr>
      <w:r>
        <w:br w:type="page"/>
      </w:r>
    </w:p>
    <w:p w14:paraId="5CB15CEE" w14:textId="2D04B843" w:rsidR="00D309C1" w:rsidRDefault="00D309C1" w:rsidP="00D309C1">
      <w:pPr>
        <w:pStyle w:val="Ttulo2"/>
      </w:pPr>
      <w:bookmarkStart w:id="17" w:name="_Toc44071339"/>
      <w:r w:rsidRPr="00D309C1">
        <w:lastRenderedPageBreak/>
        <w:t>Determinación del índice y densidad óptica de carbonilo por envejecimiento acelerado y espectroscopia</w:t>
      </w:r>
      <w:bookmarkEnd w:id="1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3"/>
        <w:gridCol w:w="2695"/>
      </w:tblGrid>
      <w:tr w:rsidR="00D309C1" w:rsidRPr="0091649A" w14:paraId="4FD85CF5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5BC3208" w14:textId="77777777" w:rsidR="00D309C1" w:rsidRPr="0091649A" w:rsidRDefault="00D309C1" w:rsidP="00D309C1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D309C1" w:rsidRPr="0091649A" w14:paraId="63E6B6A1" w14:textId="77777777" w:rsidTr="009B664A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3A730D2E" w14:textId="7777777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718" w:type="pct"/>
          </w:tcPr>
          <w:p w14:paraId="6ACD5FF2" w14:textId="6D87510E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33AA0C7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24F93819" w14:textId="396FCA60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Tipo de envejecimiento</w:t>
            </w:r>
          </w:p>
        </w:tc>
        <w:tc>
          <w:tcPr>
            <w:tcW w:w="2718" w:type="pct"/>
          </w:tcPr>
          <w:p w14:paraId="07E9E95B" w14:textId="195F1DFD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C4BFB1A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DAD2B37" w14:textId="21FC1D67" w:rsidR="00D309C1" w:rsidRPr="0091649A" w:rsidRDefault="00D309C1" w:rsidP="00D309C1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Ciclo</w:t>
            </w:r>
          </w:p>
        </w:tc>
        <w:tc>
          <w:tcPr>
            <w:tcW w:w="2718" w:type="pct"/>
          </w:tcPr>
          <w:p w14:paraId="175FABBC" w14:textId="4F75F1CF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  <w:tr w:rsidR="00D309C1" w:rsidRPr="0091649A" w14:paraId="564A8B88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19ECE9F1" w14:textId="57FE934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Temperatura del panel u horno térmico</w:t>
            </w:r>
          </w:p>
        </w:tc>
        <w:tc>
          <w:tcPr>
            <w:tcW w:w="2718" w:type="pct"/>
          </w:tcPr>
          <w:p w14:paraId="30D77FB2" w14:textId="3C22A965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D309C1" w:rsidRPr="0091649A" w14:paraId="7425020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04D7BF45" w14:textId="6C02AA7D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Irradiación</w:t>
            </w:r>
          </w:p>
        </w:tc>
        <w:tc>
          <w:tcPr>
            <w:tcW w:w="2718" w:type="pct"/>
          </w:tcPr>
          <w:p w14:paraId="63D16BE4" w14:textId="01F72157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D309C1" w:rsidRPr="0091649A" w14:paraId="4E7207E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pct"/>
            <w:shd w:val="clear" w:color="auto" w:fill="EDEDED" w:themeFill="accent3" w:themeFillTint="33"/>
          </w:tcPr>
          <w:p w14:paraId="4ACB146A" w14:textId="36131401" w:rsidR="00D309C1" w:rsidRPr="0091649A" w:rsidRDefault="00D309C1" w:rsidP="00D309C1">
            <w:pPr>
              <w:pStyle w:val="Descripcin"/>
              <w:jc w:val="left"/>
              <w:rPr>
                <w:sz w:val="16"/>
                <w:szCs w:val="16"/>
              </w:rPr>
            </w:pPr>
            <w:r w:rsidRPr="00D309C1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2718" w:type="pct"/>
          </w:tcPr>
          <w:p w14:paraId="6BDB12ED" w14:textId="50D27B5B" w:rsidR="00D309C1" w:rsidRPr="0091649A" w:rsidRDefault="00D309C1" w:rsidP="00D309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D309C1">
              <w:rPr>
                <w:szCs w:val="16"/>
              </w:rPr>
              <w:t>1 probeta por lote</w:t>
            </w:r>
          </w:p>
        </w:tc>
      </w:tr>
    </w:tbl>
    <w:p w14:paraId="07A71CCA" w14:textId="77777777" w:rsidR="00D309C1" w:rsidRDefault="00D309C1" w:rsidP="00D309C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D309C1" w14:paraId="2340DDA7" w14:textId="77777777" w:rsidTr="00D3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08375E" w14:textId="77777777" w:rsidR="00D309C1" w:rsidRDefault="00D309C1" w:rsidP="00D309C1">
            <w:pPr>
              <w:jc w:val="center"/>
            </w:pPr>
            <w:r>
              <w:t>Condiciones ambientales</w:t>
            </w:r>
          </w:p>
        </w:tc>
      </w:tr>
      <w:tr w:rsidR="00D309C1" w14:paraId="4AE2C7F5" w14:textId="77777777" w:rsidTr="00D309C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A84149B" w14:textId="77777777" w:rsidR="00D309C1" w:rsidRPr="00D1387E" w:rsidRDefault="00D309C1" w:rsidP="00D309C1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81735FC" w14:textId="77777777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D7EB672" w14:textId="77777777" w:rsidR="00D309C1" w:rsidRPr="00D1387E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012A3292" w14:textId="77777777" w:rsidR="00D309C1" w:rsidRDefault="00D309C1" w:rsidP="00D3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791DCF54" w14:textId="161E394B" w:rsidR="00D309C1" w:rsidRDefault="00D309C1" w:rsidP="003E6D3F">
      <w:pPr>
        <w:pStyle w:val="Tablas"/>
        <w:ind w:left="0" w:hanging="11"/>
        <w:jc w:val="left"/>
      </w:pPr>
      <w:r w:rsidRPr="00D309C1">
        <w:t>Resultados de la determinación del índice y densidad óptica de carbonilo por envejecimiento y espectroscopia</w:t>
      </w:r>
      <w:r>
        <w:t>.</w:t>
      </w:r>
    </w:p>
    <w:tbl>
      <w:tblPr>
        <w:tblStyle w:val="Estilo3"/>
        <w:tblW w:w="5080" w:type="pct"/>
        <w:tblLook w:val="04A0" w:firstRow="1" w:lastRow="0" w:firstColumn="1" w:lastColumn="0" w:noHBand="0" w:noVBand="1"/>
      </w:tblPr>
      <w:tblGrid>
        <w:gridCol w:w="2547"/>
        <w:gridCol w:w="1559"/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5"/>
      </w:tblGrid>
      <w:tr w:rsidR="00FF19E2" w14:paraId="2C4FEFC5" w14:textId="1C441DB7" w:rsidTr="00FF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 w:val="restart"/>
          </w:tcPr>
          <w:p w14:paraId="5092D447" w14:textId="33A1E251" w:rsidR="00FF19E2" w:rsidRDefault="00FF19E2" w:rsidP="00FF19E2">
            <w:pPr>
              <w:jc w:val="center"/>
            </w:pPr>
            <w:r>
              <w:t>ID cliente de la muestra</w:t>
            </w:r>
          </w:p>
        </w:tc>
        <w:tc>
          <w:tcPr>
            <w:tcW w:w="869" w:type="pct"/>
            <w:vMerge w:val="restart"/>
          </w:tcPr>
          <w:p w14:paraId="2BE6860E" w14:textId="502AF7D4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2711" w:type="pct"/>
            <w:gridSpan w:val="10"/>
          </w:tcPr>
          <w:p w14:paraId="7C34ADE6" w14:textId="715AAF6F" w:rsidR="00FF19E2" w:rsidRDefault="00FF19E2" w:rsidP="00FF1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9E2">
              <w:t>Valor obtenido de ICO-COD</w:t>
            </w:r>
            <w:r w:rsidRPr="00FF19E2">
              <w:rPr>
                <w:vertAlign w:val="superscript"/>
              </w:rPr>
              <w:t>1</w:t>
            </w:r>
          </w:p>
        </w:tc>
      </w:tr>
      <w:tr w:rsidR="00FF19E2" w14:paraId="364AD080" w14:textId="0C004825" w:rsidTr="00FF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  <w:vMerge/>
          </w:tcPr>
          <w:p w14:paraId="11AE33D5" w14:textId="77777777" w:rsidR="00FF19E2" w:rsidRDefault="00FF19E2" w:rsidP="00FF19E2"/>
        </w:tc>
        <w:tc>
          <w:tcPr>
            <w:tcW w:w="869" w:type="pct"/>
            <w:vMerge/>
          </w:tcPr>
          <w:p w14:paraId="63072E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shd w:val="clear" w:color="auto" w:fill="EDEDED" w:themeFill="accent3" w:themeFillTint="33"/>
          </w:tcPr>
          <w:p w14:paraId="25A2C474" w14:textId="7C28F91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0576B7B" w14:textId="4AE8A00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64C3499D" w14:textId="594F0620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96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32EBF6A9" w14:textId="47AAE99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144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21627714" w14:textId="02CF47C1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192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597F1142" w14:textId="6500760D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240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7AC5E664" w14:textId="5DBDC0BE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288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15248D3B" w14:textId="539818B5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336</w:t>
            </w:r>
          </w:p>
        </w:tc>
        <w:tc>
          <w:tcPr>
            <w:tcW w:w="271" w:type="pct"/>
            <w:shd w:val="clear" w:color="auto" w:fill="EDEDED" w:themeFill="accent3" w:themeFillTint="33"/>
          </w:tcPr>
          <w:p w14:paraId="40BAA2FA" w14:textId="0CF8AFDF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384</w:t>
            </w:r>
          </w:p>
        </w:tc>
        <w:tc>
          <w:tcPr>
            <w:tcW w:w="270" w:type="pct"/>
            <w:shd w:val="clear" w:color="auto" w:fill="EDEDED" w:themeFill="accent3" w:themeFillTint="33"/>
          </w:tcPr>
          <w:p w14:paraId="01DC6306" w14:textId="3049B1BC" w:rsidR="00FF19E2" w:rsidRDefault="00FF19E2" w:rsidP="00FF1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5E">
              <w:rPr>
                <w:rFonts w:cs="Arial"/>
                <w:b/>
                <w:szCs w:val="20"/>
                <w:lang w:val="es-ES"/>
              </w:rPr>
              <w:t>432</w:t>
            </w:r>
          </w:p>
        </w:tc>
      </w:tr>
      <w:tr w:rsidR="00FF19E2" w14:paraId="44E929A3" w14:textId="77777777" w:rsidTr="00FF19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pct"/>
          </w:tcPr>
          <w:p w14:paraId="0A0A9F54" w14:textId="77777777" w:rsidR="00FF19E2" w:rsidRDefault="00FF19E2" w:rsidP="00FF19E2"/>
        </w:tc>
        <w:tc>
          <w:tcPr>
            <w:tcW w:w="869" w:type="pct"/>
          </w:tcPr>
          <w:p w14:paraId="548F0918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</w:tcPr>
          <w:p w14:paraId="0E5CC4AC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17F1C3F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30F8A2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4D6C5CE0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133ED04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018A505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5C7F803D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226792AE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" w:type="pct"/>
          </w:tcPr>
          <w:p w14:paraId="7A72F3FA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" w:type="pct"/>
          </w:tcPr>
          <w:p w14:paraId="2706A4B3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4692D812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11F02F42" w14:textId="17722D1C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Especificación del cliente</w:t>
            </w:r>
          </w:p>
        </w:tc>
        <w:tc>
          <w:tcPr>
            <w:tcW w:w="2711" w:type="pct"/>
            <w:gridSpan w:val="10"/>
          </w:tcPr>
          <w:p w14:paraId="271AB4B2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7D9582C0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755D9EBF" w14:textId="01D9F2C8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Declaración de conformidad</w:t>
            </w:r>
          </w:p>
        </w:tc>
        <w:tc>
          <w:tcPr>
            <w:tcW w:w="2711" w:type="pct"/>
            <w:gridSpan w:val="10"/>
          </w:tcPr>
          <w:p w14:paraId="71810479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9E2" w14:paraId="1A972B11" w14:textId="77777777" w:rsidTr="007476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2"/>
            <w:shd w:val="clear" w:color="auto" w:fill="EDEDED" w:themeFill="accent3" w:themeFillTint="33"/>
          </w:tcPr>
          <w:p w14:paraId="6FC71662" w14:textId="06012483" w:rsidR="00FF19E2" w:rsidRPr="00FF19E2" w:rsidRDefault="00FF19E2" w:rsidP="00FF19E2">
            <w:pPr>
              <w:rPr>
                <w:b/>
                <w:bCs/>
              </w:rPr>
            </w:pPr>
            <w:r w:rsidRPr="00FF19E2">
              <w:rPr>
                <w:b/>
                <w:bCs/>
              </w:rPr>
              <w:t>Observaciones</w:t>
            </w:r>
          </w:p>
        </w:tc>
        <w:tc>
          <w:tcPr>
            <w:tcW w:w="2711" w:type="pct"/>
            <w:gridSpan w:val="10"/>
          </w:tcPr>
          <w:p w14:paraId="7DFE29D1" w14:textId="77777777" w:rsidR="00FF19E2" w:rsidRDefault="00FF19E2" w:rsidP="00FF1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88B54F" w14:textId="68BCF0A4" w:rsidR="00E734D6" w:rsidRPr="00FF19E2" w:rsidRDefault="00FF19E2" w:rsidP="00E734D6">
      <w:pPr>
        <w:rPr>
          <w:sz w:val="14"/>
          <w:szCs w:val="20"/>
        </w:rPr>
      </w:pPr>
      <w:r w:rsidRPr="00FF19E2">
        <w:rPr>
          <w:b/>
          <w:bCs/>
          <w:sz w:val="14"/>
          <w:szCs w:val="20"/>
        </w:rPr>
        <w:t>Nota:</w:t>
      </w:r>
      <w:r w:rsidRPr="00FF19E2">
        <w:rPr>
          <w:sz w:val="14"/>
          <w:szCs w:val="20"/>
        </w:rPr>
        <w:t xml:space="preserve"> </w:t>
      </w:r>
      <w:r w:rsidRPr="00FF19E2">
        <w:rPr>
          <w:sz w:val="14"/>
          <w:szCs w:val="20"/>
          <w:vertAlign w:val="superscript"/>
        </w:rPr>
        <w:t>1</w:t>
      </w:r>
      <w:r w:rsidRPr="00FF19E2">
        <w:rPr>
          <w:sz w:val="14"/>
          <w:szCs w:val="20"/>
        </w:rPr>
        <w:t>Índice o densidad óptica de carbonilos.</w:t>
      </w:r>
    </w:p>
    <w:p w14:paraId="291DA7A6" w14:textId="4121D865" w:rsidR="00D309C1" w:rsidRDefault="00FF19E2" w:rsidP="00FF19E2">
      <w:pPr>
        <w:pStyle w:val="Ttulo2"/>
      </w:pPr>
      <w:bookmarkStart w:id="18" w:name="_Toc44071340"/>
      <w:r>
        <w:t>Envejecimiento acelerado térmico</w:t>
      </w:r>
      <w:bookmarkEnd w:id="18"/>
    </w:p>
    <w:tbl>
      <w:tblPr>
        <w:tblStyle w:val="Estilo3"/>
        <w:tblW w:w="3530" w:type="pct"/>
        <w:jc w:val="center"/>
        <w:tblLook w:val="04A0" w:firstRow="1" w:lastRow="0" w:firstColumn="1" w:lastColumn="0" w:noHBand="0" w:noVBand="1"/>
      </w:tblPr>
      <w:tblGrid>
        <w:gridCol w:w="3535"/>
        <w:gridCol w:w="2698"/>
      </w:tblGrid>
      <w:tr w:rsidR="00747616" w:rsidRPr="0091649A" w14:paraId="1E96B673" w14:textId="77777777" w:rsidTr="0074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5CCFA4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9B664A" w:rsidRPr="0091649A" w14:paraId="2247114E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6E21486" w14:textId="3F531C5D" w:rsidR="009B664A" w:rsidRPr="0091649A" w:rsidRDefault="009B664A" w:rsidP="009B664A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9B664A">
              <w:rPr>
                <w:i/>
                <w:iCs/>
                <w:sz w:val="14"/>
                <w:szCs w:val="14"/>
              </w:rPr>
              <w:t>(periodo)</w:t>
            </w:r>
          </w:p>
        </w:tc>
        <w:tc>
          <w:tcPr>
            <w:tcW w:w="2164" w:type="pct"/>
          </w:tcPr>
          <w:p w14:paraId="7A3A1BBD" w14:textId="5B738813" w:rsidR="009B664A" w:rsidRPr="0091649A" w:rsidRDefault="009B664A" w:rsidP="009B66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CD823E3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B6FA9B1" w14:textId="4B96C3A1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 ensayo</w:t>
            </w:r>
          </w:p>
        </w:tc>
        <w:tc>
          <w:tcPr>
            <w:tcW w:w="2164" w:type="pct"/>
          </w:tcPr>
          <w:p w14:paraId="25CDA24D" w14:textId="77777777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53FC8A94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6AE592FB" w14:textId="75608D6A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Cantidad de muestra usada en el ensayo</w:t>
            </w:r>
          </w:p>
        </w:tc>
        <w:tc>
          <w:tcPr>
            <w:tcW w:w="2164" w:type="pct"/>
          </w:tcPr>
          <w:p w14:paraId="04448705" w14:textId="3F2C816E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757AAC51" w14:textId="77777777" w:rsidTr="009B66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pct"/>
            <w:shd w:val="clear" w:color="auto" w:fill="EDEDED" w:themeFill="accent3" w:themeFillTint="33"/>
          </w:tcPr>
          <w:p w14:paraId="1A5D3FB6" w14:textId="7D7E22FF" w:rsidR="00747616" w:rsidRPr="0091649A" w:rsidRDefault="00747616" w:rsidP="00747616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Ciclo del ensayo</w:t>
            </w:r>
          </w:p>
        </w:tc>
        <w:tc>
          <w:tcPr>
            <w:tcW w:w="2164" w:type="pct"/>
          </w:tcPr>
          <w:p w14:paraId="0661EAD5" w14:textId="31CDCC89" w:rsidR="00747616" w:rsidRPr="0091649A" w:rsidRDefault="00747616" w:rsidP="007476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szCs w:val="16"/>
              </w:rPr>
              <w:t>48 h</w:t>
            </w:r>
          </w:p>
        </w:tc>
      </w:tr>
    </w:tbl>
    <w:p w14:paraId="6F9F8FCE" w14:textId="0EEDF8A1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50BC3AB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3550C0D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BE8416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60248EB0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582CF79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365E577C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C4EF3B5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5A680357" w14:textId="4126D6D0" w:rsidR="00747616" w:rsidRDefault="00747616" w:rsidP="003E6D3F">
      <w:pPr>
        <w:pStyle w:val="Tablas"/>
        <w:ind w:left="0" w:hanging="11"/>
        <w:jc w:val="left"/>
      </w:pPr>
      <w:r w:rsidRPr="00747616">
        <w:t>Resultados del envejecimiento acelerado térmico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747616" w14:paraId="03DF5333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03FF900" w14:textId="77777777" w:rsidR="00747616" w:rsidRDefault="00747616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1401E83" w14:textId="4A3BBAC0" w:rsidR="00747616" w:rsidRDefault="00747616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616">
              <w:t>Tiempo de exposición transcurrido (h)</w:t>
            </w:r>
          </w:p>
        </w:tc>
      </w:tr>
      <w:tr w:rsidR="00747616" w14:paraId="257DF73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9877198" w14:textId="77777777" w:rsidR="00747616" w:rsidRDefault="00747616" w:rsidP="00F95B95">
            <w:pPr>
              <w:jc w:val="center"/>
            </w:pPr>
          </w:p>
        </w:tc>
        <w:tc>
          <w:tcPr>
            <w:tcW w:w="4414" w:type="dxa"/>
          </w:tcPr>
          <w:p w14:paraId="4C1D922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453E7CA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C826A52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235CE7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1CCECE3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0941E3B3" w14:textId="77777777" w:rsidR="00747616" w:rsidRPr="00EF198E" w:rsidRDefault="00747616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FC8FE41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616" w14:paraId="5C5295B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4CAF711" w14:textId="77777777" w:rsidR="00747616" w:rsidRPr="00EF198E" w:rsidRDefault="00747616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lastRenderedPageBreak/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39751926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BC2E1" w14:textId="54DE7A3F" w:rsidR="00747616" w:rsidRDefault="00747616" w:rsidP="00747616"/>
    <w:sdt>
      <w:sdtPr>
        <w:id w:val="-1246878028"/>
        <w:showingPlcHdr/>
        <w:picture/>
      </w:sdtPr>
      <w:sdtContent>
        <w:p w14:paraId="76049827" w14:textId="3617A0B8" w:rsidR="00747616" w:rsidRDefault="00747616" w:rsidP="00747616">
          <w:pPr>
            <w:jc w:val="center"/>
          </w:pPr>
          <w:r>
            <w:rPr>
              <w:noProof/>
            </w:rPr>
            <w:drawing>
              <wp:inline distT="0" distB="0" distL="0" distR="0" wp14:anchorId="48EE845B" wp14:editId="6ADCDD03">
                <wp:extent cx="1907540" cy="1907540"/>
                <wp:effectExtent l="0" t="0" r="0" b="0"/>
                <wp:docPr id="10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5329FEC" w14:textId="4D038177" w:rsidR="00747616" w:rsidRDefault="00747616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 w:rsidR="00D608E0">
        <w:t>del envejecimiento acelerado térmico</w:t>
      </w:r>
      <w:r w:rsidRPr="00747616">
        <w:t xml:space="preserve"> de la muestra “”.</w:t>
      </w:r>
    </w:p>
    <w:p w14:paraId="6EA57C02" w14:textId="77777777" w:rsidR="00747616" w:rsidRPr="00747616" w:rsidRDefault="00747616" w:rsidP="00747616">
      <w:pPr>
        <w:pStyle w:val="Ttulo2"/>
      </w:pPr>
      <w:bookmarkStart w:id="19" w:name="_Toc44071341"/>
      <w:r w:rsidRPr="00747616">
        <w:t>Envejecimiento acelerado por UV</w:t>
      </w:r>
      <w:bookmarkEnd w:id="19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747616" w:rsidRPr="0091649A" w14:paraId="6C231A3B" w14:textId="77777777" w:rsidTr="0027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CB80EF7" w14:textId="77777777" w:rsidR="00747616" w:rsidRPr="0091649A" w:rsidRDefault="0074761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747616" w:rsidRPr="0091649A" w14:paraId="6E96FFD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19B2370E" w14:textId="7777777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64F6E408" w14:textId="2D5D7E1C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747616" w:rsidRPr="0091649A" w14:paraId="68DABB59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1E1BB64" w14:textId="5DAFF667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3BDEAE8A" w14:textId="339AA526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50 °C</w:t>
            </w:r>
          </w:p>
        </w:tc>
      </w:tr>
      <w:tr w:rsidR="00747616" w:rsidRPr="0091649A" w14:paraId="13A9825F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A522FA8" w14:textId="2310D505" w:rsidR="00747616" w:rsidRPr="0091649A" w:rsidRDefault="00747616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2DFB1035" w14:textId="462032F0" w:rsidR="00747616" w:rsidRPr="0091649A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0.89 W/(m2*nm) a 340 nm</w:t>
            </w:r>
          </w:p>
        </w:tc>
      </w:tr>
      <w:tr w:rsidR="00747616" w:rsidRPr="0091649A" w14:paraId="6E10A027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68FB2411" w14:textId="326C61CB" w:rsidR="00747616" w:rsidRPr="0091649A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05A38ACD" w14:textId="65E350FF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 xml:space="preserve">1 probeta por </w:t>
            </w:r>
            <w:r w:rsidR="000F7734">
              <w:rPr>
                <w:szCs w:val="16"/>
              </w:rPr>
              <w:t>muestra</w:t>
            </w:r>
          </w:p>
        </w:tc>
      </w:tr>
      <w:tr w:rsidR="00747616" w:rsidRPr="0091649A" w14:paraId="147DD1AD" w14:textId="77777777" w:rsidTr="00270E4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43251E4" w14:textId="42DC4D16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597C66BA" w14:textId="1E82CF4D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747616">
              <w:rPr>
                <w:szCs w:val="16"/>
              </w:rPr>
              <w:t>48 h a 50 °C</w:t>
            </w:r>
          </w:p>
        </w:tc>
      </w:tr>
      <w:tr w:rsidR="00747616" w:rsidRPr="0091649A" w14:paraId="2136D87A" w14:textId="77777777" w:rsidTr="00270E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20498DD" w14:textId="39A032C3" w:rsidR="00747616" w:rsidRPr="00747616" w:rsidRDefault="00747616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5693C30" w14:textId="1EE69302" w:rsidR="00747616" w:rsidRPr="00747616" w:rsidRDefault="0074761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</w:t>
            </w:r>
            <w:r w:rsidR="00270E4A">
              <w:rPr>
                <w:szCs w:val="16"/>
              </w:rPr>
              <w:t>/</w:t>
            </w:r>
            <w:r>
              <w:rPr>
                <w:szCs w:val="16"/>
              </w:rPr>
              <w:t>A</w:t>
            </w:r>
          </w:p>
        </w:tc>
      </w:tr>
    </w:tbl>
    <w:p w14:paraId="0F8CD2EC" w14:textId="51B1F917" w:rsidR="00747616" w:rsidRDefault="00747616" w:rsidP="0074761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747616" w14:paraId="7266192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D495C49" w14:textId="77777777" w:rsidR="00747616" w:rsidRDefault="00747616" w:rsidP="00F95B95">
            <w:pPr>
              <w:jc w:val="center"/>
            </w:pPr>
            <w:r>
              <w:t>Condiciones ambientales</w:t>
            </w:r>
          </w:p>
        </w:tc>
      </w:tr>
      <w:tr w:rsidR="00747616" w14:paraId="58ABAA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1DF2B88" w14:textId="77777777" w:rsidR="00747616" w:rsidRPr="00D1387E" w:rsidRDefault="0074761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995D5BF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0435FC52" w14:textId="77777777" w:rsidR="00747616" w:rsidRPr="00D1387E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61D9A0D" w14:textId="77777777" w:rsidR="00747616" w:rsidRDefault="0074761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3ADCAC9" w14:textId="73867728" w:rsidR="00747616" w:rsidRDefault="00270E4A" w:rsidP="003E6D3F">
      <w:pPr>
        <w:pStyle w:val="Tablas"/>
        <w:ind w:left="0" w:hanging="11"/>
        <w:jc w:val="left"/>
      </w:pPr>
      <w:r w:rsidRPr="00270E4A">
        <w:t>Resultados del envejecimiento acelerado por UV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5E6E27B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03400F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13BD40DD" w14:textId="477B49DA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3A44B7D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2F6719F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0371A7F3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0D75B120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516BCD8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64578AD3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010219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94CC302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10E22E1F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2E7206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5E699BF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4AA4E4B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75FC2F9F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7D262FC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0D2C4267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62BBA" w14:textId="0EA543C4" w:rsidR="00270E4A" w:rsidRDefault="00270E4A" w:rsidP="00270E4A"/>
    <w:sdt>
      <w:sdtPr>
        <w:id w:val="431940577"/>
        <w:showingPlcHdr/>
        <w:picture/>
      </w:sdtPr>
      <w:sdtContent>
        <w:p w14:paraId="75257AC2" w14:textId="2A2928CA" w:rsidR="00270E4A" w:rsidRDefault="00270E4A" w:rsidP="00270E4A">
          <w:pPr>
            <w:jc w:val="center"/>
          </w:pPr>
          <w:r>
            <w:rPr>
              <w:noProof/>
            </w:rPr>
            <w:drawing>
              <wp:inline distT="0" distB="0" distL="0" distR="0" wp14:anchorId="3D7A8C31" wp14:editId="2810DE34">
                <wp:extent cx="1907540" cy="1907540"/>
                <wp:effectExtent l="0" t="0" r="0" b="0"/>
                <wp:docPr id="1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C0C4D60" w14:textId="080E9432" w:rsidR="00270E4A" w:rsidRPr="00270E4A" w:rsidRDefault="00270E4A" w:rsidP="000F7734">
      <w:pPr>
        <w:pStyle w:val="Imagen"/>
        <w:numPr>
          <w:ilvl w:val="0"/>
          <w:numId w:val="15"/>
        </w:numPr>
      </w:pPr>
      <w:r w:rsidRPr="00270E4A">
        <w:t>Seguimiento fotográfico del envejecimiento acelerado por UV de la muestra “”.</w:t>
      </w:r>
    </w:p>
    <w:p w14:paraId="3257E83B" w14:textId="1F864876" w:rsidR="00270E4A" w:rsidRDefault="00270E4A" w:rsidP="00270E4A">
      <w:pPr>
        <w:pStyle w:val="Ttulo2"/>
      </w:pPr>
      <w:bookmarkStart w:id="20" w:name="_Toc44071342"/>
      <w:r>
        <w:t>Envejecimiento acelerado por Xenón</w:t>
      </w:r>
      <w:bookmarkEnd w:id="20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270E4A" w:rsidRPr="0091649A" w14:paraId="1FDF06E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3DC9222" w14:textId="77777777" w:rsidR="00270E4A" w:rsidRPr="0091649A" w:rsidRDefault="00270E4A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270E4A" w:rsidRPr="0091649A" w14:paraId="2A923D8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A18C2FB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32FCE2B6" w14:textId="4B6180B0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70E4A" w:rsidRPr="0091649A" w14:paraId="478DCF1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503778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Temperatura del panel</w:t>
            </w:r>
          </w:p>
        </w:tc>
        <w:tc>
          <w:tcPr>
            <w:tcW w:w="1801" w:type="pct"/>
          </w:tcPr>
          <w:p w14:paraId="6B6CC9FD" w14:textId="52363799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63 °C</w:t>
            </w:r>
          </w:p>
        </w:tc>
      </w:tr>
      <w:tr w:rsidR="00270E4A" w:rsidRPr="0091649A" w14:paraId="0F5EC897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264F946E" w14:textId="77777777" w:rsidR="00270E4A" w:rsidRPr="0091649A" w:rsidRDefault="00270E4A" w:rsidP="00F95B95">
            <w:pPr>
              <w:jc w:val="left"/>
              <w:rPr>
                <w:b/>
                <w:bCs/>
                <w:szCs w:val="16"/>
              </w:rPr>
            </w:pPr>
            <w:r w:rsidRPr="00747616">
              <w:rPr>
                <w:b/>
                <w:bCs/>
                <w:szCs w:val="16"/>
              </w:rPr>
              <w:t>Irradiación</w:t>
            </w:r>
          </w:p>
        </w:tc>
        <w:tc>
          <w:tcPr>
            <w:tcW w:w="1801" w:type="pct"/>
          </w:tcPr>
          <w:p w14:paraId="55FE1454" w14:textId="299EB935" w:rsidR="00270E4A" w:rsidRPr="0091649A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0.35 W/(m2*nm) a 340 nm</w:t>
            </w:r>
          </w:p>
        </w:tc>
      </w:tr>
      <w:tr w:rsidR="00270E4A" w:rsidRPr="0091649A" w14:paraId="056B702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241F5D0" w14:textId="77777777" w:rsidR="00270E4A" w:rsidRPr="0091649A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>Cantidad de muestra usada en el ensayo</w:t>
            </w:r>
          </w:p>
        </w:tc>
        <w:tc>
          <w:tcPr>
            <w:tcW w:w="1801" w:type="pct"/>
          </w:tcPr>
          <w:p w14:paraId="778005CD" w14:textId="6C415752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1 probeta</w:t>
            </w:r>
          </w:p>
        </w:tc>
      </w:tr>
      <w:tr w:rsidR="00270E4A" w:rsidRPr="0091649A" w14:paraId="0253129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05B94FC6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de luz </w:t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313611BB" w14:textId="0117AD04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0E4A">
              <w:rPr>
                <w:szCs w:val="16"/>
              </w:rPr>
              <w:t>48 h a 63 °C</w:t>
            </w:r>
          </w:p>
        </w:tc>
      </w:tr>
      <w:tr w:rsidR="00270E4A" w:rsidRPr="0091649A" w14:paraId="1439B24A" w14:textId="77777777" w:rsidTr="00F95B9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47FE0F84" w14:textId="77777777" w:rsidR="00270E4A" w:rsidRPr="00747616" w:rsidRDefault="00270E4A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747616">
              <w:rPr>
                <w:sz w:val="16"/>
                <w:szCs w:val="16"/>
              </w:rPr>
              <w:t xml:space="preserve">Ciclo en ausencia de luz y condensación </w:t>
            </w:r>
            <w:r>
              <w:rPr>
                <w:sz w:val="16"/>
                <w:szCs w:val="16"/>
              </w:rPr>
              <w:br/>
            </w:r>
            <w:r w:rsidRPr="00747616">
              <w:rPr>
                <w:b w:val="0"/>
                <w:bCs w:val="0"/>
                <w:i/>
                <w:iCs w:val="0"/>
                <w:sz w:val="14"/>
                <w:szCs w:val="14"/>
              </w:rPr>
              <w:t>(tiempo y temperatura de operación)</w:t>
            </w:r>
          </w:p>
        </w:tc>
        <w:tc>
          <w:tcPr>
            <w:tcW w:w="1801" w:type="pct"/>
          </w:tcPr>
          <w:p w14:paraId="78A605CE" w14:textId="21AA575F" w:rsidR="00270E4A" w:rsidRPr="00747616" w:rsidRDefault="00270E4A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14:paraId="0B56DEB8" w14:textId="3300315C" w:rsidR="00270E4A" w:rsidRDefault="00270E4A" w:rsidP="00270E4A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270E4A" w14:paraId="45A38A48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A32A89" w14:textId="77777777" w:rsidR="00270E4A" w:rsidRDefault="00270E4A" w:rsidP="00F95B95">
            <w:pPr>
              <w:jc w:val="center"/>
            </w:pPr>
            <w:r>
              <w:t>Condiciones ambientales</w:t>
            </w:r>
          </w:p>
        </w:tc>
      </w:tr>
      <w:tr w:rsidR="00270E4A" w14:paraId="3B04A60D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DFCD50F" w14:textId="77777777" w:rsidR="00270E4A" w:rsidRPr="00D1387E" w:rsidRDefault="00270E4A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7865F50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5903691C" w14:textId="77777777" w:rsidR="00270E4A" w:rsidRPr="00D1387E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2E44A55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9725E94" w14:textId="4C18EB4D" w:rsidR="00270E4A" w:rsidRDefault="00270E4A" w:rsidP="003E6D3F">
      <w:pPr>
        <w:pStyle w:val="Tablas"/>
        <w:ind w:left="0" w:hanging="11"/>
        <w:jc w:val="left"/>
      </w:pPr>
      <w:r w:rsidRPr="00270E4A">
        <w:t>Resultados del envejecimiento acelerado por xenón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270E4A" w14:paraId="75616F2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C83A4A2" w14:textId="77777777" w:rsidR="00270E4A" w:rsidRDefault="00270E4A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514F9705" w14:textId="77777777" w:rsidR="00270E4A" w:rsidRDefault="00270E4A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E4A">
              <w:t>Tiempo de exposición transcurrido (h)</w:t>
            </w:r>
          </w:p>
        </w:tc>
      </w:tr>
      <w:tr w:rsidR="00270E4A" w14:paraId="59EFC3F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5F34C25" w14:textId="77777777" w:rsidR="00270E4A" w:rsidRDefault="00270E4A" w:rsidP="00F95B95">
            <w:pPr>
              <w:jc w:val="center"/>
            </w:pPr>
          </w:p>
        </w:tc>
        <w:tc>
          <w:tcPr>
            <w:tcW w:w="4414" w:type="dxa"/>
          </w:tcPr>
          <w:p w14:paraId="51BCFAD6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69268ED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ADC8AB5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69C21AFE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5AE042D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49D02018" w14:textId="77777777" w:rsidR="00270E4A" w:rsidRPr="00EF198E" w:rsidRDefault="00270E4A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506C03F2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E4A" w14:paraId="38E2F17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8710978" w14:textId="77777777" w:rsidR="00270E4A" w:rsidRPr="00EF198E" w:rsidRDefault="00270E4A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38538DA" w14:textId="77777777" w:rsidR="00270E4A" w:rsidRDefault="00270E4A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8E2A5" w14:textId="77777777" w:rsidR="000F7734" w:rsidRDefault="000F7734" w:rsidP="000F7734">
      <w:pPr>
        <w:pStyle w:val="Imagen"/>
        <w:numPr>
          <w:ilvl w:val="0"/>
          <w:numId w:val="0"/>
        </w:numPr>
        <w:ind w:left="1437"/>
      </w:pPr>
      <w:bookmarkStart w:id="21" w:name="_Toc44071343"/>
    </w:p>
    <w:p w14:paraId="65625D1C" w14:textId="729CDCFD" w:rsidR="000F7734" w:rsidRDefault="000F7734" w:rsidP="000F7734">
      <w:pPr>
        <w:pStyle w:val="Imagen"/>
        <w:numPr>
          <w:ilvl w:val="0"/>
          <w:numId w:val="15"/>
        </w:numPr>
      </w:pPr>
      <w:r w:rsidRPr="00747616">
        <w:t xml:space="preserve">Seguimiento fotográfico </w:t>
      </w:r>
      <w:r>
        <w:t>del envejecimiento acelerado por xenón</w:t>
      </w:r>
      <w:r w:rsidRPr="00747616">
        <w:t xml:space="preserve"> de la muestra “”.</w:t>
      </w:r>
    </w:p>
    <w:p w14:paraId="7B4583D4" w14:textId="76463BD1" w:rsidR="000F7734" w:rsidRDefault="000F7734" w:rsidP="000F7734">
      <w:pPr>
        <w:pStyle w:val="Ttulo2"/>
        <w:numPr>
          <w:ilvl w:val="0"/>
          <w:numId w:val="0"/>
        </w:numPr>
        <w:ind w:left="578" w:hanging="578"/>
      </w:pPr>
    </w:p>
    <w:p w14:paraId="7F71B4FC" w14:textId="483935B0" w:rsidR="000F7734" w:rsidRDefault="000F7734" w:rsidP="000F7734"/>
    <w:p w14:paraId="55CD6A71" w14:textId="77777777" w:rsidR="000F7734" w:rsidRPr="000F7734" w:rsidRDefault="000F7734" w:rsidP="000F7734"/>
    <w:p w14:paraId="7307B65F" w14:textId="06D6D8BD" w:rsidR="00270E4A" w:rsidRDefault="003C69F1" w:rsidP="003C69F1">
      <w:pPr>
        <w:pStyle w:val="Ttulo2"/>
      </w:pPr>
      <w:r w:rsidRPr="003C69F1">
        <w:lastRenderedPageBreak/>
        <w:t>Determinación del tiempo de inducción a la oxidación (OIT)</w:t>
      </w:r>
      <w:bookmarkEnd w:id="21"/>
    </w:p>
    <w:tbl>
      <w:tblPr>
        <w:tblStyle w:val="Estilo3"/>
        <w:tblW w:w="3636" w:type="pct"/>
        <w:jc w:val="center"/>
        <w:tblLook w:val="04A0" w:firstRow="1" w:lastRow="0" w:firstColumn="1" w:lastColumn="0" w:noHBand="0" w:noVBand="1"/>
      </w:tblPr>
      <w:tblGrid>
        <w:gridCol w:w="4108"/>
        <w:gridCol w:w="2312"/>
      </w:tblGrid>
      <w:tr w:rsidR="003C69F1" w:rsidRPr="0091649A" w14:paraId="60F6F6E4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E0A6CA6" w14:textId="77777777" w:rsidR="003C69F1" w:rsidRPr="0091649A" w:rsidRDefault="003C69F1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3C69F1" w:rsidRPr="0091649A" w14:paraId="68C7146C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D6A79D1" w14:textId="77777777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801" w:type="pct"/>
          </w:tcPr>
          <w:p w14:paraId="78D043D4" w14:textId="1DE47D81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698A5D7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38676F8B" w14:textId="52612AF2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 w:rsidRPr="003C69F1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1801" w:type="pct"/>
          </w:tcPr>
          <w:p w14:paraId="732EE815" w14:textId="73E1A81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C69F1">
              <w:rPr>
                <w:szCs w:val="16"/>
              </w:rPr>
              <w:t>Circular de aluminio</w:t>
            </w:r>
          </w:p>
        </w:tc>
      </w:tr>
      <w:tr w:rsidR="003C69F1" w:rsidRPr="0091649A" w14:paraId="2D88E673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C31B251" w14:textId="3A98F20F" w:rsidR="003C69F1" w:rsidRPr="0091649A" w:rsidRDefault="003C69F1" w:rsidP="00F95B95">
            <w:pPr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Temperatura del ensayo</w:t>
            </w:r>
          </w:p>
        </w:tc>
        <w:tc>
          <w:tcPr>
            <w:tcW w:w="1801" w:type="pct"/>
          </w:tcPr>
          <w:p w14:paraId="1992BDD2" w14:textId="188AF5F4" w:rsidR="003C69F1" w:rsidRPr="0091649A" w:rsidRDefault="003C69F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C69F1" w:rsidRPr="0091649A" w14:paraId="37F8735B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77FD965A" w14:textId="0D85A0B7" w:rsidR="003C69F1" w:rsidRPr="0091649A" w:rsidRDefault="003C69F1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3C69F1">
              <w:rPr>
                <w:sz w:val="16"/>
                <w:szCs w:val="16"/>
              </w:rPr>
              <w:t>Método para determinar OIT</w:t>
            </w:r>
          </w:p>
        </w:tc>
        <w:tc>
          <w:tcPr>
            <w:tcW w:w="1801" w:type="pct"/>
          </w:tcPr>
          <w:p w14:paraId="567DECF6" w14:textId="009E3755" w:rsidR="003C69F1" w:rsidRPr="00747616" w:rsidRDefault="003E6D3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Tangente</w:t>
            </w:r>
          </w:p>
        </w:tc>
      </w:tr>
      <w:tr w:rsidR="003C69F1" w:rsidRPr="0091649A" w14:paraId="7F50840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pct"/>
            <w:shd w:val="clear" w:color="auto" w:fill="EDEDED" w:themeFill="accent3" w:themeFillTint="33"/>
          </w:tcPr>
          <w:p w14:paraId="516E49AB" w14:textId="5885D51E" w:rsidR="003C69F1" w:rsidRPr="00747616" w:rsidRDefault="009F457E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9F457E">
              <w:rPr>
                <w:sz w:val="16"/>
                <w:szCs w:val="16"/>
              </w:rPr>
              <w:t>Cantidad de muestra utilizada para el análisis</w:t>
            </w:r>
          </w:p>
        </w:tc>
        <w:tc>
          <w:tcPr>
            <w:tcW w:w="1801" w:type="pct"/>
          </w:tcPr>
          <w:p w14:paraId="0F0CF646" w14:textId="553FC670" w:rsidR="003C69F1" w:rsidRPr="00747616" w:rsidRDefault="009F457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9F457E">
              <w:rPr>
                <w:szCs w:val="16"/>
              </w:rPr>
              <w:t>5-10 mg</w:t>
            </w:r>
          </w:p>
        </w:tc>
      </w:tr>
    </w:tbl>
    <w:p w14:paraId="03DF07C7" w14:textId="7D3952AD" w:rsidR="003C69F1" w:rsidRDefault="003C69F1" w:rsidP="003C69F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9F457E" w14:paraId="660B563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96035A" w14:textId="77777777" w:rsidR="009F457E" w:rsidRDefault="009F457E" w:rsidP="00F95B95">
            <w:pPr>
              <w:jc w:val="center"/>
            </w:pPr>
            <w:r>
              <w:t>Condiciones ambientales</w:t>
            </w:r>
          </w:p>
        </w:tc>
      </w:tr>
      <w:tr w:rsidR="009F457E" w14:paraId="0243B0F0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5BF7FAA9" w14:textId="77777777" w:rsidR="009F457E" w:rsidRPr="00D1387E" w:rsidRDefault="009F457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53580E71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42EF836" w14:textId="77777777" w:rsidR="009F457E" w:rsidRPr="00D138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8F536CA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B25B4CE" w14:textId="1F95537E" w:rsidR="009F457E" w:rsidRDefault="009F457E" w:rsidP="003E6D3F">
      <w:pPr>
        <w:pStyle w:val="Tablas"/>
        <w:ind w:left="0" w:hanging="11"/>
        <w:jc w:val="left"/>
      </w:pPr>
      <w:r w:rsidRPr="009F457E">
        <w:t>Resultados de la determinación de la estabilidad oxidativa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9F457E" w14:paraId="673876E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8E01E83" w14:textId="77777777" w:rsidR="009F457E" w:rsidRDefault="009F457E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28FF5A50" w14:textId="0DF10068" w:rsidR="009F457E" w:rsidRDefault="009F457E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57E">
              <w:t>OIT</w:t>
            </w:r>
            <w:r w:rsidRPr="009F457E">
              <w:rPr>
                <w:vertAlign w:val="superscript"/>
              </w:rPr>
              <w:t>1</w:t>
            </w:r>
            <w:r w:rsidRPr="009F457E">
              <w:t xml:space="preserve"> (min)</w:t>
            </w:r>
          </w:p>
        </w:tc>
      </w:tr>
      <w:tr w:rsidR="009F457E" w14:paraId="18162F8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C36F6A0" w14:textId="77777777" w:rsidR="009F457E" w:rsidRDefault="009F457E" w:rsidP="00F95B95">
            <w:pPr>
              <w:jc w:val="center"/>
            </w:pPr>
          </w:p>
        </w:tc>
        <w:tc>
          <w:tcPr>
            <w:tcW w:w="4414" w:type="dxa"/>
          </w:tcPr>
          <w:p w14:paraId="63A04F7C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36F41F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629FB9A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33A60735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01346387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E416B2D" w14:textId="77777777" w:rsidR="009F457E" w:rsidRPr="00EF198E" w:rsidRDefault="009F457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0EB99922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57E" w14:paraId="7D501280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1DAF208" w14:textId="77777777" w:rsidR="009F457E" w:rsidRPr="00EF198E" w:rsidRDefault="009F457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5783FB64" w14:textId="77777777" w:rsidR="009F457E" w:rsidRDefault="009F457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0D08E" w14:textId="7D48ADF6" w:rsidR="009F457E" w:rsidRDefault="009F457E" w:rsidP="003E6D3F">
      <w:pPr>
        <w:rPr>
          <w:sz w:val="14"/>
          <w:szCs w:val="20"/>
        </w:rPr>
      </w:pPr>
      <w:r w:rsidRPr="009F457E">
        <w:rPr>
          <w:b/>
          <w:bCs/>
          <w:sz w:val="14"/>
          <w:szCs w:val="20"/>
        </w:rPr>
        <w:t>Nota:</w:t>
      </w:r>
      <w:r w:rsidRPr="009F457E">
        <w:rPr>
          <w:sz w:val="14"/>
          <w:szCs w:val="20"/>
        </w:rPr>
        <w:t xml:space="preserve"> </w:t>
      </w:r>
      <w:r w:rsidRPr="009F457E">
        <w:rPr>
          <w:sz w:val="14"/>
          <w:szCs w:val="20"/>
          <w:vertAlign w:val="superscript"/>
        </w:rPr>
        <w:t>1</w:t>
      </w:r>
      <w:r w:rsidRPr="009F457E">
        <w:rPr>
          <w:sz w:val="14"/>
          <w:szCs w:val="20"/>
        </w:rPr>
        <w:t>Tiempo de inducción a la oxidación</w:t>
      </w:r>
    </w:p>
    <w:sdt>
      <w:sdtPr>
        <w:rPr>
          <w:b/>
          <w:bCs/>
          <w:color w:val="A6A6A6" w:themeColor="background1" w:themeShade="A6"/>
        </w:rPr>
        <w:id w:val="-1017848620"/>
        <w:showingPlcHdr/>
        <w:picture/>
      </w:sdtPr>
      <w:sdtContent>
        <w:p w14:paraId="009656DB" w14:textId="5098D4C5" w:rsidR="009F457E" w:rsidRDefault="009F457E" w:rsidP="009F457E">
          <w:pPr>
            <w:jc w:val="center"/>
            <w:rPr>
              <w:b/>
              <w:bCs/>
              <w:color w:val="A6A6A6" w:themeColor="background1" w:themeShade="A6"/>
            </w:rPr>
          </w:pPr>
          <w:r>
            <w:rPr>
              <w:b/>
              <w:bCs/>
              <w:noProof/>
              <w:color w:val="A6A6A6" w:themeColor="background1" w:themeShade="A6"/>
            </w:rPr>
            <w:drawing>
              <wp:inline distT="0" distB="0" distL="0" distR="0" wp14:anchorId="2629E723" wp14:editId="12012298">
                <wp:extent cx="1907540" cy="1907540"/>
                <wp:effectExtent l="0" t="0" r="0" b="0"/>
                <wp:docPr id="1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6B3B8" w14:textId="44795228" w:rsidR="009F457E" w:rsidRDefault="009F457E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  <w:proofErr w:type="spellStart"/>
      <w:r w:rsidRPr="009F457E">
        <w:rPr>
          <w:b/>
          <w:bCs/>
          <w:color w:val="A6A6A6" w:themeColor="background1" w:themeShade="A6"/>
        </w:rPr>
        <w:t>Termograma</w:t>
      </w:r>
      <w:proofErr w:type="spellEnd"/>
      <w:r w:rsidRPr="009F457E">
        <w:rPr>
          <w:b/>
          <w:bCs/>
          <w:color w:val="A6A6A6" w:themeColor="background1" w:themeShade="A6"/>
        </w:rPr>
        <w:t xml:space="preserve"> 1. Indica el tiempo de inducción a la oxidación de la muestra “</w:t>
      </w:r>
      <w:r w:rsidRPr="009F457E">
        <w:rPr>
          <w:rFonts w:cs="Arial"/>
          <w:b/>
          <w:bCs/>
          <w:color w:val="A6A6A6" w:themeColor="background1" w:themeShade="A6"/>
          <w:szCs w:val="20"/>
        </w:rPr>
        <w:t>”.</w:t>
      </w:r>
    </w:p>
    <w:p w14:paraId="7D51B1F4" w14:textId="4224CD49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18E435E0" w14:textId="44FDE976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5BF220AB" w14:textId="14EC38BF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4549BC8C" w14:textId="19851D9A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22CD4C3A" w14:textId="77777777" w:rsidR="000F7734" w:rsidRDefault="000F7734" w:rsidP="009F457E">
      <w:pPr>
        <w:jc w:val="center"/>
        <w:rPr>
          <w:rFonts w:cs="Arial"/>
          <w:b/>
          <w:bCs/>
          <w:color w:val="A6A6A6" w:themeColor="background1" w:themeShade="A6"/>
          <w:szCs w:val="20"/>
        </w:rPr>
      </w:pPr>
    </w:p>
    <w:p w14:paraId="6BAF0DCA" w14:textId="724B1D26" w:rsidR="001539C3" w:rsidRDefault="001539C3" w:rsidP="001539C3">
      <w:pPr>
        <w:pStyle w:val="Ttulo2"/>
      </w:pPr>
      <w:bookmarkStart w:id="22" w:name="_Toc44071344"/>
      <w:bookmarkStart w:id="23" w:name="_Hlk52269146"/>
      <w:r w:rsidRPr="001539C3">
        <w:lastRenderedPageBreak/>
        <w:t>Determinación de transiciones térmicas de polímeros</w:t>
      </w:r>
      <w:bookmarkEnd w:id="22"/>
    </w:p>
    <w:tbl>
      <w:tblPr>
        <w:tblStyle w:val="Estilo3"/>
        <w:tblW w:w="4528" w:type="pct"/>
        <w:jc w:val="center"/>
        <w:tblLook w:val="04A0" w:firstRow="1" w:lastRow="0" w:firstColumn="1" w:lastColumn="0" w:noHBand="0" w:noVBand="1"/>
      </w:tblPr>
      <w:tblGrid>
        <w:gridCol w:w="2690"/>
        <w:gridCol w:w="5305"/>
      </w:tblGrid>
      <w:tr w:rsidR="001539C3" w:rsidRPr="0091649A" w14:paraId="191C80DC" w14:textId="77777777" w:rsidTr="0015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BDF85CB" w14:textId="77777777" w:rsidR="001539C3" w:rsidRPr="0091649A" w:rsidRDefault="001539C3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539C3" w:rsidRPr="0091649A" w14:paraId="129081C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75882FAA" w14:textId="77777777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3318" w:type="pct"/>
          </w:tcPr>
          <w:p w14:paraId="0499925C" w14:textId="5ECA746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1539C3" w:rsidRPr="0091649A" w14:paraId="33B0404E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CD08005" w14:textId="02CD0EB2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Equipo utilizado</w:t>
            </w:r>
          </w:p>
        </w:tc>
        <w:tc>
          <w:tcPr>
            <w:tcW w:w="3318" w:type="pct"/>
          </w:tcPr>
          <w:p w14:paraId="75CC24E4" w14:textId="1E783CBC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 xml:space="preserve">Calorímetro diferencial de barrido, modelo: 200F3 Maia </w:t>
            </w:r>
            <w:proofErr w:type="spellStart"/>
            <w:r w:rsidRPr="001539C3">
              <w:rPr>
                <w:szCs w:val="16"/>
              </w:rPr>
              <w:t>Netzsch</w:t>
            </w:r>
            <w:proofErr w:type="spellEnd"/>
            <w:r w:rsidRPr="001539C3">
              <w:rPr>
                <w:szCs w:val="16"/>
              </w:rPr>
              <w:t>.</w:t>
            </w:r>
          </w:p>
        </w:tc>
      </w:tr>
      <w:tr w:rsidR="001539C3" w:rsidRPr="0091649A" w14:paraId="15860A35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0B9FC562" w14:textId="2EC5DBFE" w:rsidR="001539C3" w:rsidRPr="0091649A" w:rsidRDefault="001539C3" w:rsidP="00F95B95">
            <w:pPr>
              <w:jc w:val="left"/>
              <w:rPr>
                <w:b/>
                <w:bCs/>
                <w:szCs w:val="16"/>
              </w:rPr>
            </w:pPr>
            <w:r w:rsidRPr="001539C3">
              <w:rPr>
                <w:b/>
                <w:bCs/>
                <w:szCs w:val="16"/>
              </w:rPr>
              <w:t>Tipo de crisol utilizado</w:t>
            </w:r>
          </w:p>
        </w:tc>
        <w:tc>
          <w:tcPr>
            <w:tcW w:w="3318" w:type="pct"/>
          </w:tcPr>
          <w:p w14:paraId="0B63FA4D" w14:textId="719DB530" w:rsidR="001539C3" w:rsidRPr="0091649A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Circular de aluminio</w:t>
            </w:r>
          </w:p>
        </w:tc>
      </w:tr>
      <w:tr w:rsidR="001539C3" w:rsidRPr="0091649A" w14:paraId="36C872A7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52424980" w14:textId="44EFC7CE" w:rsidR="001539C3" w:rsidRPr="0091649A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Masa de la muestra</w:t>
            </w:r>
          </w:p>
        </w:tc>
        <w:tc>
          <w:tcPr>
            <w:tcW w:w="3318" w:type="pct"/>
          </w:tcPr>
          <w:p w14:paraId="540AA0D2" w14:textId="027C76D6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5-10 mg</w:t>
            </w:r>
          </w:p>
        </w:tc>
      </w:tr>
      <w:tr w:rsidR="001539C3" w:rsidRPr="0091649A" w14:paraId="358A6FAA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42E34CC1" w14:textId="37C7CEA6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Tasa de calentamiento</w:t>
            </w:r>
          </w:p>
        </w:tc>
        <w:tc>
          <w:tcPr>
            <w:tcW w:w="3318" w:type="pct"/>
          </w:tcPr>
          <w:p w14:paraId="25046B05" w14:textId="01E28B75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20 °C/min</w:t>
            </w:r>
          </w:p>
        </w:tc>
      </w:tr>
      <w:tr w:rsidR="001539C3" w:rsidRPr="0091649A" w14:paraId="56D73E8C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1AEAA63A" w14:textId="2756C06A" w:rsidR="001539C3" w:rsidRPr="00747616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Barrido de calentamiento</w:t>
            </w:r>
          </w:p>
        </w:tc>
        <w:tc>
          <w:tcPr>
            <w:tcW w:w="3318" w:type="pct"/>
          </w:tcPr>
          <w:p w14:paraId="36F7ADE7" w14:textId="14B9DD89" w:rsidR="001539C3" w:rsidRPr="00747616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40-300 °C</w:t>
            </w:r>
          </w:p>
        </w:tc>
      </w:tr>
      <w:tr w:rsidR="001539C3" w:rsidRPr="0091649A" w14:paraId="18FF66CB" w14:textId="77777777" w:rsidTr="001539C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shd w:val="clear" w:color="auto" w:fill="EDEDED" w:themeFill="accent3" w:themeFillTint="33"/>
          </w:tcPr>
          <w:p w14:paraId="2C75CE08" w14:textId="0DAEF8A3" w:rsidR="001539C3" w:rsidRPr="001539C3" w:rsidRDefault="001539C3" w:rsidP="00F95B95">
            <w:pPr>
              <w:pStyle w:val="Descripcin"/>
              <w:jc w:val="left"/>
              <w:rPr>
                <w:sz w:val="16"/>
                <w:szCs w:val="16"/>
              </w:rPr>
            </w:pPr>
            <w:r w:rsidRPr="001539C3">
              <w:rPr>
                <w:sz w:val="16"/>
                <w:szCs w:val="16"/>
              </w:rPr>
              <w:t>Atmósfera</w:t>
            </w:r>
          </w:p>
        </w:tc>
        <w:tc>
          <w:tcPr>
            <w:tcW w:w="3318" w:type="pct"/>
          </w:tcPr>
          <w:p w14:paraId="3E6DE538" w14:textId="68C7A1A6" w:rsidR="001539C3" w:rsidRPr="001539C3" w:rsidRDefault="001539C3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539C3">
              <w:rPr>
                <w:szCs w:val="16"/>
              </w:rPr>
              <w:t>Nitrógeno de ultra alta pureza 99.9%</w:t>
            </w:r>
          </w:p>
        </w:tc>
      </w:tr>
    </w:tbl>
    <w:p w14:paraId="46AA31DE" w14:textId="5AC1C126" w:rsidR="001539C3" w:rsidRDefault="001539C3" w:rsidP="001539C3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39C3" w14:paraId="41D8C88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0C933E7" w14:textId="77777777" w:rsidR="001539C3" w:rsidRDefault="001539C3" w:rsidP="00F95B95">
            <w:pPr>
              <w:jc w:val="center"/>
            </w:pPr>
            <w:r>
              <w:t>Condiciones ambientales</w:t>
            </w:r>
          </w:p>
        </w:tc>
      </w:tr>
      <w:tr w:rsidR="001539C3" w14:paraId="4F98FD5E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49107C8" w14:textId="77777777" w:rsidR="001539C3" w:rsidRPr="00D1387E" w:rsidRDefault="001539C3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AE45FD2" w14:textId="7777777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63CBECC" w14:textId="77777777" w:rsidR="001539C3" w:rsidRPr="00D1387E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43708B33" w14:textId="77777777" w:rsidR="001539C3" w:rsidRDefault="001539C3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561BBAA0" w14:textId="718C634E" w:rsidR="001539C3" w:rsidRDefault="001539C3" w:rsidP="003E6D3F">
      <w:pPr>
        <w:pStyle w:val="Tablas"/>
        <w:ind w:left="0" w:hanging="11"/>
        <w:jc w:val="left"/>
      </w:pPr>
      <w:r w:rsidRPr="001539C3">
        <w:t>Resultados de la determinación de transiciones térmicas de polímeros correspondientes al segundo calentamiento</w:t>
      </w:r>
      <w:r>
        <w:t>.</w:t>
      </w:r>
    </w:p>
    <w:tbl>
      <w:tblPr>
        <w:tblStyle w:val="Estilo3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1269"/>
        <w:gridCol w:w="1184"/>
        <w:gridCol w:w="1222"/>
        <w:gridCol w:w="1337"/>
        <w:gridCol w:w="1232"/>
        <w:gridCol w:w="1222"/>
      </w:tblGrid>
      <w:tr w:rsidR="00107229" w14:paraId="65FC6D10" w14:textId="77777777" w:rsidTr="000F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E7E6E6" w:themeFill="background2"/>
          </w:tcPr>
          <w:p w14:paraId="73024123" w14:textId="43933BA4" w:rsidR="001539C3" w:rsidRDefault="001539C3" w:rsidP="001539C3">
            <w:pPr>
              <w:jc w:val="center"/>
              <w:rPr>
                <w:b w:val="0"/>
              </w:rPr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269" w:type="dxa"/>
            <w:shd w:val="clear" w:color="auto" w:fill="E7E6E6" w:themeFill="background2"/>
          </w:tcPr>
          <w:p w14:paraId="389DA096" w14:textId="12362CE2" w:rsidR="001539C3" w:rsidRDefault="001539C3" w:rsidP="001539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9C3">
              <w:t xml:space="preserve">Temperatura </w:t>
            </w:r>
            <w:r>
              <w:br/>
            </w:r>
            <w:r w:rsidRPr="001539C3">
              <w:t xml:space="preserve">de fusión </w:t>
            </w:r>
            <w:r w:rsidRPr="003E6D3F">
              <w:t>(°C)</w:t>
            </w:r>
          </w:p>
        </w:tc>
        <w:tc>
          <w:tcPr>
            <w:tcW w:w="1184" w:type="dxa"/>
            <w:shd w:val="clear" w:color="auto" w:fill="E7E6E6" w:themeFill="background2"/>
          </w:tcPr>
          <w:p w14:paraId="7AFA27B2" w14:textId="4EC99A24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fusión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69D1BE63" w14:textId="4D55C12C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  <w:tc>
          <w:tcPr>
            <w:tcW w:w="1337" w:type="dxa"/>
            <w:shd w:val="clear" w:color="auto" w:fill="E7E6E6" w:themeFill="background2"/>
          </w:tcPr>
          <w:p w14:paraId="2E81DD5E" w14:textId="423F33A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Temp</w:t>
            </w:r>
            <w:r w:rsidR="003E6D3F">
              <w:t>eratura</w:t>
            </w:r>
            <w:r w:rsidR="00107229" w:rsidRPr="003E6D3F">
              <w:t xml:space="preserve"> </w:t>
            </w:r>
            <w:r w:rsidRPr="003E6D3F">
              <w:t xml:space="preserve">de cristalización </w:t>
            </w:r>
            <w:r w:rsidR="000F7734">
              <w:t>(</w:t>
            </w:r>
            <w:r w:rsidRPr="003E6D3F">
              <w:t>°C</w:t>
            </w:r>
            <w:r w:rsidR="000F7734">
              <w:t>)</w:t>
            </w:r>
          </w:p>
        </w:tc>
        <w:tc>
          <w:tcPr>
            <w:tcW w:w="1232" w:type="dxa"/>
            <w:shd w:val="clear" w:color="auto" w:fill="E7E6E6" w:themeFill="background2"/>
          </w:tcPr>
          <w:p w14:paraId="47162D39" w14:textId="1B88163B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Calor de cristalización (J/g)</w:t>
            </w:r>
          </w:p>
        </w:tc>
        <w:tc>
          <w:tcPr>
            <w:tcW w:w="1222" w:type="dxa"/>
            <w:shd w:val="clear" w:color="auto" w:fill="E7E6E6" w:themeFill="background2"/>
          </w:tcPr>
          <w:p w14:paraId="122664F9" w14:textId="61A47D6A" w:rsidR="001539C3" w:rsidRPr="003E6D3F" w:rsidRDefault="001539C3" w:rsidP="0010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3F">
              <w:t>Transiciones térmicas</w:t>
            </w:r>
          </w:p>
        </w:tc>
      </w:tr>
      <w:tr w:rsidR="001539C3" w14:paraId="6C3CC4E7" w14:textId="77777777" w:rsidTr="000F77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AA335D0" w14:textId="77777777" w:rsidR="001539C3" w:rsidRDefault="001539C3" w:rsidP="001539C3">
            <w:pPr>
              <w:jc w:val="center"/>
            </w:pPr>
          </w:p>
        </w:tc>
        <w:tc>
          <w:tcPr>
            <w:tcW w:w="1269" w:type="dxa"/>
          </w:tcPr>
          <w:p w14:paraId="3D7D4DED" w14:textId="12A3A2A4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14:paraId="670350B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053BE03D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14:paraId="65162547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</w:tcPr>
          <w:p w14:paraId="1DA0F993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50FBF041" w14:textId="11077AEB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A91A0C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725AC335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97" w:type="dxa"/>
            <w:gridSpan w:val="5"/>
          </w:tcPr>
          <w:p w14:paraId="1EFFBAAC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99F8D86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195915BA" w14:textId="77777777" w:rsidR="001539C3" w:rsidRPr="00EF198E" w:rsidRDefault="001539C3" w:rsidP="001539C3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97" w:type="dxa"/>
            <w:gridSpan w:val="5"/>
          </w:tcPr>
          <w:p w14:paraId="09A35278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9C3" w14:paraId="5318304E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EDEDED" w:themeFill="accent3" w:themeFillTint="33"/>
          </w:tcPr>
          <w:p w14:paraId="590535E7" w14:textId="77777777" w:rsidR="001539C3" w:rsidRPr="00EF198E" w:rsidRDefault="001539C3" w:rsidP="001539C3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97" w:type="dxa"/>
            <w:gridSpan w:val="5"/>
          </w:tcPr>
          <w:p w14:paraId="37F1D229" w14:textId="77777777" w:rsidR="001539C3" w:rsidRDefault="001539C3" w:rsidP="00153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CA8A3E" w14:textId="085B61F6" w:rsidR="001539C3" w:rsidRDefault="001539C3" w:rsidP="001539C3"/>
    <w:sdt>
      <w:sdtPr>
        <w:id w:val="552042"/>
        <w:showingPlcHdr/>
        <w:picture/>
      </w:sdtPr>
      <w:sdtContent>
        <w:p w14:paraId="34C9D7A9" w14:textId="50967EBF" w:rsidR="00BC283B" w:rsidRDefault="00BC283B" w:rsidP="00BC283B">
          <w:pPr>
            <w:jc w:val="center"/>
          </w:pPr>
          <w:r>
            <w:rPr>
              <w:noProof/>
            </w:rPr>
            <w:drawing>
              <wp:inline distT="0" distB="0" distL="0" distR="0" wp14:anchorId="45E46E53" wp14:editId="06A3AFA8">
                <wp:extent cx="1907540" cy="1907540"/>
                <wp:effectExtent l="0" t="0" r="0" b="0"/>
                <wp:docPr id="1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2DD628" w14:textId="047C438C" w:rsidR="00BC283B" w:rsidRDefault="00BC283B" w:rsidP="00BC283B">
      <w:pPr>
        <w:jc w:val="center"/>
        <w:rPr>
          <w:b/>
          <w:bCs/>
          <w:color w:val="A6A6A6" w:themeColor="background1" w:themeShade="A6"/>
        </w:rPr>
      </w:pPr>
      <w:proofErr w:type="spellStart"/>
      <w:r w:rsidRPr="00BC283B">
        <w:rPr>
          <w:b/>
          <w:bCs/>
          <w:color w:val="A6A6A6" w:themeColor="background1" w:themeShade="A6"/>
        </w:rPr>
        <w:t>Termograma</w:t>
      </w:r>
      <w:proofErr w:type="spellEnd"/>
      <w:r w:rsidRPr="00BC283B">
        <w:rPr>
          <w:b/>
          <w:bCs/>
          <w:color w:val="A6A6A6" w:themeColor="background1" w:themeShade="A6"/>
        </w:rPr>
        <w:t xml:space="preserve"> 1. Determinación de transiciones térmicas de polímeros de la muestra </w:t>
      </w:r>
      <w:proofErr w:type="gramStart"/>
      <w:r w:rsidRPr="00BC283B">
        <w:rPr>
          <w:b/>
          <w:bCs/>
          <w:color w:val="A6A6A6" w:themeColor="background1" w:themeShade="A6"/>
        </w:rPr>
        <w:t>“ ”</w:t>
      </w:r>
      <w:proofErr w:type="gramEnd"/>
      <w:r w:rsidRPr="00BC283B">
        <w:rPr>
          <w:b/>
          <w:bCs/>
          <w:color w:val="A6A6A6" w:themeColor="background1" w:themeShade="A6"/>
        </w:rPr>
        <w:t>.</w:t>
      </w:r>
    </w:p>
    <w:p w14:paraId="2E380B8E" w14:textId="74EE0311" w:rsidR="00BC283B" w:rsidRDefault="00182AF6" w:rsidP="00182AF6">
      <w:pPr>
        <w:pStyle w:val="Ttulo2"/>
      </w:pPr>
      <w:bookmarkStart w:id="24" w:name="_Toc44071345"/>
      <w:bookmarkEnd w:id="23"/>
      <w:r w:rsidRPr="00182AF6">
        <w:t>Determinación de la curva de sellado en caliente</w:t>
      </w:r>
      <w:bookmarkEnd w:id="24"/>
    </w:p>
    <w:tbl>
      <w:tblPr>
        <w:tblStyle w:val="Estilo3"/>
        <w:tblW w:w="4814" w:type="pct"/>
        <w:jc w:val="center"/>
        <w:tblLook w:val="04A0" w:firstRow="1" w:lastRow="0" w:firstColumn="1" w:lastColumn="0" w:noHBand="0" w:noVBand="1"/>
      </w:tblPr>
      <w:tblGrid>
        <w:gridCol w:w="2122"/>
        <w:gridCol w:w="1877"/>
        <w:gridCol w:w="1999"/>
        <w:gridCol w:w="2502"/>
      </w:tblGrid>
      <w:tr w:rsidR="00182AF6" w:rsidRPr="0091649A" w14:paraId="7B6E7AE3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50C3A5" w14:textId="77777777" w:rsidR="00182AF6" w:rsidRPr="0091649A" w:rsidRDefault="00182AF6" w:rsidP="00F95B95">
            <w:pPr>
              <w:jc w:val="center"/>
              <w:rPr>
                <w:szCs w:val="16"/>
              </w:rPr>
            </w:pPr>
            <w:r w:rsidRPr="0091649A">
              <w:rPr>
                <w:szCs w:val="16"/>
              </w:rPr>
              <w:t>Condiciones de ensayo</w:t>
            </w:r>
          </w:p>
        </w:tc>
      </w:tr>
      <w:tr w:rsidR="00182AF6" w:rsidRPr="0091649A" w14:paraId="0740A0C2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86D50AC" w14:textId="77777777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91649A">
              <w:rPr>
                <w:b/>
                <w:bCs/>
                <w:szCs w:val="16"/>
              </w:rPr>
              <w:t xml:space="preserve">Fecha de ejecución de ensayo </w:t>
            </w:r>
            <w:r w:rsidRPr="00747616">
              <w:rPr>
                <w:rFonts w:eastAsiaTheme="minorEastAsia"/>
                <w:i/>
                <w:sz w:val="14"/>
                <w:szCs w:val="14"/>
                <w:lang w:eastAsia="es-MX"/>
              </w:rPr>
              <w:t>(periodo)</w:t>
            </w:r>
          </w:p>
        </w:tc>
        <w:tc>
          <w:tcPr>
            <w:tcW w:w="1104" w:type="pct"/>
          </w:tcPr>
          <w:p w14:paraId="26A56BA9" w14:textId="77777777" w:rsidR="00182AF6" w:rsidRPr="0091649A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176" w:type="pct"/>
            <w:shd w:val="clear" w:color="auto" w:fill="EDEDED" w:themeFill="accent3" w:themeFillTint="33"/>
          </w:tcPr>
          <w:p w14:paraId="331FE8A5" w14:textId="5D64444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Equipo</w:t>
            </w:r>
          </w:p>
        </w:tc>
        <w:tc>
          <w:tcPr>
            <w:tcW w:w="1472" w:type="pct"/>
          </w:tcPr>
          <w:p w14:paraId="74BCBA36" w14:textId="08021BC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 xml:space="preserve">Hot </w:t>
            </w:r>
            <w:proofErr w:type="spellStart"/>
            <w:r w:rsidRPr="001250EE">
              <w:rPr>
                <w:szCs w:val="16"/>
              </w:rPr>
              <w:t>tack</w:t>
            </w:r>
            <w:proofErr w:type="spellEnd"/>
            <w:r w:rsidRPr="001250EE">
              <w:rPr>
                <w:szCs w:val="16"/>
              </w:rPr>
              <w:t xml:space="preserve"> SL-10 Modelo 75-50</w:t>
            </w:r>
          </w:p>
        </w:tc>
      </w:tr>
      <w:tr w:rsidR="00182AF6" w:rsidRPr="0091649A" w14:paraId="6A423AD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E006B90" w14:textId="2BC55F72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lastRenderedPageBreak/>
              <w:t>Muestra largo</w:t>
            </w:r>
          </w:p>
        </w:tc>
        <w:tc>
          <w:tcPr>
            <w:tcW w:w="1104" w:type="pct"/>
          </w:tcPr>
          <w:p w14:paraId="212B5758" w14:textId="084223D9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33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16C29154" w14:textId="33B875F8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sellado</w:t>
            </w:r>
          </w:p>
        </w:tc>
        <w:tc>
          <w:tcPr>
            <w:tcW w:w="1472" w:type="pct"/>
          </w:tcPr>
          <w:p w14:paraId="414E0C7F" w14:textId="7BB0A6E6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 s</w:t>
            </w:r>
          </w:p>
        </w:tc>
      </w:tr>
      <w:tr w:rsidR="00182AF6" w:rsidRPr="0091649A" w14:paraId="59125326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1B57F375" w14:textId="2EBD2ECA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Muestra ancho</w:t>
            </w:r>
          </w:p>
        </w:tc>
        <w:tc>
          <w:tcPr>
            <w:tcW w:w="1104" w:type="pct"/>
          </w:tcPr>
          <w:p w14:paraId="18238F0C" w14:textId="7C40C8A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2.54 cm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27337409" w14:textId="68E5FA37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Tiempo de retraso</w:t>
            </w:r>
          </w:p>
        </w:tc>
        <w:tc>
          <w:tcPr>
            <w:tcW w:w="1472" w:type="pct"/>
          </w:tcPr>
          <w:p w14:paraId="7BF74B57" w14:textId="7D92BFDD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100 ms</w:t>
            </w:r>
          </w:p>
        </w:tc>
      </w:tr>
      <w:tr w:rsidR="00182AF6" w:rsidRPr="0091649A" w14:paraId="4744E92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5A344919" w14:textId="68276CAD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Repeticiones</w:t>
            </w:r>
          </w:p>
        </w:tc>
        <w:tc>
          <w:tcPr>
            <w:tcW w:w="1104" w:type="pct"/>
          </w:tcPr>
          <w:p w14:paraId="22E52CAF" w14:textId="241E8B84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3 por temperatura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CEFFEEE" w14:textId="2ABB484C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Presión</w:t>
            </w:r>
          </w:p>
        </w:tc>
        <w:tc>
          <w:tcPr>
            <w:tcW w:w="1472" w:type="pct"/>
          </w:tcPr>
          <w:p w14:paraId="2E13C3A2" w14:textId="1403454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0.2 N/mm</w:t>
            </w:r>
            <w:r w:rsidRPr="001250EE">
              <w:rPr>
                <w:szCs w:val="16"/>
                <w:vertAlign w:val="superscript"/>
              </w:rPr>
              <w:t>2</w:t>
            </w:r>
          </w:p>
        </w:tc>
      </w:tr>
      <w:tr w:rsidR="00182AF6" w:rsidRPr="0091649A" w14:paraId="01ECD3C4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6BEA8C04" w14:textId="7893B95C" w:rsidR="00182AF6" w:rsidRPr="0091649A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Rango de temperatura</w:t>
            </w:r>
          </w:p>
        </w:tc>
        <w:tc>
          <w:tcPr>
            <w:tcW w:w="1104" w:type="pct"/>
          </w:tcPr>
          <w:p w14:paraId="200A6A91" w14:textId="5EF8E893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90 – 120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4AA712EB" w14:textId="649E9161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Tipo de mordazas</w:t>
            </w:r>
          </w:p>
        </w:tc>
        <w:tc>
          <w:tcPr>
            <w:tcW w:w="1472" w:type="pct"/>
          </w:tcPr>
          <w:p w14:paraId="068D9DD6" w14:textId="37931A05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Metálica/PE</w:t>
            </w:r>
          </w:p>
        </w:tc>
      </w:tr>
      <w:tr w:rsidR="00182AF6" w:rsidRPr="0091649A" w14:paraId="4A669F3F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EDEDED" w:themeFill="accent3" w:themeFillTint="33"/>
          </w:tcPr>
          <w:p w14:paraId="49658123" w14:textId="506679FB" w:rsidR="00182AF6" w:rsidRPr="00182AF6" w:rsidRDefault="00182AF6" w:rsidP="00F95B95">
            <w:pPr>
              <w:jc w:val="left"/>
              <w:rPr>
                <w:b/>
                <w:bCs/>
                <w:szCs w:val="16"/>
              </w:rPr>
            </w:pPr>
            <w:r w:rsidRPr="00182AF6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104" w:type="pct"/>
          </w:tcPr>
          <w:p w14:paraId="5617FE52" w14:textId="3CF39688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5 °C</w:t>
            </w:r>
          </w:p>
        </w:tc>
        <w:tc>
          <w:tcPr>
            <w:tcW w:w="1176" w:type="pct"/>
            <w:shd w:val="clear" w:color="auto" w:fill="EDEDED" w:themeFill="accent3" w:themeFillTint="33"/>
          </w:tcPr>
          <w:p w14:paraId="71846B20" w14:textId="2034E50D" w:rsidR="00182AF6" w:rsidRPr="001250EE" w:rsidRDefault="00182AF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1250EE">
              <w:rPr>
                <w:b/>
                <w:bCs/>
                <w:szCs w:val="16"/>
              </w:rPr>
              <w:t>Velocidad de ensayo</w:t>
            </w:r>
          </w:p>
        </w:tc>
        <w:tc>
          <w:tcPr>
            <w:tcW w:w="1472" w:type="pct"/>
          </w:tcPr>
          <w:p w14:paraId="000E9494" w14:textId="6747160F" w:rsidR="00182AF6" w:rsidRPr="0091649A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1250EE">
              <w:rPr>
                <w:szCs w:val="16"/>
              </w:rPr>
              <w:t>200 mm/s</w:t>
            </w:r>
          </w:p>
        </w:tc>
      </w:tr>
    </w:tbl>
    <w:p w14:paraId="69F8869A" w14:textId="67E2A3AA" w:rsidR="00182AF6" w:rsidRDefault="00182AF6" w:rsidP="00182AF6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3F974F9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43E4F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603EECE2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2AD432B0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9A9489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5E5229E9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111EA8D0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C633843" w14:textId="357246AB" w:rsidR="001250EE" w:rsidRDefault="001250EE" w:rsidP="001250EE"/>
    <w:p w14:paraId="7C0DF059" w14:textId="3DCA8B8E" w:rsidR="001250EE" w:rsidRDefault="001250EE" w:rsidP="001250EE"/>
    <w:p w14:paraId="1E589EEE" w14:textId="48D5C9DB" w:rsidR="001250EE" w:rsidRDefault="001250EE" w:rsidP="001250EE"/>
    <w:p w14:paraId="4CADB5A4" w14:textId="77777777" w:rsidR="001250EE" w:rsidRPr="001250EE" w:rsidRDefault="001250EE" w:rsidP="001250EE"/>
    <w:p w14:paraId="7CAD9CCD" w14:textId="78B900DE" w:rsidR="001250EE" w:rsidRDefault="001250EE" w:rsidP="003E6D3F">
      <w:pPr>
        <w:pStyle w:val="Tablas"/>
        <w:ind w:left="0" w:hanging="11"/>
        <w:jc w:val="left"/>
      </w:pPr>
      <w:r w:rsidRPr="001250EE">
        <w:t>Resultados de la determinación de la curva de sellado en caliente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2046"/>
        <w:gridCol w:w="2046"/>
        <w:gridCol w:w="2047"/>
      </w:tblGrid>
      <w:tr w:rsidR="001250EE" w14:paraId="62EB58EA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F0EF10" w14:textId="77777777" w:rsidR="001250EE" w:rsidRDefault="001250EE" w:rsidP="00F95B95">
            <w:pPr>
              <w:jc w:val="center"/>
            </w:pPr>
            <w:r>
              <w:t>ID cliente de la muestra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200BA40F" w14:textId="537967F6" w:rsidR="001250EE" w:rsidRPr="001250EE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>Temperatura (°C)</w:t>
            </w:r>
          </w:p>
        </w:tc>
        <w:tc>
          <w:tcPr>
            <w:tcW w:w="2046" w:type="dxa"/>
            <w:shd w:val="clear" w:color="auto" w:fill="EDEDED" w:themeFill="accent3" w:themeFillTint="33"/>
          </w:tcPr>
          <w:p w14:paraId="79A18995" w14:textId="3B76FF33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Fuerza de sello </w:t>
            </w:r>
            <w:r w:rsidRPr="001250EE">
              <w:rPr>
                <w:rFonts w:cs="Arial"/>
                <w:bCs/>
                <w:szCs w:val="20"/>
                <w:lang w:val="es-ES"/>
              </w:rPr>
              <w:br/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  <w:tc>
          <w:tcPr>
            <w:tcW w:w="2047" w:type="dxa"/>
            <w:shd w:val="clear" w:color="auto" w:fill="EDEDED" w:themeFill="accent3" w:themeFillTint="33"/>
          </w:tcPr>
          <w:p w14:paraId="340FF308" w14:textId="1A059EFD" w:rsidR="001250EE" w:rsidRPr="003E6D3F" w:rsidRDefault="001250EE" w:rsidP="001250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s-ES"/>
              </w:rPr>
            </w:pPr>
            <w:r w:rsidRPr="001250EE">
              <w:rPr>
                <w:rFonts w:cs="Arial"/>
                <w:bCs/>
                <w:szCs w:val="20"/>
                <w:lang w:val="es-ES"/>
              </w:rPr>
              <w:t xml:space="preserve">Desviación estándar </w:t>
            </w:r>
            <w:r w:rsidRPr="003E6D3F">
              <w:rPr>
                <w:rFonts w:cs="Arial"/>
                <w:bCs/>
                <w:szCs w:val="20"/>
                <w:lang w:val="es-ES"/>
              </w:rPr>
              <w:t>(g/25.4 mm)</w:t>
            </w:r>
          </w:p>
        </w:tc>
      </w:tr>
      <w:tr w:rsidR="001250EE" w14:paraId="38183827" w14:textId="77777777" w:rsidTr="001250E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4A90B3" w14:textId="77777777" w:rsidR="001250EE" w:rsidRDefault="001250EE" w:rsidP="00F95B95">
            <w:pPr>
              <w:jc w:val="center"/>
            </w:pPr>
          </w:p>
        </w:tc>
        <w:tc>
          <w:tcPr>
            <w:tcW w:w="2046" w:type="dxa"/>
          </w:tcPr>
          <w:p w14:paraId="319E1B4A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989ADE4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51E0CCA8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245A1B8B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142EF1F5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3"/>
          </w:tcPr>
          <w:p w14:paraId="680509E9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F63CBE4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FDF6C8D" w14:textId="77777777" w:rsidR="001250EE" w:rsidRPr="00EF198E" w:rsidRDefault="001250EE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3"/>
          </w:tcPr>
          <w:p w14:paraId="29543AE2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7C479A9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5291B0DC" w14:textId="77777777" w:rsidR="001250EE" w:rsidRPr="00EF198E" w:rsidRDefault="001250EE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3"/>
          </w:tcPr>
          <w:p w14:paraId="3A3AC94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137D0E" w14:textId="467AE359" w:rsidR="001250EE" w:rsidRDefault="001250EE" w:rsidP="001250EE"/>
    <w:sdt>
      <w:sdtPr>
        <w:id w:val="-1686905643"/>
        <w:showingPlcHdr/>
        <w:picture/>
      </w:sdtPr>
      <w:sdtContent>
        <w:p w14:paraId="7370A080" w14:textId="34410922" w:rsidR="001250EE" w:rsidRDefault="001250EE" w:rsidP="001250EE">
          <w:pPr>
            <w:jc w:val="center"/>
          </w:pPr>
          <w:r>
            <w:rPr>
              <w:noProof/>
            </w:rPr>
            <w:drawing>
              <wp:inline distT="0" distB="0" distL="0" distR="0" wp14:anchorId="1FED2551" wp14:editId="5F6B42DF">
                <wp:extent cx="1907540" cy="1907540"/>
                <wp:effectExtent l="0" t="0" r="0" b="0"/>
                <wp:docPr id="15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E082848" w14:textId="01CEB92B" w:rsidR="001250EE" w:rsidRDefault="001250EE" w:rsidP="001250EE">
      <w:pPr>
        <w:pStyle w:val="Grfica"/>
      </w:pPr>
      <w:r w:rsidRPr="001250EE">
        <w:t>Curva de fuerza de sello de la muestra “Muestra A”.</w:t>
      </w:r>
    </w:p>
    <w:p w14:paraId="72A25706" w14:textId="35ADA91C" w:rsidR="001250EE" w:rsidRDefault="001250EE" w:rsidP="001250EE">
      <w:pPr>
        <w:pStyle w:val="Ttulo2"/>
      </w:pPr>
      <w:bookmarkStart w:id="25" w:name="_Toc44071346"/>
      <w:r>
        <w:t>Determinación de índice de fluidez</w:t>
      </w:r>
      <w:bookmarkEnd w:id="25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250EE" w14:paraId="11DF5602" w14:textId="77777777" w:rsidTr="0012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F288E13" w14:textId="77777777" w:rsidR="001250EE" w:rsidRPr="00D1387E" w:rsidRDefault="001250EE" w:rsidP="00F95B95">
            <w:pPr>
              <w:jc w:val="center"/>
            </w:pPr>
            <w:r w:rsidRPr="00D1387E">
              <w:t>Condiciones de ensayo</w:t>
            </w:r>
          </w:p>
        </w:tc>
      </w:tr>
      <w:tr w:rsidR="001250EE" w14:paraId="44BB8B33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3FF33BCE" w14:textId="77777777" w:rsidR="001250EE" w:rsidRPr="00D1387E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de ensayo </w:t>
            </w:r>
            <w:r w:rsidRPr="001250EE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714A26B3" w14:textId="3116C22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EE" w14:paraId="1010C808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9D80C33" w14:textId="1AAAC288" w:rsidR="001250EE" w:rsidRDefault="001250EE" w:rsidP="00F95B95">
            <w:pPr>
              <w:jc w:val="left"/>
              <w:rPr>
                <w:b/>
                <w:bCs/>
              </w:rPr>
            </w:pPr>
            <w:r w:rsidRPr="001250EE">
              <w:rPr>
                <w:b/>
                <w:bCs/>
              </w:rPr>
              <w:t>Forma física del material</w:t>
            </w:r>
          </w:p>
        </w:tc>
        <w:tc>
          <w:tcPr>
            <w:tcW w:w="2716" w:type="pct"/>
          </w:tcPr>
          <w:p w14:paraId="2058F737" w14:textId="2E7467CF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Pellet</w:t>
            </w:r>
          </w:p>
        </w:tc>
      </w:tr>
      <w:tr w:rsidR="001250EE" w14:paraId="0B5E4C95" w14:textId="77777777" w:rsidTr="001250EE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ED6A695" w14:textId="191BEA8A" w:rsidR="001250EE" w:rsidRPr="00022744" w:rsidRDefault="001250EE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Método</w:t>
            </w:r>
          </w:p>
        </w:tc>
        <w:tc>
          <w:tcPr>
            <w:tcW w:w="2716" w:type="pct"/>
          </w:tcPr>
          <w:p w14:paraId="3BC18D80" w14:textId="5F016F72" w:rsidR="001250EE" w:rsidRPr="00EF198E" w:rsidRDefault="001250EE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352FD913" w14:textId="77777777" w:rsidR="001250EE" w:rsidRDefault="001250EE" w:rsidP="001250EE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250EE" w14:paraId="4179B0E9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A78A84" w14:textId="77777777" w:rsidR="001250EE" w:rsidRDefault="001250EE" w:rsidP="00F95B95">
            <w:pPr>
              <w:jc w:val="center"/>
            </w:pPr>
            <w:r>
              <w:t>Condiciones ambientales</w:t>
            </w:r>
          </w:p>
        </w:tc>
      </w:tr>
      <w:tr w:rsidR="001250EE" w14:paraId="2F75D96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484B501" w14:textId="77777777" w:rsidR="001250EE" w:rsidRPr="00D1387E" w:rsidRDefault="001250EE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2220E9D1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3B6B38A" w14:textId="77777777" w:rsidR="001250EE" w:rsidRPr="00D1387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312B34F" w14:textId="77777777" w:rsidR="001250EE" w:rsidRDefault="001250EE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23D5E0D" w14:textId="1575C7AF" w:rsidR="001250EE" w:rsidRDefault="001562EB" w:rsidP="003E6D3F">
      <w:pPr>
        <w:pStyle w:val="Tablas"/>
        <w:ind w:left="0" w:hanging="11"/>
        <w:jc w:val="left"/>
      </w:pPr>
      <w:r w:rsidRPr="001562EB">
        <w:t>Resultados de la determinación del índice de fluidez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62EB" w14:paraId="11C63DB8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C03F81" w14:textId="0099CADD" w:rsidR="001562EB" w:rsidRDefault="001562EB" w:rsidP="001562EB">
            <w:pPr>
              <w:jc w:val="center"/>
            </w:pPr>
            <w:r w:rsidRPr="00273300">
              <w:t>ID cliente de la muestra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0C50EF17" w14:textId="270828D3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Índice de fluidez </w:t>
            </w:r>
            <w:r w:rsidRPr="003E6D3F">
              <w:t>(g/10min)</w:t>
            </w:r>
          </w:p>
        </w:tc>
        <w:tc>
          <w:tcPr>
            <w:tcW w:w="2943" w:type="dxa"/>
            <w:shd w:val="clear" w:color="auto" w:fill="EDEDED" w:themeFill="accent3" w:themeFillTint="33"/>
          </w:tcPr>
          <w:p w14:paraId="17F0F3D0" w14:textId="7F12E464" w:rsidR="001562EB" w:rsidRDefault="001562EB" w:rsidP="0015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300">
              <w:t xml:space="preserve">Condiciones de ensayo </w:t>
            </w:r>
            <w:r w:rsidRPr="003E6D3F">
              <w:t>(°C/kg)</w:t>
            </w:r>
          </w:p>
        </w:tc>
      </w:tr>
      <w:tr w:rsidR="001562EB" w14:paraId="41341B56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3A766F" w14:textId="77777777" w:rsidR="001562EB" w:rsidRDefault="001562EB" w:rsidP="001562EB">
            <w:pPr>
              <w:jc w:val="center"/>
            </w:pPr>
          </w:p>
        </w:tc>
        <w:tc>
          <w:tcPr>
            <w:tcW w:w="2943" w:type="dxa"/>
          </w:tcPr>
          <w:p w14:paraId="46DE822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134C9F1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64D0BBD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07098498" w14:textId="233D959F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2943" w:type="dxa"/>
          </w:tcPr>
          <w:p w14:paraId="1330603D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1E8AD4C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55399D1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24C7FDF2" w14:textId="0CA1C371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2943" w:type="dxa"/>
          </w:tcPr>
          <w:p w14:paraId="2765EDCE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0C60B6D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64245569" w14:textId="77777777" w:rsidTr="001562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EDEDED" w:themeFill="accent3" w:themeFillTint="33"/>
          </w:tcPr>
          <w:p w14:paraId="5F6FFB02" w14:textId="34D36EE3" w:rsidR="001562EB" w:rsidRDefault="001562EB" w:rsidP="001562EB">
            <w:pPr>
              <w:jc w:val="left"/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2943" w:type="dxa"/>
          </w:tcPr>
          <w:p w14:paraId="65FD775B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7D8D306" w14:textId="77777777" w:rsidR="001562EB" w:rsidRDefault="001562EB" w:rsidP="00156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4C4AE" w14:textId="77777777" w:rsidR="001562EB" w:rsidRPr="001562EB" w:rsidRDefault="001562EB" w:rsidP="001562EB"/>
    <w:p w14:paraId="627A33DA" w14:textId="4CDE3284" w:rsidR="001562EB" w:rsidRDefault="001562EB" w:rsidP="001562EB">
      <w:pPr>
        <w:pStyle w:val="Ttulo2"/>
      </w:pPr>
      <w:bookmarkStart w:id="26" w:name="_Toc44071347"/>
      <w:r>
        <w:t>Determinación de la permeabilidad al oxígeno</w:t>
      </w:r>
      <w:bookmarkEnd w:id="26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265"/>
        <w:gridCol w:w="2693"/>
      </w:tblGrid>
      <w:tr w:rsidR="001562EB" w14:paraId="5A82839D" w14:textId="77777777" w:rsidTr="0015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2ACCEB4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76EC5BF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5C000F07" w14:textId="118A78CE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716" w:type="pct"/>
          </w:tcPr>
          <w:p w14:paraId="094D5617" w14:textId="47A1B2B0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10E9157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490E1A1" w14:textId="7633BF3A" w:rsidR="001562EB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Área de la mascarilla</w:t>
            </w:r>
          </w:p>
        </w:tc>
        <w:tc>
          <w:tcPr>
            <w:tcW w:w="2716" w:type="pct"/>
          </w:tcPr>
          <w:p w14:paraId="252CC1AB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ECCDF32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66EA96BD" w14:textId="5EA83630" w:rsidR="001562EB" w:rsidRPr="00022744" w:rsidRDefault="001562EB" w:rsidP="001562EB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oxígeno</w:t>
            </w:r>
          </w:p>
        </w:tc>
        <w:tc>
          <w:tcPr>
            <w:tcW w:w="2716" w:type="pct"/>
          </w:tcPr>
          <w:p w14:paraId="50A5AC39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47A15AAF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  <w:shd w:val="clear" w:color="auto" w:fill="EDEDED" w:themeFill="accent3" w:themeFillTint="33"/>
          </w:tcPr>
          <w:p w14:paraId="149B6EDD" w14:textId="0F7D8D73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Flujo de nitrógeno</w:t>
            </w:r>
          </w:p>
        </w:tc>
        <w:tc>
          <w:tcPr>
            <w:tcW w:w="2716" w:type="pct"/>
          </w:tcPr>
          <w:p w14:paraId="29F8C4C4" w14:textId="48E4346D" w:rsidR="001562EB" w:rsidRPr="00FF1EA5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45241A2" w14:textId="39238640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1562EB" w14:paraId="3FC85BFF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77F0AA6" w14:textId="77777777" w:rsidR="001562EB" w:rsidRDefault="001562EB" w:rsidP="00F95B95">
            <w:pPr>
              <w:jc w:val="center"/>
            </w:pPr>
            <w:r>
              <w:t>Condiciones ambientales</w:t>
            </w:r>
          </w:p>
        </w:tc>
      </w:tr>
      <w:tr w:rsidR="001562EB" w14:paraId="02E3A931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47E0960" w14:textId="77777777" w:rsidR="001562EB" w:rsidRPr="00D1387E" w:rsidRDefault="001562EB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723A6324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44FA4FEB" w14:textId="77777777" w:rsidR="001562EB" w:rsidRPr="00D1387E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1D8BD51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2E21CFE" w14:textId="32E567DD" w:rsidR="001562EB" w:rsidRDefault="001562EB" w:rsidP="003E6D3F">
      <w:pPr>
        <w:pStyle w:val="Tablas"/>
        <w:ind w:left="0" w:hanging="11"/>
        <w:jc w:val="left"/>
      </w:pPr>
      <w:r w:rsidRPr="001562EB">
        <w:t>Resultados de la determinación de la permeabilidad al oxígeno</w:t>
      </w:r>
      <w:r>
        <w:t>.</w:t>
      </w:r>
    </w:p>
    <w:tbl>
      <w:tblPr>
        <w:tblStyle w:val="Estilo3"/>
        <w:tblW w:w="0" w:type="auto"/>
        <w:jc w:val="center"/>
        <w:tblLook w:val="04A0" w:firstRow="1" w:lastRow="0" w:firstColumn="1" w:lastColumn="0" w:noHBand="0" w:noVBand="1"/>
      </w:tblPr>
      <w:tblGrid>
        <w:gridCol w:w="4831"/>
        <w:gridCol w:w="3877"/>
        <w:gridCol w:w="7"/>
      </w:tblGrid>
      <w:tr w:rsidR="001562EB" w14:paraId="6FDD0AAF" w14:textId="77777777" w:rsidTr="003E6D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7C04C362" w14:textId="77777777" w:rsidR="001562EB" w:rsidRDefault="001562EB" w:rsidP="00F95B95">
            <w:pPr>
              <w:jc w:val="center"/>
            </w:pPr>
            <w:r>
              <w:t>ID cliente de la muestra</w:t>
            </w:r>
          </w:p>
        </w:tc>
        <w:tc>
          <w:tcPr>
            <w:tcW w:w="3877" w:type="dxa"/>
          </w:tcPr>
          <w:p w14:paraId="5DC87FD6" w14:textId="6BBF8BA7" w:rsidR="001562EB" w:rsidRDefault="001562EB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2EB">
              <w:t>Permeabilidad</w:t>
            </w:r>
          </w:p>
        </w:tc>
      </w:tr>
      <w:tr w:rsidR="001562EB" w14:paraId="0E3761B6" w14:textId="77777777" w:rsidTr="003E6D3F">
        <w:trPr>
          <w:gridAfter w:val="1"/>
          <w:wAfter w:w="7" w:type="dxa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0DEFC287" w14:textId="77777777" w:rsidR="001562EB" w:rsidRDefault="001562EB" w:rsidP="00F95B95">
            <w:pPr>
              <w:jc w:val="center"/>
            </w:pPr>
          </w:p>
        </w:tc>
        <w:tc>
          <w:tcPr>
            <w:tcW w:w="3877" w:type="dxa"/>
          </w:tcPr>
          <w:p w14:paraId="42067EB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0B62B81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7DAC3DEF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3884" w:type="dxa"/>
            <w:gridSpan w:val="2"/>
          </w:tcPr>
          <w:p w14:paraId="53D0EA37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1857BC8F" w14:textId="77777777" w:rsidTr="003E6D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shd w:val="clear" w:color="auto" w:fill="EDEDED" w:themeFill="accent3" w:themeFillTint="33"/>
          </w:tcPr>
          <w:p w14:paraId="37AFC071" w14:textId="77777777" w:rsidR="001562EB" w:rsidRPr="00EF198E" w:rsidRDefault="001562EB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3884" w:type="dxa"/>
            <w:gridSpan w:val="2"/>
          </w:tcPr>
          <w:p w14:paraId="6C767AF3" w14:textId="77777777" w:rsidR="001562EB" w:rsidRDefault="001562EB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CE5C75" w14:textId="4872731D" w:rsidR="001562EB" w:rsidRDefault="001562EB" w:rsidP="001562EB">
      <w:pPr>
        <w:pStyle w:val="Ttulo2"/>
      </w:pPr>
      <w:bookmarkStart w:id="27" w:name="_Toc44071348"/>
      <w:r>
        <w:t>Determinación de la resistencia al rasgado</w:t>
      </w:r>
      <w:bookmarkEnd w:id="27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689"/>
        <w:gridCol w:w="2269"/>
      </w:tblGrid>
      <w:tr w:rsidR="001562EB" w14:paraId="066812D5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C66FF97" w14:textId="77777777" w:rsidR="001562EB" w:rsidRPr="00D1387E" w:rsidRDefault="001562EB" w:rsidP="00F95B95">
            <w:pPr>
              <w:jc w:val="center"/>
            </w:pPr>
            <w:r w:rsidRPr="00D1387E">
              <w:t>Condiciones de ensayo</w:t>
            </w:r>
          </w:p>
        </w:tc>
      </w:tr>
      <w:tr w:rsidR="001562EB" w14:paraId="40E572AD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1A73A16" w14:textId="77777777" w:rsidR="001562EB" w:rsidRPr="00D1387E" w:rsidRDefault="001562EB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288" w:type="pct"/>
          </w:tcPr>
          <w:p w14:paraId="676C4D7C" w14:textId="3EB12D15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2D7B83B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3D6D2E84" w14:textId="7BA26225" w:rsidR="001562EB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Direcciones analizadas</w:t>
            </w:r>
          </w:p>
        </w:tc>
        <w:tc>
          <w:tcPr>
            <w:tcW w:w="2288" w:type="pct"/>
          </w:tcPr>
          <w:p w14:paraId="209E455D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7F409386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58C39928" w14:textId="1F1E669A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Número de probetas utilizadas para cada dirección</w:t>
            </w:r>
          </w:p>
        </w:tc>
        <w:tc>
          <w:tcPr>
            <w:tcW w:w="2288" w:type="pct"/>
          </w:tcPr>
          <w:p w14:paraId="62D778C2" w14:textId="77777777" w:rsidR="001562EB" w:rsidRPr="00EF198E" w:rsidRDefault="001562EB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2EB" w14:paraId="3218924A" w14:textId="77777777" w:rsidTr="001562E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pct"/>
            <w:shd w:val="clear" w:color="auto" w:fill="EDEDED" w:themeFill="accent3" w:themeFillTint="33"/>
          </w:tcPr>
          <w:p w14:paraId="6B686ED8" w14:textId="7B229B94" w:rsidR="001562EB" w:rsidRPr="00022744" w:rsidRDefault="001562EB" w:rsidP="00F95B95">
            <w:pPr>
              <w:jc w:val="left"/>
              <w:rPr>
                <w:b/>
                <w:bCs/>
              </w:rPr>
            </w:pPr>
            <w:r w:rsidRPr="001562EB">
              <w:rPr>
                <w:b/>
                <w:bCs/>
              </w:rPr>
              <w:t>Capacidad del equipo</w:t>
            </w:r>
          </w:p>
        </w:tc>
        <w:tc>
          <w:tcPr>
            <w:tcW w:w="2288" w:type="pct"/>
          </w:tcPr>
          <w:p w14:paraId="2071355A" w14:textId="6D8FE639" w:rsidR="001562EB" w:rsidRPr="006007A6" w:rsidRDefault="006007A6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1.6 Kg</w:t>
            </w:r>
          </w:p>
        </w:tc>
      </w:tr>
    </w:tbl>
    <w:p w14:paraId="69B6FF24" w14:textId="1F3AF6CF" w:rsidR="001562EB" w:rsidRDefault="001562EB" w:rsidP="001562EB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6007A6" w14:paraId="29968EF1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343C2D8" w14:textId="77777777" w:rsidR="006007A6" w:rsidRDefault="006007A6" w:rsidP="00F95B95">
            <w:pPr>
              <w:jc w:val="center"/>
            </w:pPr>
            <w:r>
              <w:t>Condiciones ambientales</w:t>
            </w:r>
          </w:p>
        </w:tc>
      </w:tr>
      <w:tr w:rsidR="006007A6" w14:paraId="4CF7BBEA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0FF68F6B" w14:textId="77777777" w:rsidR="006007A6" w:rsidRPr="00D1387E" w:rsidRDefault="006007A6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00E8A383" w14:textId="77777777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7D58F6F" w14:textId="77777777" w:rsidR="006007A6" w:rsidRPr="00D1387E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56EC9407" w14:textId="77777777" w:rsidR="006007A6" w:rsidRDefault="006007A6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341B3818" w14:textId="030FC79B" w:rsidR="006007A6" w:rsidRDefault="006007A6" w:rsidP="003E6D3F">
      <w:pPr>
        <w:pStyle w:val="Tablas"/>
        <w:ind w:left="0" w:hanging="11"/>
        <w:jc w:val="left"/>
      </w:pPr>
      <w:r w:rsidRPr="006007A6">
        <w:lastRenderedPageBreak/>
        <w:t>Resultados de la determinación de resistencia al rasgado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3652E3" w14:paraId="41232950" w14:textId="77777777" w:rsidTr="0036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B0C4378" w14:textId="3EC22CB2" w:rsidR="003652E3" w:rsidRDefault="003652E3" w:rsidP="006007A6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20854E3A" w14:textId="23320169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Promedio de resistencia al rasgado </w:t>
            </w:r>
            <w:r w:rsidRPr="003E6D3F">
              <w:t>(</w:t>
            </w:r>
            <w:proofErr w:type="spellStart"/>
            <w:r w:rsidRPr="003E6D3F">
              <w:t>mN</w:t>
            </w:r>
            <w:proofErr w:type="spellEnd"/>
            <w:r w:rsidRPr="003E6D3F">
              <w:t>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3516D5D2" w14:textId="4291ECEC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Valor mínimo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296909F" w14:textId="77777777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</w:p>
          <w:p w14:paraId="4815AF75" w14:textId="753702FE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2F8F100" w14:textId="331B60CF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>Desviación estándar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23424A25" w14:textId="624CE426" w:rsidR="003652E3" w:rsidRDefault="003652E3" w:rsidP="0060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7A6">
              <w:t xml:space="preserve">Espesor </w:t>
            </w:r>
            <w:r w:rsidRPr="003E6D3F">
              <w:t>(µm)</w:t>
            </w:r>
          </w:p>
        </w:tc>
      </w:tr>
      <w:tr w:rsidR="003652E3" w14:paraId="12387C7E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CF4B18F" w14:textId="77777777" w:rsidR="003652E3" w:rsidRDefault="003652E3" w:rsidP="006007A6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1CCD7CC6" w14:textId="44CB7C3A" w:rsidR="003652E3" w:rsidRPr="006007A6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3652E3" w14:paraId="77B1D725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CA8F8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2CBAF89A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BE002DD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DAA6BB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3B5A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161D28C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1CAEC6E7" w14:textId="77777777" w:rsidTr="003E6D3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36956775" w14:textId="6EF87E05" w:rsidR="00127CD5" w:rsidRPr="006007A6" w:rsidRDefault="00127CD5" w:rsidP="006007A6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3652E3" w14:paraId="3901ED9C" w14:textId="77777777" w:rsidTr="006007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1145C2" w14:textId="77777777" w:rsidR="003652E3" w:rsidRDefault="003652E3" w:rsidP="006007A6">
            <w:pPr>
              <w:jc w:val="center"/>
            </w:pPr>
          </w:p>
        </w:tc>
        <w:tc>
          <w:tcPr>
            <w:tcW w:w="2268" w:type="dxa"/>
            <w:gridSpan w:val="2"/>
          </w:tcPr>
          <w:p w14:paraId="49AE2C5F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E90CF5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A2E1AE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89F69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78C858C1" w14:textId="77777777" w:rsidR="003652E3" w:rsidRDefault="003652E3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2C139CC7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6934F9C1" w14:textId="4DF83766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305E4897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73FCA88D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26D1A30" w14:textId="12E725E2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1E92776F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7A6" w14:paraId="6E3B3AD9" w14:textId="77777777" w:rsidTr="003652E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D5CC6CB" w14:textId="623B5465" w:rsidR="006007A6" w:rsidRPr="003652E3" w:rsidRDefault="006007A6" w:rsidP="003652E3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4B4341AC" w14:textId="77777777" w:rsidR="006007A6" w:rsidRDefault="006007A6" w:rsidP="0060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40523B" w14:textId="20F4058E" w:rsidR="006007A6" w:rsidRDefault="00A378E1" w:rsidP="003E6D3F">
      <w:pPr>
        <w:rPr>
          <w:sz w:val="14"/>
          <w:szCs w:val="20"/>
        </w:rPr>
      </w:pPr>
      <w:r w:rsidRPr="00A378E1">
        <w:rPr>
          <w:b/>
          <w:bCs/>
          <w:sz w:val="14"/>
          <w:szCs w:val="20"/>
        </w:rPr>
        <w:t>Notas:</w:t>
      </w:r>
      <w:r w:rsidRPr="00A378E1">
        <w:rPr>
          <w:sz w:val="14"/>
          <w:szCs w:val="20"/>
        </w:rPr>
        <w:t xml:space="preserve"> </w:t>
      </w:r>
      <w:r w:rsidRPr="00A378E1">
        <w:rPr>
          <w:sz w:val="14"/>
          <w:szCs w:val="20"/>
          <w:vertAlign w:val="superscript"/>
        </w:rPr>
        <w:t>1</w:t>
      </w:r>
      <w:r w:rsidRPr="00A378E1">
        <w:rPr>
          <w:sz w:val="14"/>
          <w:szCs w:val="20"/>
        </w:rPr>
        <w:t xml:space="preserve">Dirección máquina; </w:t>
      </w:r>
      <w:r w:rsidRPr="00A378E1">
        <w:rPr>
          <w:sz w:val="14"/>
          <w:szCs w:val="20"/>
          <w:vertAlign w:val="superscript"/>
        </w:rPr>
        <w:t>2</w:t>
      </w:r>
      <w:r w:rsidRPr="00A378E1">
        <w:rPr>
          <w:sz w:val="14"/>
          <w:szCs w:val="20"/>
        </w:rPr>
        <w:t>Dirección transversal.</w:t>
      </w:r>
    </w:p>
    <w:p w14:paraId="4C85DAE6" w14:textId="77777777" w:rsidR="00DB2FB4" w:rsidRDefault="00DB2FB4" w:rsidP="003E6D3F">
      <w:pPr>
        <w:rPr>
          <w:sz w:val="14"/>
          <w:szCs w:val="20"/>
        </w:rPr>
      </w:pPr>
    </w:p>
    <w:p w14:paraId="0C596F66" w14:textId="77777777" w:rsidR="00A378E1" w:rsidRPr="00A378E1" w:rsidRDefault="00A378E1" w:rsidP="00A378E1">
      <w:pPr>
        <w:pStyle w:val="Ttulo2"/>
      </w:pPr>
      <w:bookmarkStart w:id="28" w:name="_Toc44071349"/>
      <w:r w:rsidRPr="00A378E1">
        <w:t>Determinación de resistencia a la tensión y elongación a la ruptura</w:t>
      </w:r>
      <w:bookmarkEnd w:id="28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972"/>
        <w:gridCol w:w="1986"/>
      </w:tblGrid>
      <w:tr w:rsidR="00A378E1" w14:paraId="4BE4C0F2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6775AD7" w14:textId="77777777" w:rsidR="00A378E1" w:rsidRPr="00D1387E" w:rsidRDefault="00A378E1" w:rsidP="00F95B95">
            <w:pPr>
              <w:jc w:val="center"/>
            </w:pPr>
            <w:r w:rsidRPr="00D1387E">
              <w:t>Condiciones de ensayo</w:t>
            </w:r>
          </w:p>
        </w:tc>
      </w:tr>
      <w:tr w:rsidR="00A378E1" w14:paraId="5F439737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21CAF1C3" w14:textId="77777777" w:rsidR="00A378E1" w:rsidRPr="00D1387E" w:rsidRDefault="00A378E1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003" w:type="pct"/>
          </w:tcPr>
          <w:p w14:paraId="01A98442" w14:textId="4F3AE1C4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F9290E9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3F0CFE83" w14:textId="0EED041D" w:rsidR="00A378E1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Número de muestras por ensayo</w:t>
            </w:r>
          </w:p>
        </w:tc>
        <w:tc>
          <w:tcPr>
            <w:tcW w:w="2003" w:type="pct"/>
          </w:tcPr>
          <w:p w14:paraId="708CAB3F" w14:textId="3BDDC442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378E1" w14:paraId="0C654A11" w14:textId="77777777" w:rsidTr="00DB2FB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pct"/>
            <w:shd w:val="clear" w:color="auto" w:fill="EDEDED" w:themeFill="accent3" w:themeFillTint="33"/>
          </w:tcPr>
          <w:p w14:paraId="14CE32C2" w14:textId="17E75045" w:rsidR="00A378E1" w:rsidRPr="00022744" w:rsidRDefault="00A378E1" w:rsidP="00F95B95">
            <w:pPr>
              <w:jc w:val="left"/>
              <w:rPr>
                <w:b/>
                <w:bCs/>
              </w:rPr>
            </w:pPr>
            <w:r w:rsidRPr="00A378E1">
              <w:rPr>
                <w:b/>
                <w:bCs/>
              </w:rPr>
              <w:t>Velocidad de ensayo</w:t>
            </w:r>
          </w:p>
        </w:tc>
        <w:tc>
          <w:tcPr>
            <w:tcW w:w="2003" w:type="pct"/>
          </w:tcPr>
          <w:p w14:paraId="457DF679" w14:textId="10902278" w:rsidR="00A378E1" w:rsidRPr="00EF198E" w:rsidRDefault="00A378E1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>500 mm/min</w:t>
            </w:r>
          </w:p>
        </w:tc>
      </w:tr>
    </w:tbl>
    <w:p w14:paraId="0A7A3E50" w14:textId="66C6768C" w:rsidR="00A378E1" w:rsidRDefault="00A378E1" w:rsidP="00A378E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378E1" w14:paraId="1F3637D7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1A2D79B" w14:textId="77777777" w:rsidR="00A378E1" w:rsidRDefault="00A378E1" w:rsidP="00F95B95">
            <w:pPr>
              <w:jc w:val="center"/>
            </w:pPr>
            <w:r>
              <w:t>Condiciones ambientales</w:t>
            </w:r>
          </w:p>
        </w:tc>
      </w:tr>
      <w:tr w:rsidR="00A378E1" w14:paraId="7B963E38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7E090779" w14:textId="77777777" w:rsidR="00A378E1" w:rsidRPr="00D1387E" w:rsidRDefault="00A378E1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3B709B07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69F82EF0" w14:textId="77777777" w:rsidR="00A378E1" w:rsidRPr="00D1387E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712D8D65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6BED29E" w14:textId="5AC6FFCB" w:rsidR="00A378E1" w:rsidRDefault="00A378E1" w:rsidP="00DB2FB4">
      <w:pPr>
        <w:pStyle w:val="Tablas"/>
        <w:ind w:left="0" w:hanging="11"/>
        <w:jc w:val="left"/>
      </w:pPr>
      <w:r w:rsidRPr="00A378E1">
        <w:t>Resultados de la determinación de resistencia a la tensión y elongación a la ruptura</w:t>
      </w:r>
      <w:r>
        <w:t>.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1701"/>
        <w:gridCol w:w="1134"/>
        <w:gridCol w:w="1134"/>
        <w:gridCol w:w="1134"/>
        <w:gridCol w:w="1036"/>
      </w:tblGrid>
      <w:tr w:rsidR="00A378E1" w14:paraId="2F7ADAEE" w14:textId="77777777" w:rsidTr="0093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B45F4ED" w14:textId="77777777" w:rsidR="00A378E1" w:rsidRDefault="00A378E1" w:rsidP="00A378E1">
            <w:pPr>
              <w:jc w:val="center"/>
            </w:pPr>
            <w:r w:rsidRPr="006007A6">
              <w:t>ID cliente de la muestra</w:t>
            </w:r>
          </w:p>
        </w:tc>
        <w:tc>
          <w:tcPr>
            <w:tcW w:w="2268" w:type="dxa"/>
            <w:gridSpan w:val="2"/>
            <w:shd w:val="clear" w:color="auto" w:fill="EDEDED" w:themeFill="accent3" w:themeFillTint="33"/>
          </w:tcPr>
          <w:p w14:paraId="55D20AC7" w14:textId="2113B773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78E1">
              <w:t xml:space="preserve">Fuerza de fluencia tensión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5F45699" w14:textId="692783A0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Elongación a la ruptura </w:t>
            </w:r>
            <w:r w:rsidRPr="00DB2FB4">
              <w:t>(%)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2C7BD49" w14:textId="6D3E96BD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Resistencia a la tensión </w:t>
            </w:r>
            <w:r w:rsidRPr="00DB2FB4">
              <w:t>(MPa)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3B5990B" w14:textId="7C16EFE1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Módulo elástico </w:t>
            </w:r>
            <w:r w:rsidRPr="00DB2FB4">
              <w:t>(MPa)</w:t>
            </w:r>
          </w:p>
        </w:tc>
        <w:tc>
          <w:tcPr>
            <w:tcW w:w="1036" w:type="dxa"/>
            <w:shd w:val="clear" w:color="auto" w:fill="EDEDED" w:themeFill="accent3" w:themeFillTint="33"/>
          </w:tcPr>
          <w:p w14:paraId="18BD4132" w14:textId="174C76C9" w:rsidR="00A378E1" w:rsidRDefault="00A378E1" w:rsidP="00A3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AC5">
              <w:t xml:space="preserve">Espesor </w:t>
            </w:r>
            <w:r w:rsidRPr="00DB2FB4">
              <w:t>(mm)</w:t>
            </w:r>
          </w:p>
        </w:tc>
      </w:tr>
      <w:tr w:rsidR="00A378E1" w14:paraId="5312C60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2DA60B" w14:textId="77777777" w:rsidR="00A378E1" w:rsidRDefault="00A378E1" w:rsidP="00F95B95">
            <w:pPr>
              <w:jc w:val="center"/>
            </w:pPr>
          </w:p>
        </w:tc>
        <w:tc>
          <w:tcPr>
            <w:tcW w:w="6706" w:type="dxa"/>
            <w:gridSpan w:val="6"/>
            <w:shd w:val="clear" w:color="auto" w:fill="DEEAF6" w:themeFill="accent5" w:themeFillTint="33"/>
          </w:tcPr>
          <w:p w14:paraId="4D47B5B5" w14:textId="77777777" w:rsidR="00A378E1" w:rsidRPr="006007A6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7A6">
              <w:rPr>
                <w:b/>
                <w:bCs/>
              </w:rPr>
              <w:t>MD</w:t>
            </w:r>
            <w:r w:rsidRPr="006007A6">
              <w:rPr>
                <w:b/>
                <w:bCs/>
                <w:vertAlign w:val="superscript"/>
              </w:rPr>
              <w:t>1</w:t>
            </w:r>
          </w:p>
        </w:tc>
      </w:tr>
      <w:tr w:rsidR="00933E21" w14:paraId="63FF773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4F71B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7AC88F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358F9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D284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72B305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0EEAE27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E21" w14:paraId="4FEBABF0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F9B4F3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099FB59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06C14B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3226BF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C0558B0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4280F9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CD5" w14:paraId="59DB502E" w14:textId="77777777" w:rsidTr="00127C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  <w:shd w:val="clear" w:color="auto" w:fill="DEEAF6" w:themeFill="accent5" w:themeFillTint="33"/>
          </w:tcPr>
          <w:p w14:paraId="68F9FFE8" w14:textId="77777777" w:rsidR="00127CD5" w:rsidRPr="006007A6" w:rsidRDefault="00127CD5" w:rsidP="00F95B95">
            <w:pPr>
              <w:jc w:val="center"/>
              <w:rPr>
                <w:b/>
                <w:bCs/>
              </w:rPr>
            </w:pPr>
            <w:r w:rsidRPr="006007A6">
              <w:rPr>
                <w:b/>
                <w:bCs/>
              </w:rPr>
              <w:t>TD</w:t>
            </w:r>
            <w:r w:rsidRPr="006007A6">
              <w:rPr>
                <w:b/>
                <w:bCs/>
                <w:vertAlign w:val="superscript"/>
              </w:rPr>
              <w:t>2</w:t>
            </w:r>
          </w:p>
        </w:tc>
      </w:tr>
      <w:tr w:rsidR="00933E21" w14:paraId="57D3F27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9FD9F0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0878B53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CDB1F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310B2E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868AE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438B7352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E21" w14:paraId="7D28796E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7A6C5" w14:textId="77777777" w:rsidR="00933E21" w:rsidRDefault="00933E21" w:rsidP="00F95B95">
            <w:pPr>
              <w:jc w:val="center"/>
            </w:pPr>
          </w:p>
        </w:tc>
        <w:tc>
          <w:tcPr>
            <w:tcW w:w="2268" w:type="dxa"/>
            <w:gridSpan w:val="2"/>
          </w:tcPr>
          <w:p w14:paraId="3B95920F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4110FA7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D928170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87C84A0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6" w:type="dxa"/>
          </w:tcPr>
          <w:p w14:paraId="2BF8A6EC" w14:textId="77777777" w:rsidR="00933E21" w:rsidRDefault="00933E2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6BDA8C73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790A6A9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Especificación del cliente</w:t>
            </w:r>
          </w:p>
        </w:tc>
        <w:tc>
          <w:tcPr>
            <w:tcW w:w="6139" w:type="dxa"/>
            <w:gridSpan w:val="5"/>
          </w:tcPr>
          <w:p w14:paraId="1FA72F9E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57650139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3A4AFFA1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Declaración de conformidad</w:t>
            </w:r>
          </w:p>
        </w:tc>
        <w:tc>
          <w:tcPr>
            <w:tcW w:w="6139" w:type="dxa"/>
            <w:gridSpan w:val="5"/>
          </w:tcPr>
          <w:p w14:paraId="6A3D9409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8E1" w14:paraId="25863A8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EDEDED" w:themeFill="accent3" w:themeFillTint="33"/>
          </w:tcPr>
          <w:p w14:paraId="58ECCD62" w14:textId="77777777" w:rsidR="00A378E1" w:rsidRPr="003652E3" w:rsidRDefault="00A378E1" w:rsidP="00F95B95">
            <w:pPr>
              <w:jc w:val="left"/>
              <w:rPr>
                <w:b/>
                <w:bCs/>
              </w:rPr>
            </w:pPr>
            <w:r w:rsidRPr="003652E3">
              <w:rPr>
                <w:b/>
                <w:bCs/>
              </w:rPr>
              <w:t>Observaciones</w:t>
            </w:r>
          </w:p>
        </w:tc>
        <w:tc>
          <w:tcPr>
            <w:tcW w:w="6139" w:type="dxa"/>
            <w:gridSpan w:val="5"/>
          </w:tcPr>
          <w:p w14:paraId="0F90151A" w14:textId="77777777" w:rsidR="00A378E1" w:rsidRDefault="00A378E1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8F8DF7" w14:textId="4D1E69EE" w:rsidR="00A378E1" w:rsidRDefault="00933E21" w:rsidP="00DB2FB4">
      <w:pPr>
        <w:rPr>
          <w:sz w:val="14"/>
          <w:szCs w:val="20"/>
        </w:rPr>
      </w:pPr>
      <w:r w:rsidRPr="00933E21">
        <w:rPr>
          <w:b/>
          <w:bCs/>
          <w:sz w:val="14"/>
          <w:szCs w:val="20"/>
        </w:rPr>
        <w:t>Notas:</w:t>
      </w:r>
      <w:r w:rsidRPr="00933E21">
        <w:rPr>
          <w:sz w:val="14"/>
          <w:szCs w:val="20"/>
        </w:rPr>
        <w:t xml:space="preserve"> </w:t>
      </w:r>
      <w:r w:rsidRPr="00933E21">
        <w:rPr>
          <w:sz w:val="14"/>
          <w:szCs w:val="20"/>
          <w:vertAlign w:val="superscript"/>
        </w:rPr>
        <w:t>1</w:t>
      </w:r>
      <w:r w:rsidRPr="00933E21">
        <w:rPr>
          <w:sz w:val="14"/>
          <w:szCs w:val="20"/>
        </w:rPr>
        <w:t xml:space="preserve">Dirección máquina; </w:t>
      </w:r>
      <w:r w:rsidRPr="00933E21">
        <w:rPr>
          <w:sz w:val="14"/>
          <w:szCs w:val="20"/>
          <w:vertAlign w:val="superscript"/>
        </w:rPr>
        <w:t>2</w:t>
      </w:r>
      <w:r w:rsidRPr="00933E21">
        <w:rPr>
          <w:sz w:val="14"/>
          <w:szCs w:val="20"/>
        </w:rPr>
        <w:t>Dirección transversal.</w:t>
      </w:r>
    </w:p>
    <w:p w14:paraId="68A5109A" w14:textId="6450D2F2" w:rsidR="00933E21" w:rsidRDefault="00933E21" w:rsidP="00933E21">
      <w:pPr>
        <w:pStyle w:val="Ttulo2"/>
      </w:pPr>
      <w:bookmarkStart w:id="29" w:name="_Toc44071350"/>
      <w:r w:rsidRPr="00933E21">
        <w:t>Determinación de la resistencia a la carga dinámica</w:t>
      </w:r>
      <w:bookmarkEnd w:id="29"/>
    </w:p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2005"/>
        <w:gridCol w:w="2953"/>
      </w:tblGrid>
      <w:tr w:rsidR="00A70E2F" w14:paraId="3B00DCBD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B1335B9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</w:tr>
      <w:tr w:rsidR="00A70E2F" w14:paraId="7753175A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2B211308" w14:textId="77777777" w:rsidR="00A70E2F" w:rsidRPr="00D1387E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1562EB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2978" w:type="pct"/>
          </w:tcPr>
          <w:p w14:paraId="2EE3E19D" w14:textId="346C5498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AD76F35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9B3D74C" w14:textId="58C805F7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Masa</w:t>
            </w:r>
          </w:p>
        </w:tc>
        <w:tc>
          <w:tcPr>
            <w:tcW w:w="2978" w:type="pct"/>
          </w:tcPr>
          <w:p w14:paraId="13576557" w14:textId="3B1BD332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32A7D0E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55D20B5C" w14:textId="456EBE5B" w:rsidR="00A70E2F" w:rsidRPr="00022744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Frecuencia</w:t>
            </w:r>
          </w:p>
        </w:tc>
        <w:tc>
          <w:tcPr>
            <w:tcW w:w="2978" w:type="pct"/>
          </w:tcPr>
          <w:p w14:paraId="760AB0B8" w14:textId="3581FE1B" w:rsidR="00A70E2F" w:rsidRPr="00EF198E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08ABE794" w14:textId="77777777" w:rsidTr="00A70E2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pct"/>
            <w:shd w:val="clear" w:color="auto" w:fill="EDEDED" w:themeFill="accent3" w:themeFillTint="33"/>
          </w:tcPr>
          <w:p w14:paraId="4CF81DF2" w14:textId="754D8CB4" w:rsidR="00A70E2F" w:rsidRDefault="00A70E2F" w:rsidP="00F95B9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2978" w:type="pct"/>
          </w:tcPr>
          <w:p w14:paraId="65A1BBBB" w14:textId="77777777" w:rsidR="00A70E2F" w:rsidRPr="00A378E1" w:rsidRDefault="00A70E2F" w:rsidP="00F95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D2A123" w14:textId="246432EA" w:rsidR="00933E21" w:rsidRDefault="00933E21" w:rsidP="00933E21"/>
    <w:tbl>
      <w:tblPr>
        <w:tblStyle w:val="Estilo3"/>
        <w:tblW w:w="2808" w:type="pct"/>
        <w:jc w:val="center"/>
        <w:tblLook w:val="04A0" w:firstRow="1" w:lastRow="0" w:firstColumn="1" w:lastColumn="0" w:noHBand="0" w:noVBand="1"/>
      </w:tblPr>
      <w:tblGrid>
        <w:gridCol w:w="1345"/>
        <w:gridCol w:w="918"/>
        <w:gridCol w:w="1899"/>
        <w:gridCol w:w="796"/>
      </w:tblGrid>
      <w:tr w:rsidR="00A70E2F" w14:paraId="6E331DF6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014EF74" w14:textId="77777777" w:rsidR="00A70E2F" w:rsidRDefault="00A70E2F" w:rsidP="00F95B95">
            <w:pPr>
              <w:jc w:val="center"/>
            </w:pPr>
            <w:r>
              <w:t>Condiciones ambientales</w:t>
            </w:r>
          </w:p>
        </w:tc>
      </w:tr>
      <w:tr w:rsidR="00A70E2F" w14:paraId="650C944F" w14:textId="77777777" w:rsidTr="00F95B95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pct"/>
            <w:shd w:val="clear" w:color="auto" w:fill="F2F2F2" w:themeFill="background1" w:themeFillShade="F2"/>
          </w:tcPr>
          <w:p w14:paraId="3A116B11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926" w:type="pct"/>
          </w:tcPr>
          <w:p w14:paraId="49453907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1915" w:type="pct"/>
            <w:shd w:val="clear" w:color="auto" w:fill="F2F2F2" w:themeFill="background1" w:themeFillShade="F2"/>
          </w:tcPr>
          <w:p w14:paraId="7FA990D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803" w:type="pct"/>
          </w:tcPr>
          <w:p w14:paraId="2725828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704F4EA" w14:textId="0C213CF7" w:rsidR="00A70E2F" w:rsidRDefault="00A70E2F" w:rsidP="00DB2FB4">
      <w:pPr>
        <w:pStyle w:val="Tablas"/>
        <w:ind w:left="0" w:hanging="11"/>
        <w:jc w:val="left"/>
      </w:pPr>
      <w:r w:rsidRPr="00A70E2F">
        <w:t>Resultados de la determinación de la resistencia a la carga dinámica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70E2F" w14:paraId="721B7258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4A5C0D" w14:textId="77777777" w:rsidR="00A70E2F" w:rsidRDefault="00A70E2F" w:rsidP="00A70E2F">
            <w:pPr>
              <w:jc w:val="center"/>
            </w:pPr>
            <w:r>
              <w:t>ID cliente de la muestra</w:t>
            </w:r>
          </w:p>
        </w:tc>
        <w:tc>
          <w:tcPr>
            <w:tcW w:w="3069" w:type="dxa"/>
            <w:shd w:val="clear" w:color="auto" w:fill="EDEDED" w:themeFill="accent3" w:themeFillTint="33"/>
          </w:tcPr>
          <w:p w14:paraId="65ED6570" w14:textId="60F902A8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B44C8">
              <w:t>% ruptura</w:t>
            </w:r>
          </w:p>
        </w:tc>
        <w:tc>
          <w:tcPr>
            <w:tcW w:w="3070" w:type="dxa"/>
            <w:shd w:val="clear" w:color="auto" w:fill="EDEDED" w:themeFill="accent3" w:themeFillTint="33"/>
          </w:tcPr>
          <w:p w14:paraId="46BA3F4E" w14:textId="4BE7D3E7" w:rsidR="00A70E2F" w:rsidRDefault="00A70E2F" w:rsidP="00A7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4C8">
              <w:t>Espesor (µm)</w:t>
            </w:r>
          </w:p>
        </w:tc>
      </w:tr>
      <w:tr w:rsidR="00A70E2F" w14:paraId="79AD0356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FE8019" w14:textId="77777777" w:rsidR="00A70E2F" w:rsidRDefault="00A70E2F" w:rsidP="00F95B95">
            <w:pPr>
              <w:jc w:val="center"/>
            </w:pPr>
          </w:p>
        </w:tc>
        <w:tc>
          <w:tcPr>
            <w:tcW w:w="3069" w:type="dxa"/>
          </w:tcPr>
          <w:p w14:paraId="03AA6931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dxa"/>
          </w:tcPr>
          <w:p w14:paraId="3B8508BD" w14:textId="570F5E88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0D1C39C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D6601C9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4D5F6C7D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53F4CF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6A4A2D75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3ABED006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4FD3DB62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877C6CB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16121C49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2C9483" w14:textId="336DAF31" w:rsidR="00A70E2F" w:rsidRDefault="00A70E2F" w:rsidP="00A70E2F"/>
    <w:sdt>
      <w:sdtPr>
        <w:id w:val="-784961270"/>
        <w:showingPlcHdr/>
        <w:picture/>
      </w:sdtPr>
      <w:sdtContent>
        <w:p w14:paraId="11E6CB76" w14:textId="64C1A277" w:rsidR="00A70E2F" w:rsidRDefault="00A70E2F" w:rsidP="00A70E2F">
          <w:pPr>
            <w:jc w:val="center"/>
          </w:pPr>
          <w:r>
            <w:rPr>
              <w:noProof/>
            </w:rPr>
            <w:drawing>
              <wp:inline distT="0" distB="0" distL="0" distR="0" wp14:anchorId="04B5CA52" wp14:editId="2D9241AA">
                <wp:extent cx="1907540" cy="1907540"/>
                <wp:effectExtent l="0" t="0" r="0" b="0"/>
                <wp:docPr id="16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3829D4C" w14:textId="6E96A343" w:rsidR="00A70E2F" w:rsidRDefault="00A70E2F" w:rsidP="00A70E2F">
      <w:pPr>
        <w:jc w:val="left"/>
        <w:rPr>
          <w:sz w:val="14"/>
          <w:szCs w:val="20"/>
        </w:rPr>
      </w:pPr>
      <w:r w:rsidRPr="00A70E2F">
        <w:rPr>
          <w:sz w:val="14"/>
          <w:szCs w:val="20"/>
        </w:rPr>
        <w:t>LSE</w:t>
      </w:r>
      <w:r w:rsidRPr="00A70E2F">
        <w:rPr>
          <w:sz w:val="14"/>
          <w:szCs w:val="20"/>
          <w:vertAlign w:val="superscript"/>
        </w:rPr>
        <w:t>3</w:t>
      </w:r>
      <w:r w:rsidRPr="00A70E2F">
        <w:rPr>
          <w:sz w:val="14"/>
          <w:szCs w:val="20"/>
        </w:rPr>
        <w:t xml:space="preserve"> Límite superior de especificación</w:t>
      </w:r>
    </w:p>
    <w:p w14:paraId="24023914" w14:textId="075C6D2F" w:rsidR="00A70E2F" w:rsidRDefault="00A70E2F" w:rsidP="00A70E2F">
      <w:pPr>
        <w:pStyle w:val="Grfica"/>
      </w:pPr>
      <w:r w:rsidRPr="00A70E2F">
        <w:t>Determinación resistencia a la carga dinámica</w:t>
      </w:r>
    </w:p>
    <w:p w14:paraId="7FD55A78" w14:textId="2FBF6C11" w:rsidR="00A70E2F" w:rsidRDefault="00A70E2F" w:rsidP="00A70E2F">
      <w:pPr>
        <w:pStyle w:val="Ttulo2"/>
      </w:pPr>
      <w:bookmarkStart w:id="30" w:name="_Toc44071351"/>
      <w:r>
        <w:t>Determinación de la resistencia al impacto</w:t>
      </w:r>
      <w:bookmarkEnd w:id="30"/>
    </w:p>
    <w:tbl>
      <w:tblPr>
        <w:tblStyle w:val="Estilo3"/>
        <w:tblW w:w="5056" w:type="pct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1400"/>
        <w:gridCol w:w="1184"/>
        <w:gridCol w:w="943"/>
        <w:gridCol w:w="1275"/>
        <w:gridCol w:w="780"/>
        <w:gridCol w:w="1028"/>
        <w:gridCol w:w="1027"/>
      </w:tblGrid>
      <w:tr w:rsidR="00A70E2F" w14:paraId="1917D30E" w14:textId="77777777" w:rsidTr="00A7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pct"/>
            <w:gridSpan w:val="4"/>
          </w:tcPr>
          <w:p w14:paraId="289DA65F" w14:textId="77777777" w:rsidR="00A70E2F" w:rsidRPr="00D1387E" w:rsidRDefault="00A70E2F" w:rsidP="00F95B95">
            <w:pPr>
              <w:jc w:val="center"/>
            </w:pPr>
            <w:r w:rsidRPr="00D1387E">
              <w:t>Condiciones de ensayo</w:t>
            </w:r>
          </w:p>
        </w:tc>
        <w:tc>
          <w:tcPr>
            <w:tcW w:w="2302" w:type="pct"/>
            <w:gridSpan w:val="4"/>
          </w:tcPr>
          <w:p w14:paraId="43045AAF" w14:textId="77777777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ambientales</w:t>
            </w:r>
          </w:p>
        </w:tc>
      </w:tr>
      <w:tr w:rsidR="00A70E2F" w14:paraId="35E5BF33" w14:textId="77777777" w:rsidTr="00A70E2F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shd w:val="clear" w:color="auto" w:fill="F2F2F2" w:themeFill="background1" w:themeFillShade="F2"/>
          </w:tcPr>
          <w:p w14:paraId="42086DA4" w14:textId="77777777" w:rsidR="00A70E2F" w:rsidRPr="00D1387E" w:rsidRDefault="00A70E2F" w:rsidP="00F95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Fecha de ejecución </w:t>
            </w:r>
            <w:r>
              <w:rPr>
                <w:b/>
                <w:bCs/>
              </w:rPr>
              <w:br/>
              <w:t xml:space="preserve">de ensayo </w:t>
            </w:r>
            <w:r w:rsidRPr="00A70E2F">
              <w:rPr>
                <w:i/>
                <w:iCs/>
                <w:sz w:val="14"/>
                <w:szCs w:val="20"/>
              </w:rPr>
              <w:t>(periodo)</w:t>
            </w:r>
          </w:p>
        </w:tc>
        <w:tc>
          <w:tcPr>
            <w:tcW w:w="784" w:type="pct"/>
          </w:tcPr>
          <w:p w14:paraId="58631733" w14:textId="533DECAF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pct"/>
            <w:shd w:val="clear" w:color="auto" w:fill="EDEDED" w:themeFill="accent3" w:themeFillTint="33"/>
          </w:tcPr>
          <w:p w14:paraId="6C7DEB92" w14:textId="337F3B36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Método usado</w:t>
            </w:r>
          </w:p>
        </w:tc>
        <w:tc>
          <w:tcPr>
            <w:tcW w:w="528" w:type="pct"/>
          </w:tcPr>
          <w:p w14:paraId="35C33D65" w14:textId="77777777" w:rsidR="00A70E2F" w:rsidRPr="00EF198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shd w:val="clear" w:color="auto" w:fill="F2F2F2" w:themeFill="background1" w:themeFillShade="F2"/>
          </w:tcPr>
          <w:p w14:paraId="1E172130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Temperatura:</w:t>
            </w:r>
          </w:p>
        </w:tc>
        <w:tc>
          <w:tcPr>
            <w:tcW w:w="437" w:type="pct"/>
          </w:tcPr>
          <w:p w14:paraId="7860EB9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°C</w:t>
            </w:r>
          </w:p>
        </w:tc>
        <w:tc>
          <w:tcPr>
            <w:tcW w:w="576" w:type="pct"/>
            <w:shd w:val="clear" w:color="auto" w:fill="F2F2F2" w:themeFill="background1" w:themeFillShade="F2"/>
          </w:tcPr>
          <w:p w14:paraId="393A6EFF" w14:textId="77777777" w:rsidR="00A70E2F" w:rsidRPr="00D1387E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387E">
              <w:rPr>
                <w:b/>
                <w:bCs/>
              </w:rPr>
              <w:t>Humedad relativa:</w:t>
            </w:r>
          </w:p>
        </w:tc>
        <w:tc>
          <w:tcPr>
            <w:tcW w:w="575" w:type="pct"/>
          </w:tcPr>
          <w:p w14:paraId="11C10B9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6214895E" w14:textId="7A00FEAC" w:rsidR="00A70E2F" w:rsidRDefault="00A70E2F" w:rsidP="00DB2FB4">
      <w:pPr>
        <w:pStyle w:val="Tablas"/>
        <w:ind w:left="0" w:hanging="11"/>
        <w:jc w:val="left"/>
      </w:pPr>
      <w:r w:rsidRPr="00A70E2F">
        <w:t>Resultados experimentales para la determinación de la resistencia al impacto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4414"/>
      </w:tblGrid>
      <w:tr w:rsidR="00A70E2F" w14:paraId="4ED01630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718577E" w14:textId="77777777" w:rsidR="00A70E2F" w:rsidRDefault="00A70E2F" w:rsidP="00F95B95">
            <w:pPr>
              <w:jc w:val="center"/>
            </w:pPr>
            <w:r>
              <w:t>ID cliente de la muestra</w:t>
            </w:r>
          </w:p>
        </w:tc>
        <w:tc>
          <w:tcPr>
            <w:tcW w:w="4414" w:type="dxa"/>
          </w:tcPr>
          <w:p w14:paraId="3BE156EA" w14:textId="0A677C46" w:rsidR="00A70E2F" w:rsidRDefault="00A70E2F" w:rsidP="00F9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0E2F">
              <w:t>Peso de falla al impacto (g)</w:t>
            </w:r>
          </w:p>
        </w:tc>
      </w:tr>
      <w:tr w:rsidR="00A70E2F" w14:paraId="21C88D5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FF01EB5" w14:textId="77777777" w:rsidR="00A70E2F" w:rsidRDefault="00A70E2F" w:rsidP="00F95B95">
            <w:pPr>
              <w:jc w:val="center"/>
            </w:pPr>
          </w:p>
        </w:tc>
        <w:tc>
          <w:tcPr>
            <w:tcW w:w="4414" w:type="dxa"/>
          </w:tcPr>
          <w:p w14:paraId="59D6D57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6CE56EFA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25E37BF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Especificación del cliente:</w:t>
            </w:r>
          </w:p>
        </w:tc>
        <w:tc>
          <w:tcPr>
            <w:tcW w:w="6139" w:type="dxa"/>
            <w:gridSpan w:val="2"/>
          </w:tcPr>
          <w:p w14:paraId="23180E33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164F1C21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38DF4C5B" w14:textId="77777777" w:rsidR="00A70E2F" w:rsidRPr="00EF198E" w:rsidRDefault="00A70E2F" w:rsidP="00F95B95">
            <w:pPr>
              <w:jc w:val="left"/>
              <w:rPr>
                <w:b/>
                <w:bCs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Declaración de conformidad:</w:t>
            </w:r>
          </w:p>
        </w:tc>
        <w:tc>
          <w:tcPr>
            <w:tcW w:w="6139" w:type="dxa"/>
            <w:gridSpan w:val="2"/>
          </w:tcPr>
          <w:p w14:paraId="6981094F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E2F" w14:paraId="70CF2FB8" w14:textId="77777777" w:rsidTr="00F95B9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EDEDED" w:themeFill="accent3" w:themeFillTint="33"/>
          </w:tcPr>
          <w:p w14:paraId="73F6DE33" w14:textId="77777777" w:rsidR="00A70E2F" w:rsidRPr="00EF198E" w:rsidRDefault="00A70E2F" w:rsidP="00F95B95">
            <w:pPr>
              <w:jc w:val="left"/>
              <w:rPr>
                <w:rFonts w:cs="Arial"/>
                <w:b/>
                <w:bCs/>
                <w:szCs w:val="20"/>
                <w:lang w:val="es-ES"/>
              </w:rPr>
            </w:pPr>
            <w:r w:rsidRPr="00EF198E">
              <w:rPr>
                <w:rFonts w:cs="Arial"/>
                <w:b/>
                <w:bCs/>
                <w:szCs w:val="20"/>
                <w:lang w:val="es-ES"/>
              </w:rPr>
              <w:t>Observaciones</w:t>
            </w:r>
            <w:r>
              <w:rPr>
                <w:rFonts w:cs="Arial"/>
                <w:b/>
                <w:bCs/>
                <w:szCs w:val="20"/>
                <w:lang w:val="es-ES"/>
              </w:rPr>
              <w:t>:</w:t>
            </w:r>
          </w:p>
        </w:tc>
        <w:tc>
          <w:tcPr>
            <w:tcW w:w="6139" w:type="dxa"/>
            <w:gridSpan w:val="2"/>
          </w:tcPr>
          <w:p w14:paraId="60B73DEA" w14:textId="77777777" w:rsidR="00A70E2F" w:rsidRDefault="00A70E2F" w:rsidP="00F9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36FAB5" w14:textId="21CE16AC" w:rsidR="00A70E2F" w:rsidRDefault="00A70E2F" w:rsidP="00A70E2F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F95B95" w:rsidRPr="0005452C" w14:paraId="1FB2F3FB" w14:textId="77777777" w:rsidTr="00F95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4AB018B6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60B0C85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7903BE93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F95B95" w:rsidRPr="0005452C" w14:paraId="7642BC90" w14:textId="77777777" w:rsidTr="00F95B95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2F46B149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460C13D6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5861DC2C" w14:textId="77777777" w:rsidR="00F95B95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  <w:p w14:paraId="3D485F3F" w14:textId="77777777" w:rsidR="00F95B95" w:rsidRPr="00BB597E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A70E2F">
              <w:rPr>
                <w:rFonts w:cs="Arial"/>
                <w:bCs/>
                <w:szCs w:val="20"/>
              </w:rPr>
              <w:t>IBT. Emmanuel Hernández Rodríguez</w:t>
            </w: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1C7AD6DF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2F91DA77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0976DC94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2FF8C8F9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F95B95" w:rsidRPr="00CD7638" w14:paraId="1CCD79AF" w14:textId="77777777" w:rsidTr="00F95B95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948E4C8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 w:val="0"/>
                <w:bCs/>
                <w:szCs w:val="20"/>
              </w:rPr>
              <w:t>Responsable de control de calidad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C7DD240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1F7DC5C" w14:textId="77777777" w:rsidR="00F95B95" w:rsidRPr="00CD7638" w:rsidRDefault="00F95B95" w:rsidP="00F95B95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58C475F8" w14:textId="478C44B0" w:rsidR="00F95B95" w:rsidRDefault="00840723" w:rsidP="00840723">
      <w:pPr>
        <w:pStyle w:val="SubTtulos"/>
        <w:jc w:val="center"/>
      </w:pPr>
      <w:r>
        <w:t>- Fin del informe –</w:t>
      </w:r>
    </w:p>
    <w:p w14:paraId="74EB6EE8" w14:textId="77777777" w:rsidR="00840723" w:rsidRDefault="00840723" w:rsidP="00D0066D">
      <w:pPr>
        <w:spacing w:after="0"/>
      </w:pPr>
      <w:r>
        <w:t xml:space="preserve">Dirección donde se realizan las actividades del laboratorio: Calle 21 Este 205 Bodega F, </w:t>
      </w:r>
      <w:proofErr w:type="spellStart"/>
      <w:r>
        <w:t>Civac</w:t>
      </w:r>
      <w:proofErr w:type="spellEnd"/>
      <w:r>
        <w:t>, 62578, Jiutepec, Morelos.</w:t>
      </w:r>
    </w:p>
    <w:p w14:paraId="0ED278D6" w14:textId="60763159" w:rsidR="00840723" w:rsidRDefault="00840723" w:rsidP="00127CD5">
      <w:pPr>
        <w:pStyle w:val="Vietas"/>
        <w:spacing w:after="0"/>
      </w:pPr>
      <w:r w:rsidRPr="00840723">
        <w:rPr>
          <w:b/>
          <w:bCs/>
        </w:rPr>
        <w:t>Correo:</w:t>
      </w:r>
      <w:r>
        <w:t xml:space="preserve"> </w:t>
      </w:r>
      <w:hyperlink r:id="rId9" w:history="1">
        <w:r w:rsidRPr="003465D8">
          <w:rPr>
            <w:rStyle w:val="Hipervnculo"/>
          </w:rPr>
          <w:t>atencion@cecim.com.mx</w:t>
        </w:r>
      </w:hyperlink>
    </w:p>
    <w:p w14:paraId="43BE24C9" w14:textId="0A4832D3" w:rsidR="00840723" w:rsidRPr="00840723" w:rsidRDefault="00840723" w:rsidP="00127CD5">
      <w:pPr>
        <w:pStyle w:val="Vietas"/>
        <w:spacing w:after="0"/>
      </w:pPr>
      <w:r w:rsidRPr="00840723">
        <w:rPr>
          <w:b/>
          <w:bCs/>
        </w:rPr>
        <w:t>Teléfono:</w:t>
      </w:r>
      <w:r>
        <w:t xml:space="preserve"> 777 330 28 44</w:t>
      </w:r>
    </w:p>
    <w:sectPr w:rsidR="00840723" w:rsidRPr="00840723" w:rsidSect="00A2307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4FB60" w14:textId="77777777" w:rsidR="00A01FA5" w:rsidRDefault="00A01FA5" w:rsidP="00A23072">
      <w:pPr>
        <w:spacing w:after="0" w:line="240" w:lineRule="auto"/>
      </w:pPr>
      <w:r>
        <w:separator/>
      </w:r>
    </w:p>
  </w:endnote>
  <w:endnote w:type="continuationSeparator" w:id="0">
    <w:p w14:paraId="796C669B" w14:textId="77777777" w:rsidR="00A01FA5" w:rsidRDefault="00A01FA5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3B3338" w:rsidRPr="00A44C12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3B3338" w:rsidRPr="00845B57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3B3338" w:rsidRPr="00A23072" w:rsidRDefault="003B3338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3B3338" w:rsidRPr="00A44C12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3B3338" w:rsidRPr="00845B57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3B3338" w:rsidRDefault="003B3338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5416B" w14:textId="77777777" w:rsidR="00A01FA5" w:rsidRDefault="00A01FA5" w:rsidP="00A23072">
      <w:pPr>
        <w:spacing w:after="0" w:line="240" w:lineRule="auto"/>
      </w:pPr>
      <w:r>
        <w:separator/>
      </w:r>
    </w:p>
  </w:footnote>
  <w:footnote w:type="continuationSeparator" w:id="0">
    <w:p w14:paraId="1FC702C1" w14:textId="77777777" w:rsidR="00A01FA5" w:rsidRDefault="00A01FA5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3B3338" w:rsidRPr="0059732C" w14:paraId="257E748B" w14:textId="77777777" w:rsidTr="00A23072">
      <w:trPr>
        <w:jc w:val="center"/>
      </w:trPr>
      <w:tc>
        <w:tcPr>
          <w:tcW w:w="3384" w:type="dxa"/>
          <w:vMerge w:val="restart"/>
        </w:tcPr>
        <w:p w14:paraId="071000B1" w14:textId="77777777" w:rsidR="003B3338" w:rsidRPr="0059732C" w:rsidRDefault="003B3338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64AFAA6" w14:textId="645B220D" w:rsidR="003B3338" w:rsidRPr="00042D76" w:rsidRDefault="003B3338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3B3338" w:rsidRPr="0059732C" w14:paraId="0E445A6A" w14:textId="77777777" w:rsidTr="00A23072">
      <w:trPr>
        <w:jc w:val="center"/>
      </w:trPr>
      <w:tc>
        <w:tcPr>
          <w:tcW w:w="3384" w:type="dxa"/>
          <w:vMerge/>
        </w:tcPr>
        <w:p w14:paraId="7F49C1D9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/>
        </w:tcPr>
        <w:p w14:paraId="1EBB309B" w14:textId="77777777" w:rsidR="003B3338" w:rsidRPr="0059732C" w:rsidRDefault="003B3338" w:rsidP="00A23072">
          <w:pPr>
            <w:pStyle w:val="Encabezado"/>
          </w:pPr>
        </w:p>
      </w:tc>
    </w:tr>
    <w:tr w:rsidR="003B3338" w:rsidRPr="0059732C" w14:paraId="133AE332" w14:textId="77777777" w:rsidTr="00A23072">
      <w:trPr>
        <w:trHeight w:val="82"/>
        <w:jc w:val="center"/>
      </w:trPr>
      <w:tc>
        <w:tcPr>
          <w:tcW w:w="3384" w:type="dxa"/>
          <w:vMerge/>
        </w:tcPr>
        <w:p w14:paraId="6F4D5F82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B08FF67" w14:textId="77777777" w:rsidR="003B3338" w:rsidRPr="0059732C" w:rsidRDefault="003B3338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B3338" w:rsidRPr="0059732C" w14:paraId="0EEF866F" w14:textId="77777777" w:rsidTr="00A23072">
      <w:trPr>
        <w:jc w:val="center"/>
      </w:trPr>
      <w:tc>
        <w:tcPr>
          <w:tcW w:w="3384" w:type="dxa"/>
          <w:vMerge/>
        </w:tcPr>
        <w:p w14:paraId="552AA14C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5F7AB9EC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B7F2EF" w14:textId="2FE48EA3" w:rsidR="003B3338" w:rsidRPr="0059732C" w:rsidRDefault="003B3338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3B3338" w:rsidRDefault="003B3338">
    <w:pPr>
      <w:pStyle w:val="Encabezado"/>
    </w:pPr>
  </w:p>
  <w:p w14:paraId="58B7A96C" w14:textId="77777777" w:rsidR="003B3338" w:rsidRDefault="003B33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3B3338" w:rsidRPr="00042D76" w14:paraId="0F0F2935" w14:textId="77777777" w:rsidTr="003E6D3F">
      <w:trPr>
        <w:jc w:val="center"/>
      </w:trPr>
      <w:tc>
        <w:tcPr>
          <w:tcW w:w="3384" w:type="dxa"/>
          <w:vMerge w:val="restart"/>
        </w:tcPr>
        <w:p w14:paraId="3458F919" w14:textId="77777777" w:rsidR="003B3338" w:rsidRPr="0059732C" w:rsidRDefault="003B3338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77ABA613" w14:textId="77777777" w:rsidR="003B3338" w:rsidRPr="00042D76" w:rsidRDefault="003B3338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3B3338" w:rsidRPr="0059732C" w14:paraId="3A32F747" w14:textId="77777777" w:rsidTr="003E6D3F">
      <w:trPr>
        <w:jc w:val="center"/>
      </w:trPr>
      <w:tc>
        <w:tcPr>
          <w:tcW w:w="3384" w:type="dxa"/>
          <w:vMerge/>
        </w:tcPr>
        <w:p w14:paraId="53AC84EF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/>
        </w:tcPr>
        <w:p w14:paraId="41E646B2" w14:textId="77777777" w:rsidR="003B3338" w:rsidRPr="0059732C" w:rsidRDefault="003B3338" w:rsidP="00127CD5">
          <w:pPr>
            <w:pStyle w:val="Encabezado"/>
          </w:pPr>
        </w:p>
      </w:tc>
    </w:tr>
    <w:tr w:rsidR="003B3338" w:rsidRPr="0059732C" w14:paraId="022CF3AC" w14:textId="77777777" w:rsidTr="003E6D3F">
      <w:trPr>
        <w:trHeight w:val="82"/>
        <w:jc w:val="center"/>
      </w:trPr>
      <w:tc>
        <w:tcPr>
          <w:tcW w:w="3384" w:type="dxa"/>
          <w:vMerge/>
        </w:tcPr>
        <w:p w14:paraId="504525C0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48B619F" w14:textId="77777777" w:rsidR="003B3338" w:rsidRPr="0059732C" w:rsidRDefault="003B3338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B3338" w:rsidRPr="0059732C" w14:paraId="62ACD9B0" w14:textId="77777777" w:rsidTr="003E6D3F">
      <w:trPr>
        <w:jc w:val="center"/>
      </w:trPr>
      <w:tc>
        <w:tcPr>
          <w:tcW w:w="3384" w:type="dxa"/>
          <w:vMerge/>
        </w:tcPr>
        <w:p w14:paraId="118CB7F9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5E7A7E8F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F1C105F" w14:textId="3E511917" w:rsidR="003B3338" w:rsidRPr="0059732C" w:rsidRDefault="003B3338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3B3338" w:rsidRPr="00127CD5" w:rsidRDefault="003B3338" w:rsidP="00127C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62345"/>
    <w:multiLevelType w:val="hybridMultilevel"/>
    <w:tmpl w:val="8D1035AE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82AF6"/>
    <w:rsid w:val="002613BD"/>
    <w:rsid w:val="00270E4A"/>
    <w:rsid w:val="00312123"/>
    <w:rsid w:val="003652E3"/>
    <w:rsid w:val="003B3338"/>
    <w:rsid w:val="003C69F1"/>
    <w:rsid w:val="003E6D3F"/>
    <w:rsid w:val="00414637"/>
    <w:rsid w:val="00426B91"/>
    <w:rsid w:val="004E6972"/>
    <w:rsid w:val="006007A6"/>
    <w:rsid w:val="006155BA"/>
    <w:rsid w:val="00673CE4"/>
    <w:rsid w:val="0069610F"/>
    <w:rsid w:val="006A61EF"/>
    <w:rsid w:val="00734082"/>
    <w:rsid w:val="00747616"/>
    <w:rsid w:val="007F5C13"/>
    <w:rsid w:val="00840723"/>
    <w:rsid w:val="00845B57"/>
    <w:rsid w:val="00896279"/>
    <w:rsid w:val="0091649A"/>
    <w:rsid w:val="00933E21"/>
    <w:rsid w:val="009B664A"/>
    <w:rsid w:val="009F457E"/>
    <w:rsid w:val="00A01FA5"/>
    <w:rsid w:val="00A23072"/>
    <w:rsid w:val="00A378E1"/>
    <w:rsid w:val="00A37CA9"/>
    <w:rsid w:val="00A403E4"/>
    <w:rsid w:val="00A44C12"/>
    <w:rsid w:val="00A70E2F"/>
    <w:rsid w:val="00AC66D0"/>
    <w:rsid w:val="00AE24BB"/>
    <w:rsid w:val="00B4268A"/>
    <w:rsid w:val="00B978A7"/>
    <w:rsid w:val="00BB597E"/>
    <w:rsid w:val="00BC283B"/>
    <w:rsid w:val="00C4567E"/>
    <w:rsid w:val="00C90E13"/>
    <w:rsid w:val="00D0066D"/>
    <w:rsid w:val="00D1387E"/>
    <w:rsid w:val="00D22396"/>
    <w:rsid w:val="00D309C1"/>
    <w:rsid w:val="00D608E0"/>
    <w:rsid w:val="00D626B5"/>
    <w:rsid w:val="00D97C19"/>
    <w:rsid w:val="00DB2FB4"/>
    <w:rsid w:val="00DD0FBA"/>
    <w:rsid w:val="00E012FB"/>
    <w:rsid w:val="00E13316"/>
    <w:rsid w:val="00E3796C"/>
    <w:rsid w:val="00E734D6"/>
    <w:rsid w:val="00EA0B6C"/>
    <w:rsid w:val="00EB76A6"/>
    <w:rsid w:val="00EF198E"/>
    <w:rsid w:val="00F17BE2"/>
    <w:rsid w:val="00F70833"/>
    <w:rsid w:val="00F738CC"/>
    <w:rsid w:val="00F95B95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EF198E"/>
    <w:pPr>
      <w:numPr>
        <w:numId w:val="6"/>
      </w:numPr>
      <w:spacing w:before="240"/>
      <w:contextualSpacing w:val="0"/>
      <w:jc w:val="center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EF198E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734082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734082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0F7734"/>
    <w:pPr>
      <w:numPr>
        <w:numId w:val="12"/>
      </w:numPr>
      <w:spacing w:after="120"/>
      <w:contextualSpacing w:val="0"/>
    </w:pPr>
    <w:rPr>
      <w:b/>
      <w:bCs/>
      <w:color w:val="A6A6A6" w:themeColor="background1" w:themeShade="A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0F7734"/>
    <w:rPr>
      <w:rFonts w:ascii="Century Gothic" w:hAnsi="Century Gothic"/>
      <w:b/>
      <w:bCs/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tencion@cecim.com.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59</TotalTime>
  <Pages>17</Pages>
  <Words>2102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11</cp:revision>
  <dcterms:created xsi:type="dcterms:W3CDTF">2020-07-06T23:37:00Z</dcterms:created>
  <dcterms:modified xsi:type="dcterms:W3CDTF">2020-10-05T16:39:00Z</dcterms:modified>
</cp:coreProperties>
</file>