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AC5E" w14:textId="3DDFFF81" w:rsidR="00C72468" w:rsidRPr="001E42E0" w:rsidRDefault="001E42E0" w:rsidP="001E42E0">
      <w:pPr>
        <w:pStyle w:val="Ttulo1"/>
        <w:numPr>
          <w:ilvl w:val="0"/>
          <w:numId w:val="3"/>
        </w:numPr>
      </w:pPr>
      <w:r>
        <w:t>Servicio</w:t>
      </w:r>
    </w:p>
    <w:tbl>
      <w:tblPr>
        <w:tblStyle w:val="Estilo1"/>
        <w:tblW w:w="9067" w:type="dxa"/>
        <w:jc w:val="center"/>
        <w:tblLook w:val="04A0" w:firstRow="1" w:lastRow="0" w:firstColumn="1" w:lastColumn="0" w:noHBand="0" w:noVBand="1"/>
      </w:tblPr>
      <w:tblGrid>
        <w:gridCol w:w="2547"/>
        <w:gridCol w:w="2835"/>
        <w:gridCol w:w="1843"/>
        <w:gridCol w:w="1842"/>
      </w:tblGrid>
      <w:tr w:rsidR="00AE4EE2" w14:paraId="7E3183DF" w14:textId="77777777" w:rsidTr="00CB1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408D4C" w14:textId="7D540CE3" w:rsidR="00AE4EE2" w:rsidRDefault="00AE4EE2" w:rsidP="00C01356">
            <w:r>
              <w:t>Servicio urgente</w:t>
            </w:r>
          </w:p>
        </w:tc>
        <w:tc>
          <w:tcPr>
            <w:tcW w:w="2835" w:type="dxa"/>
          </w:tcPr>
          <w:p w14:paraId="13A1DF45" w14:textId="1A81A0C2" w:rsidR="00AE4EE2" w:rsidRPr="00AE4EE2" w:rsidRDefault="00AE4EE2" w:rsidP="00AE4E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</w:tcPr>
          <w:p w14:paraId="43FF09CC" w14:textId="2762FA5E" w:rsidR="00AE4EE2" w:rsidRPr="007F5C13" w:rsidRDefault="00AE4EE2" w:rsidP="00C0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Folio </w:t>
            </w:r>
          </w:p>
        </w:tc>
        <w:tc>
          <w:tcPr>
            <w:tcW w:w="1842" w:type="dxa"/>
          </w:tcPr>
          <w:p w14:paraId="1C798D61" w14:textId="37083B97" w:rsidR="00AE4EE2" w:rsidRPr="007F5C13" w:rsidRDefault="00AE4EE2" w:rsidP="00C01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</w:tbl>
    <w:p w14:paraId="48B34081" w14:textId="10A4E464" w:rsidR="00C01356" w:rsidRDefault="00C01356" w:rsidP="001E42E0">
      <w:pPr>
        <w:pStyle w:val="Ttulo1"/>
        <w:numPr>
          <w:ilvl w:val="0"/>
          <w:numId w:val="3"/>
        </w:numPr>
      </w:pPr>
      <w:r>
        <w:t>Información general del cliente</w:t>
      </w:r>
    </w:p>
    <w:p w14:paraId="20DA7844" w14:textId="30C9DBE1" w:rsidR="001E42E0" w:rsidRPr="001E42E0" w:rsidRDefault="00C7319E" w:rsidP="001E42E0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Esta</w:t>
      </w:r>
      <w:r w:rsidR="001E42E0">
        <w:rPr>
          <w:i/>
          <w:iCs/>
          <w:color w:val="808080" w:themeColor="background1" w:themeShade="80"/>
        </w:rPr>
        <w:t xml:space="preserve"> sección deberá ser llenada por el cliente</w:t>
      </w:r>
    </w:p>
    <w:tbl>
      <w:tblPr>
        <w:tblStyle w:val="Estilo1"/>
        <w:tblW w:w="9064" w:type="dxa"/>
        <w:tblLook w:val="04A0" w:firstRow="1" w:lastRow="0" w:firstColumn="1" w:lastColumn="0" w:noHBand="0" w:noVBand="1"/>
      </w:tblPr>
      <w:tblGrid>
        <w:gridCol w:w="3256"/>
        <w:gridCol w:w="5808"/>
      </w:tblGrid>
      <w:tr w:rsidR="00C01356" w14:paraId="66E25C1F" w14:textId="77777777" w:rsidTr="00C01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EBACAB" w14:textId="2E9F57D8" w:rsidR="00C01356" w:rsidRDefault="00C01356" w:rsidP="00C01356">
            <w:pPr>
              <w:jc w:val="left"/>
            </w:pPr>
            <w:r w:rsidRPr="00DB0C6E">
              <w:t>Nombre de la empresa o razón social</w:t>
            </w:r>
          </w:p>
        </w:tc>
        <w:tc>
          <w:tcPr>
            <w:tcW w:w="5808" w:type="dxa"/>
          </w:tcPr>
          <w:p w14:paraId="084C0181" w14:textId="0DA78AC1" w:rsidR="00C01356" w:rsidRPr="007F5C13" w:rsidRDefault="00C01356" w:rsidP="00C0135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</w:p>
        </w:tc>
      </w:tr>
      <w:tr w:rsidR="00C01356" w14:paraId="3CCFA55C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4F4FC30" w14:textId="08FD9D65" w:rsidR="00C01356" w:rsidRDefault="00C01356" w:rsidP="00C01356">
            <w:pPr>
              <w:jc w:val="left"/>
            </w:pPr>
            <w:r w:rsidRPr="00DB0C6E">
              <w:t>Dirección:</w:t>
            </w:r>
          </w:p>
        </w:tc>
        <w:tc>
          <w:tcPr>
            <w:tcW w:w="5808" w:type="dxa"/>
          </w:tcPr>
          <w:p w14:paraId="157B78A2" w14:textId="089C94C3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01804ABF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079158" w14:textId="31F9D748" w:rsidR="00C01356" w:rsidRDefault="00C01356" w:rsidP="00C01356">
            <w:pPr>
              <w:jc w:val="left"/>
            </w:pPr>
            <w:r w:rsidRPr="00DB0C6E">
              <w:t>Nombre del contacto o solicitante</w:t>
            </w:r>
          </w:p>
        </w:tc>
        <w:tc>
          <w:tcPr>
            <w:tcW w:w="5808" w:type="dxa"/>
          </w:tcPr>
          <w:p w14:paraId="0E5F850F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26A69A0E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737452E" w14:textId="58C4A884" w:rsidR="00C01356" w:rsidRDefault="00C01356" w:rsidP="00C01356">
            <w:pPr>
              <w:jc w:val="left"/>
            </w:pPr>
            <w:r w:rsidRPr="00DB0C6E">
              <w:t>Cargo</w:t>
            </w:r>
          </w:p>
        </w:tc>
        <w:tc>
          <w:tcPr>
            <w:tcW w:w="5808" w:type="dxa"/>
          </w:tcPr>
          <w:p w14:paraId="7E65E8F2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6FC328E4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D5817CA" w14:textId="0B81B51C" w:rsidR="00C01356" w:rsidRDefault="00C01356" w:rsidP="00C01356">
            <w:pPr>
              <w:jc w:val="left"/>
            </w:pPr>
            <w:r w:rsidRPr="00DB0C6E">
              <w:t>Teléfono</w:t>
            </w:r>
          </w:p>
        </w:tc>
        <w:tc>
          <w:tcPr>
            <w:tcW w:w="5808" w:type="dxa"/>
          </w:tcPr>
          <w:p w14:paraId="67959006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1356" w14:paraId="2852DAFB" w14:textId="77777777" w:rsidTr="00C0135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9D36C3" w14:textId="0A0DAEE5" w:rsidR="00C01356" w:rsidRDefault="00C01356" w:rsidP="00C01356">
            <w:pPr>
              <w:jc w:val="left"/>
            </w:pPr>
            <w:r w:rsidRPr="00DB0C6E">
              <w:t>Correo electrónico</w:t>
            </w:r>
          </w:p>
        </w:tc>
        <w:tc>
          <w:tcPr>
            <w:tcW w:w="5808" w:type="dxa"/>
          </w:tcPr>
          <w:p w14:paraId="4A4A8811" w14:textId="77777777" w:rsidR="00C01356" w:rsidRDefault="00C01356" w:rsidP="00C0135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65EBBB" w14:textId="15C4BE4F" w:rsidR="001E42E0" w:rsidRDefault="001E42E0" w:rsidP="001E42E0">
      <w:pPr>
        <w:pStyle w:val="Ttulo1"/>
        <w:numPr>
          <w:ilvl w:val="0"/>
          <w:numId w:val="3"/>
        </w:numPr>
      </w:pPr>
      <w:r>
        <w:t>Pago</w:t>
      </w:r>
    </w:p>
    <w:p w14:paraId="37C59A5E" w14:textId="1AAB2E0D" w:rsidR="00C7319E" w:rsidRPr="00C7319E" w:rsidRDefault="00C7319E" w:rsidP="00C7319E">
      <w:pPr>
        <w:ind w:left="360"/>
        <w:jc w:val="left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A partir de esta </w:t>
      </w:r>
      <w:r w:rsidRPr="00C7319E">
        <w:rPr>
          <w:i/>
          <w:iCs/>
          <w:color w:val="808080" w:themeColor="background1" w:themeShade="80"/>
        </w:rPr>
        <w:t xml:space="preserve">sección </w:t>
      </w:r>
      <w:r>
        <w:rPr>
          <w:i/>
          <w:iCs/>
          <w:color w:val="808080" w:themeColor="background1" w:themeShade="80"/>
        </w:rPr>
        <w:t xml:space="preserve">el </w:t>
      </w:r>
      <w:r w:rsidRPr="00C7319E">
        <w:rPr>
          <w:i/>
          <w:iCs/>
          <w:color w:val="808080" w:themeColor="background1" w:themeShade="80"/>
        </w:rPr>
        <w:t xml:space="preserve">personal de </w:t>
      </w:r>
      <w:proofErr w:type="spellStart"/>
      <w:r w:rsidRPr="00C7319E">
        <w:rPr>
          <w:i/>
          <w:iCs/>
          <w:color w:val="808080" w:themeColor="background1" w:themeShade="80"/>
        </w:rPr>
        <w:t>CeCIM</w:t>
      </w:r>
      <w:proofErr w:type="spellEnd"/>
      <w:r>
        <w:rPr>
          <w:i/>
          <w:iCs/>
          <w:color w:val="808080" w:themeColor="background1" w:themeShade="80"/>
        </w:rPr>
        <w:t xml:space="preserve"> </w:t>
      </w:r>
      <w:r w:rsidRPr="00C7319E">
        <w:rPr>
          <w:i/>
          <w:iCs/>
          <w:color w:val="808080" w:themeColor="background1" w:themeShade="80"/>
        </w:rPr>
        <w:t xml:space="preserve">deberá </w:t>
      </w:r>
      <w:r>
        <w:rPr>
          <w:i/>
          <w:iCs/>
          <w:color w:val="808080" w:themeColor="background1" w:themeShade="80"/>
        </w:rPr>
        <w:t>capturar la información.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693"/>
      </w:tblGrid>
      <w:tr w:rsidR="001E42E0" w14:paraId="670E29DB" w14:textId="77777777" w:rsidTr="001E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AB6548E" w14:textId="201DF0A0" w:rsidR="001E42E0" w:rsidRDefault="001E42E0" w:rsidP="001E42E0">
            <w:pPr>
              <w:jc w:val="center"/>
            </w:pPr>
            <w:r>
              <w:t>Fecha de pago</w:t>
            </w:r>
          </w:p>
        </w:tc>
        <w:tc>
          <w:tcPr>
            <w:tcW w:w="2693" w:type="dxa"/>
          </w:tcPr>
          <w:p w14:paraId="7FD69B3B" w14:textId="69AD01F7" w:rsidR="001E42E0" w:rsidRDefault="001E42E0" w:rsidP="001E42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Confirmación</w:t>
            </w:r>
          </w:p>
        </w:tc>
      </w:tr>
      <w:tr w:rsidR="00AE4EE2" w14:paraId="4E5AA149" w14:textId="77777777" w:rsidTr="00AE4EE2">
        <w:trPr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F2F2F2" w:themeFill="background1" w:themeFillShade="F2"/>
          </w:tcPr>
          <w:p w14:paraId="2568A77A" w14:textId="77777777" w:rsidR="00AE4EE2" w:rsidRDefault="00AE4EE2" w:rsidP="001E42E0">
            <w:pPr>
              <w:jc w:val="left"/>
            </w:pPr>
          </w:p>
        </w:tc>
        <w:tc>
          <w:tcPr>
            <w:tcW w:w="2693" w:type="dxa"/>
          </w:tcPr>
          <w:p w14:paraId="3AEDC2E5" w14:textId="6398F7BC" w:rsidR="00AE4EE2" w:rsidRDefault="00AE4EE2" w:rsidP="001E42E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849595" w14:textId="44346988" w:rsidR="001E42E0" w:rsidRPr="00C7319E" w:rsidRDefault="001E42E0" w:rsidP="001E42E0">
      <w:pPr>
        <w:pStyle w:val="Ttulo1"/>
        <w:numPr>
          <w:ilvl w:val="0"/>
          <w:numId w:val="3"/>
        </w:numPr>
      </w:pPr>
      <w:r>
        <w:t>Recepción de muestras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D87BC2" w:rsidRPr="0005452C" w14:paraId="2F167B21" w14:textId="77777777" w:rsidTr="00D8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6EC9FA40" w14:textId="13A5BC5A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Fecha de recepción de muestras</w:t>
            </w:r>
          </w:p>
        </w:tc>
        <w:tc>
          <w:tcPr>
            <w:tcW w:w="3333" w:type="pct"/>
            <w:gridSpan w:val="2"/>
          </w:tcPr>
          <w:p w14:paraId="6A99F345" w14:textId="3AACE08C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Nombre de quien recibe las muestras</w:t>
            </w:r>
          </w:p>
        </w:tc>
      </w:tr>
      <w:tr w:rsidR="00D87BC2" w:rsidRPr="0005452C" w14:paraId="200BA442" w14:textId="77777777" w:rsidTr="00D87BC2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shd w:val="clear" w:color="auto" w:fill="auto"/>
          </w:tcPr>
          <w:p w14:paraId="061493C4" w14:textId="0009497A" w:rsidR="00D87BC2" w:rsidRPr="00BB597E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</w:tcPr>
          <w:p w14:paraId="5D6AA721" w14:textId="42C9ABBD" w:rsidR="00D87BC2" w:rsidRPr="00CD7638" w:rsidRDefault="00D87BC2" w:rsidP="00D87BC2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</w:tcPr>
          <w:p w14:paraId="462BF966" w14:textId="66541580" w:rsidR="00D87BC2" w:rsidRPr="00CD7638" w:rsidRDefault="00D87BC2" w:rsidP="00D87BC2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D87BC2" w:rsidRPr="00CD7638" w14:paraId="20B9035C" w14:textId="77777777" w:rsidTr="00D87BC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shd w:val="clear" w:color="auto" w:fill="auto"/>
          </w:tcPr>
          <w:p w14:paraId="79A94885" w14:textId="3FE564AD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</w:tcPr>
          <w:p w14:paraId="6E5020A2" w14:textId="4A4319EB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Nombre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1300CCAF" w14:textId="4767508F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Firma</w:t>
            </w:r>
          </w:p>
        </w:tc>
      </w:tr>
    </w:tbl>
    <w:p w14:paraId="7E8156DC" w14:textId="7618F205" w:rsidR="00D87BC2" w:rsidRDefault="00D87BC2" w:rsidP="00D87BC2">
      <w:pPr>
        <w:pStyle w:val="Ttulo1"/>
        <w:numPr>
          <w:ilvl w:val="0"/>
          <w:numId w:val="3"/>
        </w:numPr>
      </w:pPr>
      <w:r>
        <w:t>Entrega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D87BC2" w:rsidRPr="0005452C" w14:paraId="6E6F5AB8" w14:textId="77777777" w:rsidTr="00D87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14:paraId="13863FD7" w14:textId="77777777" w:rsidR="00D87BC2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Fecha compromiso </w:t>
            </w:r>
          </w:p>
          <w:p w14:paraId="2B8756AB" w14:textId="1C41632C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entrega de resultados</w:t>
            </w:r>
          </w:p>
        </w:tc>
        <w:tc>
          <w:tcPr>
            <w:tcW w:w="3333" w:type="pct"/>
            <w:gridSpan w:val="2"/>
          </w:tcPr>
          <w:p w14:paraId="0214AE4C" w14:textId="6830CD7A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Jefe de control de calidad </w:t>
            </w:r>
          </w:p>
        </w:tc>
      </w:tr>
      <w:tr w:rsidR="00D87BC2" w:rsidRPr="0005452C" w14:paraId="32069B24" w14:textId="77777777" w:rsidTr="00675167">
        <w:trPr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shd w:val="clear" w:color="auto" w:fill="auto"/>
          </w:tcPr>
          <w:p w14:paraId="40F83F21" w14:textId="77777777" w:rsidR="00D87BC2" w:rsidRPr="00BB597E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</w:tcPr>
          <w:p w14:paraId="0E9AB054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</w:tcPr>
          <w:p w14:paraId="5F6B4A19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D87BC2" w:rsidRPr="00CD7638" w14:paraId="28BD5E30" w14:textId="77777777" w:rsidTr="0067516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shd w:val="clear" w:color="auto" w:fill="auto"/>
          </w:tcPr>
          <w:p w14:paraId="427A89CC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</w:tcPr>
          <w:p w14:paraId="72052927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Nombre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4B08B966" w14:textId="77777777" w:rsidR="00D87BC2" w:rsidRPr="00CD7638" w:rsidRDefault="00D87BC2" w:rsidP="00675167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Firma</w:t>
            </w:r>
          </w:p>
        </w:tc>
      </w:tr>
    </w:tbl>
    <w:p w14:paraId="3609A839" w14:textId="77777777" w:rsidR="00D87BC2" w:rsidRPr="00D87BC2" w:rsidRDefault="00D87BC2" w:rsidP="00D87BC2"/>
    <w:p w14:paraId="51740B48" w14:textId="2B29F591" w:rsidR="009D7746" w:rsidRDefault="009D7746" w:rsidP="009D7746">
      <w:pPr>
        <w:pStyle w:val="Ttulo1"/>
      </w:pPr>
      <w:r>
        <w:lastRenderedPageBreak/>
        <w:t>Información de las muestras</w:t>
      </w:r>
    </w:p>
    <w:tbl>
      <w:tblPr>
        <w:tblStyle w:val="Estilo1"/>
        <w:tblW w:w="0" w:type="auto"/>
        <w:jc w:val="right"/>
        <w:tblLook w:val="04A0" w:firstRow="1" w:lastRow="0" w:firstColumn="1" w:lastColumn="0" w:noHBand="0" w:noVBand="1"/>
      </w:tblPr>
      <w:tblGrid>
        <w:gridCol w:w="671"/>
        <w:gridCol w:w="1876"/>
      </w:tblGrid>
      <w:tr w:rsidR="00D50C66" w14:paraId="7D2617E2" w14:textId="77777777" w:rsidTr="00D50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16261A4" w14:textId="77777777" w:rsidR="00D50C66" w:rsidRDefault="00D50C66" w:rsidP="00675167">
            <w:r>
              <w:t>Folio</w:t>
            </w:r>
          </w:p>
        </w:tc>
        <w:tc>
          <w:tcPr>
            <w:tcW w:w="1876" w:type="dxa"/>
          </w:tcPr>
          <w:p w14:paraId="1648AD1E" w14:textId="77777777" w:rsidR="00D50C66" w:rsidRDefault="00D50C66" w:rsidP="00675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05678C" w14:textId="77777777" w:rsidR="00D50C66" w:rsidRPr="00D50C66" w:rsidRDefault="00D50C66" w:rsidP="00D50C66"/>
    <w:tbl>
      <w:tblPr>
        <w:tblStyle w:val="Estilo2"/>
        <w:tblW w:w="10491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134"/>
        <w:gridCol w:w="1559"/>
        <w:gridCol w:w="709"/>
        <w:gridCol w:w="992"/>
        <w:gridCol w:w="1201"/>
        <w:gridCol w:w="981"/>
        <w:gridCol w:w="2213"/>
      </w:tblGrid>
      <w:tr w:rsidR="00D50C66" w14:paraId="5CFD4ED0" w14:textId="77777777" w:rsidTr="003D7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187BF498" w14:textId="354737EA" w:rsidR="009D7746" w:rsidRDefault="009D7746" w:rsidP="009D7746">
            <w:pPr>
              <w:jc w:val="center"/>
            </w:pPr>
            <w:r>
              <w:t>No.</w:t>
            </w:r>
          </w:p>
        </w:tc>
        <w:tc>
          <w:tcPr>
            <w:tcW w:w="1134" w:type="dxa"/>
          </w:tcPr>
          <w:p w14:paraId="666326B6" w14:textId="0EDAC7D6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 xml:space="preserve">ID cliente </w:t>
            </w:r>
            <w:r>
              <w:br/>
            </w:r>
            <w:r w:rsidRPr="00961722">
              <w:t>de la muestra</w:t>
            </w:r>
          </w:p>
        </w:tc>
        <w:tc>
          <w:tcPr>
            <w:tcW w:w="1134" w:type="dxa"/>
          </w:tcPr>
          <w:p w14:paraId="04D0F681" w14:textId="1BCA9D7E" w:rsidR="009D7746" w:rsidRDefault="00D50C6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muestra</w:t>
            </w:r>
          </w:p>
        </w:tc>
        <w:tc>
          <w:tcPr>
            <w:tcW w:w="1559" w:type="dxa"/>
          </w:tcPr>
          <w:p w14:paraId="5F8D52EE" w14:textId="65AA050E" w:rsidR="009D7746" w:rsidRDefault="00D50C6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709" w:type="dxa"/>
          </w:tcPr>
          <w:p w14:paraId="4BB36AC6" w14:textId="75DA75AD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Lote</w:t>
            </w:r>
          </w:p>
        </w:tc>
        <w:tc>
          <w:tcPr>
            <w:tcW w:w="992" w:type="dxa"/>
          </w:tcPr>
          <w:p w14:paraId="3D140080" w14:textId="58E159BE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Método solicitado</w:t>
            </w:r>
          </w:p>
        </w:tc>
        <w:tc>
          <w:tcPr>
            <w:tcW w:w="1201" w:type="dxa"/>
          </w:tcPr>
          <w:p w14:paraId="43640EC8" w14:textId="583CBD71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Condiciones especiales</w:t>
            </w:r>
          </w:p>
        </w:tc>
        <w:tc>
          <w:tcPr>
            <w:tcW w:w="981" w:type="dxa"/>
          </w:tcPr>
          <w:p w14:paraId="7097F827" w14:textId="65A05F37" w:rsidR="009D7746" w:rsidRDefault="009D7746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1722">
              <w:t>Cantidad</w:t>
            </w:r>
            <w:r w:rsidR="00CC4EBA">
              <w:t xml:space="preserve"> muestra</w:t>
            </w:r>
          </w:p>
        </w:tc>
        <w:tc>
          <w:tcPr>
            <w:tcW w:w="2213" w:type="dxa"/>
            <w:tcBorders>
              <w:bottom w:val="single" w:sz="4" w:space="0" w:color="BFBFBF" w:themeColor="background1" w:themeShade="BF"/>
            </w:tcBorders>
          </w:tcPr>
          <w:p w14:paraId="1117E6C8" w14:textId="7361C8FF" w:rsidR="009D7746" w:rsidRDefault="00CC4EBA" w:rsidP="009D7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D50C66" w14:paraId="410347A9" w14:textId="77777777" w:rsidTr="00D50C66">
        <w:trPr>
          <w:trHeight w:val="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14:paraId="7CC55853" w14:textId="7ADB2E27" w:rsidR="00D50C66" w:rsidRDefault="00D50C66" w:rsidP="009D7746">
            <w:pPr>
              <w:jc w:val="center"/>
            </w:pPr>
          </w:p>
        </w:tc>
        <w:tc>
          <w:tcPr>
            <w:tcW w:w="1134" w:type="dxa"/>
          </w:tcPr>
          <w:p w14:paraId="39DA7565" w14:textId="77777777" w:rsidR="00D50C66" w:rsidRDefault="00D50C66" w:rsidP="00E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CD6664E" w14:textId="77777777" w:rsidR="00D50C66" w:rsidRDefault="00D50C66" w:rsidP="00E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81F842C" w14:textId="77777777" w:rsidR="00D50C66" w:rsidRDefault="00D50C66" w:rsidP="00E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C1E4A8E" w14:textId="77777777" w:rsidR="00D50C66" w:rsidRDefault="00D50C66" w:rsidP="00E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011ED067" w14:textId="74E5F087" w:rsidR="00B35FD5" w:rsidRDefault="00B35FD5" w:rsidP="00E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62DB658" w14:textId="77777777" w:rsidR="00D50C66" w:rsidRDefault="00D50C66" w:rsidP="00E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</w:tcPr>
          <w:p w14:paraId="72B906EA" w14:textId="77777777" w:rsidR="00D50C66" w:rsidRDefault="00D50C66" w:rsidP="00E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</w:tcPr>
          <w:p w14:paraId="3F4B2626" w14:textId="77777777" w:rsidR="00D50C66" w:rsidRDefault="00D50C66" w:rsidP="00E85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C66" w14:paraId="1705043E" w14:textId="77777777" w:rsidTr="003D79A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97" w:type="dxa"/>
            <w:gridSpan w:val="7"/>
            <w:shd w:val="clear" w:color="auto" w:fill="FFF2CC" w:themeFill="accent4" w:themeFillTint="33"/>
          </w:tcPr>
          <w:p w14:paraId="6B770709" w14:textId="41FADF1C" w:rsidR="00D50C66" w:rsidRPr="00D50C66" w:rsidRDefault="00D50C66" w:rsidP="00D50C66">
            <w:pPr>
              <w:jc w:val="right"/>
              <w:rPr>
                <w:b/>
                <w:bCs/>
              </w:rPr>
            </w:pPr>
            <w:r w:rsidRPr="00D50C66">
              <w:rPr>
                <w:b/>
                <w:bCs/>
              </w:rPr>
              <w:t>Cantidad de muestra</w:t>
            </w:r>
            <w:r w:rsidR="006B7767">
              <w:rPr>
                <w:b/>
                <w:bCs/>
              </w:rPr>
              <w:t>.</w:t>
            </w:r>
            <w:r w:rsidRPr="00D50C66">
              <w:rPr>
                <w:b/>
                <w:bCs/>
              </w:rPr>
              <w:t xml:space="preserve"> Total</w:t>
            </w:r>
          </w:p>
        </w:tc>
        <w:tc>
          <w:tcPr>
            <w:tcW w:w="981" w:type="dxa"/>
            <w:tcBorders>
              <w:right w:val="single" w:sz="4" w:space="0" w:color="BFBFBF" w:themeColor="background1" w:themeShade="BF"/>
            </w:tcBorders>
          </w:tcPr>
          <w:p w14:paraId="5055CEE4" w14:textId="77777777" w:rsidR="00D50C66" w:rsidRDefault="00D50C66" w:rsidP="009D7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</w:tcPr>
          <w:p w14:paraId="06EEECF4" w14:textId="77777777" w:rsidR="00D50C66" w:rsidRDefault="00D50C66" w:rsidP="00D50C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E0D0B7" w14:textId="7F1434D0" w:rsidR="009D7746" w:rsidRPr="00CC4EBA" w:rsidRDefault="009D7746" w:rsidP="009D7746">
      <w:pPr>
        <w:rPr>
          <w:sz w:val="4"/>
          <w:szCs w:val="4"/>
        </w:rPr>
      </w:pPr>
    </w:p>
    <w:p w14:paraId="453B0679" w14:textId="405EA9E1" w:rsidR="00CC4EBA" w:rsidRPr="00CC4EBA" w:rsidRDefault="00CC4EBA" w:rsidP="009D7746">
      <w:pPr>
        <w:rPr>
          <w:sz w:val="4"/>
          <w:szCs w:val="4"/>
        </w:rPr>
      </w:pPr>
    </w:p>
    <w:p w14:paraId="0AA7F8AE" w14:textId="77777777" w:rsidR="00CC4EBA" w:rsidRPr="00CC4EBA" w:rsidRDefault="00CC4EBA" w:rsidP="009D7746">
      <w:pPr>
        <w:rPr>
          <w:sz w:val="4"/>
          <w:szCs w:val="4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5807"/>
        <w:gridCol w:w="2835"/>
      </w:tblGrid>
      <w:tr w:rsidR="00AE4EE2" w14:paraId="32C83E96" w14:textId="77777777" w:rsidTr="00FB3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81AF522" w14:textId="49542C2A" w:rsidR="00AE4EE2" w:rsidRDefault="00AE4EE2" w:rsidP="00CC4EBA">
            <w:r w:rsidRPr="00CC4EBA">
              <w:t xml:space="preserve">Favor de responder si requiere devolución de las muestras analizadas                </w:t>
            </w:r>
          </w:p>
        </w:tc>
        <w:tc>
          <w:tcPr>
            <w:tcW w:w="2835" w:type="dxa"/>
          </w:tcPr>
          <w:p w14:paraId="5D3AC5EF" w14:textId="6237319E" w:rsidR="00AE4EE2" w:rsidRPr="005D1F53" w:rsidRDefault="00AE4EE2" w:rsidP="00AE4EE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highlight w:val="yellow"/>
              </w:rPr>
            </w:pPr>
          </w:p>
        </w:tc>
      </w:tr>
    </w:tbl>
    <w:p w14:paraId="056B1E20" w14:textId="1D200D4F" w:rsidR="00CC4EBA" w:rsidRDefault="00CC4EBA" w:rsidP="00CC4EBA">
      <w:pPr>
        <w:spacing w:after="0"/>
        <w:jc w:val="left"/>
        <w:rPr>
          <w:b/>
          <w:sz w:val="18"/>
          <w:szCs w:val="18"/>
        </w:rPr>
      </w:pPr>
      <w:r>
        <w:rPr>
          <w:sz w:val="18"/>
          <w:szCs w:val="18"/>
        </w:rPr>
        <w:br/>
      </w:r>
      <w:r w:rsidR="00D50C66">
        <w:rPr>
          <w:sz w:val="18"/>
          <w:szCs w:val="18"/>
        </w:rPr>
        <w:t xml:space="preserve">Si aplica, </w:t>
      </w:r>
      <w:r w:rsidRPr="009004C3">
        <w:rPr>
          <w:sz w:val="18"/>
          <w:szCs w:val="18"/>
        </w:rPr>
        <w:t xml:space="preserve">se le informa que </w:t>
      </w:r>
      <w:r w:rsidR="00D50C66">
        <w:rPr>
          <w:sz w:val="18"/>
          <w:szCs w:val="18"/>
        </w:rPr>
        <w:t>se cobrarán gastos de envío por concepto de devolución de las muestras.</w:t>
      </w:r>
      <w:r>
        <w:rPr>
          <w:b/>
          <w:sz w:val="18"/>
          <w:szCs w:val="18"/>
        </w:rPr>
        <w:br/>
      </w:r>
      <w:r w:rsidRPr="009004C3">
        <w:rPr>
          <w:b/>
          <w:sz w:val="18"/>
          <w:szCs w:val="18"/>
        </w:rPr>
        <w:t xml:space="preserve">Nota: La mayoría de los ensayos son destructivos </w:t>
      </w:r>
    </w:p>
    <w:p w14:paraId="4097DE82" w14:textId="06A40538" w:rsidR="00A6130D" w:rsidRDefault="00A6130D">
      <w:pPr>
        <w:jc w:val="left"/>
        <w:rPr>
          <w:rFonts w:eastAsiaTheme="majorEastAsia" w:cstheme="majorBidi"/>
          <w:b/>
          <w:color w:val="A61D71"/>
          <w:sz w:val="24"/>
          <w:szCs w:val="32"/>
        </w:rPr>
      </w:pPr>
    </w:p>
    <w:p w14:paraId="54CE62B4" w14:textId="77777777" w:rsidR="007F5C13" w:rsidRDefault="007F5C13" w:rsidP="007F5C13"/>
    <w:sectPr w:rsidR="007F5C13" w:rsidSect="005E7B48">
      <w:headerReference w:type="default" r:id="rId7"/>
      <w:footerReference w:type="default" r:id="rId8"/>
      <w:headerReference w:type="first" r:id="rId9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11B7A" w14:textId="77777777" w:rsidR="00C822B0" w:rsidRDefault="00C822B0" w:rsidP="00A23072">
      <w:pPr>
        <w:spacing w:after="0" w:line="240" w:lineRule="auto"/>
      </w:pPr>
      <w:r>
        <w:separator/>
      </w:r>
    </w:p>
  </w:endnote>
  <w:endnote w:type="continuationSeparator" w:id="0">
    <w:p w14:paraId="3812A1BE" w14:textId="77777777" w:rsidR="00C822B0" w:rsidRDefault="00C822B0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5"/>
      <w:gridCol w:w="758"/>
      <w:gridCol w:w="5300"/>
      <w:gridCol w:w="1158"/>
    </w:tblGrid>
    <w:tr w:rsidR="001E42E0" w14:paraId="559C1399" w14:textId="77777777" w:rsidTr="00675167">
      <w:trPr>
        <w:jc w:val="center"/>
      </w:trPr>
      <w:tc>
        <w:tcPr>
          <w:tcW w:w="0" w:type="auto"/>
        </w:tcPr>
        <w:p w14:paraId="741D4EDA" w14:textId="35A97C63" w:rsidR="001E42E0" w:rsidRPr="001F1003" w:rsidRDefault="001E42E0" w:rsidP="001E42E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>
            <w:rPr>
              <w:i/>
              <w:iCs/>
              <w:color w:val="767171" w:themeColor="background2" w:themeShade="80"/>
              <w:sz w:val="14"/>
              <w:szCs w:val="14"/>
            </w:rPr>
            <w:t>FSS-SOC-003</w:t>
          </w:r>
        </w:p>
      </w:tc>
      <w:tc>
        <w:tcPr>
          <w:tcW w:w="0" w:type="auto"/>
        </w:tcPr>
        <w:p w14:paraId="236709F1" w14:textId="77777777" w:rsidR="001E42E0" w:rsidRPr="001F1003" w:rsidRDefault="001E42E0" w:rsidP="001E42E0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0" w:type="auto"/>
        </w:tcPr>
        <w:p w14:paraId="42F5290F" w14:textId="77777777" w:rsidR="001E42E0" w:rsidRPr="001F1003" w:rsidRDefault="001E42E0" w:rsidP="001E42E0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 xml:space="preserve">Prohibida su reproducción total o parcial sin previa autorización de </w:t>
          </w:r>
          <w:proofErr w:type="spellStart"/>
          <w:r w:rsidRPr="001F1003">
            <w:rPr>
              <w:color w:val="808080" w:themeColor="background1" w:themeShade="80"/>
              <w:sz w:val="14"/>
              <w:szCs w:val="14"/>
            </w:rPr>
            <w:t>CeCIM</w:t>
          </w:r>
          <w:proofErr w:type="spellEnd"/>
        </w:p>
      </w:tc>
      <w:tc>
        <w:tcPr>
          <w:tcW w:w="0" w:type="auto"/>
        </w:tcPr>
        <w:p w14:paraId="5234FB5E" w14:textId="77777777" w:rsidR="001E42E0" w:rsidRPr="001F1003" w:rsidRDefault="001E42E0" w:rsidP="001E42E0">
          <w:pPr>
            <w:pStyle w:val="Piedepgina"/>
            <w:jc w:val="center"/>
            <w:rPr>
              <w:color w:val="808080" w:themeColor="background1" w:themeShade="80"/>
              <w:sz w:val="14"/>
              <w:szCs w:val="14"/>
            </w:rPr>
          </w:pP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Página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PAGE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1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  <w:r w:rsidRPr="00B70619">
            <w:rPr>
              <w:color w:val="808080" w:themeColor="background1" w:themeShade="80"/>
              <w:sz w:val="14"/>
              <w:szCs w:val="14"/>
              <w:lang w:val="es-ES"/>
            </w:rPr>
            <w:t xml:space="preserve"> de 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begin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instrText>NUMPAGES  \* Arabic  \* MERGEFORMAT</w:instrTex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separate"/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  <w:lang w:val="es-ES"/>
            </w:rPr>
            <w:t>2</w:t>
          </w:r>
          <w:r w:rsidRPr="00B70619">
            <w:rPr>
              <w:b/>
              <w:bCs/>
              <w:color w:val="808080" w:themeColor="background1" w:themeShade="80"/>
              <w:sz w:val="14"/>
              <w:szCs w:val="14"/>
            </w:rPr>
            <w:fldChar w:fldCharType="end"/>
          </w:r>
        </w:p>
      </w:tc>
    </w:tr>
  </w:tbl>
  <w:p w14:paraId="2B62F4F4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4FB99" w14:textId="77777777" w:rsidR="00C822B0" w:rsidRDefault="00C822B0" w:rsidP="00A23072">
      <w:pPr>
        <w:spacing w:after="0" w:line="240" w:lineRule="auto"/>
      </w:pPr>
      <w:r>
        <w:separator/>
      </w:r>
    </w:p>
  </w:footnote>
  <w:footnote w:type="continuationSeparator" w:id="0">
    <w:p w14:paraId="70565887" w14:textId="77777777" w:rsidR="00C822B0" w:rsidRDefault="00C822B0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5D79290B" w14:textId="77777777" w:rsidTr="00A23072">
      <w:trPr>
        <w:jc w:val="center"/>
      </w:trPr>
      <w:tc>
        <w:tcPr>
          <w:tcW w:w="3384" w:type="dxa"/>
          <w:vMerge w:val="restart"/>
        </w:tcPr>
        <w:p w14:paraId="75170248" w14:textId="3409DB51" w:rsidR="00A23072" w:rsidRPr="0059732C" w:rsidRDefault="00A23072" w:rsidP="00A23072">
          <w:pPr>
            <w:pStyle w:val="Encabezado"/>
          </w:pPr>
          <w:r>
            <w:rPr>
              <w:noProof/>
            </w:rPr>
            <w:drawing>
              <wp:inline distT="0" distB="0" distL="0" distR="0" wp14:anchorId="1A38BFF8" wp14:editId="6659CA7E">
                <wp:extent cx="1440000" cy="853955"/>
                <wp:effectExtent l="0" t="0" r="8255" b="3810"/>
                <wp:docPr id="7" name="Gráfic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EBF870F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64AD0A83" w14:textId="2C28AC12" w:rsidR="00A23072" w:rsidRPr="00042D76" w:rsidRDefault="00C01356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>Formato</w:t>
          </w:r>
          <w:r>
            <w:rPr>
              <w:b/>
              <w:bCs/>
              <w:color w:val="808080" w:themeColor="background1" w:themeShade="80"/>
              <w:sz w:val="22"/>
              <w:szCs w:val="32"/>
            </w:rPr>
            <w:t>:</w:t>
          </w: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 xml:space="preserve"> </w:t>
          </w:r>
          <w:r>
            <w:rPr>
              <w:b/>
              <w:bCs/>
              <w:color w:val="808080" w:themeColor="background1" w:themeShade="80"/>
              <w:sz w:val="22"/>
              <w:szCs w:val="32"/>
            </w:rPr>
            <w:t>S</w:t>
          </w:r>
          <w:r w:rsidRPr="00C01356">
            <w:rPr>
              <w:b/>
              <w:bCs/>
              <w:color w:val="808080" w:themeColor="background1" w:themeShade="80"/>
              <w:sz w:val="22"/>
              <w:szCs w:val="32"/>
            </w:rPr>
            <w:t>olicitud de servicio del cliente</w:t>
          </w:r>
        </w:p>
      </w:tc>
    </w:tr>
    <w:tr w:rsidR="00A23072" w:rsidRPr="0059732C" w14:paraId="632EFDB2" w14:textId="77777777" w:rsidTr="00A23072">
      <w:trPr>
        <w:jc w:val="center"/>
      </w:trPr>
      <w:tc>
        <w:tcPr>
          <w:tcW w:w="3384" w:type="dxa"/>
          <w:vMerge/>
        </w:tcPr>
        <w:p w14:paraId="0C286297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045AFB4C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31674E2E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35883945" w14:textId="77777777" w:rsidTr="00A23072">
      <w:trPr>
        <w:trHeight w:val="82"/>
        <w:jc w:val="center"/>
      </w:trPr>
      <w:tc>
        <w:tcPr>
          <w:tcW w:w="3384" w:type="dxa"/>
          <w:vMerge/>
        </w:tcPr>
        <w:p w14:paraId="1CC77E57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2C469FEE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2C723C83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083F8411" w14:textId="77777777" w:rsidTr="00A23072">
      <w:trPr>
        <w:jc w:val="center"/>
      </w:trPr>
      <w:tc>
        <w:tcPr>
          <w:tcW w:w="3384" w:type="dxa"/>
          <w:vMerge/>
        </w:tcPr>
        <w:p w14:paraId="4609D113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01A6AAE9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71F75A6C" w14:textId="77777777" w:rsidR="00A23072" w:rsidRDefault="00A23072" w:rsidP="00A23072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954E0C4" w14:textId="5A8A9CA4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07BA30E2" w14:textId="51E04B33" w:rsidR="00A23072" w:rsidRDefault="00A23072">
    <w:pPr>
      <w:pStyle w:val="Encabezado"/>
    </w:pPr>
  </w:p>
  <w:p w14:paraId="0CF20421" w14:textId="792F8478" w:rsidR="007F5C13" w:rsidRDefault="00E0043A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06D4158" wp14:editId="44D8DD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8" name="Grá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D27A0" w14:textId="77777777" w:rsidR="007F5C13" w:rsidRDefault="007F5C13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264F2C4" wp14:editId="55C23480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9" name="Imagen 9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8C6221B" w14:textId="77777777" w:rsidR="007F5C13" w:rsidRDefault="007F5C13">
    <w:pPr>
      <w:pStyle w:val="Encabezado"/>
    </w:pPr>
  </w:p>
  <w:p w14:paraId="54173EBF" w14:textId="77777777" w:rsidR="007F5C13" w:rsidRDefault="007F5C13">
    <w:pPr>
      <w:pStyle w:val="Encabezado"/>
    </w:pPr>
  </w:p>
  <w:p w14:paraId="1ACF1688" w14:textId="77777777" w:rsidR="007F5C13" w:rsidRDefault="007F5C13">
    <w:pPr>
      <w:pStyle w:val="Encabezado"/>
    </w:pPr>
  </w:p>
  <w:p w14:paraId="15A01D86" w14:textId="77777777" w:rsidR="007F5C13" w:rsidRDefault="007F5C13">
    <w:pPr>
      <w:pStyle w:val="Encabezado"/>
    </w:pPr>
  </w:p>
  <w:p w14:paraId="3A996769" w14:textId="77777777" w:rsidR="007F5C13" w:rsidRDefault="007F5C13">
    <w:pPr>
      <w:pStyle w:val="Encabezado"/>
    </w:pPr>
  </w:p>
  <w:p w14:paraId="2A20F6CC" w14:textId="77777777" w:rsidR="007F5C13" w:rsidRDefault="007F5C13">
    <w:pPr>
      <w:pStyle w:val="Encabezado"/>
    </w:pPr>
  </w:p>
  <w:p w14:paraId="4DA8A6CE" w14:textId="77777777" w:rsidR="007F5C13" w:rsidRDefault="007F5C13">
    <w:pPr>
      <w:pStyle w:val="Encabezado"/>
    </w:pPr>
  </w:p>
  <w:p w14:paraId="5A141D9A" w14:textId="77777777" w:rsidR="007F5C13" w:rsidRDefault="007F5C13">
    <w:pPr>
      <w:pStyle w:val="Encabezado"/>
    </w:pPr>
  </w:p>
  <w:p w14:paraId="50C084F2" w14:textId="77777777" w:rsidR="007F5C13" w:rsidRDefault="007F5C13">
    <w:pPr>
      <w:pStyle w:val="Encabezado"/>
    </w:pPr>
  </w:p>
  <w:p w14:paraId="04B91641" w14:textId="77777777" w:rsidR="007F5C13" w:rsidRDefault="007F5C13">
    <w:pPr>
      <w:pStyle w:val="Encabezado"/>
    </w:pPr>
  </w:p>
  <w:p w14:paraId="4B976306" w14:textId="77777777" w:rsidR="007F5C13" w:rsidRDefault="007F5C13">
    <w:pPr>
      <w:pStyle w:val="Encabezado"/>
    </w:pPr>
  </w:p>
  <w:p w14:paraId="09BECBDA" w14:textId="77777777" w:rsidR="007F5C13" w:rsidRDefault="007F5C13">
    <w:pPr>
      <w:pStyle w:val="Encabezado"/>
    </w:pPr>
  </w:p>
  <w:p w14:paraId="779F2888" w14:textId="77777777" w:rsidR="00A23072" w:rsidRDefault="00A23072">
    <w:pPr>
      <w:pStyle w:val="Encabezado"/>
    </w:pPr>
  </w:p>
  <w:p w14:paraId="2FE2EE68" w14:textId="77777777" w:rsidR="00A23072" w:rsidRDefault="00A23072">
    <w:pPr>
      <w:pStyle w:val="Encabezado"/>
    </w:pPr>
  </w:p>
  <w:p w14:paraId="2FE0CF25" w14:textId="77777777" w:rsidR="00A23072" w:rsidRDefault="00A23072">
    <w:pPr>
      <w:pStyle w:val="Encabezado"/>
    </w:pPr>
  </w:p>
  <w:p w14:paraId="5E777D3B" w14:textId="77777777" w:rsidR="00A23072" w:rsidRDefault="00A23072">
    <w:pPr>
      <w:pStyle w:val="Encabezado"/>
    </w:pPr>
  </w:p>
  <w:p w14:paraId="290C2284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5194F2E0" w14:textId="77777777" w:rsidR="00A23072" w:rsidRDefault="00A23072">
    <w:pPr>
      <w:pStyle w:val="Encabezado"/>
    </w:pPr>
  </w:p>
  <w:p w14:paraId="5A365BCE" w14:textId="77777777" w:rsidR="00A23072" w:rsidRDefault="00A23072">
    <w:pPr>
      <w:pStyle w:val="Encabezado"/>
    </w:pPr>
  </w:p>
  <w:p w14:paraId="726CE545" w14:textId="77777777" w:rsidR="00A23072" w:rsidRDefault="00A23072" w:rsidP="00A23072">
    <w:pPr>
      <w:pStyle w:val="Encabezado"/>
      <w:jc w:val="right"/>
    </w:pPr>
  </w:p>
  <w:p w14:paraId="56A4766F" w14:textId="77777777" w:rsidR="00A23072" w:rsidRDefault="00A23072">
    <w:pPr>
      <w:pStyle w:val="Encabezado"/>
    </w:pPr>
  </w:p>
  <w:p w14:paraId="7E606F97" w14:textId="77777777" w:rsidR="00A23072" w:rsidRDefault="00A23072">
    <w:pPr>
      <w:pStyle w:val="Encabezado"/>
    </w:pPr>
  </w:p>
  <w:p w14:paraId="54A5E9F1" w14:textId="77777777" w:rsidR="00A23072" w:rsidRDefault="00A23072">
    <w:pPr>
      <w:pStyle w:val="Encabezado"/>
    </w:pPr>
  </w:p>
  <w:p w14:paraId="7C0CA694" w14:textId="77777777" w:rsidR="00A23072" w:rsidRDefault="00A23072">
    <w:pPr>
      <w:pStyle w:val="Encabezado"/>
    </w:pPr>
  </w:p>
  <w:p w14:paraId="0C5F686A" w14:textId="77777777" w:rsidR="00A23072" w:rsidRDefault="00A23072">
    <w:pPr>
      <w:pStyle w:val="Encabezado"/>
    </w:pPr>
  </w:p>
  <w:p w14:paraId="43356CAB" w14:textId="77777777" w:rsidR="00A23072" w:rsidRDefault="00A23072">
    <w:pPr>
      <w:pStyle w:val="Encabezado"/>
    </w:pPr>
  </w:p>
  <w:p w14:paraId="7396C4DE" w14:textId="77777777" w:rsidR="00A23072" w:rsidRDefault="00A23072">
    <w:pPr>
      <w:pStyle w:val="Encabezado"/>
    </w:pPr>
  </w:p>
  <w:p w14:paraId="7A0B764D" w14:textId="77777777" w:rsidR="00A23072" w:rsidRDefault="00A23072">
    <w:pPr>
      <w:pStyle w:val="Encabezado"/>
    </w:pPr>
  </w:p>
  <w:p w14:paraId="24C65957" w14:textId="77777777" w:rsidR="00A23072" w:rsidRDefault="00A23072">
    <w:pPr>
      <w:pStyle w:val="Encabezado"/>
    </w:pPr>
  </w:p>
  <w:p w14:paraId="685E31B3" w14:textId="77777777" w:rsidR="00A23072" w:rsidRDefault="00A23072">
    <w:pPr>
      <w:pStyle w:val="Encabezado"/>
    </w:pPr>
  </w:p>
  <w:p w14:paraId="00A58ABB" w14:textId="77777777" w:rsidR="00A23072" w:rsidRDefault="00A23072">
    <w:pPr>
      <w:pStyle w:val="Encabezado"/>
    </w:pPr>
  </w:p>
  <w:p w14:paraId="69C7CE38" w14:textId="77777777" w:rsidR="00A23072" w:rsidRDefault="00A23072">
    <w:pPr>
      <w:pStyle w:val="Encabezado"/>
    </w:pPr>
  </w:p>
  <w:p w14:paraId="313F3395" w14:textId="77777777" w:rsidR="00A23072" w:rsidRDefault="00A23072">
    <w:pPr>
      <w:pStyle w:val="Encabezado"/>
    </w:pPr>
  </w:p>
  <w:p w14:paraId="60AA9605" w14:textId="77777777" w:rsidR="00A23072" w:rsidRDefault="00A23072">
    <w:pPr>
      <w:pStyle w:val="Encabezado"/>
    </w:pPr>
  </w:p>
  <w:p w14:paraId="0B4A352E" w14:textId="77777777" w:rsidR="00A23072" w:rsidRDefault="00A23072">
    <w:pPr>
      <w:pStyle w:val="Encabezado"/>
    </w:pPr>
  </w:p>
  <w:p w14:paraId="38E6E6C0" w14:textId="77777777" w:rsidR="00A23072" w:rsidRDefault="00A23072">
    <w:pPr>
      <w:pStyle w:val="Encabezado"/>
    </w:pPr>
  </w:p>
  <w:p w14:paraId="0D2F20B4" w14:textId="77777777" w:rsidR="00A23072" w:rsidRDefault="00A23072">
    <w:pPr>
      <w:pStyle w:val="Encabezado"/>
    </w:pPr>
  </w:p>
  <w:p w14:paraId="640661C5" w14:textId="77777777" w:rsidR="00A23072" w:rsidRDefault="00A23072">
    <w:pPr>
      <w:pStyle w:val="Encabezado"/>
    </w:pPr>
  </w:p>
  <w:p w14:paraId="63E1AE3D" w14:textId="77777777" w:rsidR="00A23072" w:rsidRDefault="00A23072">
    <w:pPr>
      <w:pStyle w:val="Encabezado"/>
    </w:pPr>
  </w:p>
  <w:p w14:paraId="63E634AC" w14:textId="77777777" w:rsidR="00A23072" w:rsidRDefault="00A23072">
    <w:pPr>
      <w:pStyle w:val="Encabezado"/>
    </w:pPr>
  </w:p>
  <w:p w14:paraId="117F9483" w14:textId="77777777" w:rsidR="00A23072" w:rsidRDefault="00A23072">
    <w:pPr>
      <w:pStyle w:val="Encabezado"/>
    </w:pPr>
  </w:p>
  <w:p w14:paraId="667119E3" w14:textId="77777777" w:rsidR="00A23072" w:rsidRDefault="00A23072">
    <w:pPr>
      <w:pStyle w:val="Encabezado"/>
    </w:pPr>
  </w:p>
  <w:p w14:paraId="1BFB116D" w14:textId="77777777" w:rsidR="00A23072" w:rsidRDefault="00A23072">
    <w:pPr>
      <w:pStyle w:val="Encabezado"/>
    </w:pPr>
  </w:p>
  <w:p w14:paraId="09D85506" w14:textId="77777777" w:rsidR="00A23072" w:rsidRDefault="00A23072">
    <w:pPr>
      <w:pStyle w:val="Encabezado"/>
    </w:pPr>
  </w:p>
  <w:p w14:paraId="4B42732A" w14:textId="77777777" w:rsidR="00A23072" w:rsidRDefault="00A23072">
    <w:pPr>
      <w:pStyle w:val="Encabezado"/>
    </w:pPr>
  </w:p>
  <w:p w14:paraId="4F48DDA3" w14:textId="77777777" w:rsidR="00A23072" w:rsidRDefault="00A23072">
    <w:pPr>
      <w:pStyle w:val="Encabezado"/>
    </w:pPr>
  </w:p>
  <w:p w14:paraId="396B85B7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299D"/>
    <w:multiLevelType w:val="hybridMultilevel"/>
    <w:tmpl w:val="BDE8EC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56"/>
    <w:rsid w:val="00043DBD"/>
    <w:rsid w:val="001E42E0"/>
    <w:rsid w:val="002B1015"/>
    <w:rsid w:val="00367E9D"/>
    <w:rsid w:val="00392A43"/>
    <w:rsid w:val="003D79A0"/>
    <w:rsid w:val="004B087A"/>
    <w:rsid w:val="004C2D36"/>
    <w:rsid w:val="004E6972"/>
    <w:rsid w:val="005D1F53"/>
    <w:rsid w:val="005E7B48"/>
    <w:rsid w:val="005F1E71"/>
    <w:rsid w:val="00660FEE"/>
    <w:rsid w:val="006B7767"/>
    <w:rsid w:val="007F5C13"/>
    <w:rsid w:val="00846605"/>
    <w:rsid w:val="008D535A"/>
    <w:rsid w:val="009009A1"/>
    <w:rsid w:val="009545D4"/>
    <w:rsid w:val="00983D39"/>
    <w:rsid w:val="009D7746"/>
    <w:rsid w:val="00A23072"/>
    <w:rsid w:val="00A6130D"/>
    <w:rsid w:val="00A8043F"/>
    <w:rsid w:val="00AB64C4"/>
    <w:rsid w:val="00AE4EE2"/>
    <w:rsid w:val="00B25538"/>
    <w:rsid w:val="00B32D1B"/>
    <w:rsid w:val="00B32DB0"/>
    <w:rsid w:val="00B35FD5"/>
    <w:rsid w:val="00B83B61"/>
    <w:rsid w:val="00BB597E"/>
    <w:rsid w:val="00C01356"/>
    <w:rsid w:val="00C228E4"/>
    <w:rsid w:val="00C72468"/>
    <w:rsid w:val="00C7319E"/>
    <w:rsid w:val="00C805A2"/>
    <w:rsid w:val="00C822B0"/>
    <w:rsid w:val="00C8767B"/>
    <w:rsid w:val="00C906F4"/>
    <w:rsid w:val="00CC4EBA"/>
    <w:rsid w:val="00D4028C"/>
    <w:rsid w:val="00D50C66"/>
    <w:rsid w:val="00D87BC2"/>
    <w:rsid w:val="00E0043A"/>
    <w:rsid w:val="00E047F1"/>
    <w:rsid w:val="00E851BB"/>
    <w:rsid w:val="00EA0B6C"/>
    <w:rsid w:val="00FB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C9009"/>
  <w15:chartTrackingRefBased/>
  <w15:docId w15:val="{ED14853C-DA20-4810-9C53-B066090D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9E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C01356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1E42E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01356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1E42E0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Plantilla%20Formatos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Formatos CECIM 2020</Template>
  <TotalTime>115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13</cp:revision>
  <cp:lastPrinted>2020-10-26T14:46:00Z</cp:lastPrinted>
  <dcterms:created xsi:type="dcterms:W3CDTF">2020-06-11T16:07:00Z</dcterms:created>
  <dcterms:modified xsi:type="dcterms:W3CDTF">2020-12-27T18:48:00Z</dcterms:modified>
</cp:coreProperties>
</file>