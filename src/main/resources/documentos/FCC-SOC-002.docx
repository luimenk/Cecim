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1935"/>
        <w:gridCol w:w="4691"/>
        <w:gridCol w:w="12"/>
      </w:tblGrid>
      <w:tr w:rsidR="00FD3E1F" w14:paraId="506BCB18" w14:textId="77777777" w:rsidTr="002D0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8233288" w14:textId="14807F4A" w:rsidR="00FD3E1F" w:rsidRPr="00841078" w:rsidRDefault="00FD3E1F" w:rsidP="002D0238">
            <w:r>
              <w:t>Folio</w:t>
            </w:r>
          </w:p>
        </w:tc>
        <w:tc>
          <w:tcPr>
            <w:tcW w:w="4703" w:type="dxa"/>
            <w:gridSpan w:val="2"/>
          </w:tcPr>
          <w:p w14:paraId="0956579D" w14:textId="77777777" w:rsidR="00FD3E1F" w:rsidRDefault="00FD3E1F" w:rsidP="002D0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238" w14:paraId="1446DF22" w14:textId="77777777" w:rsidTr="002D0238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159AF1A" w14:textId="251FD5EB" w:rsidR="002D0238" w:rsidRDefault="002D0238" w:rsidP="002D0238">
            <w:bookmarkStart w:id="0" w:name="_Hlk42781868"/>
            <w:r w:rsidRPr="00841078">
              <w:t>Fecha de registro</w:t>
            </w:r>
          </w:p>
        </w:tc>
        <w:tc>
          <w:tcPr>
            <w:tcW w:w="4703" w:type="dxa"/>
            <w:gridSpan w:val="2"/>
          </w:tcPr>
          <w:p w14:paraId="789F59D9" w14:textId="77777777" w:rsidR="002D0238" w:rsidRDefault="002D0238" w:rsidP="002D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238" w14:paraId="05DD3D9C" w14:textId="77777777" w:rsidTr="002D0238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DEAD438" w14:textId="57B725E5" w:rsidR="002D0238" w:rsidRDefault="002D0238" w:rsidP="002D0238">
            <w:r w:rsidRPr="00841078">
              <w:t xml:space="preserve">Personal que </w:t>
            </w:r>
            <w:r>
              <w:t>registra</w:t>
            </w:r>
          </w:p>
        </w:tc>
        <w:tc>
          <w:tcPr>
            <w:tcW w:w="4703" w:type="dxa"/>
            <w:gridSpan w:val="2"/>
          </w:tcPr>
          <w:p w14:paraId="34DC6361" w14:textId="77777777" w:rsidR="002D0238" w:rsidRDefault="002D0238" w:rsidP="002D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40" w14:paraId="2B1490F1" w14:textId="77777777" w:rsidTr="000008E0">
        <w:trPr>
          <w:gridAfter w:val="1"/>
          <w:wAfter w:w="12" w:type="dxa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3913416" w14:textId="5169A6A6" w:rsidR="00733340" w:rsidRDefault="00733340" w:rsidP="002D0238">
            <w:r>
              <w:t>Estatus del cliente</w:t>
            </w:r>
          </w:p>
        </w:tc>
        <w:tc>
          <w:tcPr>
            <w:tcW w:w="4691" w:type="dxa"/>
          </w:tcPr>
          <w:p w14:paraId="4487DC20" w14:textId="6B4EF91C" w:rsidR="00733340" w:rsidRDefault="00733340" w:rsidP="007333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387EFEB8" w14:textId="7AFEB800" w:rsidR="00A341FF" w:rsidRDefault="00A341FF" w:rsidP="007F5C13"/>
    <w:p w14:paraId="18E5CC11" w14:textId="677621C5" w:rsidR="00A341FF" w:rsidRDefault="00A341FF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062B6F00" w14:textId="77777777" w:rsidTr="002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47BE22" w14:textId="7C6630F6" w:rsidR="002A2A50" w:rsidRDefault="002A2A50" w:rsidP="002A2A50">
            <w:pPr>
              <w:jc w:val="left"/>
            </w:pPr>
            <w:r w:rsidRPr="009E6B50">
              <w:t>Nombre de razón social</w:t>
            </w:r>
          </w:p>
        </w:tc>
        <w:tc>
          <w:tcPr>
            <w:tcW w:w="5714" w:type="dxa"/>
          </w:tcPr>
          <w:p w14:paraId="7155DDD0" w14:textId="77777777" w:rsidR="002A2A50" w:rsidRDefault="002A2A50" w:rsidP="002A2A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34645799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4DFEFC" w14:textId="77714DF1" w:rsidR="002A2A50" w:rsidRDefault="002A2A50" w:rsidP="002A2A50">
            <w:pPr>
              <w:jc w:val="left"/>
            </w:pPr>
            <w:r w:rsidRPr="009E6B50">
              <w:t>Nombre común de la empresa</w:t>
            </w:r>
          </w:p>
        </w:tc>
        <w:tc>
          <w:tcPr>
            <w:tcW w:w="5714" w:type="dxa"/>
          </w:tcPr>
          <w:p w14:paraId="0A3BD4EE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A53694D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8157B6" w14:textId="023D400F" w:rsidR="002A2A50" w:rsidRDefault="002A2A50" w:rsidP="002A2A50">
            <w:pPr>
              <w:jc w:val="left"/>
            </w:pPr>
            <w:r w:rsidRPr="009E6B50">
              <w:t xml:space="preserve">Dirección corporativa </w:t>
            </w:r>
            <w:r>
              <w:t>de la planta</w:t>
            </w:r>
          </w:p>
        </w:tc>
        <w:tc>
          <w:tcPr>
            <w:tcW w:w="5714" w:type="dxa"/>
          </w:tcPr>
          <w:p w14:paraId="650E8D66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FBDB65A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B6E351" w14:textId="4153F3BF" w:rsidR="002A2A50" w:rsidRDefault="002A2A50" w:rsidP="002A2A50">
            <w:pPr>
              <w:jc w:val="left"/>
            </w:pPr>
            <w:r>
              <w:t>RFC</w:t>
            </w:r>
          </w:p>
        </w:tc>
        <w:tc>
          <w:tcPr>
            <w:tcW w:w="5714" w:type="dxa"/>
          </w:tcPr>
          <w:p w14:paraId="003B5878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FA6493" w14:textId="3A78FFFF" w:rsidR="002A2A50" w:rsidRDefault="002A2A50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359E639A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21A598" w14:textId="60ABE4EE" w:rsidR="002A2A50" w:rsidRDefault="002A2A50" w:rsidP="003359C0">
            <w:pPr>
              <w:jc w:val="left"/>
            </w:pPr>
            <w:r>
              <w:t>Nombre de la persona de contacto 1</w:t>
            </w:r>
          </w:p>
        </w:tc>
        <w:tc>
          <w:tcPr>
            <w:tcW w:w="5714" w:type="dxa"/>
          </w:tcPr>
          <w:p w14:paraId="01DA7A9C" w14:textId="77777777" w:rsidR="002A2A50" w:rsidRDefault="002A2A50" w:rsidP="003359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2EB4BBBF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5FD5E1" w14:textId="67141315" w:rsidR="002A2A50" w:rsidRDefault="002A2A50" w:rsidP="003359C0">
            <w:pPr>
              <w:jc w:val="left"/>
            </w:pPr>
            <w:r>
              <w:t xml:space="preserve">Área o puesto </w:t>
            </w:r>
          </w:p>
        </w:tc>
        <w:tc>
          <w:tcPr>
            <w:tcW w:w="5714" w:type="dxa"/>
          </w:tcPr>
          <w:p w14:paraId="2F9CD56E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0F28A2FD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935F9B" w14:textId="17A20094" w:rsidR="002A2A50" w:rsidRDefault="002A2A50" w:rsidP="003359C0">
            <w:pPr>
              <w:jc w:val="left"/>
            </w:pPr>
            <w:r>
              <w:t>Correo electrónico</w:t>
            </w:r>
          </w:p>
        </w:tc>
        <w:tc>
          <w:tcPr>
            <w:tcW w:w="5714" w:type="dxa"/>
          </w:tcPr>
          <w:p w14:paraId="3EC7B99D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1FD9FC76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018D6B" w14:textId="247BB166" w:rsidR="002A2A50" w:rsidRDefault="002A2A50" w:rsidP="003359C0">
            <w:pPr>
              <w:jc w:val="left"/>
            </w:pPr>
            <w:r>
              <w:t>Teléfono / extensión</w:t>
            </w:r>
          </w:p>
        </w:tc>
        <w:tc>
          <w:tcPr>
            <w:tcW w:w="5714" w:type="dxa"/>
          </w:tcPr>
          <w:p w14:paraId="479AFC9D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31EF5088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6B6ACA" w14:textId="626E72E5" w:rsidR="002A2A50" w:rsidRDefault="002A2A50" w:rsidP="003359C0">
            <w:pPr>
              <w:jc w:val="left"/>
            </w:pPr>
            <w:r>
              <w:t>Celular</w:t>
            </w:r>
          </w:p>
        </w:tc>
        <w:tc>
          <w:tcPr>
            <w:tcW w:w="5714" w:type="dxa"/>
          </w:tcPr>
          <w:p w14:paraId="7FEC93CE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019E45" w14:textId="77777777" w:rsidR="002A2A50" w:rsidRDefault="002A2A50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5872A0DE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28D7D9" w14:textId="6F581382" w:rsidR="002A2A50" w:rsidRDefault="002A2A50" w:rsidP="003359C0">
            <w:pPr>
              <w:jc w:val="left"/>
            </w:pPr>
            <w:r>
              <w:t>Nombre de la persona de contacto 2</w:t>
            </w:r>
          </w:p>
        </w:tc>
        <w:tc>
          <w:tcPr>
            <w:tcW w:w="5714" w:type="dxa"/>
          </w:tcPr>
          <w:p w14:paraId="5EED80CA" w14:textId="77777777" w:rsidR="002A2A50" w:rsidRDefault="002A2A50" w:rsidP="003359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4D58C42C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925C89" w14:textId="77777777" w:rsidR="002A2A50" w:rsidRDefault="002A2A50" w:rsidP="003359C0">
            <w:pPr>
              <w:jc w:val="left"/>
            </w:pPr>
            <w:r>
              <w:t xml:space="preserve">Área o puesto </w:t>
            </w:r>
          </w:p>
        </w:tc>
        <w:tc>
          <w:tcPr>
            <w:tcW w:w="5714" w:type="dxa"/>
          </w:tcPr>
          <w:p w14:paraId="49F4BF39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28C86836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6ABD59" w14:textId="77777777" w:rsidR="002A2A50" w:rsidRDefault="002A2A50" w:rsidP="003359C0">
            <w:pPr>
              <w:jc w:val="left"/>
            </w:pPr>
            <w:r>
              <w:t>Correo electrónico</w:t>
            </w:r>
          </w:p>
        </w:tc>
        <w:tc>
          <w:tcPr>
            <w:tcW w:w="5714" w:type="dxa"/>
          </w:tcPr>
          <w:p w14:paraId="56EEF8B7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4B67DF7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52B064" w14:textId="77777777" w:rsidR="002A2A50" w:rsidRDefault="002A2A50" w:rsidP="003359C0">
            <w:pPr>
              <w:jc w:val="left"/>
            </w:pPr>
            <w:r>
              <w:t>Teléfono / extensión</w:t>
            </w:r>
          </w:p>
        </w:tc>
        <w:tc>
          <w:tcPr>
            <w:tcW w:w="5714" w:type="dxa"/>
          </w:tcPr>
          <w:p w14:paraId="1E45BED4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4356D283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0B5A5A" w14:textId="77777777" w:rsidR="002A2A50" w:rsidRDefault="002A2A50" w:rsidP="003359C0">
            <w:pPr>
              <w:jc w:val="left"/>
            </w:pPr>
            <w:r>
              <w:t>Celular</w:t>
            </w:r>
          </w:p>
        </w:tc>
        <w:tc>
          <w:tcPr>
            <w:tcW w:w="5714" w:type="dxa"/>
          </w:tcPr>
          <w:p w14:paraId="0695FEA6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A03BC" w14:textId="11FD67A4" w:rsidR="002A2A50" w:rsidRDefault="002A2A50" w:rsidP="002A2A50">
      <w:pPr>
        <w:pStyle w:val="Ttulo1"/>
      </w:pPr>
      <w:r>
        <w:t>Tipo de producto o proceso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826"/>
        <w:gridCol w:w="1381"/>
        <w:gridCol w:w="2207"/>
      </w:tblGrid>
      <w:tr w:rsidR="002A2A50" w14:paraId="7E993926" w14:textId="77777777" w:rsidTr="002A2A50">
        <w:tc>
          <w:tcPr>
            <w:tcW w:w="2207" w:type="dxa"/>
          </w:tcPr>
          <w:p w14:paraId="355872BE" w14:textId="7FCBAE5D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Película</w:t>
            </w:r>
          </w:p>
        </w:tc>
        <w:tc>
          <w:tcPr>
            <w:tcW w:w="2207" w:type="dxa"/>
          </w:tcPr>
          <w:p w14:paraId="1D36B2F9" w14:textId="3E29AD3C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Inyección</w:t>
            </w:r>
          </w:p>
        </w:tc>
        <w:tc>
          <w:tcPr>
            <w:tcW w:w="2207" w:type="dxa"/>
            <w:gridSpan w:val="2"/>
          </w:tcPr>
          <w:p w14:paraId="567CCD07" w14:textId="6A9CEC9A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Conversión</w:t>
            </w:r>
          </w:p>
        </w:tc>
        <w:tc>
          <w:tcPr>
            <w:tcW w:w="2207" w:type="dxa"/>
          </w:tcPr>
          <w:p w14:paraId="0CD265D4" w14:textId="700E5F1E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Extrusión</w:t>
            </w:r>
          </w:p>
        </w:tc>
      </w:tr>
      <w:tr w:rsidR="002A2A50" w14:paraId="5C0CD64D" w14:textId="77777777" w:rsidTr="002A2A50">
        <w:tc>
          <w:tcPr>
            <w:tcW w:w="2207" w:type="dxa"/>
          </w:tcPr>
          <w:p w14:paraId="57325D6A" w14:textId="60875DEE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Distribuidor</w:t>
            </w:r>
          </w:p>
        </w:tc>
        <w:tc>
          <w:tcPr>
            <w:tcW w:w="2207" w:type="dxa"/>
          </w:tcPr>
          <w:p w14:paraId="42369A07" w14:textId="7B73F81B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Usuario final</w:t>
            </w:r>
          </w:p>
        </w:tc>
        <w:tc>
          <w:tcPr>
            <w:tcW w:w="826" w:type="dxa"/>
          </w:tcPr>
          <w:p w14:paraId="43BFD54F" w14:textId="596575B2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Otro</w:t>
            </w:r>
          </w:p>
        </w:tc>
        <w:tc>
          <w:tcPr>
            <w:tcW w:w="3588" w:type="dxa"/>
            <w:gridSpan w:val="2"/>
            <w:vAlign w:val="center"/>
          </w:tcPr>
          <w:p w14:paraId="31671E94" w14:textId="562A55CD" w:rsidR="002A2A50" w:rsidRDefault="002A2A50" w:rsidP="002A2A50">
            <w:pPr>
              <w:jc w:val="left"/>
            </w:pPr>
            <w:r>
              <w:t xml:space="preserve">Especifique: </w:t>
            </w:r>
          </w:p>
        </w:tc>
      </w:tr>
    </w:tbl>
    <w:p w14:paraId="63BA6C67" w14:textId="77777777" w:rsidR="007F5C13" w:rsidRDefault="007F5C13" w:rsidP="007F5C13"/>
    <w:sectPr w:rsidR="007F5C13" w:rsidSect="00332343">
      <w:headerReference w:type="default" r:id="rId8"/>
      <w:footerReference w:type="default" r:id="rId9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B993F" w14:textId="77777777" w:rsidR="003776FE" w:rsidRDefault="003776FE" w:rsidP="00A23072">
      <w:pPr>
        <w:spacing w:after="0" w:line="240" w:lineRule="auto"/>
      </w:pPr>
      <w:r>
        <w:separator/>
      </w:r>
    </w:p>
  </w:endnote>
  <w:endnote w:type="continuationSeparator" w:id="0">
    <w:p w14:paraId="0B11B862" w14:textId="77777777" w:rsidR="003776FE" w:rsidRDefault="003776FE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8"/>
      <w:gridCol w:w="764"/>
      <w:gridCol w:w="6716"/>
    </w:tblGrid>
    <w:tr w:rsidR="00C228E4" w14:paraId="1ADF452F" w14:textId="77777777" w:rsidTr="00C228E4">
      <w:tc>
        <w:tcPr>
          <w:tcW w:w="1358" w:type="dxa"/>
        </w:tcPr>
        <w:p w14:paraId="1951FF99" w14:textId="6D003374" w:rsidR="00C228E4" w:rsidRPr="001F1003" w:rsidRDefault="00A341FF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FCC-SOC-002</w:t>
          </w:r>
        </w:p>
      </w:tc>
      <w:tc>
        <w:tcPr>
          <w:tcW w:w="764" w:type="dxa"/>
        </w:tcPr>
        <w:p w14:paraId="79C74301" w14:textId="77777777" w:rsidR="00C228E4" w:rsidRPr="001F1003" w:rsidRDefault="00C228E4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6716" w:type="dxa"/>
        </w:tcPr>
        <w:p w14:paraId="6C6286EE" w14:textId="77777777" w:rsidR="00C228E4" w:rsidRPr="001F1003" w:rsidRDefault="00C228E4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026DE522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D0E8F" w14:textId="77777777" w:rsidR="003776FE" w:rsidRDefault="003776FE" w:rsidP="00A23072">
      <w:pPr>
        <w:spacing w:after="0" w:line="240" w:lineRule="auto"/>
      </w:pPr>
      <w:r>
        <w:separator/>
      </w:r>
    </w:p>
  </w:footnote>
  <w:footnote w:type="continuationSeparator" w:id="0">
    <w:p w14:paraId="160764B7" w14:textId="77777777" w:rsidR="003776FE" w:rsidRDefault="003776FE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4245B931" w14:textId="77777777" w:rsidTr="00A23072">
      <w:trPr>
        <w:jc w:val="center"/>
      </w:trPr>
      <w:tc>
        <w:tcPr>
          <w:tcW w:w="3384" w:type="dxa"/>
          <w:vMerge w:val="restart"/>
        </w:tcPr>
        <w:p w14:paraId="0EA17EA2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71B97D92" wp14:editId="74134AB0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6483CB0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F1135B2" w14:textId="2DF47111" w:rsidR="00A23072" w:rsidRPr="00042D76" w:rsidRDefault="00A341FF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A341FF">
            <w:rPr>
              <w:b/>
              <w:bCs/>
              <w:color w:val="808080" w:themeColor="background1" w:themeShade="80"/>
              <w:sz w:val="22"/>
              <w:szCs w:val="32"/>
            </w:rPr>
            <w:t>Formato: Registro de clientes en cartera</w:t>
          </w:r>
        </w:p>
      </w:tc>
    </w:tr>
    <w:tr w:rsidR="00A23072" w:rsidRPr="0059732C" w14:paraId="2530669D" w14:textId="77777777" w:rsidTr="00A23072">
      <w:trPr>
        <w:jc w:val="center"/>
      </w:trPr>
      <w:tc>
        <w:tcPr>
          <w:tcW w:w="3384" w:type="dxa"/>
          <w:vMerge/>
        </w:tcPr>
        <w:p w14:paraId="07DE6A3D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A9E6D0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2ACA1265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506C7889" w14:textId="77777777" w:rsidTr="00A23072">
      <w:trPr>
        <w:trHeight w:val="82"/>
        <w:jc w:val="center"/>
      </w:trPr>
      <w:tc>
        <w:tcPr>
          <w:tcW w:w="3384" w:type="dxa"/>
          <w:vMerge/>
        </w:tcPr>
        <w:p w14:paraId="4CDD582C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628C603B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3E54A5E1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5F0CEC72" w14:textId="77777777" w:rsidTr="00A23072">
      <w:trPr>
        <w:jc w:val="center"/>
      </w:trPr>
      <w:tc>
        <w:tcPr>
          <w:tcW w:w="3384" w:type="dxa"/>
          <w:vMerge/>
        </w:tcPr>
        <w:p w14:paraId="6C590AC4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EFEE9BB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04596D66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75C699F3" w14:textId="5B73471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 xml:space="preserve"> </w:t>
          </w:r>
        </w:p>
      </w:tc>
    </w:tr>
  </w:tbl>
  <w:p w14:paraId="0DD7C448" w14:textId="77777777" w:rsidR="00A23072" w:rsidRDefault="00A23072">
    <w:pPr>
      <w:pStyle w:val="Encabezado"/>
    </w:pPr>
  </w:p>
  <w:p w14:paraId="2991C318" w14:textId="77777777" w:rsidR="007F5C13" w:rsidRDefault="007F5C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F"/>
    <w:rsid w:val="00043DBD"/>
    <w:rsid w:val="000C509D"/>
    <w:rsid w:val="00167B94"/>
    <w:rsid w:val="002A2A50"/>
    <w:rsid w:val="002D0238"/>
    <w:rsid w:val="00332343"/>
    <w:rsid w:val="003776FE"/>
    <w:rsid w:val="00392A43"/>
    <w:rsid w:val="004B087A"/>
    <w:rsid w:val="004E6972"/>
    <w:rsid w:val="005F1E71"/>
    <w:rsid w:val="00733340"/>
    <w:rsid w:val="007F5C13"/>
    <w:rsid w:val="00835E69"/>
    <w:rsid w:val="00846605"/>
    <w:rsid w:val="009009A1"/>
    <w:rsid w:val="00A23072"/>
    <w:rsid w:val="00A341FF"/>
    <w:rsid w:val="00A40F65"/>
    <w:rsid w:val="00B83B61"/>
    <w:rsid w:val="00BB003E"/>
    <w:rsid w:val="00BB597E"/>
    <w:rsid w:val="00C228E4"/>
    <w:rsid w:val="00E047F1"/>
    <w:rsid w:val="00EA0B6C"/>
    <w:rsid w:val="00F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A39F"/>
  <w15:chartTrackingRefBased/>
  <w15:docId w15:val="{08CDD935-19E2-4ADC-911A-C447FCE0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2A2A5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C043-3708-42B4-826F-ABF6CD1D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155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2020-06-11T14:25:00Z</dcterms:created>
  <dcterms:modified xsi:type="dcterms:W3CDTF">2020-12-10T00:01:00Z</dcterms:modified>
</cp:coreProperties>
</file>