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400BE1" w14:paraId="3ECD7886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6072B6B" w14:textId="302FCB8F" w:rsidR="00400BE1" w:rsidRDefault="00400BE1" w:rsidP="00400BE1">
            <w:pPr>
              <w:jc w:val="right"/>
            </w:pPr>
            <w:r>
              <w:t>Folio</w:t>
            </w:r>
            <w:r w:rsidR="0072691F">
              <w:t xml:space="preserve"> de solicitud de servicio interno</w:t>
            </w:r>
            <w:r>
              <w:t>:</w:t>
            </w:r>
          </w:p>
        </w:tc>
        <w:tc>
          <w:tcPr>
            <w:tcW w:w="1707" w:type="dxa"/>
          </w:tcPr>
          <w:p w14:paraId="3C19A4A1" w14:textId="77777777" w:rsidR="00400BE1" w:rsidRDefault="0040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B72E5" w14:textId="5AA47B2A" w:rsidR="00400BE1" w:rsidRDefault="00400BE1" w:rsidP="00400BE1">
      <w:pPr>
        <w:pStyle w:val="Ttulo1"/>
      </w:pPr>
      <w:r>
        <w:t>Servicio urgente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1675"/>
        <w:gridCol w:w="1177"/>
        <w:gridCol w:w="1521"/>
        <w:gridCol w:w="1177"/>
      </w:tblGrid>
      <w:tr w:rsidR="00400BE1" w:rsidRPr="00400BE1" w14:paraId="5C530058" w14:textId="77777777" w:rsidTr="004124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7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3C22238C" w14:textId="50B98B74" w:rsidR="00400BE1" w:rsidRPr="00400BE1" w:rsidRDefault="00400BE1" w:rsidP="00400BE1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envío 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</w:tcPr>
          <w:p w14:paraId="04BA9272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675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0490D810" w14:textId="7927AFF6" w:rsidR="00400BE1" w:rsidRPr="00400BE1" w:rsidRDefault="00400BE1" w:rsidP="00400BE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Fecha de pago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2698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BD9D94" w14:textId="77777777" w:rsidR="00400BE1" w:rsidRPr="00400BE1" w:rsidRDefault="00400BE1" w:rsidP="009A03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ED5A662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74EAA4A8" w14:textId="6283C2E7" w:rsidR="00400BE1" w:rsidRPr="00400BE1" w:rsidRDefault="00400BE1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555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5C8AE5C" w14:textId="2BC21F3E" w:rsidR="00400BE1" w:rsidRPr="00400BE1" w:rsidRDefault="00400BE1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400BE1">
              <w:rPr>
                <w:b/>
                <w:bCs/>
                <w:sz w:val="18"/>
                <w:szCs w:val="20"/>
              </w:rPr>
              <w:t>¿Las muestras requieren un almacenamiento especial?</w:t>
            </w:r>
          </w:p>
        </w:tc>
      </w:tr>
      <w:tr w:rsidR="00400BE1" w:rsidRPr="00400BE1" w14:paraId="0B17C5E9" w14:textId="77777777" w:rsidTr="0041241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F67016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036D1DC" w14:textId="4E8AE91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269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  <w:shd w:val="clear" w:color="auto" w:fill="auto"/>
          </w:tcPr>
          <w:p w14:paraId="421DC4E8" w14:textId="54F5FE39" w:rsidR="00400BE1" w:rsidRPr="00400BE1" w:rsidRDefault="00400BE1" w:rsidP="00400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5ACD2AE0" w14:textId="77777777" w:rsidTr="00412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DB535F1" w14:textId="77777777" w:rsidR="00400BE1" w:rsidRPr="00400BE1" w:rsidRDefault="00400BE1" w:rsidP="00400BE1">
            <w:pPr>
              <w:rPr>
                <w:sz w:val="18"/>
                <w:szCs w:val="20"/>
              </w:rPr>
            </w:pPr>
          </w:p>
        </w:tc>
        <w:tc>
          <w:tcPr>
            <w:tcW w:w="5550" w:type="dxa"/>
            <w:gridSpan w:val="4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0E50A14" w14:textId="77777777" w:rsidR="00400BE1" w:rsidRPr="00400BE1" w:rsidRDefault="00400BE1" w:rsidP="0040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10"/>
              </w:rPr>
            </w:pPr>
          </w:p>
          <w:p w14:paraId="27394307" w14:textId="338D005A" w:rsidR="00400BE1" w:rsidRPr="00400BE1" w:rsidRDefault="00400BE1" w:rsidP="00950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629A85E8" w14:textId="1B5DBB36" w:rsidR="00400BE1" w:rsidRDefault="00400BE1" w:rsidP="00400BE1"/>
    <w:p w14:paraId="75E3C6AE" w14:textId="66EBC63A" w:rsidR="00400BE1" w:rsidRDefault="00400BE1" w:rsidP="00400BE1">
      <w:pPr>
        <w:pStyle w:val="Ttulo1"/>
      </w:pPr>
      <w:r>
        <w:t>Información general del cliente</w:t>
      </w:r>
    </w:p>
    <w:tbl>
      <w:tblPr>
        <w:tblStyle w:val="Estilo1"/>
        <w:tblpPr w:leftFromText="141" w:rightFromText="141" w:vertAnchor="text" w:horzAnchor="margin" w:tblpXSpec="center" w:tblpY="1"/>
        <w:tblW w:w="99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6652"/>
      </w:tblGrid>
      <w:tr w:rsidR="00400BE1" w:rsidRPr="00400BE1" w14:paraId="0EF00423" w14:textId="77777777" w:rsidTr="0072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41AE1314" w14:textId="13C944CA" w:rsidR="00400BE1" w:rsidRPr="00400BE1" w:rsidRDefault="00400BE1" w:rsidP="0072691F">
            <w:pPr>
              <w:jc w:val="left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 la empresa o razón social</w:t>
            </w:r>
          </w:p>
        </w:tc>
        <w:tc>
          <w:tcPr>
            <w:tcW w:w="6652" w:type="dxa"/>
          </w:tcPr>
          <w:p w14:paraId="4E1ECECA" w14:textId="77777777" w:rsidR="00400BE1" w:rsidRPr="00400BE1" w:rsidRDefault="00400BE1" w:rsidP="007269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72BEE610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B63A5" w14:textId="2B60C057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Dirección</w:t>
            </w:r>
          </w:p>
        </w:tc>
        <w:tc>
          <w:tcPr>
            <w:tcW w:w="8779" w:type="dxa"/>
            <w:gridSpan w:val="3"/>
          </w:tcPr>
          <w:p w14:paraId="038A7BE0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1844694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3"/>
          </w:tcPr>
          <w:p w14:paraId="208CDBAA" w14:textId="39BFA3F8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del contacto o solicitante</w:t>
            </w:r>
          </w:p>
        </w:tc>
        <w:tc>
          <w:tcPr>
            <w:tcW w:w="6652" w:type="dxa"/>
          </w:tcPr>
          <w:p w14:paraId="56D3D94E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5338ADB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882190" w14:textId="08023D2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Cargo</w:t>
            </w:r>
          </w:p>
        </w:tc>
        <w:tc>
          <w:tcPr>
            <w:tcW w:w="8779" w:type="dxa"/>
            <w:gridSpan w:val="3"/>
          </w:tcPr>
          <w:p w14:paraId="687C5771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4E27387E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2B041" w14:textId="58F1F09D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Teléfono</w:t>
            </w:r>
          </w:p>
        </w:tc>
        <w:tc>
          <w:tcPr>
            <w:tcW w:w="8779" w:type="dxa"/>
            <w:gridSpan w:val="3"/>
          </w:tcPr>
          <w:p w14:paraId="56106609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00BE1" w:rsidRPr="00400BE1" w14:paraId="069B59D5" w14:textId="77777777" w:rsidTr="0072691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14:paraId="51AF0FB7" w14:textId="54A8AE3F" w:rsidR="00400BE1" w:rsidRPr="00400BE1" w:rsidRDefault="00400BE1" w:rsidP="0072691F">
            <w:pPr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Correo electrónico</w:t>
            </w:r>
          </w:p>
        </w:tc>
        <w:tc>
          <w:tcPr>
            <w:tcW w:w="7928" w:type="dxa"/>
            <w:gridSpan w:val="2"/>
          </w:tcPr>
          <w:p w14:paraId="43FAC66F" w14:textId="77777777" w:rsidR="00400BE1" w:rsidRPr="00400BE1" w:rsidRDefault="00400BE1" w:rsidP="0072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7E208C2A" w14:textId="12144B34" w:rsidR="00400BE1" w:rsidRDefault="00400BE1" w:rsidP="00400BE1"/>
    <w:p w14:paraId="7F061F9C" w14:textId="28F79D82" w:rsidR="0041241D" w:rsidRDefault="0041241D" w:rsidP="00400BE1"/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1839"/>
        <w:gridCol w:w="2969"/>
        <w:gridCol w:w="432"/>
        <w:gridCol w:w="1972"/>
        <w:gridCol w:w="2706"/>
        <w:gridCol w:w="872"/>
      </w:tblGrid>
      <w:tr w:rsidR="002B725C" w:rsidRPr="00400BE1" w14:paraId="03F6D4BB" w14:textId="77777777" w:rsidTr="002B725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04" w:type="pct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pct"/>
          </w:tcPr>
          <w:p w14:paraId="0AC46CFB" w14:textId="70956E5A" w:rsidR="002B725C" w:rsidRPr="00400BE1" w:rsidRDefault="002B725C" w:rsidP="009A0364">
            <w:pPr>
              <w:jc w:val="left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 xml:space="preserve">Fecha recepción </w:t>
            </w:r>
            <w:r>
              <w:rPr>
                <w:sz w:val="18"/>
                <w:szCs w:val="20"/>
              </w:rPr>
              <w:br/>
            </w:r>
            <w:r w:rsidRPr="002B725C">
              <w:rPr>
                <w:sz w:val="18"/>
                <w:szCs w:val="20"/>
              </w:rPr>
              <w:t>de muestras</w:t>
            </w:r>
            <w:r>
              <w:rPr>
                <w:sz w:val="18"/>
                <w:szCs w:val="20"/>
              </w:rPr>
              <w:t>:</w:t>
            </w:r>
          </w:p>
        </w:tc>
        <w:tc>
          <w:tcPr>
            <w:tcW w:w="1376" w:type="pct"/>
          </w:tcPr>
          <w:p w14:paraId="2C958D56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114" w:type="pct"/>
            <w:gridSpan w:val="2"/>
            <w:shd w:val="clear" w:color="auto" w:fill="D9D9D9" w:themeFill="background1" w:themeFillShade="D9"/>
          </w:tcPr>
          <w:p w14:paraId="005BDFE8" w14:textId="52DEAE25" w:rsidR="002B725C" w:rsidRPr="00400BE1" w:rsidRDefault="002B725C" w:rsidP="002B7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B725C">
              <w:rPr>
                <w:sz w:val="18"/>
                <w:szCs w:val="20"/>
              </w:rPr>
              <w:t>Fecha compromiso entrega de resultados:</w:t>
            </w:r>
          </w:p>
        </w:tc>
        <w:tc>
          <w:tcPr>
            <w:tcW w:w="1254" w:type="pct"/>
          </w:tcPr>
          <w:p w14:paraId="5FA97B94" w14:textId="77777777" w:rsidR="002B725C" w:rsidRPr="00400BE1" w:rsidRDefault="002B725C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2B725C" w:rsidRPr="00400BE1" w14:paraId="510E4125" w14:textId="77777777" w:rsidTr="0041241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2F4BC461" w14:textId="1CBB8FAE" w:rsidR="002B725C" w:rsidRPr="00400BE1" w:rsidRDefault="002B725C" w:rsidP="002B725C">
            <w:pPr>
              <w:jc w:val="center"/>
              <w:rPr>
                <w:sz w:val="18"/>
                <w:szCs w:val="20"/>
              </w:rPr>
            </w:pPr>
            <w:r w:rsidRPr="00400BE1">
              <w:rPr>
                <w:sz w:val="18"/>
                <w:szCs w:val="20"/>
              </w:rPr>
              <w:t>Nombre y firma de quien envía las muestras</w:t>
            </w: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EAF6" w:themeFill="accent5" w:themeFillTint="33"/>
          </w:tcPr>
          <w:p w14:paraId="08B98ACB" w14:textId="00461C62" w:rsidR="002B725C" w:rsidRPr="00400BE1" w:rsidRDefault="002B725C" w:rsidP="002B7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2B725C">
              <w:rPr>
                <w:b/>
                <w:bCs/>
                <w:sz w:val="18"/>
                <w:szCs w:val="20"/>
              </w:rPr>
              <w:t>Nombre y firma del jefe de control de calidad</w:t>
            </w:r>
          </w:p>
        </w:tc>
      </w:tr>
      <w:tr w:rsidR="002B725C" w:rsidRPr="00400BE1" w14:paraId="1E34A5DE" w14:textId="77777777" w:rsidTr="0041241D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AE61983" w14:textId="77777777" w:rsidR="002B725C" w:rsidRPr="00400BE1" w:rsidRDefault="002B725C" w:rsidP="002B725C">
            <w:pPr>
              <w:rPr>
                <w:sz w:val="18"/>
                <w:szCs w:val="20"/>
              </w:rPr>
            </w:pPr>
          </w:p>
        </w:tc>
        <w:tc>
          <w:tcPr>
            <w:tcW w:w="2572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917B982" w14:textId="42DC88B1" w:rsidR="002B725C" w:rsidRPr="00400BE1" w:rsidRDefault="002B725C" w:rsidP="002B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14:paraId="156DE65C" w14:textId="73D90516" w:rsidR="00400BE1" w:rsidRDefault="00400BE1" w:rsidP="00400BE1">
      <w:pPr>
        <w:tabs>
          <w:tab w:val="left" w:pos="1655"/>
        </w:tabs>
      </w:pPr>
    </w:p>
    <w:p w14:paraId="45C70289" w14:textId="77777777" w:rsidR="002B725C" w:rsidRDefault="002B725C" w:rsidP="00400BE1">
      <w:pPr>
        <w:tabs>
          <w:tab w:val="left" w:pos="1655"/>
        </w:tabs>
        <w:sectPr w:rsidR="002B725C" w:rsidSect="00400BE1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397"/>
        <w:gridCol w:w="1707"/>
      </w:tblGrid>
      <w:tr w:rsidR="0072691F" w14:paraId="180EDBF1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73CBEC9" w14:textId="77777777" w:rsidR="0072691F" w:rsidRDefault="0072691F" w:rsidP="00E30252">
            <w:pPr>
              <w:jc w:val="right"/>
            </w:pPr>
            <w:r>
              <w:lastRenderedPageBreak/>
              <w:t>Folio de solicitud de servicio interno:</w:t>
            </w:r>
          </w:p>
        </w:tc>
        <w:tc>
          <w:tcPr>
            <w:tcW w:w="1707" w:type="dxa"/>
          </w:tcPr>
          <w:p w14:paraId="70701CD4" w14:textId="77777777" w:rsidR="0072691F" w:rsidRDefault="0072691F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1AEF9" w14:textId="1AA34D71" w:rsidR="002B725C" w:rsidRDefault="002B725C" w:rsidP="002B725C">
      <w:pPr>
        <w:pStyle w:val="Ttulo1"/>
      </w:pPr>
      <w:r>
        <w:t>Información de las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590"/>
        <w:gridCol w:w="1692"/>
        <w:gridCol w:w="2441"/>
        <w:gridCol w:w="1934"/>
        <w:gridCol w:w="1934"/>
        <w:gridCol w:w="1934"/>
        <w:gridCol w:w="1934"/>
        <w:gridCol w:w="1931"/>
      </w:tblGrid>
      <w:tr w:rsidR="0041241D" w14:paraId="08D0205A" w14:textId="77777777" w:rsidTr="00D44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</w:tcPr>
          <w:p w14:paraId="59D12CDD" w14:textId="7EA262CF" w:rsidR="0041241D" w:rsidRDefault="0041241D" w:rsidP="002B725C">
            <w:r>
              <w:t>No.</w:t>
            </w:r>
          </w:p>
        </w:tc>
        <w:tc>
          <w:tcPr>
            <w:tcW w:w="588" w:type="pct"/>
          </w:tcPr>
          <w:p w14:paraId="48B30B34" w14:textId="380A8619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de </w:t>
            </w:r>
            <w:r>
              <w:br/>
              <w:t>la muestra</w:t>
            </w:r>
          </w:p>
        </w:tc>
        <w:tc>
          <w:tcPr>
            <w:tcW w:w="848" w:type="pct"/>
          </w:tcPr>
          <w:p w14:paraId="17C19978" w14:textId="1C00B4FA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672" w:type="pct"/>
          </w:tcPr>
          <w:p w14:paraId="79294052" w14:textId="6058CAD9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muestra</w:t>
            </w:r>
          </w:p>
        </w:tc>
        <w:tc>
          <w:tcPr>
            <w:tcW w:w="672" w:type="pct"/>
          </w:tcPr>
          <w:p w14:paraId="3E957EAD" w14:textId="7A07BD88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solicitado</w:t>
            </w:r>
          </w:p>
        </w:tc>
        <w:tc>
          <w:tcPr>
            <w:tcW w:w="672" w:type="pct"/>
          </w:tcPr>
          <w:p w14:paraId="08299A7A" w14:textId="3DC371D8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especiales</w:t>
            </w:r>
          </w:p>
        </w:tc>
        <w:tc>
          <w:tcPr>
            <w:tcW w:w="672" w:type="pct"/>
          </w:tcPr>
          <w:p w14:paraId="3F17F5D0" w14:textId="1A35B171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muestra</w:t>
            </w:r>
          </w:p>
        </w:tc>
        <w:tc>
          <w:tcPr>
            <w:tcW w:w="671" w:type="pct"/>
          </w:tcPr>
          <w:p w14:paraId="153E0EF2" w14:textId="7C4F3552" w:rsidR="0041241D" w:rsidRDefault="0041241D" w:rsidP="002B7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</w:tbl>
    <w:p w14:paraId="54EC8477" w14:textId="74ECF250" w:rsidR="002B725C" w:rsidRDefault="002B725C" w:rsidP="002B725C"/>
    <w:tbl>
      <w:tblPr>
        <w:tblW w:w="4125" w:type="pct"/>
        <w:tblLook w:val="04A0" w:firstRow="1" w:lastRow="0" w:firstColumn="1" w:lastColumn="0" w:noHBand="0" w:noVBand="1"/>
      </w:tblPr>
      <w:tblGrid>
        <w:gridCol w:w="9944"/>
        <w:gridCol w:w="1936"/>
      </w:tblGrid>
      <w:tr w:rsidR="00D4405A" w14:paraId="3DEB82A8" w14:textId="77777777" w:rsidTr="00D4405A">
        <w:trPr>
          <w:trHeight w:val="340"/>
        </w:trPr>
        <w:tc>
          <w:tcPr>
            <w:tcW w:w="4185" w:type="pct"/>
          </w:tcPr>
          <w:p w14:paraId="184D57DC" w14:textId="1EDF4B5C" w:rsidR="00D4405A" w:rsidRDefault="00D4405A" w:rsidP="00D4405A"/>
        </w:tc>
        <w:tc>
          <w:tcPr>
            <w:tcW w:w="815" w:type="pct"/>
          </w:tcPr>
          <w:p w14:paraId="6A3055AE" w14:textId="77777777" w:rsidR="00D4405A" w:rsidRDefault="00D4405A" w:rsidP="0059017B"/>
        </w:tc>
      </w:tr>
      <w:tr w:rsidR="00D4405A" w14:paraId="00C3FED2" w14:textId="77777777" w:rsidTr="00D4405A">
        <w:trPr>
          <w:trHeight w:val="340"/>
        </w:trPr>
        <w:tc>
          <w:tcPr>
            <w:tcW w:w="4185" w:type="pct"/>
          </w:tcPr>
          <w:p w14:paraId="2F4A3955" w14:textId="1341498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Favor de indicar si requiere devolución de las muestras analizadas:  </w:t>
            </w:r>
          </w:p>
        </w:tc>
        <w:tc>
          <w:tcPr>
            <w:tcW w:w="815" w:type="pct"/>
          </w:tcPr>
          <w:p w14:paraId="4D863577" w14:textId="77777777" w:rsidR="00D4405A" w:rsidRDefault="00D4405A" w:rsidP="0059017B"/>
        </w:tc>
      </w:tr>
      <w:tr w:rsidR="00D4405A" w14:paraId="17669C3E" w14:textId="77777777" w:rsidTr="00D4405A">
        <w:trPr>
          <w:trHeight w:val="340"/>
        </w:trPr>
        <w:tc>
          <w:tcPr>
            <w:tcW w:w="4185" w:type="pct"/>
          </w:tcPr>
          <w:p w14:paraId="52830828" w14:textId="204B24C6" w:rsidR="00D4405A" w:rsidRDefault="00D4405A" w:rsidP="00D4405A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972B61">
              <w:t>En caso de ser afirmativa la respuesta se le informa que de las muestras a devolver se cobrará gastos de envió</w:t>
            </w:r>
            <w:r>
              <w:t>.</w:t>
            </w:r>
          </w:p>
        </w:tc>
        <w:tc>
          <w:tcPr>
            <w:tcW w:w="815" w:type="pct"/>
          </w:tcPr>
          <w:p w14:paraId="07DCB6EF" w14:textId="77777777" w:rsidR="00D4405A" w:rsidRDefault="00D4405A" w:rsidP="0059017B"/>
        </w:tc>
      </w:tr>
      <w:tr w:rsidR="00D4405A" w14:paraId="26450F7A" w14:textId="77777777" w:rsidTr="00D4405A">
        <w:trPr>
          <w:trHeight w:val="340"/>
        </w:trPr>
        <w:tc>
          <w:tcPr>
            <w:tcW w:w="4185" w:type="pct"/>
          </w:tcPr>
          <w:p w14:paraId="0680AD85" w14:textId="68EF6452" w:rsidR="00D4405A" w:rsidRPr="00D4405A" w:rsidRDefault="00D4405A" w:rsidP="00D4405A">
            <w:pPr>
              <w:pStyle w:val="Vietas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  <w:r w:rsidRPr="00972B61">
              <w:rPr>
                <w:b/>
                <w:bCs/>
              </w:rPr>
              <w:t>Nota: La mayoría de los ensayos son destructivos</w:t>
            </w:r>
          </w:p>
        </w:tc>
        <w:tc>
          <w:tcPr>
            <w:tcW w:w="815" w:type="pct"/>
          </w:tcPr>
          <w:p w14:paraId="118D710E" w14:textId="77777777" w:rsidR="00D4405A" w:rsidRDefault="00D4405A" w:rsidP="0059017B"/>
        </w:tc>
      </w:tr>
    </w:tbl>
    <w:p w14:paraId="771B842D" w14:textId="65B42203" w:rsidR="0041241D" w:rsidRPr="00972B61" w:rsidRDefault="0041241D" w:rsidP="00D4405A">
      <w:pPr>
        <w:pStyle w:val="Vietas"/>
        <w:numPr>
          <w:ilvl w:val="0"/>
          <w:numId w:val="0"/>
        </w:numPr>
        <w:rPr>
          <w:b/>
          <w:bCs/>
        </w:rPr>
      </w:pPr>
    </w:p>
    <w:sectPr w:rsidR="0041241D" w:rsidRPr="00972B61" w:rsidSect="002B725C">
      <w:pgSz w:w="15840" w:h="12240" w:orient="landscape"/>
      <w:pgMar w:top="720" w:right="720" w:bottom="720" w:left="72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58A55" w14:textId="77777777" w:rsidR="009D7531" w:rsidRDefault="009D7531" w:rsidP="00AF6389">
      <w:pPr>
        <w:spacing w:after="0" w:line="240" w:lineRule="auto"/>
      </w:pPr>
      <w:r>
        <w:separator/>
      </w:r>
    </w:p>
  </w:endnote>
  <w:endnote w:type="continuationSeparator" w:id="0">
    <w:p w14:paraId="02DA0BB9" w14:textId="77777777" w:rsidR="009D7531" w:rsidRDefault="009D753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  <w:gridCol w:w="879"/>
      <w:gridCol w:w="7037"/>
      <w:gridCol w:w="1274"/>
    </w:tblGrid>
    <w:tr w:rsidR="00ED15F3" w14:paraId="5B6F710B" w14:textId="77777777" w:rsidTr="002B725C">
      <w:trPr>
        <w:jc w:val="center"/>
      </w:trPr>
      <w:tc>
        <w:tcPr>
          <w:tcW w:w="745" w:type="pct"/>
        </w:tcPr>
        <w:p w14:paraId="6AE712DB" w14:textId="77777777" w:rsidR="00ED15F3" w:rsidRPr="001F1003" w:rsidRDefault="002B0A4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FSS-SOC-001</w:t>
          </w:r>
        </w:p>
      </w:tc>
      <w:tc>
        <w:tcPr>
          <w:tcW w:w="407" w:type="pct"/>
        </w:tcPr>
        <w:p w14:paraId="3DCB5CBC" w14:textId="77777777" w:rsidR="00ED15F3" w:rsidRPr="001F1003" w:rsidRDefault="00ED15F3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B0A40" w:rsidRPr="000C0FF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3258" w:type="pct"/>
        </w:tcPr>
        <w:p w14:paraId="3DB177D5" w14:textId="77777777" w:rsidR="00ED15F3" w:rsidRPr="001F1003" w:rsidRDefault="00ED15F3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591" w:type="pct"/>
        </w:tcPr>
        <w:p w14:paraId="5C4EF08E" w14:textId="6B38408E" w:rsidR="00ED15F3" w:rsidRPr="001F1003" w:rsidRDefault="00ED15F3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5D509DB1" w14:textId="77777777" w:rsidR="00ED15F3" w:rsidRDefault="00ED15F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1C6071" wp14:editId="3BACC4E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76095" w14:textId="77777777" w:rsidR="009D7531" w:rsidRDefault="009D7531" w:rsidP="00AF6389">
      <w:pPr>
        <w:spacing w:after="0" w:line="240" w:lineRule="auto"/>
      </w:pPr>
      <w:r>
        <w:separator/>
      </w:r>
    </w:p>
  </w:footnote>
  <w:footnote w:type="continuationSeparator" w:id="0">
    <w:p w14:paraId="7CDDAC5F" w14:textId="77777777" w:rsidR="009D7531" w:rsidRDefault="009D753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ED15F3" w:rsidRPr="0059732C" w14:paraId="2B0BB99A" w14:textId="77777777" w:rsidTr="007728DA">
      <w:tc>
        <w:tcPr>
          <w:tcW w:w="2547" w:type="dxa"/>
          <w:vMerge w:val="restart"/>
        </w:tcPr>
        <w:p w14:paraId="6EBCF35A" w14:textId="77777777" w:rsidR="00ED15F3" w:rsidRPr="0059732C" w:rsidRDefault="00ED15F3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140A6F66" wp14:editId="6F606555">
                <wp:extent cx="1457444" cy="756000"/>
                <wp:effectExtent l="0" t="0" r="0" b="635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1D0C060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071064F" w14:textId="3BB79CC4" w:rsidR="00ED15F3" w:rsidRPr="0072691F" w:rsidRDefault="0072691F" w:rsidP="0040528C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2B0A40" w:rsidRPr="0072691F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Solicitud de servicio del cliente</w:t>
          </w:r>
        </w:p>
      </w:tc>
    </w:tr>
    <w:tr w:rsidR="00ED15F3" w:rsidRPr="0059732C" w14:paraId="4E0FC272" w14:textId="77777777" w:rsidTr="001B01BC">
      <w:tc>
        <w:tcPr>
          <w:tcW w:w="2547" w:type="dxa"/>
          <w:vMerge/>
        </w:tcPr>
        <w:p w14:paraId="7BDC058F" w14:textId="77777777" w:rsidR="00ED15F3" w:rsidRPr="0059732C" w:rsidRDefault="00ED15F3">
          <w:pPr>
            <w:pStyle w:val="Encabezado"/>
          </w:pPr>
        </w:p>
      </w:tc>
      <w:tc>
        <w:tcPr>
          <w:tcW w:w="709" w:type="dxa"/>
        </w:tcPr>
        <w:p w14:paraId="42CE3D21" w14:textId="77777777" w:rsidR="00ED15F3" w:rsidRPr="0059732C" w:rsidRDefault="00ED15F3">
          <w:pPr>
            <w:pStyle w:val="Encabezado"/>
          </w:pPr>
        </w:p>
      </w:tc>
      <w:tc>
        <w:tcPr>
          <w:tcW w:w="7534" w:type="dxa"/>
          <w:vMerge/>
        </w:tcPr>
        <w:p w14:paraId="7D0BF054" w14:textId="77777777" w:rsidR="00ED15F3" w:rsidRPr="0059732C" w:rsidRDefault="00ED15F3" w:rsidP="0040528C">
          <w:pPr>
            <w:pStyle w:val="Encabezado"/>
          </w:pPr>
        </w:p>
      </w:tc>
    </w:tr>
    <w:tr w:rsidR="00ED15F3" w:rsidRPr="0059732C" w14:paraId="33F23F4A" w14:textId="77777777" w:rsidTr="0040528C">
      <w:tc>
        <w:tcPr>
          <w:tcW w:w="2547" w:type="dxa"/>
          <w:vMerge/>
        </w:tcPr>
        <w:p w14:paraId="4DA37A09" w14:textId="77777777" w:rsidR="00ED15F3" w:rsidRPr="0059732C" w:rsidRDefault="00ED15F3" w:rsidP="0059732C">
          <w:pPr>
            <w:pStyle w:val="Encabezado"/>
          </w:pPr>
        </w:p>
      </w:tc>
      <w:tc>
        <w:tcPr>
          <w:tcW w:w="709" w:type="dxa"/>
        </w:tcPr>
        <w:p w14:paraId="138D9752" w14:textId="77777777" w:rsidR="00ED15F3" w:rsidRPr="0059732C" w:rsidRDefault="00ED15F3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39F2D56B" w14:textId="77777777" w:rsidR="00ED15F3" w:rsidRPr="0059732C" w:rsidRDefault="00ED15F3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2691F" w:rsidRPr="0059732C" w14:paraId="73DDDC4F" w14:textId="77777777" w:rsidTr="00424542">
      <w:tc>
        <w:tcPr>
          <w:tcW w:w="2547" w:type="dxa"/>
          <w:vMerge/>
        </w:tcPr>
        <w:p w14:paraId="6F72D66B" w14:textId="77777777" w:rsidR="0072691F" w:rsidRPr="0059732C" w:rsidRDefault="0072691F" w:rsidP="0059732C">
          <w:pPr>
            <w:pStyle w:val="Encabezado"/>
          </w:pPr>
        </w:p>
      </w:tc>
      <w:tc>
        <w:tcPr>
          <w:tcW w:w="709" w:type="dxa"/>
        </w:tcPr>
        <w:p w14:paraId="2398AD3A" w14:textId="77777777" w:rsidR="0072691F" w:rsidRPr="0059732C" w:rsidRDefault="0072691F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D7C4E51" w14:textId="77777777" w:rsidR="0072691F" w:rsidRDefault="0072691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470DB4CC" w14:textId="6C0E2D3A" w:rsidR="0072691F" w:rsidRPr="0059732C" w:rsidRDefault="0072691F" w:rsidP="0072691F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>Folio: ####</w:t>
          </w:r>
        </w:p>
      </w:tc>
    </w:tr>
  </w:tbl>
  <w:p w14:paraId="2159B99D" w14:textId="77777777" w:rsidR="00ED15F3" w:rsidRDefault="00ED15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7034"/>
    <w:multiLevelType w:val="hybridMultilevel"/>
    <w:tmpl w:val="B82E2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108"/>
    <w:multiLevelType w:val="hybridMultilevel"/>
    <w:tmpl w:val="203CE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0E256C"/>
    <w:rsid w:val="00113780"/>
    <w:rsid w:val="001B01BC"/>
    <w:rsid w:val="001F1003"/>
    <w:rsid w:val="001F6E8C"/>
    <w:rsid w:val="00204C4F"/>
    <w:rsid w:val="002A7AF9"/>
    <w:rsid w:val="002B0A40"/>
    <w:rsid w:val="002B725C"/>
    <w:rsid w:val="002D242E"/>
    <w:rsid w:val="002E209A"/>
    <w:rsid w:val="00400BE1"/>
    <w:rsid w:val="0040528C"/>
    <w:rsid w:val="0041241D"/>
    <w:rsid w:val="00431627"/>
    <w:rsid w:val="00482AB9"/>
    <w:rsid w:val="00576464"/>
    <w:rsid w:val="00580A44"/>
    <w:rsid w:val="0059732C"/>
    <w:rsid w:val="005A29D9"/>
    <w:rsid w:val="006A27D9"/>
    <w:rsid w:val="0072691F"/>
    <w:rsid w:val="00735D99"/>
    <w:rsid w:val="007728DA"/>
    <w:rsid w:val="00797221"/>
    <w:rsid w:val="007C65E2"/>
    <w:rsid w:val="008F47A5"/>
    <w:rsid w:val="00950439"/>
    <w:rsid w:val="00964705"/>
    <w:rsid w:val="00972B61"/>
    <w:rsid w:val="00973CC2"/>
    <w:rsid w:val="009D7531"/>
    <w:rsid w:val="009F252B"/>
    <w:rsid w:val="00AA5155"/>
    <w:rsid w:val="00AF6389"/>
    <w:rsid w:val="00B211BE"/>
    <w:rsid w:val="00B32E54"/>
    <w:rsid w:val="00C2034C"/>
    <w:rsid w:val="00CA5A78"/>
    <w:rsid w:val="00CF1171"/>
    <w:rsid w:val="00D4405A"/>
    <w:rsid w:val="00E16798"/>
    <w:rsid w:val="00E3607F"/>
    <w:rsid w:val="00E67978"/>
    <w:rsid w:val="00EB5DDE"/>
    <w:rsid w:val="00EC627D"/>
    <w:rsid w:val="00ED15F3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2F00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72691F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2691F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49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2020-03-26T19:36:00Z</dcterms:created>
  <dcterms:modified xsi:type="dcterms:W3CDTF">2020-07-16T04:19:00Z</dcterms:modified>
</cp:coreProperties>
</file>