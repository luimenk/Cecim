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442BDC" w:rsidRPr="007230CC" w14:paraId="4861D43A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4CB4584B" w14:textId="77777777" w:rsidR="00442BDC" w:rsidRPr="007230CC" w:rsidRDefault="00442BDC" w:rsidP="00E30252">
            <w:pPr>
              <w:jc w:val="left"/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3DAC19E0" w14:textId="77777777" w:rsidR="00442BDC" w:rsidRPr="007230CC" w:rsidRDefault="00442BD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E697E0B" w14:textId="77777777" w:rsidR="00442BDC" w:rsidRPr="003A39A6" w:rsidRDefault="00442BDC" w:rsidP="00D36A3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00153368" w14:textId="3574C235" w:rsidR="00442BDC" w:rsidRPr="003A39A6" w:rsidRDefault="00442BD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42BDC" w:rsidRPr="007230CC" w14:paraId="5923190D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6C179ECB" w14:textId="77777777" w:rsidR="00442BDC" w:rsidRPr="007230CC" w:rsidRDefault="00442BDC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6133C489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A07A01A" w14:textId="77777777" w:rsidR="00442BDC" w:rsidRPr="003A39A6" w:rsidRDefault="00442BDC" w:rsidP="00D36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3195C13D" w14:textId="5B4B28C5" w:rsidR="00442BDC" w:rsidRPr="003A39A6" w:rsidRDefault="00442BDC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16F15AE" w14:textId="49CECE63" w:rsidR="00442BDC" w:rsidRDefault="00442BDC" w:rsidP="00442BDC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418"/>
        <w:gridCol w:w="3969"/>
        <w:gridCol w:w="2128"/>
        <w:gridCol w:w="2005"/>
      </w:tblGrid>
      <w:tr w:rsidR="00442BDC" w:rsidRPr="007230CC" w14:paraId="0DB8D145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62E0CA8F" w14:textId="77777777" w:rsidR="00442BDC" w:rsidRPr="007230CC" w:rsidRDefault="00442BDC" w:rsidP="00E30252">
            <w:pPr>
              <w:jc w:val="left"/>
              <w:rPr>
                <w:szCs w:val="16"/>
              </w:rPr>
            </w:pPr>
            <w:bookmarkStart w:id="1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64C7BD45" w14:textId="77777777" w:rsidR="00442BDC" w:rsidRPr="007230CC" w:rsidRDefault="00442BD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5DB4DA6E" w14:textId="77777777" w:rsidR="00442BDC" w:rsidRPr="003A39A6" w:rsidRDefault="00442BDC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7E2C8A0B" w14:textId="77777777" w:rsidR="00442BDC" w:rsidRPr="007230CC" w:rsidRDefault="00442BD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42BDC" w:rsidRPr="007230CC" w14:paraId="02725FE7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0640EE8E" w14:textId="0447C44B" w:rsidR="00442BDC" w:rsidRPr="007230CC" w:rsidRDefault="00442BDC" w:rsidP="00E30252">
            <w:pPr>
              <w:rPr>
                <w:szCs w:val="16"/>
              </w:rPr>
            </w:pPr>
            <w:r w:rsidRPr="00442BDC">
              <w:rPr>
                <w:szCs w:val="16"/>
              </w:rPr>
              <w:t>Código de la cámara de UV</w:t>
            </w:r>
          </w:p>
        </w:tc>
        <w:tc>
          <w:tcPr>
            <w:tcW w:w="1839" w:type="pct"/>
          </w:tcPr>
          <w:p w14:paraId="040C70B1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C4BE521" w14:textId="501D5055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42BDC">
              <w:rPr>
                <w:b/>
                <w:bCs/>
                <w:szCs w:val="16"/>
              </w:rPr>
              <w:t>Código del radiómetro</w:t>
            </w:r>
          </w:p>
        </w:tc>
        <w:tc>
          <w:tcPr>
            <w:tcW w:w="929" w:type="pct"/>
          </w:tcPr>
          <w:p w14:paraId="36A210FC" w14:textId="77777777" w:rsidR="00442BDC" w:rsidRPr="007230CC" w:rsidRDefault="00442BDC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</w:tbl>
    <w:p w14:paraId="1DD08090" w14:textId="77777777" w:rsidR="00442BDC" w:rsidRPr="00442BDC" w:rsidRDefault="00442BDC" w:rsidP="00442BDC"/>
    <w:p w14:paraId="2832ED56" w14:textId="315BB753" w:rsidR="00AA3620" w:rsidRDefault="00AA3620" w:rsidP="00AA3620">
      <w:pPr>
        <w:pStyle w:val="Ttulo1"/>
      </w:pPr>
      <w:r>
        <w:t>Resultados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196"/>
        <w:gridCol w:w="439"/>
        <w:gridCol w:w="3062"/>
        <w:gridCol w:w="439"/>
        <w:gridCol w:w="3215"/>
      </w:tblGrid>
      <w:tr w:rsidR="00AE1409" w:rsidRPr="00AE1409" w14:paraId="2F70FD77" w14:textId="77777777" w:rsidTr="00FD5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1715" w:type="pct"/>
            <w:gridSpan w:val="2"/>
            <w:tcBorders>
              <w:bottom w:val="single" w:sz="4" w:space="0" w:color="F2F2F2" w:themeColor="background1" w:themeShade="F2"/>
            </w:tcBorders>
          </w:tcPr>
          <w:p w14:paraId="7890B592" w14:textId="77777777" w:rsidR="00AE1409" w:rsidRPr="00AA3620" w:rsidRDefault="00AE1409" w:rsidP="00AE1409">
            <w:pPr>
              <w:rPr>
                <w:b w:val="0"/>
                <w:bCs/>
              </w:rPr>
            </w:pPr>
            <w:r w:rsidRPr="00AA3620">
              <w:rPr>
                <w:bCs/>
              </w:rPr>
              <w:t>Tiempo de exposición UV (h)</w:t>
            </w:r>
          </w:p>
        </w:tc>
        <w:tc>
          <w:tcPr>
            <w:tcW w:w="1653" w:type="pct"/>
            <w:gridSpan w:val="2"/>
            <w:tcBorders>
              <w:bottom w:val="single" w:sz="4" w:space="0" w:color="F2F2F2" w:themeColor="background1" w:themeShade="F2"/>
            </w:tcBorders>
          </w:tcPr>
          <w:p w14:paraId="62929B45" w14:textId="77777777" w:rsidR="00AE1409" w:rsidRPr="00AA3620" w:rsidRDefault="00AE1409" w:rsidP="00AE1409">
            <w:pPr>
              <w:rPr>
                <w:b w:val="0"/>
                <w:bCs/>
              </w:rPr>
            </w:pPr>
            <w:r w:rsidRPr="00AA3620">
              <w:rPr>
                <w:bCs/>
              </w:rPr>
              <w:t>Tiempo de exposición UV (h)</w:t>
            </w:r>
          </w:p>
        </w:tc>
        <w:tc>
          <w:tcPr>
            <w:tcW w:w="1632" w:type="pct"/>
            <w:gridSpan w:val="2"/>
            <w:tcBorders>
              <w:bottom w:val="single" w:sz="4" w:space="0" w:color="F2F2F2" w:themeColor="background1" w:themeShade="F2"/>
            </w:tcBorders>
          </w:tcPr>
          <w:p w14:paraId="2D5BA260" w14:textId="77777777" w:rsidR="00AE1409" w:rsidRPr="00AA3620" w:rsidRDefault="00AE1409" w:rsidP="00AE1409">
            <w:pPr>
              <w:rPr>
                <w:b w:val="0"/>
                <w:bCs/>
              </w:rPr>
            </w:pPr>
            <w:r w:rsidRPr="00AA3620">
              <w:rPr>
                <w:bCs/>
              </w:rPr>
              <w:t>Tiempo de exposición UV (h)</w:t>
            </w:r>
          </w:p>
        </w:tc>
      </w:tr>
      <w:tr w:rsidR="00FD550F" w:rsidRPr="00AE1409" w14:paraId="7C6FF7D2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83D9B68" w14:textId="77777777" w:rsidR="00FD550F" w:rsidRPr="00AE1409" w:rsidRDefault="00FD550F" w:rsidP="00AE1409">
            <w:r w:rsidRPr="00AE1409">
              <w:t>1.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CB887BD" w14:textId="31B42D60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1305EB3" w14:textId="77777777" w:rsidR="00FD550F" w:rsidRPr="00AE1409" w:rsidRDefault="00FD550F" w:rsidP="00AE1409">
            <w:r w:rsidRPr="00AE1409">
              <w:t>11.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3C1867" w14:textId="30289D89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04F34A1" w14:textId="77777777" w:rsidR="00FD550F" w:rsidRPr="00AE1409" w:rsidRDefault="00FD550F" w:rsidP="00AE1409">
            <w:r w:rsidRPr="00AE1409">
              <w:t>21.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28110D8" w14:textId="376F34F4" w:rsidR="00FD550F" w:rsidRPr="00AE1409" w:rsidRDefault="00FD550F" w:rsidP="00AE1409"/>
        </w:tc>
      </w:tr>
      <w:tr w:rsidR="00FD550F" w:rsidRPr="00AE1409" w14:paraId="0ED97EAC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37E4CD0" w14:textId="77777777" w:rsidR="00FD550F" w:rsidRPr="00AE1409" w:rsidRDefault="00FD550F" w:rsidP="00AE1409">
            <w:r w:rsidRPr="00AE1409">
              <w:t>2.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832CD2" w14:textId="43753BA7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3F71533" w14:textId="77777777" w:rsidR="00FD550F" w:rsidRPr="00AE1409" w:rsidRDefault="00FD550F" w:rsidP="00AE1409">
            <w:r w:rsidRPr="00AE1409">
              <w:t>12.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95B661B" w14:textId="32DFEF96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E45ACF8" w14:textId="77777777" w:rsidR="00FD550F" w:rsidRPr="00AE1409" w:rsidRDefault="00FD550F" w:rsidP="00AE1409">
            <w:r w:rsidRPr="00AE1409">
              <w:t>22.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268F05B" w14:textId="2533C628" w:rsidR="00FD550F" w:rsidRPr="00AE1409" w:rsidRDefault="00FD550F" w:rsidP="00AE1409"/>
        </w:tc>
      </w:tr>
      <w:tr w:rsidR="00FD550F" w:rsidRPr="00AE1409" w14:paraId="3924EA3C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225D117" w14:textId="77777777" w:rsidR="00FD550F" w:rsidRPr="00AE1409" w:rsidRDefault="00FD550F" w:rsidP="00AE1409">
            <w:r w:rsidRPr="00AE1409">
              <w:t>3.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8DD3506" w14:textId="00E667B9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031DF3" w14:textId="77777777" w:rsidR="00FD550F" w:rsidRPr="00AE1409" w:rsidRDefault="00FD550F" w:rsidP="00AE1409">
            <w:r w:rsidRPr="00AE1409">
              <w:t>13.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947FBEC" w14:textId="7A2E4B13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8B12329" w14:textId="77777777" w:rsidR="00FD550F" w:rsidRPr="00AE1409" w:rsidRDefault="00FD550F" w:rsidP="00AE1409">
            <w:r w:rsidRPr="00AE1409">
              <w:t>23.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9987749" w14:textId="25C9C5AC" w:rsidR="00FD550F" w:rsidRPr="00AE1409" w:rsidRDefault="00FD550F" w:rsidP="00AE1409"/>
        </w:tc>
      </w:tr>
      <w:tr w:rsidR="00FD550F" w:rsidRPr="00AE1409" w14:paraId="46C5273B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CFECDD1" w14:textId="77777777" w:rsidR="00FD550F" w:rsidRPr="00AE1409" w:rsidRDefault="00FD550F" w:rsidP="00AE1409">
            <w:r w:rsidRPr="00AE1409">
              <w:t>4.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3ADAE9" w14:textId="23D63D6A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77621EA" w14:textId="77777777" w:rsidR="00FD550F" w:rsidRPr="00AE1409" w:rsidRDefault="00FD550F" w:rsidP="00AE1409">
            <w:r w:rsidRPr="00AE1409">
              <w:t>14.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ECF1B0" w14:textId="12105413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016C3C" w14:textId="77777777" w:rsidR="00FD550F" w:rsidRPr="00AE1409" w:rsidRDefault="00FD550F" w:rsidP="00AE1409">
            <w:r w:rsidRPr="00AE1409">
              <w:t>24.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100CCFE" w14:textId="6F8A2D86" w:rsidR="00FD550F" w:rsidRPr="00AE1409" w:rsidRDefault="00FD550F" w:rsidP="00AE1409"/>
        </w:tc>
      </w:tr>
      <w:tr w:rsidR="00FD550F" w:rsidRPr="00AE1409" w14:paraId="2BC420AD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6D90D71" w14:textId="77777777" w:rsidR="00FD550F" w:rsidRPr="00AE1409" w:rsidRDefault="00FD550F" w:rsidP="00AE1409">
            <w:r w:rsidRPr="00AE1409">
              <w:t>5.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47EDF1F" w14:textId="23D393C7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30615DD" w14:textId="77777777" w:rsidR="00FD550F" w:rsidRPr="00AE1409" w:rsidRDefault="00FD550F" w:rsidP="00AE1409">
            <w:r w:rsidRPr="00AE1409">
              <w:t>15.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242762F" w14:textId="3A1782EA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4BE291" w14:textId="77777777" w:rsidR="00FD550F" w:rsidRPr="00AE1409" w:rsidRDefault="00FD550F" w:rsidP="00AE1409">
            <w:r w:rsidRPr="00AE1409">
              <w:t>25.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ABCE5AE" w14:textId="31D3BECF" w:rsidR="00FD550F" w:rsidRPr="00AE1409" w:rsidRDefault="00FD550F" w:rsidP="00AE1409"/>
        </w:tc>
      </w:tr>
      <w:tr w:rsidR="00FD550F" w:rsidRPr="00AE1409" w14:paraId="2BA5843A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5155AB3" w14:textId="77777777" w:rsidR="00FD550F" w:rsidRPr="00AE1409" w:rsidRDefault="00FD550F" w:rsidP="00AE1409">
            <w:r w:rsidRPr="00AE1409">
              <w:t>6.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E2645DF" w14:textId="431FC6AB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564AEC" w14:textId="77777777" w:rsidR="00FD550F" w:rsidRPr="00AE1409" w:rsidRDefault="00FD550F" w:rsidP="00AE1409">
            <w:r w:rsidRPr="00AE1409">
              <w:t>16.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533841" w14:textId="31B53F9D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F202B04" w14:textId="77777777" w:rsidR="00FD550F" w:rsidRPr="00AE1409" w:rsidRDefault="00FD550F" w:rsidP="00AE1409">
            <w:r w:rsidRPr="00AE1409">
              <w:t>26.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CA1F0F4" w14:textId="28729739" w:rsidR="00FD550F" w:rsidRPr="00AE1409" w:rsidRDefault="00FD550F" w:rsidP="00AE1409"/>
        </w:tc>
      </w:tr>
      <w:tr w:rsidR="00FD550F" w:rsidRPr="00AE1409" w14:paraId="47F50D86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1D9DD3" w14:textId="77777777" w:rsidR="00FD550F" w:rsidRPr="00AE1409" w:rsidRDefault="00FD550F" w:rsidP="00AE1409">
            <w:r w:rsidRPr="00AE1409">
              <w:t>7.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7CE78C5" w14:textId="4B08792D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96437A3" w14:textId="77777777" w:rsidR="00FD550F" w:rsidRPr="00AE1409" w:rsidRDefault="00FD550F" w:rsidP="00AE1409">
            <w:r w:rsidRPr="00AE1409">
              <w:t>17.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6FBCCED" w14:textId="5BDDDC95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124328A" w14:textId="77777777" w:rsidR="00FD550F" w:rsidRPr="00AE1409" w:rsidRDefault="00FD550F" w:rsidP="00AE1409">
            <w:r w:rsidRPr="00AE1409">
              <w:t>27.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4F14BC8" w14:textId="0C95FD54" w:rsidR="00FD550F" w:rsidRPr="00AE1409" w:rsidRDefault="00FD550F" w:rsidP="00AE1409"/>
        </w:tc>
      </w:tr>
      <w:tr w:rsidR="00FD550F" w:rsidRPr="00AE1409" w14:paraId="718519E6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AE85F01" w14:textId="77777777" w:rsidR="00FD550F" w:rsidRPr="00AE1409" w:rsidRDefault="00FD550F" w:rsidP="00AE1409">
            <w:r w:rsidRPr="00AE1409">
              <w:t>8.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14ADAA" w14:textId="4EBAAF6A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DA44EA1" w14:textId="77777777" w:rsidR="00FD550F" w:rsidRPr="00AE1409" w:rsidRDefault="00FD550F" w:rsidP="00AE1409">
            <w:r w:rsidRPr="00AE1409">
              <w:t>18.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572061" w14:textId="0ED99E8D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543E220" w14:textId="77777777" w:rsidR="00FD550F" w:rsidRPr="00AE1409" w:rsidRDefault="00FD550F" w:rsidP="00AE1409">
            <w:r w:rsidRPr="00AE1409">
              <w:t>28.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823055" w14:textId="259020B7" w:rsidR="00FD550F" w:rsidRPr="00AE1409" w:rsidRDefault="00FD550F" w:rsidP="00AE1409"/>
        </w:tc>
      </w:tr>
      <w:tr w:rsidR="00FD550F" w:rsidRPr="00AE1409" w14:paraId="44070529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8161FCB" w14:textId="77777777" w:rsidR="00FD550F" w:rsidRPr="00AE1409" w:rsidRDefault="00FD550F" w:rsidP="00AE1409">
            <w:r w:rsidRPr="00AE1409">
              <w:t>9.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3F7169" w14:textId="05401FF1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3A9B0BF" w14:textId="77777777" w:rsidR="00FD550F" w:rsidRPr="00AE1409" w:rsidRDefault="00FD550F" w:rsidP="00AE1409">
            <w:r w:rsidRPr="00AE1409">
              <w:t>19.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EEE8F81" w14:textId="6C730592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EA71D9B" w14:textId="77777777" w:rsidR="00FD550F" w:rsidRPr="00AE1409" w:rsidRDefault="00FD550F" w:rsidP="00AE1409">
            <w:r w:rsidRPr="00AE1409">
              <w:t>29.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10410D7" w14:textId="41B9C429" w:rsidR="00FD550F" w:rsidRPr="00AE1409" w:rsidRDefault="00FD550F" w:rsidP="00AE1409"/>
        </w:tc>
      </w:tr>
      <w:tr w:rsidR="00FD550F" w:rsidRPr="00AE1409" w14:paraId="04B2DAE7" w14:textId="77777777" w:rsidTr="00FD550F">
        <w:trPr>
          <w:trHeight w:val="397"/>
          <w:jc w:val="center"/>
        </w:trPr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D9D852D" w14:textId="77777777" w:rsidR="00FD550F" w:rsidRPr="00AE1409" w:rsidRDefault="00FD550F" w:rsidP="00AE1409">
            <w:r w:rsidRPr="00AE1409">
              <w:t>10.</w:t>
            </w:r>
          </w:p>
        </w:tc>
        <w:tc>
          <w:tcPr>
            <w:tcW w:w="151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C5DD5E0" w14:textId="5AFAABCC" w:rsidR="00FD550F" w:rsidRPr="00AE1409" w:rsidRDefault="00FD550F" w:rsidP="00AE1409"/>
        </w:tc>
        <w:tc>
          <w:tcPr>
            <w:tcW w:w="20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BCDB086" w14:textId="77777777" w:rsidR="00FD550F" w:rsidRPr="00AE1409" w:rsidRDefault="00FD550F" w:rsidP="00AE1409">
            <w:r w:rsidRPr="00AE1409">
              <w:t>20.</w:t>
            </w:r>
          </w:p>
        </w:tc>
        <w:tc>
          <w:tcPr>
            <w:tcW w:w="144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6E2E65E" w14:textId="4FAFF16D" w:rsidR="00FD550F" w:rsidRPr="00AE1409" w:rsidRDefault="00FD550F" w:rsidP="00AE1409"/>
        </w:tc>
        <w:tc>
          <w:tcPr>
            <w:tcW w:w="1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A30110D" w14:textId="77777777" w:rsidR="00FD550F" w:rsidRPr="00AE1409" w:rsidRDefault="00FD550F" w:rsidP="00AE1409">
            <w:r w:rsidRPr="00AE1409">
              <w:t>30.</w:t>
            </w:r>
          </w:p>
        </w:tc>
        <w:tc>
          <w:tcPr>
            <w:tcW w:w="152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9AC5E85" w14:textId="2E8A4970" w:rsidR="00FD550F" w:rsidRPr="00AE1409" w:rsidRDefault="00FD550F" w:rsidP="00AE1409"/>
        </w:tc>
      </w:tr>
      <w:tr w:rsidR="00AE1409" w:rsidRPr="00AE1409" w14:paraId="13169E46" w14:textId="77777777" w:rsidTr="00FD550F">
        <w:trPr>
          <w:trHeight w:val="340"/>
          <w:jc w:val="center"/>
        </w:trPr>
        <w:tc>
          <w:tcPr>
            <w:tcW w:w="1715" w:type="pct"/>
            <w:gridSpan w:val="2"/>
            <w:tcBorders>
              <w:top w:val="single" w:sz="4" w:space="0" w:color="F2F2F2" w:themeColor="background1" w:themeShade="F2"/>
            </w:tcBorders>
            <w:shd w:val="clear" w:color="auto" w:fill="D9D9D9" w:themeFill="background1" w:themeFillShade="D9"/>
          </w:tcPr>
          <w:p w14:paraId="5C848770" w14:textId="77777777" w:rsidR="00AE1409" w:rsidRPr="00AE1409" w:rsidRDefault="00AE1409" w:rsidP="00AE1409">
            <w:pPr>
              <w:jc w:val="right"/>
              <w:rPr>
                <w:b/>
                <w:bCs/>
              </w:rPr>
            </w:pPr>
            <w:r w:rsidRPr="00AE1409">
              <w:rPr>
                <w:b/>
                <w:bCs/>
              </w:rPr>
              <w:t>Exposición total:</w:t>
            </w:r>
          </w:p>
        </w:tc>
        <w:tc>
          <w:tcPr>
            <w:tcW w:w="3285" w:type="pct"/>
            <w:gridSpan w:val="4"/>
            <w:tcBorders>
              <w:top w:val="single" w:sz="4" w:space="0" w:color="F2F2F2" w:themeColor="background1" w:themeShade="F2"/>
            </w:tcBorders>
          </w:tcPr>
          <w:p w14:paraId="634CC461" w14:textId="77777777" w:rsidR="00AE1409" w:rsidRPr="00AE1409" w:rsidRDefault="00AE1409" w:rsidP="00AE1409">
            <w:pPr>
              <w:jc w:val="center"/>
            </w:pPr>
          </w:p>
        </w:tc>
      </w:tr>
    </w:tbl>
    <w:p w14:paraId="19F06E54" w14:textId="0E0A25F1" w:rsidR="00AE1409" w:rsidRDefault="00AE1409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895"/>
        <w:gridCol w:w="8895"/>
      </w:tblGrid>
      <w:tr w:rsidR="00AE1409" w:rsidRPr="0005452C" w14:paraId="3B8D5A99" w14:textId="77777777" w:rsidTr="00AA3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pct"/>
            <w:tcBorders>
              <w:right w:val="single" w:sz="4" w:space="0" w:color="F2F2F2" w:themeColor="background1" w:themeShade="F2"/>
            </w:tcBorders>
          </w:tcPr>
          <w:p w14:paraId="37C5556C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122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86ADFF6" w14:textId="77777777" w:rsidR="00AE1409" w:rsidRDefault="00AE140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271E9E09" w14:textId="77777777" w:rsidR="00AE1409" w:rsidRDefault="00AE1409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5CA1858D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8D97A65" w14:textId="77777777" w:rsidR="00AE1409" w:rsidRDefault="00AE1409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AE1409" w:rsidRPr="0005452C" w14:paraId="282D0D59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A39543B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460FF40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AE1409" w:rsidRPr="0005452C" w14:paraId="0205E920" w14:textId="77777777" w:rsidTr="00AE1409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6365D3AA" w14:textId="77777777" w:rsidR="00AE1409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547613C6" w14:textId="77777777" w:rsidR="00AE1409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50E165CD" w14:textId="77777777" w:rsidR="00AE1409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20B3F43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486ECB8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7342097" w14:textId="77777777" w:rsidR="00AE1409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5D32136" w14:textId="77777777" w:rsidR="00AE1409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FAE0515" w14:textId="77777777" w:rsidR="00AE1409" w:rsidRPr="0005452C" w:rsidRDefault="00AE140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E1409" w:rsidRPr="0005452C" w14:paraId="1B2337A9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7CD12B8" w14:textId="77777777" w:rsidR="00AE1409" w:rsidRPr="00C9524D" w:rsidRDefault="00AE1409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153E91F" w14:textId="77777777" w:rsidR="00AE1409" w:rsidRPr="00C9524D" w:rsidRDefault="00AE1409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75430CBF" w14:textId="1ECE7E0D" w:rsidR="00AE1409" w:rsidRDefault="00AE1409"/>
    <w:p w14:paraId="72C67377" w14:textId="6A8B7422" w:rsidR="00442BDC" w:rsidRPr="00442BDC" w:rsidRDefault="00442BDC" w:rsidP="00442BDC"/>
    <w:p w14:paraId="02F32E2C" w14:textId="463EFE17" w:rsidR="00442BDC" w:rsidRPr="00442BDC" w:rsidRDefault="00442BDC" w:rsidP="00442BDC"/>
    <w:p w14:paraId="79A6835C" w14:textId="040A4A73" w:rsidR="00442BDC" w:rsidRDefault="00442BDC" w:rsidP="00442BDC"/>
    <w:p w14:paraId="19D6D228" w14:textId="77777777" w:rsidR="00442BDC" w:rsidRPr="00442BDC" w:rsidRDefault="00442BDC" w:rsidP="00442BDC">
      <w:pPr>
        <w:jc w:val="right"/>
      </w:pPr>
    </w:p>
    <w:sectPr w:rsidR="00442BDC" w:rsidRPr="00442BDC" w:rsidSect="00AE1409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5574F" w14:textId="77777777" w:rsidR="008160A2" w:rsidRDefault="008160A2" w:rsidP="00AF6389">
      <w:pPr>
        <w:spacing w:after="0" w:line="240" w:lineRule="auto"/>
      </w:pPr>
      <w:r>
        <w:separator/>
      </w:r>
    </w:p>
  </w:endnote>
  <w:endnote w:type="continuationSeparator" w:id="0">
    <w:p w14:paraId="1A35A3DA" w14:textId="77777777" w:rsidR="008160A2" w:rsidRDefault="008160A2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442BDC" w14:paraId="3DB31D75" w14:textId="77777777" w:rsidTr="00AA0238">
      <w:tc>
        <w:tcPr>
          <w:tcW w:w="1555" w:type="dxa"/>
        </w:tcPr>
        <w:p w14:paraId="5548FFF8" w14:textId="77777777" w:rsidR="00442BDC" w:rsidRPr="001F1003" w:rsidRDefault="00442BD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FRA-EAUV-001</w:t>
          </w:r>
        </w:p>
      </w:tc>
      <w:tc>
        <w:tcPr>
          <w:tcW w:w="850" w:type="dxa"/>
        </w:tcPr>
        <w:p w14:paraId="6C90AF8C" w14:textId="77777777" w:rsidR="00442BDC" w:rsidRPr="001F1003" w:rsidRDefault="00442BDC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1F98A308" w14:textId="4B715906" w:rsidR="00442BDC" w:rsidRPr="001F1003" w:rsidRDefault="00442BDC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1B7DEA26" w14:textId="77777777" w:rsidR="00580A44" w:rsidRDefault="00580A4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761B709" wp14:editId="5AB7C9D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9F402" w14:textId="77777777" w:rsidR="008160A2" w:rsidRDefault="008160A2" w:rsidP="00AF6389">
      <w:pPr>
        <w:spacing w:after="0" w:line="240" w:lineRule="auto"/>
      </w:pPr>
      <w:r>
        <w:separator/>
      </w:r>
    </w:p>
  </w:footnote>
  <w:footnote w:type="continuationSeparator" w:id="0">
    <w:p w14:paraId="40101C0A" w14:textId="77777777" w:rsidR="008160A2" w:rsidRDefault="008160A2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AA3620" w:rsidRPr="0059732C" w14:paraId="55CEB6E7" w14:textId="77777777" w:rsidTr="00AA3620">
      <w:tc>
        <w:tcPr>
          <w:tcW w:w="2547" w:type="dxa"/>
          <w:vMerge w:val="restart"/>
        </w:tcPr>
        <w:p w14:paraId="7C18CBC7" w14:textId="6A0FF9F6" w:rsidR="00AA3620" w:rsidRPr="0059732C" w:rsidRDefault="00363132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1F52EFC" wp14:editId="36181A24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5E4E9AC9" w14:textId="77777777" w:rsidR="00AA3620" w:rsidRPr="0059732C" w:rsidRDefault="00AA3620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894F6DA" w14:textId="00684650" w:rsidR="00AA3620" w:rsidRPr="00442BDC" w:rsidRDefault="00442BDC" w:rsidP="00AA3620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Formato: </w:t>
          </w:r>
          <w:r w:rsidR="00363132" w:rsidRPr="00442BDC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R</w:t>
          </w:r>
          <w:r w:rsidR="00AA3620" w:rsidRPr="00442BDC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egistro de análisis de envejecimiento acelerado por UV</w:t>
          </w:r>
        </w:p>
      </w:tc>
    </w:tr>
    <w:tr w:rsidR="00AA3620" w:rsidRPr="0059732C" w14:paraId="166D6927" w14:textId="77777777" w:rsidTr="004D188C">
      <w:tc>
        <w:tcPr>
          <w:tcW w:w="2547" w:type="dxa"/>
          <w:vMerge/>
        </w:tcPr>
        <w:p w14:paraId="764B8E1C" w14:textId="77777777" w:rsidR="00AA3620" w:rsidRPr="0059732C" w:rsidRDefault="00AA3620">
          <w:pPr>
            <w:pStyle w:val="Encabezado"/>
          </w:pPr>
        </w:p>
      </w:tc>
      <w:tc>
        <w:tcPr>
          <w:tcW w:w="709" w:type="dxa"/>
        </w:tcPr>
        <w:p w14:paraId="4B97D257" w14:textId="77777777" w:rsidR="00AA3620" w:rsidRPr="0059732C" w:rsidRDefault="00AA3620">
          <w:pPr>
            <w:pStyle w:val="Encabezado"/>
          </w:pPr>
        </w:p>
      </w:tc>
      <w:tc>
        <w:tcPr>
          <w:tcW w:w="7534" w:type="dxa"/>
          <w:vMerge/>
        </w:tcPr>
        <w:p w14:paraId="4274D071" w14:textId="403D6CA7" w:rsidR="00AA3620" w:rsidRPr="0059732C" w:rsidRDefault="00AA3620" w:rsidP="0040528C">
          <w:pPr>
            <w:pStyle w:val="Encabezado"/>
          </w:pPr>
        </w:p>
      </w:tc>
    </w:tr>
    <w:tr w:rsidR="00AA3620" w:rsidRPr="0059732C" w14:paraId="7B39EBB9" w14:textId="77777777" w:rsidTr="0040528C">
      <w:tc>
        <w:tcPr>
          <w:tcW w:w="2547" w:type="dxa"/>
          <w:vMerge/>
        </w:tcPr>
        <w:p w14:paraId="7E67B86F" w14:textId="77777777" w:rsidR="00AA3620" w:rsidRPr="0059732C" w:rsidRDefault="00AA3620" w:rsidP="0059732C">
          <w:pPr>
            <w:pStyle w:val="Encabezado"/>
          </w:pPr>
        </w:p>
      </w:tc>
      <w:tc>
        <w:tcPr>
          <w:tcW w:w="709" w:type="dxa"/>
        </w:tcPr>
        <w:p w14:paraId="6C1B6E29" w14:textId="77777777" w:rsidR="00AA3620" w:rsidRPr="0059732C" w:rsidRDefault="00AA3620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35E1433" w14:textId="2E147A28" w:rsidR="00AA3620" w:rsidRPr="0059732C" w:rsidRDefault="00AA3620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442BDC" w:rsidRPr="0059732C" w14:paraId="3C4B233D" w14:textId="77777777" w:rsidTr="00B232E8">
      <w:tc>
        <w:tcPr>
          <w:tcW w:w="2547" w:type="dxa"/>
          <w:vMerge/>
        </w:tcPr>
        <w:p w14:paraId="78151A81" w14:textId="77777777" w:rsidR="00442BDC" w:rsidRPr="0059732C" w:rsidRDefault="00442BDC" w:rsidP="0059732C">
          <w:pPr>
            <w:pStyle w:val="Encabezado"/>
          </w:pPr>
        </w:p>
      </w:tc>
      <w:tc>
        <w:tcPr>
          <w:tcW w:w="709" w:type="dxa"/>
        </w:tcPr>
        <w:p w14:paraId="5CA6C245" w14:textId="77777777" w:rsidR="00442BDC" w:rsidRPr="0059732C" w:rsidRDefault="00442BDC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62AD5A4E" w14:textId="77777777" w:rsidR="00442BDC" w:rsidRDefault="00442BDC" w:rsidP="00442BD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6B29C3D8" w14:textId="3A965CD9" w:rsidR="00442BDC" w:rsidRPr="0059732C" w:rsidRDefault="00442BDC" w:rsidP="00442BDC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2B220AB" w14:textId="77777777" w:rsidR="00AA3620" w:rsidRDefault="00AA36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D3D2E"/>
    <w:rsid w:val="001F1003"/>
    <w:rsid w:val="001F6E8C"/>
    <w:rsid w:val="00297A61"/>
    <w:rsid w:val="002E209A"/>
    <w:rsid w:val="00301793"/>
    <w:rsid w:val="00363132"/>
    <w:rsid w:val="0040528C"/>
    <w:rsid w:val="00431627"/>
    <w:rsid w:val="00442BDC"/>
    <w:rsid w:val="00473807"/>
    <w:rsid w:val="00482AB9"/>
    <w:rsid w:val="00580A44"/>
    <w:rsid w:val="0059732C"/>
    <w:rsid w:val="005A29D9"/>
    <w:rsid w:val="00797221"/>
    <w:rsid w:val="007C65E2"/>
    <w:rsid w:val="008160A2"/>
    <w:rsid w:val="008F47A5"/>
    <w:rsid w:val="009D5C09"/>
    <w:rsid w:val="00AA3620"/>
    <w:rsid w:val="00AE1409"/>
    <w:rsid w:val="00AF6389"/>
    <w:rsid w:val="00B01EA1"/>
    <w:rsid w:val="00C2034C"/>
    <w:rsid w:val="00CA5A78"/>
    <w:rsid w:val="00D36A33"/>
    <w:rsid w:val="00D96538"/>
    <w:rsid w:val="00E16798"/>
    <w:rsid w:val="00E67978"/>
    <w:rsid w:val="00EC627D"/>
    <w:rsid w:val="00F07028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FF86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DC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442BDC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2BDC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40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7</cp:revision>
  <dcterms:created xsi:type="dcterms:W3CDTF">2020-03-23T12:28:00Z</dcterms:created>
  <dcterms:modified xsi:type="dcterms:W3CDTF">2020-11-12T21:37:00Z</dcterms:modified>
</cp:coreProperties>
</file>