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3114"/>
        <w:gridCol w:w="3543"/>
        <w:gridCol w:w="2128"/>
        <w:gridCol w:w="2005"/>
      </w:tblGrid>
      <w:tr w:rsidR="00B51419" w:rsidRPr="007230CC" w14:paraId="56D2F1F6" w14:textId="77777777" w:rsidTr="00B51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shd w:val="clear" w:color="auto" w:fill="auto"/>
          </w:tcPr>
          <w:p w14:paraId="1B4E7EF0" w14:textId="77777777" w:rsidR="00B51419" w:rsidRPr="00675451" w:rsidRDefault="00B51419" w:rsidP="00E30252">
            <w:pPr>
              <w:rPr>
                <w:sz w:val="16"/>
                <w:szCs w:val="16"/>
              </w:rPr>
            </w:pPr>
          </w:p>
        </w:tc>
        <w:tc>
          <w:tcPr>
            <w:tcW w:w="1642" w:type="pct"/>
            <w:shd w:val="clear" w:color="auto" w:fill="auto"/>
          </w:tcPr>
          <w:p w14:paraId="2D6871CA" w14:textId="77777777" w:rsidR="00B51419" w:rsidRPr="007230CC" w:rsidRDefault="00B51419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1AE2197E" w14:textId="2D823175" w:rsidR="00B51419" w:rsidRPr="00B51419" w:rsidRDefault="00B51419" w:rsidP="00B5141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419">
              <w:rPr>
                <w:sz w:val="16"/>
                <w:szCs w:val="16"/>
              </w:rPr>
              <w:t>Folio</w:t>
            </w:r>
          </w:p>
        </w:tc>
        <w:tc>
          <w:tcPr>
            <w:tcW w:w="929" w:type="pct"/>
          </w:tcPr>
          <w:p w14:paraId="6EF8B8B5" w14:textId="77777777" w:rsidR="00B51419" w:rsidRPr="00B51419" w:rsidRDefault="00B51419" w:rsidP="00B5141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16"/>
                <w:szCs w:val="16"/>
              </w:rPr>
            </w:pPr>
          </w:p>
        </w:tc>
      </w:tr>
      <w:tr w:rsidR="00B751D7" w:rsidRPr="007230CC" w14:paraId="61D9E91C" w14:textId="77777777" w:rsidTr="00E30252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</w:tcPr>
          <w:p w14:paraId="67EDCC48" w14:textId="77777777" w:rsidR="00B751D7" w:rsidRPr="007230CC" w:rsidRDefault="00B751D7" w:rsidP="00E30252">
            <w:pPr>
              <w:rPr>
                <w:sz w:val="16"/>
                <w:szCs w:val="16"/>
              </w:rPr>
            </w:pPr>
            <w:bookmarkStart w:id="0" w:name="_Hlk38454252"/>
            <w:r w:rsidRPr="00675451">
              <w:rPr>
                <w:sz w:val="16"/>
                <w:szCs w:val="16"/>
              </w:rPr>
              <w:t>Folio de solicitud de servicio interno</w:t>
            </w:r>
          </w:p>
        </w:tc>
        <w:tc>
          <w:tcPr>
            <w:tcW w:w="1642" w:type="pct"/>
          </w:tcPr>
          <w:p w14:paraId="28C2D3C7" w14:textId="77777777" w:rsidR="00B751D7" w:rsidRPr="00B51419" w:rsidRDefault="00B751D7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5543492A" w14:textId="77777777" w:rsidR="00B751D7" w:rsidRPr="00B51419" w:rsidRDefault="00B751D7" w:rsidP="00B51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B51419">
              <w:rPr>
                <w:b/>
                <w:sz w:val="16"/>
                <w:szCs w:val="16"/>
              </w:rPr>
              <w:t>Fecha inicio de análisis</w:t>
            </w:r>
          </w:p>
        </w:tc>
        <w:tc>
          <w:tcPr>
            <w:tcW w:w="929" w:type="pct"/>
          </w:tcPr>
          <w:p w14:paraId="115AC23A" w14:textId="78343CBB" w:rsidR="00B751D7" w:rsidRPr="00B51419" w:rsidRDefault="00B751D7" w:rsidP="00B51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</w:tr>
      <w:tr w:rsidR="00B751D7" w:rsidRPr="007230CC" w14:paraId="7F857A33" w14:textId="77777777" w:rsidTr="00B51419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</w:tcPr>
          <w:p w14:paraId="7FD0C04B" w14:textId="77777777" w:rsidR="00B751D7" w:rsidRPr="007230CC" w:rsidRDefault="00B751D7" w:rsidP="00E30252">
            <w:pPr>
              <w:rPr>
                <w:sz w:val="16"/>
                <w:szCs w:val="16"/>
              </w:rPr>
            </w:pPr>
            <w:r w:rsidRPr="00675451">
              <w:rPr>
                <w:bCs/>
                <w:sz w:val="16"/>
                <w:szCs w:val="16"/>
              </w:rPr>
              <w:t xml:space="preserve">ID interno de </w:t>
            </w:r>
            <w:r>
              <w:rPr>
                <w:bCs/>
                <w:sz w:val="16"/>
                <w:szCs w:val="16"/>
              </w:rPr>
              <w:t>m</w:t>
            </w:r>
            <w:r w:rsidRPr="00675451">
              <w:rPr>
                <w:bCs/>
                <w:sz w:val="16"/>
                <w:szCs w:val="16"/>
              </w:rPr>
              <w:t>uestra</w:t>
            </w:r>
          </w:p>
        </w:tc>
        <w:tc>
          <w:tcPr>
            <w:tcW w:w="1642" w:type="pct"/>
          </w:tcPr>
          <w:p w14:paraId="066DF762" w14:textId="77777777" w:rsidR="00B751D7" w:rsidRPr="00B51419" w:rsidRDefault="00B751D7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43B82113" w14:textId="77777777" w:rsidR="00B751D7" w:rsidRPr="00B51419" w:rsidRDefault="00B751D7" w:rsidP="00B51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B51419">
              <w:rPr>
                <w:b/>
                <w:sz w:val="16"/>
                <w:szCs w:val="16"/>
              </w:rPr>
              <w:t>Fecha final de análisis</w:t>
            </w:r>
          </w:p>
        </w:tc>
        <w:tc>
          <w:tcPr>
            <w:tcW w:w="929" w:type="pct"/>
          </w:tcPr>
          <w:p w14:paraId="09D9B1C5" w14:textId="070AD9EF" w:rsidR="00B751D7" w:rsidRPr="00B51419" w:rsidRDefault="00B751D7" w:rsidP="00B51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</w:tr>
      <w:bookmarkEnd w:id="0"/>
    </w:tbl>
    <w:p w14:paraId="39B9DEC2" w14:textId="31C5D5F9" w:rsidR="00B751D7" w:rsidRDefault="00B751D7"/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B751D7" w:rsidRPr="00B751D7" w14:paraId="1C1375D0" w14:textId="77777777" w:rsidTr="00B75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1AE0AEBF" w14:textId="574AA26C" w:rsidR="00B751D7" w:rsidRPr="00B751D7" w:rsidRDefault="00B751D7">
            <w:pPr>
              <w:rPr>
                <w:sz w:val="16"/>
                <w:szCs w:val="16"/>
              </w:rPr>
            </w:pPr>
            <w:r w:rsidRPr="00B751D7">
              <w:rPr>
                <w:sz w:val="16"/>
                <w:szCs w:val="16"/>
              </w:rPr>
              <w:t>Te</w:t>
            </w:r>
            <w:r>
              <w:rPr>
                <w:sz w:val="16"/>
                <w:szCs w:val="16"/>
              </w:rPr>
              <w:t>mperatura</w:t>
            </w:r>
          </w:p>
        </w:tc>
        <w:tc>
          <w:tcPr>
            <w:tcW w:w="1798" w:type="dxa"/>
          </w:tcPr>
          <w:p w14:paraId="389CA3D6" w14:textId="77777777" w:rsidR="00B751D7" w:rsidRPr="00B51419" w:rsidRDefault="00B75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1798" w:type="dxa"/>
            <w:shd w:val="clear" w:color="auto" w:fill="D9D9D9" w:themeFill="background1" w:themeFillShade="D9"/>
          </w:tcPr>
          <w:p w14:paraId="6C462966" w14:textId="69D2280F" w:rsidR="00B751D7" w:rsidRPr="00B751D7" w:rsidRDefault="00B75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Humedad relativa</w:t>
            </w:r>
          </w:p>
        </w:tc>
        <w:tc>
          <w:tcPr>
            <w:tcW w:w="1798" w:type="dxa"/>
          </w:tcPr>
          <w:p w14:paraId="5AAF1408" w14:textId="77777777" w:rsidR="00B751D7" w:rsidRPr="00B51419" w:rsidRDefault="00B75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1799" w:type="dxa"/>
            <w:shd w:val="clear" w:color="auto" w:fill="D9D9D9" w:themeFill="background1" w:themeFillShade="D9"/>
          </w:tcPr>
          <w:p w14:paraId="09A058FE" w14:textId="3BF977C8" w:rsidR="00B751D7" w:rsidRPr="00B751D7" w:rsidRDefault="00B75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Código de la regla</w:t>
            </w:r>
          </w:p>
        </w:tc>
        <w:tc>
          <w:tcPr>
            <w:tcW w:w="1799" w:type="dxa"/>
          </w:tcPr>
          <w:p w14:paraId="6782B2D5" w14:textId="77777777" w:rsidR="00B751D7" w:rsidRPr="00B51419" w:rsidRDefault="00B75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16"/>
                <w:szCs w:val="16"/>
              </w:rPr>
            </w:pPr>
          </w:p>
        </w:tc>
      </w:tr>
    </w:tbl>
    <w:p w14:paraId="501A9709" w14:textId="77777777" w:rsidR="00B751D7" w:rsidRDefault="00B751D7"/>
    <w:p w14:paraId="02F118CB" w14:textId="2EA60850" w:rsidR="00D23579" w:rsidRDefault="00D23579" w:rsidP="00D23579">
      <w:pPr>
        <w:pStyle w:val="Ttulo1"/>
      </w:pPr>
      <w:r>
        <w:t>Resultados</w:t>
      </w:r>
    </w:p>
    <w:tbl>
      <w:tblPr>
        <w:tblStyle w:val="Estilo1"/>
        <w:tblW w:w="5000" w:type="pct"/>
        <w:tblLook w:val="04A0" w:firstRow="1" w:lastRow="0" w:firstColumn="1" w:lastColumn="0" w:noHBand="0" w:noVBand="1"/>
      </w:tblPr>
      <w:tblGrid>
        <w:gridCol w:w="1555"/>
        <w:gridCol w:w="2739"/>
        <w:gridCol w:w="2167"/>
        <w:gridCol w:w="2162"/>
        <w:gridCol w:w="2167"/>
      </w:tblGrid>
      <w:tr w:rsidR="00B31F92" w:rsidRPr="00B751D7" w14:paraId="495B651B" w14:textId="77777777" w:rsidTr="00B75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shd w:val="clear" w:color="auto" w:fill="D9E2F3" w:themeFill="accent1" w:themeFillTint="33"/>
          </w:tcPr>
          <w:p w14:paraId="748DB1CC" w14:textId="77777777" w:rsidR="00B31F92" w:rsidRPr="00B751D7" w:rsidRDefault="00B31F92" w:rsidP="00B31F92">
            <w:pPr>
              <w:rPr>
                <w:sz w:val="16"/>
                <w:szCs w:val="16"/>
              </w:rPr>
            </w:pPr>
            <w:r w:rsidRPr="00B751D7">
              <w:rPr>
                <w:sz w:val="16"/>
                <w:szCs w:val="16"/>
              </w:rPr>
              <w:t>Repetición</w:t>
            </w:r>
          </w:p>
        </w:tc>
        <w:tc>
          <w:tcPr>
            <w:tcW w:w="1269" w:type="pct"/>
            <w:shd w:val="clear" w:color="auto" w:fill="D9E2F3" w:themeFill="accent1" w:themeFillTint="33"/>
          </w:tcPr>
          <w:p w14:paraId="7AEAE767" w14:textId="77777777" w:rsidR="00B31F92" w:rsidRPr="00B751D7" w:rsidRDefault="00B31F92" w:rsidP="00B31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B751D7">
              <w:rPr>
                <w:sz w:val="16"/>
                <w:szCs w:val="16"/>
              </w:rPr>
              <w:t>Largo (cm)</w:t>
            </w:r>
          </w:p>
        </w:tc>
        <w:tc>
          <w:tcPr>
            <w:tcW w:w="1004" w:type="pct"/>
            <w:shd w:val="clear" w:color="auto" w:fill="D9E2F3" w:themeFill="accent1" w:themeFillTint="33"/>
          </w:tcPr>
          <w:p w14:paraId="20BC43D8" w14:textId="77777777" w:rsidR="00B31F92" w:rsidRPr="00B751D7" w:rsidRDefault="00B31F92" w:rsidP="00B31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B751D7">
              <w:rPr>
                <w:sz w:val="16"/>
                <w:szCs w:val="16"/>
              </w:rPr>
              <w:t>Ancho (cm)</w:t>
            </w:r>
          </w:p>
        </w:tc>
        <w:tc>
          <w:tcPr>
            <w:tcW w:w="1002" w:type="pct"/>
            <w:shd w:val="clear" w:color="auto" w:fill="D9E2F3" w:themeFill="accent1" w:themeFillTint="33"/>
          </w:tcPr>
          <w:p w14:paraId="71837ED2" w14:textId="77777777" w:rsidR="00B31F92" w:rsidRPr="00B751D7" w:rsidRDefault="00B31F92" w:rsidP="00B31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B751D7">
              <w:rPr>
                <w:sz w:val="16"/>
                <w:szCs w:val="16"/>
              </w:rPr>
              <w:t>Fuelle 1 (cm)</w:t>
            </w:r>
          </w:p>
        </w:tc>
        <w:tc>
          <w:tcPr>
            <w:tcW w:w="1004" w:type="pct"/>
            <w:shd w:val="clear" w:color="auto" w:fill="D9E2F3" w:themeFill="accent1" w:themeFillTint="33"/>
          </w:tcPr>
          <w:p w14:paraId="5CA537D2" w14:textId="77777777" w:rsidR="00B31F92" w:rsidRPr="00B751D7" w:rsidRDefault="00B31F92" w:rsidP="00B31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B751D7">
              <w:rPr>
                <w:sz w:val="16"/>
                <w:szCs w:val="16"/>
              </w:rPr>
              <w:t>Fuelle 2 (cm)</w:t>
            </w:r>
          </w:p>
        </w:tc>
      </w:tr>
      <w:tr w:rsidR="00B31F92" w:rsidRPr="00B751D7" w14:paraId="3C7D91E5" w14:textId="77777777" w:rsidTr="00B751D7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shd w:val="clear" w:color="auto" w:fill="E7E6E6" w:themeFill="background2"/>
          </w:tcPr>
          <w:p w14:paraId="52429346" w14:textId="77777777" w:rsidR="00B31F92" w:rsidRPr="00B751D7" w:rsidRDefault="00B31F92" w:rsidP="00B31F92">
            <w:pPr>
              <w:jc w:val="center"/>
              <w:rPr>
                <w:b w:val="0"/>
                <w:bCs/>
                <w:sz w:val="16"/>
                <w:szCs w:val="16"/>
              </w:rPr>
            </w:pPr>
            <w:r w:rsidRPr="00B751D7">
              <w:rPr>
                <w:b w:val="0"/>
                <w:bCs/>
                <w:sz w:val="16"/>
                <w:szCs w:val="16"/>
              </w:rPr>
              <w:t>1</w:t>
            </w:r>
          </w:p>
        </w:tc>
        <w:tc>
          <w:tcPr>
            <w:tcW w:w="1269" w:type="pct"/>
          </w:tcPr>
          <w:p w14:paraId="5F18D5CB" w14:textId="77777777" w:rsidR="00B31F92" w:rsidRPr="00B751D7" w:rsidRDefault="00B31F92" w:rsidP="00B31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4" w:type="pct"/>
          </w:tcPr>
          <w:p w14:paraId="56CEC621" w14:textId="77777777" w:rsidR="00B31F92" w:rsidRPr="00B751D7" w:rsidRDefault="00B31F92" w:rsidP="00B31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2" w:type="pct"/>
          </w:tcPr>
          <w:p w14:paraId="5593C3B8" w14:textId="77777777" w:rsidR="00B31F92" w:rsidRPr="00B751D7" w:rsidRDefault="00B31F92" w:rsidP="00B31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4" w:type="pct"/>
          </w:tcPr>
          <w:p w14:paraId="20C83A9E" w14:textId="77777777" w:rsidR="00B31F92" w:rsidRPr="00B751D7" w:rsidRDefault="00B31F92" w:rsidP="00B31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31F92" w:rsidRPr="00B751D7" w14:paraId="3B580011" w14:textId="77777777" w:rsidTr="00B751D7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shd w:val="clear" w:color="auto" w:fill="E7E6E6" w:themeFill="background2"/>
          </w:tcPr>
          <w:p w14:paraId="3852D782" w14:textId="77777777" w:rsidR="00B31F92" w:rsidRPr="00B751D7" w:rsidRDefault="00B31F92" w:rsidP="00B31F92">
            <w:pPr>
              <w:jc w:val="center"/>
              <w:rPr>
                <w:b w:val="0"/>
                <w:bCs/>
                <w:sz w:val="16"/>
                <w:szCs w:val="16"/>
              </w:rPr>
            </w:pPr>
            <w:r w:rsidRPr="00B751D7">
              <w:rPr>
                <w:b w:val="0"/>
                <w:bCs/>
                <w:sz w:val="16"/>
                <w:szCs w:val="16"/>
              </w:rPr>
              <w:t>2</w:t>
            </w:r>
          </w:p>
        </w:tc>
        <w:tc>
          <w:tcPr>
            <w:tcW w:w="1269" w:type="pct"/>
          </w:tcPr>
          <w:p w14:paraId="5D225D7B" w14:textId="77777777" w:rsidR="00B31F92" w:rsidRPr="00B751D7" w:rsidRDefault="00B31F92" w:rsidP="00B31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4" w:type="pct"/>
          </w:tcPr>
          <w:p w14:paraId="0A692DED" w14:textId="77777777" w:rsidR="00B31F92" w:rsidRPr="00B751D7" w:rsidRDefault="00B31F92" w:rsidP="00B31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2" w:type="pct"/>
          </w:tcPr>
          <w:p w14:paraId="00138257" w14:textId="77777777" w:rsidR="00B31F92" w:rsidRPr="00B751D7" w:rsidRDefault="00B31F92" w:rsidP="00B31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4" w:type="pct"/>
          </w:tcPr>
          <w:p w14:paraId="077C01A6" w14:textId="77777777" w:rsidR="00B31F92" w:rsidRPr="00B751D7" w:rsidRDefault="00B31F92" w:rsidP="00B31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31F92" w:rsidRPr="00B751D7" w14:paraId="00A21726" w14:textId="77777777" w:rsidTr="00B751D7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shd w:val="clear" w:color="auto" w:fill="E7E6E6" w:themeFill="background2"/>
          </w:tcPr>
          <w:p w14:paraId="3A076D9A" w14:textId="77777777" w:rsidR="00B31F92" w:rsidRPr="00B751D7" w:rsidRDefault="00B31F92" w:rsidP="00B31F92">
            <w:pPr>
              <w:jc w:val="center"/>
              <w:rPr>
                <w:b w:val="0"/>
                <w:bCs/>
                <w:sz w:val="16"/>
                <w:szCs w:val="16"/>
              </w:rPr>
            </w:pPr>
            <w:r w:rsidRPr="00B751D7">
              <w:rPr>
                <w:b w:val="0"/>
                <w:bCs/>
                <w:sz w:val="16"/>
                <w:szCs w:val="16"/>
              </w:rPr>
              <w:t>3</w:t>
            </w:r>
          </w:p>
        </w:tc>
        <w:tc>
          <w:tcPr>
            <w:tcW w:w="1269" w:type="pct"/>
          </w:tcPr>
          <w:p w14:paraId="4A048403" w14:textId="77777777" w:rsidR="00B31F92" w:rsidRPr="00B751D7" w:rsidRDefault="00B31F92" w:rsidP="00B31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4" w:type="pct"/>
          </w:tcPr>
          <w:p w14:paraId="2A49437A" w14:textId="77777777" w:rsidR="00B31F92" w:rsidRPr="00B751D7" w:rsidRDefault="00B31F92" w:rsidP="00B31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2" w:type="pct"/>
          </w:tcPr>
          <w:p w14:paraId="57AE77BC" w14:textId="77777777" w:rsidR="00B31F92" w:rsidRPr="00B751D7" w:rsidRDefault="00B31F92" w:rsidP="00B31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4" w:type="pct"/>
          </w:tcPr>
          <w:p w14:paraId="5B344E06" w14:textId="77777777" w:rsidR="00B31F92" w:rsidRPr="00B751D7" w:rsidRDefault="00B31F92" w:rsidP="00B31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31F92" w:rsidRPr="00B751D7" w14:paraId="08F7703A" w14:textId="77777777" w:rsidTr="00B751D7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shd w:val="clear" w:color="auto" w:fill="E7E6E6" w:themeFill="background2"/>
          </w:tcPr>
          <w:p w14:paraId="655EAD8C" w14:textId="77777777" w:rsidR="00B31F92" w:rsidRPr="00B751D7" w:rsidRDefault="00B31F92" w:rsidP="00B31F92">
            <w:pPr>
              <w:jc w:val="center"/>
              <w:rPr>
                <w:b w:val="0"/>
                <w:bCs/>
                <w:sz w:val="16"/>
                <w:szCs w:val="16"/>
              </w:rPr>
            </w:pPr>
            <w:r w:rsidRPr="00B751D7">
              <w:rPr>
                <w:b w:val="0"/>
                <w:bCs/>
                <w:sz w:val="16"/>
                <w:szCs w:val="16"/>
              </w:rPr>
              <w:t>4</w:t>
            </w:r>
          </w:p>
        </w:tc>
        <w:tc>
          <w:tcPr>
            <w:tcW w:w="1269" w:type="pct"/>
          </w:tcPr>
          <w:p w14:paraId="7C34BC28" w14:textId="77777777" w:rsidR="00B31F92" w:rsidRPr="00B751D7" w:rsidRDefault="00B31F92" w:rsidP="00B31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4" w:type="pct"/>
          </w:tcPr>
          <w:p w14:paraId="0E235035" w14:textId="77777777" w:rsidR="00B31F92" w:rsidRPr="00B751D7" w:rsidRDefault="00B31F92" w:rsidP="00B31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2" w:type="pct"/>
          </w:tcPr>
          <w:p w14:paraId="7BC8B686" w14:textId="77777777" w:rsidR="00B31F92" w:rsidRPr="00B751D7" w:rsidRDefault="00B31F92" w:rsidP="00B31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4" w:type="pct"/>
          </w:tcPr>
          <w:p w14:paraId="5E0F3880" w14:textId="77777777" w:rsidR="00B31F92" w:rsidRPr="00B751D7" w:rsidRDefault="00B31F92" w:rsidP="00B31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31F92" w:rsidRPr="00B751D7" w14:paraId="58A7215B" w14:textId="77777777" w:rsidTr="00B751D7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shd w:val="clear" w:color="auto" w:fill="E7E6E6" w:themeFill="background2"/>
          </w:tcPr>
          <w:p w14:paraId="17991FDD" w14:textId="77777777" w:rsidR="00B31F92" w:rsidRPr="00B751D7" w:rsidRDefault="00B31F92" w:rsidP="00B31F92">
            <w:pPr>
              <w:jc w:val="center"/>
              <w:rPr>
                <w:b w:val="0"/>
                <w:bCs/>
                <w:sz w:val="16"/>
                <w:szCs w:val="16"/>
              </w:rPr>
            </w:pPr>
            <w:r w:rsidRPr="00B751D7">
              <w:rPr>
                <w:b w:val="0"/>
                <w:bCs/>
                <w:sz w:val="16"/>
                <w:szCs w:val="16"/>
              </w:rPr>
              <w:t>5</w:t>
            </w:r>
          </w:p>
        </w:tc>
        <w:tc>
          <w:tcPr>
            <w:tcW w:w="1269" w:type="pct"/>
          </w:tcPr>
          <w:p w14:paraId="68681D00" w14:textId="77777777" w:rsidR="00B31F92" w:rsidRPr="00B751D7" w:rsidRDefault="00B31F92" w:rsidP="00B31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4" w:type="pct"/>
          </w:tcPr>
          <w:p w14:paraId="7D2D8048" w14:textId="77777777" w:rsidR="00B31F92" w:rsidRPr="00B751D7" w:rsidRDefault="00B31F92" w:rsidP="00B31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2" w:type="pct"/>
          </w:tcPr>
          <w:p w14:paraId="559F50F4" w14:textId="77777777" w:rsidR="00B31F92" w:rsidRPr="00B751D7" w:rsidRDefault="00B31F92" w:rsidP="00B31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4" w:type="pct"/>
          </w:tcPr>
          <w:p w14:paraId="5BF171C9" w14:textId="77777777" w:rsidR="00B31F92" w:rsidRPr="00B751D7" w:rsidRDefault="00B31F92" w:rsidP="00B31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31F92" w:rsidRPr="00B751D7" w14:paraId="5A662BA8" w14:textId="77777777" w:rsidTr="00B751D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tcBorders>
              <w:bottom w:val="nil"/>
            </w:tcBorders>
            <w:shd w:val="clear" w:color="auto" w:fill="E7E6E6" w:themeFill="background2"/>
          </w:tcPr>
          <w:p w14:paraId="1EB78B22" w14:textId="77777777" w:rsidR="00B31F92" w:rsidRPr="00B751D7" w:rsidRDefault="00B31F92" w:rsidP="00B31F92">
            <w:pPr>
              <w:jc w:val="center"/>
              <w:rPr>
                <w:b w:val="0"/>
                <w:bCs/>
                <w:sz w:val="16"/>
                <w:szCs w:val="16"/>
              </w:rPr>
            </w:pPr>
            <w:r w:rsidRPr="00B751D7">
              <w:rPr>
                <w:b w:val="0"/>
                <w:bCs/>
                <w:sz w:val="16"/>
                <w:szCs w:val="16"/>
              </w:rPr>
              <w:t>Promedio de la dimensión (cm)</w:t>
            </w:r>
          </w:p>
        </w:tc>
        <w:tc>
          <w:tcPr>
            <w:tcW w:w="1269" w:type="pct"/>
            <w:tcBorders>
              <w:bottom w:val="nil"/>
            </w:tcBorders>
          </w:tcPr>
          <w:p w14:paraId="0261607C" w14:textId="77777777" w:rsidR="00B31F92" w:rsidRPr="00B751D7" w:rsidRDefault="00B31F92" w:rsidP="00B31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4" w:type="pct"/>
          </w:tcPr>
          <w:p w14:paraId="6CBF334F" w14:textId="77777777" w:rsidR="00B31F92" w:rsidRPr="00B751D7" w:rsidRDefault="00B31F92" w:rsidP="00B31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2" w:type="pct"/>
          </w:tcPr>
          <w:p w14:paraId="7E205BBA" w14:textId="77777777" w:rsidR="00B31F92" w:rsidRPr="00B751D7" w:rsidRDefault="00B31F92" w:rsidP="00B31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04" w:type="pct"/>
          </w:tcPr>
          <w:p w14:paraId="3A6BF36B" w14:textId="77777777" w:rsidR="00B31F92" w:rsidRPr="00B751D7" w:rsidRDefault="00B31F92" w:rsidP="00B31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23579" w:rsidRPr="00B751D7" w14:paraId="7EA90610" w14:textId="77777777" w:rsidTr="00B751D7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A5B96E" w14:textId="77777777" w:rsidR="00D23579" w:rsidRPr="00B751D7" w:rsidRDefault="00D23579" w:rsidP="00B31F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73" w:type="pct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p w14:paraId="2984616E" w14:textId="77777777" w:rsidR="00D23579" w:rsidRPr="00B751D7" w:rsidRDefault="00D23579" w:rsidP="00B31F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B751D7">
              <w:rPr>
                <w:b/>
                <w:bCs/>
                <w:sz w:val="16"/>
                <w:szCs w:val="16"/>
              </w:rPr>
              <w:t>Sumatoria de fuelle promedio:</w:t>
            </w:r>
          </w:p>
        </w:tc>
        <w:tc>
          <w:tcPr>
            <w:tcW w:w="2006" w:type="pct"/>
            <w:gridSpan w:val="2"/>
          </w:tcPr>
          <w:p w14:paraId="569A75E0" w14:textId="77777777" w:rsidR="00D23579" w:rsidRPr="00B751D7" w:rsidRDefault="00D23579" w:rsidP="00B31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6D49F3EE" w14:textId="67DD709A" w:rsidR="00B31F92" w:rsidRDefault="00B31F92"/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433"/>
        <w:gridCol w:w="9357"/>
      </w:tblGrid>
      <w:tr w:rsidR="00B31F92" w:rsidRPr="00B751D7" w14:paraId="72F7DFC0" w14:textId="77777777" w:rsidTr="00B75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tcBorders>
              <w:right w:val="single" w:sz="4" w:space="0" w:color="F2F2F2" w:themeColor="background1" w:themeShade="F2"/>
            </w:tcBorders>
            <w:shd w:val="clear" w:color="auto" w:fill="F2F2F2" w:themeFill="background1" w:themeFillShade="F2"/>
          </w:tcPr>
          <w:p w14:paraId="13D28B89" w14:textId="77777777" w:rsidR="00B31F92" w:rsidRPr="00B751D7" w:rsidRDefault="00B31F92" w:rsidP="00E71B4E">
            <w:pPr>
              <w:pStyle w:val="Encabezado"/>
              <w:tabs>
                <w:tab w:val="right" w:pos="567"/>
              </w:tabs>
              <w:jc w:val="both"/>
              <w:rPr>
                <w:rFonts w:cs="Arial"/>
                <w:sz w:val="16"/>
                <w:szCs w:val="16"/>
              </w:rPr>
            </w:pPr>
            <w:r w:rsidRPr="00B751D7">
              <w:rPr>
                <w:rFonts w:cs="Arial"/>
                <w:sz w:val="16"/>
                <w:szCs w:val="16"/>
              </w:rPr>
              <w:t>Observaciones:</w:t>
            </w:r>
          </w:p>
        </w:tc>
        <w:tc>
          <w:tcPr>
            <w:tcW w:w="433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F797E86" w14:textId="77777777" w:rsidR="00B31F92" w:rsidRPr="00B751D7" w:rsidRDefault="00B31F92" w:rsidP="00B51419">
            <w:pPr>
              <w:pStyle w:val="Encabezado"/>
              <w:tabs>
                <w:tab w:val="right" w:pos="567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</w:tr>
    </w:tbl>
    <w:p w14:paraId="533ADA38" w14:textId="77777777" w:rsidR="00B31F92" w:rsidRPr="00B751D7" w:rsidRDefault="00B31F92">
      <w:pPr>
        <w:rPr>
          <w:sz w:val="16"/>
          <w:szCs w:val="16"/>
        </w:rPr>
      </w:pPr>
    </w:p>
    <w:tbl>
      <w:tblPr>
        <w:tblStyle w:val="Estilo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B31F92" w:rsidRPr="00B751D7" w14:paraId="26504D15" w14:textId="77777777" w:rsidTr="00E71B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F2F2F2" w:themeFill="background1" w:themeFillShade="F2"/>
          </w:tcPr>
          <w:p w14:paraId="491FF5C9" w14:textId="77777777" w:rsidR="00B31F92" w:rsidRPr="00B751D7" w:rsidRDefault="00B31F92" w:rsidP="00E71B4E">
            <w:pPr>
              <w:pStyle w:val="Encabezado"/>
              <w:tabs>
                <w:tab w:val="right" w:pos="567"/>
              </w:tabs>
              <w:rPr>
                <w:rFonts w:cs="Arial"/>
                <w:sz w:val="16"/>
                <w:szCs w:val="16"/>
              </w:rPr>
            </w:pPr>
            <w:r w:rsidRPr="00B751D7">
              <w:rPr>
                <w:sz w:val="16"/>
                <w:szCs w:val="16"/>
              </w:rPr>
              <w:t>Realizó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6A24F177" w14:textId="77777777" w:rsidR="00B31F92" w:rsidRPr="00B751D7" w:rsidRDefault="00B31F92" w:rsidP="00E71B4E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B751D7">
              <w:rPr>
                <w:sz w:val="16"/>
                <w:szCs w:val="16"/>
              </w:rPr>
              <w:t>Supervisó</w:t>
            </w:r>
          </w:p>
        </w:tc>
      </w:tr>
      <w:tr w:rsidR="00B31F92" w:rsidRPr="00B751D7" w14:paraId="7722A961" w14:textId="77777777" w:rsidTr="00E71B4E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4BDF9028" w14:textId="77777777" w:rsidR="00B31F92" w:rsidRPr="00B751D7" w:rsidRDefault="00B31F92" w:rsidP="00B51419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63D17FDA" w14:textId="77777777" w:rsidR="00B31F92" w:rsidRPr="00B751D7" w:rsidRDefault="00B31F92" w:rsidP="00B51419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</w:tr>
      <w:tr w:rsidR="00B31F92" w:rsidRPr="00B751D7" w14:paraId="63EA2F6D" w14:textId="77777777" w:rsidTr="00E71B4E">
        <w:trPr>
          <w:trHeight w:val="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07C8F09E" w14:textId="77777777" w:rsidR="00B31F92" w:rsidRPr="00B751D7" w:rsidRDefault="00B31F92" w:rsidP="00E71B4E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 w:val="16"/>
                <w:szCs w:val="16"/>
              </w:rPr>
            </w:pPr>
            <w:r w:rsidRPr="00B751D7">
              <w:rPr>
                <w:rFonts w:cs="Arial"/>
                <w:sz w:val="16"/>
                <w:szCs w:val="16"/>
              </w:rPr>
              <w:t>Nombre y firma</w:t>
            </w:r>
          </w:p>
        </w:tc>
        <w:tc>
          <w:tcPr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42C392F9" w14:textId="77777777" w:rsidR="00B31F92" w:rsidRPr="00B751D7" w:rsidRDefault="00B31F92" w:rsidP="00E71B4E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</w:rPr>
            </w:pPr>
            <w:r w:rsidRPr="00B751D7">
              <w:rPr>
                <w:rFonts w:cs="Arial"/>
                <w:b/>
                <w:sz w:val="16"/>
                <w:szCs w:val="16"/>
              </w:rPr>
              <w:t>Nombre y firma</w:t>
            </w:r>
          </w:p>
        </w:tc>
      </w:tr>
    </w:tbl>
    <w:p w14:paraId="2A2A41B0" w14:textId="77777777" w:rsidR="00B31F92" w:rsidRPr="00B751D7" w:rsidRDefault="00B31F92">
      <w:pPr>
        <w:rPr>
          <w:sz w:val="16"/>
          <w:szCs w:val="16"/>
        </w:rPr>
        <w:sectPr w:rsidR="00B31F92" w:rsidRPr="00B751D7" w:rsidSect="00B31F92">
          <w:headerReference w:type="default" r:id="rId7"/>
          <w:footerReference w:type="default" r:id="rId8"/>
          <w:pgSz w:w="12240" w:h="15840"/>
          <w:pgMar w:top="720" w:right="720" w:bottom="720" w:left="720" w:header="567" w:footer="567" w:gutter="0"/>
          <w:pgNumType w:start="1"/>
          <w:cols w:space="708"/>
          <w:docGrid w:linePitch="360"/>
        </w:sectPr>
      </w:pPr>
    </w:p>
    <w:p w14:paraId="3226D5A7" w14:textId="77777777" w:rsidR="00B31F92" w:rsidRPr="00B751D7" w:rsidRDefault="00B31F92">
      <w:pPr>
        <w:rPr>
          <w:sz w:val="16"/>
          <w:szCs w:val="16"/>
        </w:rPr>
      </w:pPr>
    </w:p>
    <w:sectPr w:rsidR="00B31F92" w:rsidRPr="00B751D7" w:rsidSect="00B31F92">
      <w:headerReference w:type="default" r:id="rId9"/>
      <w:footerReference w:type="default" r:id="rId10"/>
      <w:type w:val="continuous"/>
      <w:pgSz w:w="12240" w:h="15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08D390" w14:textId="77777777" w:rsidR="002D52B1" w:rsidRDefault="002D52B1" w:rsidP="00AF6389">
      <w:pPr>
        <w:spacing w:after="0" w:line="240" w:lineRule="auto"/>
      </w:pPr>
      <w:r>
        <w:separator/>
      </w:r>
    </w:p>
  </w:endnote>
  <w:endnote w:type="continuationSeparator" w:id="0">
    <w:p w14:paraId="361862C0" w14:textId="77777777" w:rsidR="002D52B1" w:rsidRDefault="002D52B1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8385"/>
    </w:tblGrid>
    <w:tr w:rsidR="00B751D7" w14:paraId="7796A75B" w14:textId="77777777" w:rsidTr="00DC7B74">
      <w:tc>
        <w:tcPr>
          <w:tcW w:w="1555" w:type="dxa"/>
        </w:tcPr>
        <w:p w14:paraId="059109A6" w14:textId="77777777" w:rsidR="00B751D7" w:rsidRPr="001F1003" w:rsidRDefault="00B751D7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FRA-DI-001</w:t>
          </w:r>
        </w:p>
      </w:tc>
      <w:tc>
        <w:tcPr>
          <w:tcW w:w="850" w:type="dxa"/>
        </w:tcPr>
        <w:p w14:paraId="282BEA77" w14:textId="77777777" w:rsidR="00B751D7" w:rsidRPr="001F1003" w:rsidRDefault="00B751D7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8385" w:type="dxa"/>
        </w:tcPr>
        <w:p w14:paraId="0D6F081B" w14:textId="6922406A" w:rsidR="00B751D7" w:rsidRPr="001F1003" w:rsidRDefault="00B751D7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</w:tr>
  </w:tbl>
  <w:p w14:paraId="699F4D0F" w14:textId="77777777" w:rsidR="00B31F92" w:rsidRDefault="00B31F92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68B443D4" wp14:editId="669B041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4" name="Gráfico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6804"/>
      <w:gridCol w:w="1581"/>
    </w:tblGrid>
    <w:tr w:rsidR="0040528C" w14:paraId="354D160A" w14:textId="77777777" w:rsidTr="001F1003">
      <w:tc>
        <w:tcPr>
          <w:tcW w:w="1555" w:type="dxa"/>
        </w:tcPr>
        <w:p w14:paraId="1FAD941E" w14:textId="77777777" w:rsidR="0040528C" w:rsidRPr="001F1003" w:rsidRDefault="002E209A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FRA-DI-001</w:t>
          </w:r>
        </w:p>
      </w:tc>
      <w:tc>
        <w:tcPr>
          <w:tcW w:w="850" w:type="dxa"/>
        </w:tcPr>
        <w:p w14:paraId="61180030" w14:textId="77777777" w:rsidR="0040528C" w:rsidRPr="001F1003" w:rsidRDefault="0040528C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="002E209A"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6804" w:type="dxa"/>
        </w:tcPr>
        <w:p w14:paraId="70CC219A" w14:textId="77777777" w:rsidR="0040528C" w:rsidRPr="001F1003" w:rsidRDefault="0040528C" w:rsidP="001F1003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  <w:tc>
        <w:tcPr>
          <w:tcW w:w="1581" w:type="dxa"/>
        </w:tcPr>
        <w:p w14:paraId="62320DED" w14:textId="77777777" w:rsidR="0040528C" w:rsidRPr="001F1003" w:rsidRDefault="0040528C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Página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PAGE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1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 de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NUMPAGES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2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</w:p>
      </w:tc>
    </w:tr>
  </w:tbl>
  <w:p w14:paraId="69534869" w14:textId="77777777" w:rsidR="0040528C" w:rsidRDefault="0040528C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16BA767" wp14:editId="5A01FB9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A9104D" w14:textId="77777777" w:rsidR="002D52B1" w:rsidRDefault="002D52B1" w:rsidP="00AF6389">
      <w:pPr>
        <w:spacing w:after="0" w:line="240" w:lineRule="auto"/>
      </w:pPr>
      <w:r>
        <w:separator/>
      </w:r>
    </w:p>
  </w:footnote>
  <w:footnote w:type="continuationSeparator" w:id="0">
    <w:p w14:paraId="16939CF4" w14:textId="77777777" w:rsidR="002D52B1" w:rsidRDefault="002D52B1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7534"/>
    </w:tblGrid>
    <w:tr w:rsidR="00D23579" w:rsidRPr="0059732C" w14:paraId="5F99FB4A" w14:textId="77777777" w:rsidTr="00D23579">
      <w:tc>
        <w:tcPr>
          <w:tcW w:w="2547" w:type="dxa"/>
          <w:vMerge w:val="restart"/>
        </w:tcPr>
        <w:p w14:paraId="3F8760B7" w14:textId="4248F00E" w:rsidR="00D23579" w:rsidRPr="0059732C" w:rsidRDefault="00E6702B" w:rsidP="00AF6389">
          <w:pPr>
            <w:pStyle w:val="Encabezado"/>
            <w:jc w:val="both"/>
          </w:pPr>
          <w:r>
            <w:rPr>
              <w:noProof/>
            </w:rPr>
            <w:drawing>
              <wp:inline distT="0" distB="0" distL="0" distR="0" wp14:anchorId="032E227B" wp14:editId="1BED708C">
                <wp:extent cx="1439545" cy="853440"/>
                <wp:effectExtent l="0" t="0" r="8255" b="3810"/>
                <wp:docPr id="31" name="Gráfico 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Gráfico 31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853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4796105E" w14:textId="77777777" w:rsidR="00D23579" w:rsidRPr="0059732C" w:rsidRDefault="00D23579">
          <w:pPr>
            <w:pStyle w:val="Encabezado"/>
          </w:pPr>
        </w:p>
      </w:tc>
      <w:tc>
        <w:tcPr>
          <w:tcW w:w="7534" w:type="dxa"/>
          <w:vMerge w:val="restart"/>
          <w:vAlign w:val="center"/>
        </w:tcPr>
        <w:p w14:paraId="62FEAF5A" w14:textId="091A75A8" w:rsidR="00D23579" w:rsidRPr="0059732C" w:rsidRDefault="00B751D7" w:rsidP="00D23579">
          <w:pPr>
            <w:pStyle w:val="Encabezado"/>
            <w:rPr>
              <w:b/>
              <w:bCs/>
              <w:color w:val="002060"/>
            </w:rPr>
          </w:pPr>
          <w:r>
            <w:rPr>
              <w:b/>
              <w:bCs/>
              <w:noProof/>
              <w:color w:val="808080" w:themeColor="background1" w:themeShade="80"/>
            </w:rPr>
            <w:t xml:space="preserve">Formato: </w:t>
          </w:r>
          <w:r w:rsidR="00D23579" w:rsidRPr="009565A4">
            <w:rPr>
              <w:b/>
              <w:bCs/>
              <w:noProof/>
              <w:color w:val="808080" w:themeColor="background1" w:themeShade="80"/>
            </w:rPr>
            <w:t>Determinación de dimensiones</w:t>
          </w:r>
        </w:p>
      </w:tc>
    </w:tr>
    <w:tr w:rsidR="00D23579" w:rsidRPr="0059732C" w14:paraId="01FD0B3C" w14:textId="77777777" w:rsidTr="00BA25B2">
      <w:tc>
        <w:tcPr>
          <w:tcW w:w="2547" w:type="dxa"/>
          <w:vMerge/>
        </w:tcPr>
        <w:p w14:paraId="314A3FCB" w14:textId="77777777" w:rsidR="00D23579" w:rsidRPr="0059732C" w:rsidRDefault="00D23579">
          <w:pPr>
            <w:pStyle w:val="Encabezado"/>
          </w:pPr>
        </w:p>
      </w:tc>
      <w:tc>
        <w:tcPr>
          <w:tcW w:w="709" w:type="dxa"/>
        </w:tcPr>
        <w:p w14:paraId="087E1688" w14:textId="77777777" w:rsidR="00D23579" w:rsidRPr="0059732C" w:rsidRDefault="00D23579">
          <w:pPr>
            <w:pStyle w:val="Encabezado"/>
          </w:pPr>
        </w:p>
      </w:tc>
      <w:tc>
        <w:tcPr>
          <w:tcW w:w="7534" w:type="dxa"/>
          <w:vMerge/>
        </w:tcPr>
        <w:p w14:paraId="7123B5A9" w14:textId="3EE4DC2A" w:rsidR="00D23579" w:rsidRPr="0059732C" w:rsidRDefault="00D23579" w:rsidP="0040528C">
          <w:pPr>
            <w:pStyle w:val="Encabezado"/>
          </w:pPr>
        </w:p>
      </w:tc>
    </w:tr>
    <w:tr w:rsidR="00D23579" w:rsidRPr="0059732C" w14:paraId="185D9E30" w14:textId="77777777" w:rsidTr="0040528C">
      <w:tc>
        <w:tcPr>
          <w:tcW w:w="2547" w:type="dxa"/>
          <w:vMerge/>
        </w:tcPr>
        <w:p w14:paraId="63A4B391" w14:textId="77777777" w:rsidR="00D23579" w:rsidRPr="0059732C" w:rsidRDefault="00D23579" w:rsidP="0059732C">
          <w:pPr>
            <w:pStyle w:val="Encabezado"/>
          </w:pPr>
        </w:p>
      </w:tc>
      <w:tc>
        <w:tcPr>
          <w:tcW w:w="709" w:type="dxa"/>
        </w:tcPr>
        <w:p w14:paraId="4089B96A" w14:textId="77777777" w:rsidR="00D23579" w:rsidRPr="0059732C" w:rsidRDefault="00D23579" w:rsidP="0059732C">
          <w:pPr>
            <w:pStyle w:val="Encabezado"/>
          </w:pPr>
        </w:p>
      </w:tc>
      <w:tc>
        <w:tcPr>
          <w:tcW w:w="7534" w:type="dxa"/>
          <w:vMerge/>
          <w:tcBorders>
            <w:bottom w:val="single" w:sz="24" w:space="0" w:color="808080" w:themeColor="background1" w:themeShade="80"/>
          </w:tcBorders>
        </w:tcPr>
        <w:p w14:paraId="7E9AEC06" w14:textId="290AA49E" w:rsidR="00D23579" w:rsidRPr="0059732C" w:rsidRDefault="00D23579" w:rsidP="0040528C">
          <w:pPr>
            <w:pStyle w:val="Encabezado"/>
            <w:rPr>
              <w:i/>
              <w:iCs/>
              <w:color w:val="767171" w:themeColor="background2" w:themeShade="80"/>
              <w:sz w:val="16"/>
              <w:szCs w:val="16"/>
            </w:rPr>
          </w:pPr>
        </w:p>
      </w:tc>
    </w:tr>
    <w:tr w:rsidR="00B751D7" w:rsidRPr="0059732C" w14:paraId="71ADBE25" w14:textId="77777777" w:rsidTr="006D670C">
      <w:tc>
        <w:tcPr>
          <w:tcW w:w="2547" w:type="dxa"/>
          <w:vMerge/>
        </w:tcPr>
        <w:p w14:paraId="5A8A6297" w14:textId="77777777" w:rsidR="00B751D7" w:rsidRPr="0059732C" w:rsidRDefault="00B751D7" w:rsidP="0059732C">
          <w:pPr>
            <w:pStyle w:val="Encabezado"/>
          </w:pPr>
        </w:p>
      </w:tc>
      <w:tc>
        <w:tcPr>
          <w:tcW w:w="709" w:type="dxa"/>
        </w:tcPr>
        <w:p w14:paraId="09F51BD1" w14:textId="77777777" w:rsidR="00B751D7" w:rsidRPr="0059732C" w:rsidRDefault="00B751D7" w:rsidP="0059732C">
          <w:pPr>
            <w:pStyle w:val="Encabezado"/>
          </w:pPr>
        </w:p>
      </w:tc>
      <w:tc>
        <w:tcPr>
          <w:tcW w:w="7534" w:type="dxa"/>
          <w:tcBorders>
            <w:top w:val="single" w:sz="24" w:space="0" w:color="808080" w:themeColor="background1" w:themeShade="80"/>
          </w:tcBorders>
        </w:tcPr>
        <w:p w14:paraId="118A8D19" w14:textId="77777777" w:rsidR="00B751D7" w:rsidRDefault="00B751D7" w:rsidP="00B751D7">
          <w:pPr>
            <w:pStyle w:val="Encabezado"/>
            <w:jc w:val="right"/>
            <w:rPr>
              <w:color w:val="3B3838" w:themeColor="background2" w:themeShade="40"/>
              <w:sz w:val="16"/>
              <w:szCs w:val="16"/>
            </w:rPr>
          </w:pPr>
        </w:p>
        <w:p w14:paraId="20297657" w14:textId="3B584443" w:rsidR="00B751D7" w:rsidRPr="0059732C" w:rsidRDefault="00B751D7" w:rsidP="00B751D7">
          <w:pPr>
            <w:pStyle w:val="Encabezado"/>
            <w:jc w:val="right"/>
            <w:rPr>
              <w:color w:val="3B3838" w:themeColor="background2" w:themeShade="40"/>
              <w:sz w:val="16"/>
              <w:szCs w:val="16"/>
            </w:rPr>
          </w:pPr>
        </w:p>
      </w:tc>
    </w:tr>
  </w:tbl>
  <w:p w14:paraId="316489C7" w14:textId="27ECDF15" w:rsidR="00B31F92" w:rsidRDefault="00B31F9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4836"/>
      <w:gridCol w:w="1826"/>
      <w:gridCol w:w="872"/>
    </w:tblGrid>
    <w:tr w:rsidR="0040528C" w:rsidRPr="0059732C" w14:paraId="581745E6" w14:textId="77777777" w:rsidTr="001F1003">
      <w:tc>
        <w:tcPr>
          <w:tcW w:w="2547" w:type="dxa"/>
          <w:vMerge w:val="restart"/>
        </w:tcPr>
        <w:p w14:paraId="2F49B81A" w14:textId="77777777" w:rsidR="0040528C" w:rsidRPr="0059732C" w:rsidRDefault="0040528C" w:rsidP="00AF6389">
          <w:pPr>
            <w:pStyle w:val="Encabezado"/>
            <w:jc w:val="both"/>
          </w:pPr>
          <w:r w:rsidRPr="0059732C">
            <w:rPr>
              <w:noProof/>
            </w:rPr>
            <w:drawing>
              <wp:inline distT="0" distB="0" distL="0" distR="0" wp14:anchorId="63F8CBA8" wp14:editId="5AA9DC0C">
                <wp:extent cx="1457444" cy="756000"/>
                <wp:effectExtent l="0" t="0" r="0" b="635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444" cy="75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3A28818E" w14:textId="77777777" w:rsidR="0040528C" w:rsidRPr="0059732C" w:rsidRDefault="0040528C">
          <w:pPr>
            <w:pStyle w:val="Encabezado"/>
          </w:pPr>
        </w:p>
      </w:tc>
      <w:tc>
        <w:tcPr>
          <w:tcW w:w="7534" w:type="dxa"/>
          <w:gridSpan w:val="3"/>
        </w:tcPr>
        <w:p w14:paraId="3EFF02B2" w14:textId="77777777" w:rsidR="0040528C" w:rsidRPr="0059732C" w:rsidRDefault="0040528C">
          <w:pPr>
            <w:pStyle w:val="Encabezado"/>
            <w:rPr>
              <w:b/>
              <w:bCs/>
              <w:color w:val="002060"/>
            </w:rPr>
          </w:pPr>
          <w:r w:rsidRPr="0059732C">
            <w:rPr>
              <w:b/>
              <w:bCs/>
              <w:color w:val="002060"/>
            </w:rPr>
            <w:t>Centro de Caracterización e Investigación de Materiales</w:t>
          </w:r>
        </w:p>
      </w:tc>
    </w:tr>
    <w:tr w:rsidR="0040528C" w:rsidRPr="0059732C" w14:paraId="175C2FF8" w14:textId="77777777" w:rsidTr="001F1003">
      <w:tc>
        <w:tcPr>
          <w:tcW w:w="2547" w:type="dxa"/>
          <w:vMerge/>
        </w:tcPr>
        <w:p w14:paraId="0FE15D3A" w14:textId="77777777" w:rsidR="0040528C" w:rsidRPr="0059732C" w:rsidRDefault="0040528C">
          <w:pPr>
            <w:pStyle w:val="Encabezado"/>
          </w:pPr>
        </w:p>
      </w:tc>
      <w:tc>
        <w:tcPr>
          <w:tcW w:w="709" w:type="dxa"/>
        </w:tcPr>
        <w:p w14:paraId="53C23749" w14:textId="77777777" w:rsidR="0040528C" w:rsidRPr="0059732C" w:rsidRDefault="0040528C">
          <w:pPr>
            <w:pStyle w:val="Encabezado"/>
          </w:pPr>
        </w:p>
      </w:tc>
      <w:tc>
        <w:tcPr>
          <w:tcW w:w="4836" w:type="dxa"/>
        </w:tcPr>
        <w:p w14:paraId="5CCFD4B8" w14:textId="77777777" w:rsidR="0040528C" w:rsidRPr="0059732C" w:rsidRDefault="0040528C">
          <w:pPr>
            <w:pStyle w:val="Encabezado"/>
          </w:pPr>
        </w:p>
      </w:tc>
      <w:tc>
        <w:tcPr>
          <w:tcW w:w="1826" w:type="dxa"/>
        </w:tcPr>
        <w:p w14:paraId="2C207195" w14:textId="77777777" w:rsidR="0040528C" w:rsidRPr="0059732C" w:rsidRDefault="0040528C">
          <w:pPr>
            <w:pStyle w:val="Encabezado"/>
          </w:pPr>
        </w:p>
      </w:tc>
      <w:tc>
        <w:tcPr>
          <w:tcW w:w="872" w:type="dxa"/>
        </w:tcPr>
        <w:p w14:paraId="73B239B1" w14:textId="77777777" w:rsidR="0040528C" w:rsidRPr="0059732C" w:rsidRDefault="0040528C">
          <w:pPr>
            <w:pStyle w:val="Encabezado"/>
          </w:pPr>
        </w:p>
      </w:tc>
    </w:tr>
    <w:tr w:rsidR="0040528C" w:rsidRPr="0059732C" w14:paraId="1DBC8B65" w14:textId="77777777" w:rsidTr="0040528C">
      <w:tc>
        <w:tcPr>
          <w:tcW w:w="2547" w:type="dxa"/>
          <w:vMerge/>
        </w:tcPr>
        <w:p w14:paraId="46A8E987" w14:textId="77777777" w:rsidR="0040528C" w:rsidRPr="0059732C" w:rsidRDefault="0040528C" w:rsidP="0059732C">
          <w:pPr>
            <w:pStyle w:val="Encabezado"/>
          </w:pPr>
        </w:p>
      </w:tc>
      <w:tc>
        <w:tcPr>
          <w:tcW w:w="709" w:type="dxa"/>
        </w:tcPr>
        <w:p w14:paraId="5913AEDE" w14:textId="77777777" w:rsidR="0040528C" w:rsidRPr="0059732C" w:rsidRDefault="0040528C" w:rsidP="0059732C">
          <w:pPr>
            <w:pStyle w:val="Encabezado"/>
          </w:pPr>
        </w:p>
      </w:tc>
      <w:tc>
        <w:tcPr>
          <w:tcW w:w="7534" w:type="dxa"/>
          <w:gridSpan w:val="3"/>
          <w:tcBorders>
            <w:bottom w:val="single" w:sz="24" w:space="0" w:color="808080" w:themeColor="background1" w:themeShade="80"/>
          </w:tcBorders>
        </w:tcPr>
        <w:p w14:paraId="632857C8" w14:textId="77777777" w:rsidR="0040528C" w:rsidRPr="0059732C" w:rsidRDefault="002E209A" w:rsidP="0040528C">
          <w:pPr>
            <w:pStyle w:val="Encabezado"/>
            <w:rPr>
              <w:i/>
              <w:iCs/>
              <w:color w:val="767171" w:themeColor="background2" w:themeShade="80"/>
              <w:sz w:val="16"/>
              <w:szCs w:val="16"/>
            </w:rPr>
          </w:pPr>
          <w:r w:rsidRPr="009565A4">
            <w:rPr>
              <w:b/>
              <w:bCs/>
              <w:noProof/>
              <w:color w:val="808080" w:themeColor="background1" w:themeShade="80"/>
            </w:rPr>
            <w:t>Determinación de dimensiones</w:t>
          </w:r>
        </w:p>
      </w:tc>
    </w:tr>
    <w:tr w:rsidR="0040528C" w:rsidRPr="0059732C" w14:paraId="18892705" w14:textId="77777777" w:rsidTr="001F1003">
      <w:tc>
        <w:tcPr>
          <w:tcW w:w="2547" w:type="dxa"/>
          <w:vMerge/>
        </w:tcPr>
        <w:p w14:paraId="653C5F35" w14:textId="77777777" w:rsidR="0040528C" w:rsidRPr="0059732C" w:rsidRDefault="0040528C" w:rsidP="0059732C">
          <w:pPr>
            <w:pStyle w:val="Encabezado"/>
          </w:pPr>
        </w:p>
      </w:tc>
      <w:tc>
        <w:tcPr>
          <w:tcW w:w="709" w:type="dxa"/>
        </w:tcPr>
        <w:p w14:paraId="581D52F6" w14:textId="77777777" w:rsidR="0040528C" w:rsidRPr="0059732C" w:rsidRDefault="0040528C" w:rsidP="0059732C">
          <w:pPr>
            <w:pStyle w:val="Encabezado"/>
          </w:pPr>
        </w:p>
      </w:tc>
      <w:tc>
        <w:tcPr>
          <w:tcW w:w="4836" w:type="dxa"/>
          <w:tcBorders>
            <w:top w:val="single" w:sz="24" w:space="0" w:color="808080" w:themeColor="background1" w:themeShade="80"/>
          </w:tcBorders>
        </w:tcPr>
        <w:p w14:paraId="780497FB" w14:textId="77777777" w:rsidR="0040528C" w:rsidRPr="0059732C" w:rsidRDefault="0040528C" w:rsidP="0059732C">
          <w:pPr>
            <w:pStyle w:val="Encabezado"/>
          </w:pPr>
        </w:p>
      </w:tc>
      <w:tc>
        <w:tcPr>
          <w:tcW w:w="1826" w:type="dxa"/>
          <w:tcBorders>
            <w:top w:val="single" w:sz="24" w:space="0" w:color="808080" w:themeColor="background1" w:themeShade="80"/>
          </w:tcBorders>
          <w:vAlign w:val="center"/>
        </w:tcPr>
        <w:p w14:paraId="6347789C" w14:textId="77777777" w:rsidR="0040528C" w:rsidRPr="0059732C" w:rsidRDefault="0040528C" w:rsidP="0059732C">
          <w:pPr>
            <w:pStyle w:val="Encabezado"/>
            <w:rPr>
              <w:i/>
              <w:iCs/>
              <w:color w:val="3B3838" w:themeColor="background2" w:themeShade="40"/>
              <w:sz w:val="16"/>
              <w:szCs w:val="16"/>
            </w:rPr>
          </w:pPr>
          <w:r w:rsidRPr="0059732C">
            <w:rPr>
              <w:i/>
              <w:iCs/>
              <w:color w:val="767171" w:themeColor="background2" w:themeShade="80"/>
              <w:sz w:val="16"/>
              <w:szCs w:val="16"/>
            </w:rPr>
            <w:t>Folio</w:t>
          </w:r>
        </w:p>
      </w:tc>
      <w:tc>
        <w:tcPr>
          <w:tcW w:w="872" w:type="dxa"/>
          <w:tcBorders>
            <w:top w:val="single" w:sz="24" w:space="0" w:color="808080" w:themeColor="background1" w:themeShade="80"/>
          </w:tcBorders>
          <w:vAlign w:val="center"/>
        </w:tcPr>
        <w:p w14:paraId="47EADF66" w14:textId="77777777" w:rsidR="0040528C" w:rsidRPr="0059732C" w:rsidRDefault="0040528C" w:rsidP="0059732C">
          <w:pPr>
            <w:pStyle w:val="Encabezado"/>
            <w:rPr>
              <w:color w:val="3B3838" w:themeColor="background2" w:themeShade="40"/>
              <w:sz w:val="16"/>
              <w:szCs w:val="16"/>
            </w:rPr>
          </w:pPr>
        </w:p>
      </w:tc>
    </w:tr>
  </w:tbl>
  <w:p w14:paraId="60AAB1EC" w14:textId="77777777" w:rsidR="0040528C" w:rsidRDefault="004052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1C0A6D"/>
    <w:rsid w:val="001F1003"/>
    <w:rsid w:val="001F6E8C"/>
    <w:rsid w:val="002D52B1"/>
    <w:rsid w:val="002E209A"/>
    <w:rsid w:val="0040528C"/>
    <w:rsid w:val="00431627"/>
    <w:rsid w:val="00482AB9"/>
    <w:rsid w:val="0059732C"/>
    <w:rsid w:val="005A36E0"/>
    <w:rsid w:val="006353C1"/>
    <w:rsid w:val="007745EA"/>
    <w:rsid w:val="00797221"/>
    <w:rsid w:val="00A44426"/>
    <w:rsid w:val="00A77FA0"/>
    <w:rsid w:val="00AF6389"/>
    <w:rsid w:val="00B31F92"/>
    <w:rsid w:val="00B51419"/>
    <w:rsid w:val="00B56C7C"/>
    <w:rsid w:val="00B670AA"/>
    <w:rsid w:val="00B751D7"/>
    <w:rsid w:val="00C2034C"/>
    <w:rsid w:val="00CA5A78"/>
    <w:rsid w:val="00D035D4"/>
    <w:rsid w:val="00D23579"/>
    <w:rsid w:val="00D816A5"/>
    <w:rsid w:val="00E16798"/>
    <w:rsid w:val="00E6702B"/>
    <w:rsid w:val="00E67978"/>
    <w:rsid w:val="00EC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497F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003"/>
    <w:rPr>
      <w:rFonts w:ascii="Century Gothic" w:hAnsi="Century Gothic"/>
    </w:rPr>
  </w:style>
  <w:style w:type="paragraph" w:styleId="Ttulo1">
    <w:name w:val="heading 1"/>
    <w:basedOn w:val="Normal"/>
    <w:next w:val="Normal"/>
    <w:link w:val="Ttulo1Car"/>
    <w:uiPriority w:val="9"/>
    <w:qFormat/>
    <w:rsid w:val="00B751D7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5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751D7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EMA_Vertical</Template>
  <TotalTime>16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9</cp:revision>
  <dcterms:created xsi:type="dcterms:W3CDTF">2020-03-23T11:24:00Z</dcterms:created>
  <dcterms:modified xsi:type="dcterms:W3CDTF">2021-01-25T09:32:00Z</dcterms:modified>
</cp:coreProperties>
</file>