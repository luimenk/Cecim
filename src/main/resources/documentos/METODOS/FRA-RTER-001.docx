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4F12D1" w:rsidRPr="007230CC" w14:paraId="14DAE36F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23628155" w14:textId="77777777" w:rsidR="004F12D1" w:rsidRPr="007230CC" w:rsidRDefault="004F12D1" w:rsidP="00E30252">
            <w:pPr>
              <w:jc w:val="left"/>
              <w:rPr>
                <w:szCs w:val="16"/>
              </w:rPr>
            </w:pPr>
            <w:bookmarkStart w:id="0" w:name="_Hlk38454252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15085227" w14:textId="77777777" w:rsidR="004F12D1" w:rsidRPr="007230CC" w:rsidRDefault="004F12D1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7B446573" w14:textId="77777777" w:rsidR="004F12D1" w:rsidRPr="003A39A6" w:rsidRDefault="004F12D1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09F4F154" w14:textId="2E9F147D" w:rsidR="004F12D1" w:rsidRPr="003A39A6" w:rsidRDefault="004F12D1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4F12D1" w:rsidRPr="007230CC" w14:paraId="72CAE8B2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2C53CA7B" w14:textId="77777777" w:rsidR="004F12D1" w:rsidRPr="007230CC" w:rsidRDefault="004F12D1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258B8A28" w14:textId="77777777" w:rsidR="004F12D1" w:rsidRPr="007230CC" w:rsidRDefault="004F12D1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753FE038" w14:textId="77777777" w:rsidR="004F12D1" w:rsidRPr="003A39A6" w:rsidRDefault="004F12D1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2E89AD52" w14:textId="27E1C0D3" w:rsidR="004F12D1" w:rsidRPr="003A39A6" w:rsidRDefault="004F12D1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6AC50520" w14:textId="00E99CE3" w:rsidR="004F12D1" w:rsidRPr="00674E19" w:rsidRDefault="004F12D1" w:rsidP="004F12D1">
      <w:pPr>
        <w:rPr>
          <w:sz w:val="4"/>
          <w:szCs w:val="10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3261"/>
        <w:gridCol w:w="2268"/>
        <w:gridCol w:w="2572"/>
      </w:tblGrid>
      <w:tr w:rsidR="004F12D1" w:rsidRPr="007230CC" w14:paraId="76754CC0" w14:textId="77777777" w:rsidTr="004F1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14BC47F1" w14:textId="77777777" w:rsidR="004F12D1" w:rsidRPr="007230CC" w:rsidRDefault="004F12D1" w:rsidP="00E30252">
            <w:pPr>
              <w:jc w:val="left"/>
              <w:rPr>
                <w:szCs w:val="16"/>
              </w:rPr>
            </w:pPr>
            <w:bookmarkStart w:id="1" w:name="_Hlk38456141"/>
            <w:r>
              <w:rPr>
                <w:szCs w:val="16"/>
              </w:rPr>
              <w:t>Temperatura</w:t>
            </w:r>
          </w:p>
        </w:tc>
        <w:tc>
          <w:tcPr>
            <w:tcW w:w="2168" w:type="pct"/>
            <w:gridSpan w:val="2"/>
          </w:tcPr>
          <w:p w14:paraId="162094FC" w14:textId="77777777" w:rsidR="004F12D1" w:rsidRPr="007230CC" w:rsidRDefault="004F12D1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1051" w:type="pct"/>
            <w:shd w:val="clear" w:color="auto" w:fill="D9D9D9" w:themeFill="background1" w:themeFillShade="D9"/>
          </w:tcPr>
          <w:p w14:paraId="7B00565E" w14:textId="77777777" w:rsidR="004F12D1" w:rsidRPr="003A39A6" w:rsidRDefault="004F12D1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1192" w:type="pct"/>
          </w:tcPr>
          <w:p w14:paraId="56FE57A6" w14:textId="77777777" w:rsidR="004F12D1" w:rsidRPr="007230CC" w:rsidRDefault="004F12D1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4F12D1" w:rsidRPr="007230CC" w14:paraId="508A0EE2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</w:tcPr>
          <w:p w14:paraId="0D0E4C9A" w14:textId="368476A9" w:rsidR="004F12D1" w:rsidRPr="007230CC" w:rsidRDefault="004F12D1" w:rsidP="00E30252">
            <w:pPr>
              <w:rPr>
                <w:szCs w:val="16"/>
              </w:rPr>
            </w:pPr>
            <w:r w:rsidRPr="004F12D1">
              <w:rPr>
                <w:szCs w:val="16"/>
              </w:rPr>
              <w:t>Código del equipo universal</w:t>
            </w:r>
          </w:p>
        </w:tc>
        <w:tc>
          <w:tcPr>
            <w:tcW w:w="1511" w:type="pct"/>
          </w:tcPr>
          <w:p w14:paraId="789D6451" w14:textId="77777777" w:rsidR="004F12D1" w:rsidRPr="007230CC" w:rsidRDefault="004F12D1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1051" w:type="pct"/>
            <w:shd w:val="clear" w:color="auto" w:fill="D9D9D9" w:themeFill="background1" w:themeFillShade="D9"/>
          </w:tcPr>
          <w:p w14:paraId="491E765B" w14:textId="0795FEEC" w:rsidR="004F12D1" w:rsidRPr="007230CC" w:rsidRDefault="004F12D1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4F12D1">
              <w:rPr>
                <w:b/>
                <w:bCs/>
                <w:szCs w:val="16"/>
              </w:rPr>
              <w:t>Código del micrómetro</w:t>
            </w:r>
          </w:p>
        </w:tc>
        <w:tc>
          <w:tcPr>
            <w:tcW w:w="1192" w:type="pct"/>
          </w:tcPr>
          <w:p w14:paraId="30AF4F83" w14:textId="77777777" w:rsidR="004F12D1" w:rsidRPr="007230CC" w:rsidRDefault="004F12D1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4F12D1" w:rsidRPr="007230CC" w14:paraId="57599F2F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</w:tcPr>
          <w:p w14:paraId="7927888F" w14:textId="6F82E7B8" w:rsidR="004F12D1" w:rsidRPr="004F12D1" w:rsidRDefault="004F12D1" w:rsidP="00E30252">
            <w:pPr>
              <w:rPr>
                <w:szCs w:val="16"/>
              </w:rPr>
            </w:pPr>
            <w:r w:rsidRPr="004F12D1">
              <w:rPr>
                <w:szCs w:val="16"/>
              </w:rPr>
              <w:t>Velocidad de las mordazas:</w:t>
            </w:r>
          </w:p>
        </w:tc>
        <w:tc>
          <w:tcPr>
            <w:tcW w:w="1511" w:type="pct"/>
          </w:tcPr>
          <w:p w14:paraId="7CAEDD31" w14:textId="77777777" w:rsidR="004F12D1" w:rsidRPr="007230CC" w:rsidRDefault="004F12D1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1051" w:type="pct"/>
            <w:shd w:val="clear" w:color="auto" w:fill="D9D9D9" w:themeFill="background1" w:themeFillShade="D9"/>
          </w:tcPr>
          <w:p w14:paraId="5B689BC2" w14:textId="226DEB1A" w:rsidR="004F12D1" w:rsidRPr="004F12D1" w:rsidRDefault="004F12D1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4F12D1">
              <w:rPr>
                <w:b/>
                <w:bCs/>
                <w:szCs w:val="16"/>
              </w:rPr>
              <w:t>Distancia entre mordazas:</w:t>
            </w:r>
          </w:p>
        </w:tc>
        <w:tc>
          <w:tcPr>
            <w:tcW w:w="1192" w:type="pct"/>
          </w:tcPr>
          <w:p w14:paraId="572C3E29" w14:textId="77777777" w:rsidR="004F12D1" w:rsidRPr="007230CC" w:rsidRDefault="004F12D1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</w:tbl>
    <w:bookmarkEnd w:id="1"/>
    <w:p w14:paraId="5DB41D94" w14:textId="28CCE352" w:rsidR="00223034" w:rsidRDefault="00223034" w:rsidP="007728DA">
      <w:pPr>
        <w:pStyle w:val="Ttulo1"/>
      </w:pPr>
      <w:r>
        <w:t>Resultados dirección máquina (MD)</w:t>
      </w:r>
    </w:p>
    <w:tbl>
      <w:tblPr>
        <w:tblStyle w:val="Estilo2"/>
        <w:tblW w:w="10253" w:type="dxa"/>
        <w:jc w:val="center"/>
        <w:tblLook w:val="04A0" w:firstRow="1" w:lastRow="0" w:firstColumn="1" w:lastColumn="0" w:noHBand="0" w:noVBand="1"/>
      </w:tblPr>
      <w:tblGrid>
        <w:gridCol w:w="1046"/>
        <w:gridCol w:w="1841"/>
        <w:gridCol w:w="1841"/>
        <w:gridCol w:w="1842"/>
        <w:gridCol w:w="1841"/>
        <w:gridCol w:w="1842"/>
      </w:tblGrid>
      <w:tr w:rsidR="00223034" w:rsidRPr="004F12D1" w14:paraId="49BD3F8F" w14:textId="77777777" w:rsidTr="004F1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7BBED00D" w14:textId="77777777" w:rsidR="00223034" w:rsidRPr="004F12D1" w:rsidRDefault="00223034" w:rsidP="00223034">
            <w:pPr>
              <w:rPr>
                <w:szCs w:val="16"/>
              </w:rPr>
            </w:pPr>
            <w:r w:rsidRPr="004F12D1">
              <w:rPr>
                <w:szCs w:val="16"/>
              </w:rPr>
              <w:t>Repetición</w:t>
            </w:r>
          </w:p>
        </w:tc>
        <w:tc>
          <w:tcPr>
            <w:tcW w:w="1841" w:type="dxa"/>
            <w:tcBorders>
              <w:bottom w:val="single" w:sz="4" w:space="0" w:color="BFBFBF" w:themeColor="background1" w:themeShade="BF"/>
            </w:tcBorders>
          </w:tcPr>
          <w:p w14:paraId="62407B5B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Espesor (mm)</w:t>
            </w:r>
          </w:p>
        </w:tc>
        <w:tc>
          <w:tcPr>
            <w:tcW w:w="1841" w:type="dxa"/>
            <w:tcBorders>
              <w:bottom w:val="single" w:sz="4" w:space="0" w:color="BFBFBF" w:themeColor="background1" w:themeShade="BF"/>
            </w:tcBorders>
          </w:tcPr>
          <w:p w14:paraId="5EC9485E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Fuerza de fluencia a la tensión (MPa)</w:t>
            </w:r>
          </w:p>
        </w:tc>
        <w:tc>
          <w:tcPr>
            <w:tcW w:w="1842" w:type="dxa"/>
            <w:tcBorders>
              <w:bottom w:val="single" w:sz="4" w:space="0" w:color="BFBFBF" w:themeColor="background1" w:themeShade="BF"/>
            </w:tcBorders>
          </w:tcPr>
          <w:p w14:paraId="6AEA3715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Elongación a la ruptura (%)</w:t>
            </w:r>
          </w:p>
        </w:tc>
        <w:tc>
          <w:tcPr>
            <w:tcW w:w="1841" w:type="dxa"/>
            <w:tcBorders>
              <w:bottom w:val="single" w:sz="4" w:space="0" w:color="BFBFBF" w:themeColor="background1" w:themeShade="BF"/>
            </w:tcBorders>
          </w:tcPr>
          <w:p w14:paraId="365000EA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Resistencia a la tensión (MPa)</w:t>
            </w:r>
          </w:p>
        </w:tc>
        <w:tc>
          <w:tcPr>
            <w:tcW w:w="1842" w:type="dxa"/>
            <w:tcBorders>
              <w:bottom w:val="single" w:sz="4" w:space="0" w:color="BFBFBF" w:themeColor="background1" w:themeShade="BF"/>
            </w:tcBorders>
          </w:tcPr>
          <w:p w14:paraId="363FD438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Modulo elástico (MPa)</w:t>
            </w:r>
          </w:p>
        </w:tc>
      </w:tr>
      <w:tr w:rsidR="00223034" w:rsidRPr="004F12D1" w14:paraId="130CFAA0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7C3C3B45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1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BABC9B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E24792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E08DE5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B06CB8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47C994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2AE77F0A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73F78704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2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039BD0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7D6209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26EDA1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7704CB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FA847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46C7B076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0E0174E8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3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EEACB0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63D5EC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128D7C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CAA437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0AA77A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36F481D5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75C98118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4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6A7AF1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FB47E4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01D595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6BBA95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E18693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653E2641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5D258658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5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9FC021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9A6385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89B44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95126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CB09A8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29DE3C73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1C4E7C9C" w14:textId="4E1114E1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Promedio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0F33DB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452178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21A1F4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4EF1AD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9A19D7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60C7C0CF" w14:textId="7BB4C461" w:rsidR="00223034" w:rsidRDefault="00223034" w:rsidP="00223034">
      <w:pPr>
        <w:pStyle w:val="Ttulo1"/>
      </w:pPr>
      <w:r w:rsidRPr="00223034">
        <w:t>Resultados dirección transversal (TD)</w:t>
      </w:r>
    </w:p>
    <w:tbl>
      <w:tblPr>
        <w:tblStyle w:val="Estilo2"/>
        <w:tblW w:w="10253" w:type="dxa"/>
        <w:jc w:val="center"/>
        <w:tblLook w:val="04A0" w:firstRow="1" w:lastRow="0" w:firstColumn="1" w:lastColumn="0" w:noHBand="0" w:noVBand="1"/>
      </w:tblPr>
      <w:tblGrid>
        <w:gridCol w:w="1046"/>
        <w:gridCol w:w="1841"/>
        <w:gridCol w:w="1841"/>
        <w:gridCol w:w="1842"/>
        <w:gridCol w:w="1841"/>
        <w:gridCol w:w="1842"/>
      </w:tblGrid>
      <w:tr w:rsidR="00223034" w:rsidRPr="004F12D1" w14:paraId="4EF8B4F1" w14:textId="77777777" w:rsidTr="004F1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122AED51" w14:textId="77777777" w:rsidR="00223034" w:rsidRPr="004F12D1" w:rsidRDefault="00223034" w:rsidP="00223034">
            <w:pPr>
              <w:rPr>
                <w:szCs w:val="16"/>
              </w:rPr>
            </w:pPr>
            <w:r w:rsidRPr="004F12D1">
              <w:rPr>
                <w:szCs w:val="16"/>
              </w:rPr>
              <w:t>Repetición</w:t>
            </w:r>
          </w:p>
        </w:tc>
        <w:tc>
          <w:tcPr>
            <w:tcW w:w="1841" w:type="dxa"/>
            <w:tcBorders>
              <w:bottom w:val="single" w:sz="4" w:space="0" w:color="BFBFBF" w:themeColor="background1" w:themeShade="BF"/>
            </w:tcBorders>
          </w:tcPr>
          <w:p w14:paraId="13DEEB09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Espesor (mm)</w:t>
            </w:r>
          </w:p>
        </w:tc>
        <w:tc>
          <w:tcPr>
            <w:tcW w:w="1841" w:type="dxa"/>
            <w:tcBorders>
              <w:bottom w:val="single" w:sz="4" w:space="0" w:color="BFBFBF" w:themeColor="background1" w:themeShade="BF"/>
            </w:tcBorders>
          </w:tcPr>
          <w:p w14:paraId="69EB6AFE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Fuerza de fluencia a la tensión (MPa)</w:t>
            </w:r>
          </w:p>
        </w:tc>
        <w:tc>
          <w:tcPr>
            <w:tcW w:w="1842" w:type="dxa"/>
            <w:tcBorders>
              <w:bottom w:val="single" w:sz="4" w:space="0" w:color="BFBFBF" w:themeColor="background1" w:themeShade="BF"/>
            </w:tcBorders>
          </w:tcPr>
          <w:p w14:paraId="0774915B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Elongación a la ruptura (%)</w:t>
            </w:r>
          </w:p>
        </w:tc>
        <w:tc>
          <w:tcPr>
            <w:tcW w:w="1841" w:type="dxa"/>
            <w:tcBorders>
              <w:bottom w:val="single" w:sz="4" w:space="0" w:color="BFBFBF" w:themeColor="background1" w:themeShade="BF"/>
            </w:tcBorders>
          </w:tcPr>
          <w:p w14:paraId="1DF905EF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Resistencia a la tensión (MPa)</w:t>
            </w:r>
          </w:p>
        </w:tc>
        <w:tc>
          <w:tcPr>
            <w:tcW w:w="1842" w:type="dxa"/>
            <w:tcBorders>
              <w:bottom w:val="single" w:sz="4" w:space="0" w:color="BFBFBF" w:themeColor="background1" w:themeShade="BF"/>
            </w:tcBorders>
          </w:tcPr>
          <w:p w14:paraId="75656C4D" w14:textId="77777777" w:rsidR="00223034" w:rsidRPr="004F12D1" w:rsidRDefault="00223034" w:rsidP="0022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4F12D1">
              <w:rPr>
                <w:szCs w:val="16"/>
              </w:rPr>
              <w:t>Modulo elástico (MPa)</w:t>
            </w:r>
          </w:p>
        </w:tc>
      </w:tr>
      <w:tr w:rsidR="00223034" w:rsidRPr="004F12D1" w14:paraId="6FFFB5EF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36425BD7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1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CA1C3A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A99DBC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1505C5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8B338D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459206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4BBF69A4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3FF39626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2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D40140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40DF1A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BB9CD3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7BFCDB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A02BDB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661F6EB5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0944A6CD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3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BFC15E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6A0425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2DE6D8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FDB96B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BF2C9D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6F05195E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5EE6F044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4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9C4ABA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EB9C3B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D57B65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BA430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069EC0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758A154D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31AB2163" w14:textId="77777777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5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2C9EB9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1C4D3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788D2C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CCA581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F61B81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223034" w:rsidRPr="004F12D1" w14:paraId="663C92DA" w14:textId="77777777" w:rsidTr="004F12D1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single" w:sz="4" w:space="0" w:color="BFBFBF" w:themeColor="background1" w:themeShade="BF"/>
            </w:tcBorders>
          </w:tcPr>
          <w:p w14:paraId="4D602B53" w14:textId="3323070F" w:rsidR="00223034" w:rsidRPr="004F12D1" w:rsidRDefault="00223034" w:rsidP="00223034">
            <w:pPr>
              <w:jc w:val="center"/>
              <w:rPr>
                <w:szCs w:val="16"/>
              </w:rPr>
            </w:pPr>
            <w:r w:rsidRPr="004F12D1">
              <w:rPr>
                <w:szCs w:val="16"/>
              </w:rPr>
              <w:t>Promedio</w:t>
            </w: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6AEED5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595FDD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BF45C7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4A861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1C56D8" w14:textId="77777777" w:rsidR="00223034" w:rsidRPr="004F12D1" w:rsidRDefault="00223034" w:rsidP="0022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5C982F7E" w14:textId="0757D015" w:rsidR="00223034" w:rsidRPr="00223034" w:rsidRDefault="00223034">
      <w:pPr>
        <w:rPr>
          <w:sz w:val="2"/>
          <w:szCs w:val="2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433"/>
        <w:gridCol w:w="9357"/>
      </w:tblGrid>
      <w:tr w:rsidR="00223034" w:rsidRPr="0005452C" w14:paraId="688F4C83" w14:textId="77777777" w:rsidTr="004F1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right w:val="single" w:sz="4" w:space="0" w:color="F2F2F2" w:themeColor="background1" w:themeShade="F2"/>
            </w:tcBorders>
          </w:tcPr>
          <w:p w14:paraId="5562CFF6" w14:textId="77777777" w:rsidR="00223034" w:rsidRPr="0005452C" w:rsidRDefault="00223034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34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AD0EC61" w14:textId="77777777" w:rsidR="00223034" w:rsidRDefault="00223034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4C09212D" w14:textId="77777777" w:rsidR="00223034" w:rsidRDefault="00223034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154A9052" w14:textId="77777777" w:rsidR="00223034" w:rsidRPr="0005452C" w:rsidRDefault="00223034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5C773CAB" w14:textId="77777777" w:rsidR="00223034" w:rsidRPr="00223034" w:rsidRDefault="00223034">
      <w:pPr>
        <w:rPr>
          <w:sz w:val="8"/>
          <w:szCs w:val="8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223034" w:rsidRPr="0005452C" w14:paraId="0DA05587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655F485B" w14:textId="77777777" w:rsidR="00223034" w:rsidRPr="0005452C" w:rsidRDefault="00223034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1367BBE7" w14:textId="77777777" w:rsidR="00223034" w:rsidRPr="0005452C" w:rsidRDefault="00223034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223034" w:rsidRPr="0005452C" w14:paraId="08CFFC23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5AFDCFE4" w14:textId="77777777" w:rsidR="00223034" w:rsidRDefault="00223034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561D5257" w14:textId="77777777" w:rsidR="00223034" w:rsidRDefault="00223034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3DECBEC1" w14:textId="77777777" w:rsidR="00223034" w:rsidRDefault="00223034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3E5EC236" w14:textId="77777777" w:rsidR="00223034" w:rsidRPr="0005452C" w:rsidRDefault="00223034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544D7220" w14:textId="77777777" w:rsidR="00223034" w:rsidRPr="0005452C" w:rsidRDefault="00223034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3A200DAB" w14:textId="77777777" w:rsidR="00223034" w:rsidRDefault="00223034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7AB91D01" w14:textId="77777777" w:rsidR="00223034" w:rsidRDefault="00223034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2A9A9EEF" w14:textId="77777777" w:rsidR="00223034" w:rsidRPr="0005452C" w:rsidRDefault="00223034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223034" w:rsidRPr="0005452C" w14:paraId="3BB2875D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2E087EDE" w14:textId="77777777" w:rsidR="00223034" w:rsidRPr="00C9524D" w:rsidRDefault="00223034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16F7CE50" w14:textId="77777777" w:rsidR="00223034" w:rsidRPr="00C9524D" w:rsidRDefault="00223034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4AFFCC62" w14:textId="77777777" w:rsidR="00223034" w:rsidRDefault="00223034">
      <w:pPr>
        <w:sectPr w:rsidR="00223034" w:rsidSect="00223034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52509E06" w14:textId="77777777" w:rsidR="00223034" w:rsidRDefault="00223034"/>
    <w:sectPr w:rsidR="00223034" w:rsidSect="00223034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8AC54" w14:textId="77777777" w:rsidR="0043333B" w:rsidRDefault="0043333B" w:rsidP="00AF6389">
      <w:pPr>
        <w:spacing w:after="0" w:line="240" w:lineRule="auto"/>
      </w:pPr>
      <w:r>
        <w:separator/>
      </w:r>
    </w:p>
  </w:endnote>
  <w:endnote w:type="continuationSeparator" w:id="0">
    <w:p w14:paraId="04ACFAC4" w14:textId="77777777" w:rsidR="0043333B" w:rsidRDefault="0043333B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4F12D1" w14:paraId="164403B1" w14:textId="77777777" w:rsidTr="00A3497E">
      <w:tc>
        <w:tcPr>
          <w:tcW w:w="1555" w:type="dxa"/>
        </w:tcPr>
        <w:p w14:paraId="2CFF74D9" w14:textId="77777777" w:rsidR="004F12D1" w:rsidRPr="001F1003" w:rsidRDefault="004F12D1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8C0895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FRA-RTER-001</w:t>
          </w:r>
        </w:p>
      </w:tc>
      <w:tc>
        <w:tcPr>
          <w:tcW w:w="850" w:type="dxa"/>
        </w:tcPr>
        <w:p w14:paraId="5F3280B9" w14:textId="77777777" w:rsidR="004F12D1" w:rsidRPr="001F1003" w:rsidRDefault="004F12D1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8C0895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062360C4" w14:textId="17FA9F89" w:rsidR="004F12D1" w:rsidRPr="001F1003" w:rsidRDefault="004F12D1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4A4E5187" w14:textId="77777777" w:rsidR="00223034" w:rsidRDefault="00223034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D117DB7" wp14:editId="431089E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E85D0D" w14:paraId="77303F6A" w14:textId="77777777" w:rsidTr="001F1003">
      <w:tc>
        <w:tcPr>
          <w:tcW w:w="1555" w:type="dxa"/>
        </w:tcPr>
        <w:p w14:paraId="2F89AEBC" w14:textId="77777777" w:rsidR="00E85D0D" w:rsidRPr="001F1003" w:rsidRDefault="00A138F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8C0895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FRA-RTER-001</w:t>
          </w:r>
        </w:p>
      </w:tc>
      <w:tc>
        <w:tcPr>
          <w:tcW w:w="850" w:type="dxa"/>
        </w:tcPr>
        <w:p w14:paraId="50012A14" w14:textId="77777777" w:rsidR="00E85D0D" w:rsidRPr="001F1003" w:rsidRDefault="00E85D0D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A138F9" w:rsidRPr="008C0895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57B81B8E" w14:textId="77777777" w:rsidR="00E85D0D" w:rsidRPr="001F1003" w:rsidRDefault="00E85D0D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4D05EBB4" w14:textId="77777777" w:rsidR="00E85D0D" w:rsidRPr="001F1003" w:rsidRDefault="00E85D0D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10FDBC59" w14:textId="77777777" w:rsidR="00E85D0D" w:rsidRDefault="00E85D0D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4E632C" wp14:editId="6F3F614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1F49E" w14:textId="77777777" w:rsidR="0043333B" w:rsidRDefault="0043333B" w:rsidP="00AF6389">
      <w:pPr>
        <w:spacing w:after="0" w:line="240" w:lineRule="auto"/>
      </w:pPr>
      <w:r>
        <w:separator/>
      </w:r>
    </w:p>
  </w:footnote>
  <w:footnote w:type="continuationSeparator" w:id="0">
    <w:p w14:paraId="22DDDD50" w14:textId="77777777" w:rsidR="0043333B" w:rsidRDefault="0043333B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223034" w:rsidRPr="0059732C" w14:paraId="35AFE789" w14:textId="77777777" w:rsidTr="007728DA">
      <w:tc>
        <w:tcPr>
          <w:tcW w:w="2547" w:type="dxa"/>
          <w:vMerge w:val="restart"/>
        </w:tcPr>
        <w:p w14:paraId="2C2028F2" w14:textId="0143FFB3" w:rsidR="00223034" w:rsidRPr="0059732C" w:rsidRDefault="00CA6C38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28B51E6A" wp14:editId="475C9EAD">
                <wp:extent cx="1440000" cy="853955"/>
                <wp:effectExtent l="0" t="0" r="8255" b="3810"/>
                <wp:docPr id="31" name="Gráfic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8CF8575" w14:textId="77777777" w:rsidR="00223034" w:rsidRPr="0059732C" w:rsidRDefault="00223034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7C3FC685" w14:textId="34262906" w:rsidR="00223034" w:rsidRPr="004F12D1" w:rsidRDefault="004F12D1" w:rsidP="0040528C">
          <w:pPr>
            <w:pStyle w:val="Encabezado"/>
            <w:rPr>
              <w:b/>
              <w:bCs/>
              <w:color w:val="002060"/>
              <w:sz w:val="22"/>
            </w:rPr>
          </w:pPr>
          <w:r w:rsidRPr="004F12D1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223034" w:rsidRPr="004F12D1">
            <w:rPr>
              <w:b/>
              <w:bCs/>
              <w:noProof/>
              <w:color w:val="808080" w:themeColor="background1" w:themeShade="80"/>
              <w:sz w:val="22"/>
            </w:rPr>
            <w:t>Reporte de análisis para determinación de la resistencia a la tensión y elongación a la ruptura</w:t>
          </w:r>
        </w:p>
      </w:tc>
    </w:tr>
    <w:tr w:rsidR="00223034" w:rsidRPr="0059732C" w14:paraId="56B525ED" w14:textId="77777777" w:rsidTr="001B01BC">
      <w:tc>
        <w:tcPr>
          <w:tcW w:w="2547" w:type="dxa"/>
          <w:vMerge/>
        </w:tcPr>
        <w:p w14:paraId="38523921" w14:textId="77777777" w:rsidR="00223034" w:rsidRPr="0059732C" w:rsidRDefault="00223034">
          <w:pPr>
            <w:pStyle w:val="Encabezado"/>
          </w:pPr>
        </w:p>
      </w:tc>
      <w:tc>
        <w:tcPr>
          <w:tcW w:w="709" w:type="dxa"/>
        </w:tcPr>
        <w:p w14:paraId="45666FF8" w14:textId="77777777" w:rsidR="00223034" w:rsidRPr="0059732C" w:rsidRDefault="00223034">
          <w:pPr>
            <w:pStyle w:val="Encabezado"/>
          </w:pPr>
        </w:p>
      </w:tc>
      <w:tc>
        <w:tcPr>
          <w:tcW w:w="7534" w:type="dxa"/>
          <w:vMerge/>
        </w:tcPr>
        <w:p w14:paraId="05E253CA" w14:textId="77777777" w:rsidR="00223034" w:rsidRPr="0059732C" w:rsidRDefault="00223034" w:rsidP="0040528C">
          <w:pPr>
            <w:pStyle w:val="Encabezado"/>
          </w:pPr>
        </w:p>
      </w:tc>
    </w:tr>
    <w:tr w:rsidR="00223034" w:rsidRPr="0059732C" w14:paraId="6C6EB9EF" w14:textId="77777777" w:rsidTr="0040528C">
      <w:tc>
        <w:tcPr>
          <w:tcW w:w="2547" w:type="dxa"/>
          <w:vMerge/>
        </w:tcPr>
        <w:p w14:paraId="7E7CE21D" w14:textId="77777777" w:rsidR="00223034" w:rsidRPr="0059732C" w:rsidRDefault="00223034" w:rsidP="0059732C">
          <w:pPr>
            <w:pStyle w:val="Encabezado"/>
          </w:pPr>
        </w:p>
      </w:tc>
      <w:tc>
        <w:tcPr>
          <w:tcW w:w="709" w:type="dxa"/>
        </w:tcPr>
        <w:p w14:paraId="17FB7DC1" w14:textId="77777777" w:rsidR="00223034" w:rsidRPr="0059732C" w:rsidRDefault="00223034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26141B79" w14:textId="77777777" w:rsidR="00223034" w:rsidRPr="0059732C" w:rsidRDefault="00223034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4F12D1" w:rsidRPr="0059732C" w14:paraId="1016DAFD" w14:textId="77777777" w:rsidTr="00A2089A">
      <w:tc>
        <w:tcPr>
          <w:tcW w:w="2547" w:type="dxa"/>
          <w:vMerge/>
        </w:tcPr>
        <w:p w14:paraId="6EE002E1" w14:textId="77777777" w:rsidR="004F12D1" w:rsidRPr="0059732C" w:rsidRDefault="004F12D1" w:rsidP="0059732C">
          <w:pPr>
            <w:pStyle w:val="Encabezado"/>
          </w:pPr>
        </w:p>
      </w:tc>
      <w:tc>
        <w:tcPr>
          <w:tcW w:w="709" w:type="dxa"/>
        </w:tcPr>
        <w:p w14:paraId="22DB51B9" w14:textId="77777777" w:rsidR="004F12D1" w:rsidRPr="0059732C" w:rsidRDefault="004F12D1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38853D3C" w14:textId="77777777" w:rsidR="004F12D1" w:rsidRDefault="004F12D1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0F357003" w14:textId="7545A758" w:rsidR="004F12D1" w:rsidRPr="0059732C" w:rsidRDefault="004F12D1" w:rsidP="004F12D1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  <w:r>
            <w:rPr>
              <w:color w:val="3B3838" w:themeColor="background2" w:themeShade="40"/>
              <w:szCs w:val="16"/>
            </w:rPr>
            <w:t>Folio: ####</w:t>
          </w:r>
        </w:p>
      </w:tc>
    </w:tr>
  </w:tbl>
  <w:p w14:paraId="57DBE2B7" w14:textId="77777777" w:rsidR="00223034" w:rsidRDefault="002230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E85D0D" w:rsidRPr="0059732C" w14:paraId="6D753E0A" w14:textId="77777777" w:rsidTr="007728DA">
      <w:tc>
        <w:tcPr>
          <w:tcW w:w="2547" w:type="dxa"/>
          <w:vMerge w:val="restart"/>
        </w:tcPr>
        <w:p w14:paraId="752E0706" w14:textId="77777777" w:rsidR="00E85D0D" w:rsidRPr="0059732C" w:rsidRDefault="00E85D0D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6C884EFE" wp14:editId="444B56D1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1D06985" w14:textId="77777777" w:rsidR="00E85D0D" w:rsidRPr="0059732C" w:rsidRDefault="00E85D0D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336CBC01" w14:textId="77777777" w:rsidR="00E85D0D" w:rsidRPr="0059732C" w:rsidRDefault="00A138F9" w:rsidP="0040528C">
          <w:pPr>
            <w:pStyle w:val="Encabezado"/>
            <w:rPr>
              <w:b/>
              <w:bCs/>
              <w:color w:val="002060"/>
            </w:rPr>
          </w:pPr>
          <w:r w:rsidRPr="008C0895">
            <w:rPr>
              <w:b/>
              <w:bCs/>
              <w:noProof/>
              <w:color w:val="808080" w:themeColor="background1" w:themeShade="80"/>
            </w:rPr>
            <w:t>Reporte de análisis para determinación de la resistencia a la tensión y elongación a la ruptura</w:t>
          </w:r>
        </w:p>
      </w:tc>
    </w:tr>
    <w:tr w:rsidR="00E85D0D" w:rsidRPr="0059732C" w14:paraId="3F059EA9" w14:textId="77777777" w:rsidTr="001B01BC">
      <w:tc>
        <w:tcPr>
          <w:tcW w:w="2547" w:type="dxa"/>
          <w:vMerge/>
        </w:tcPr>
        <w:p w14:paraId="45DA0802" w14:textId="77777777" w:rsidR="00E85D0D" w:rsidRPr="0059732C" w:rsidRDefault="00E85D0D">
          <w:pPr>
            <w:pStyle w:val="Encabezado"/>
          </w:pPr>
        </w:p>
      </w:tc>
      <w:tc>
        <w:tcPr>
          <w:tcW w:w="709" w:type="dxa"/>
        </w:tcPr>
        <w:p w14:paraId="587210AA" w14:textId="77777777" w:rsidR="00E85D0D" w:rsidRPr="0059732C" w:rsidRDefault="00E85D0D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2AF61EBA" w14:textId="77777777" w:rsidR="00E85D0D" w:rsidRPr="0059732C" w:rsidRDefault="00E85D0D" w:rsidP="0040528C">
          <w:pPr>
            <w:pStyle w:val="Encabezado"/>
          </w:pPr>
        </w:p>
      </w:tc>
    </w:tr>
    <w:tr w:rsidR="00E85D0D" w:rsidRPr="0059732C" w14:paraId="0E6648BC" w14:textId="77777777" w:rsidTr="0040528C">
      <w:tc>
        <w:tcPr>
          <w:tcW w:w="2547" w:type="dxa"/>
          <w:vMerge/>
        </w:tcPr>
        <w:p w14:paraId="55A4921C" w14:textId="77777777" w:rsidR="00E85D0D" w:rsidRPr="0059732C" w:rsidRDefault="00E85D0D" w:rsidP="0059732C">
          <w:pPr>
            <w:pStyle w:val="Encabezado"/>
          </w:pPr>
        </w:p>
      </w:tc>
      <w:tc>
        <w:tcPr>
          <w:tcW w:w="709" w:type="dxa"/>
        </w:tcPr>
        <w:p w14:paraId="25861869" w14:textId="77777777" w:rsidR="00E85D0D" w:rsidRPr="0059732C" w:rsidRDefault="00E85D0D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24633EA0" w14:textId="77777777" w:rsidR="00E85D0D" w:rsidRPr="0059732C" w:rsidRDefault="00E85D0D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E85D0D" w:rsidRPr="0059732C" w14:paraId="3998DDD8" w14:textId="77777777" w:rsidTr="001F1003">
      <w:tc>
        <w:tcPr>
          <w:tcW w:w="2547" w:type="dxa"/>
          <w:vMerge/>
        </w:tcPr>
        <w:p w14:paraId="05010827" w14:textId="77777777" w:rsidR="00E85D0D" w:rsidRPr="0059732C" w:rsidRDefault="00E85D0D" w:rsidP="0059732C">
          <w:pPr>
            <w:pStyle w:val="Encabezado"/>
          </w:pPr>
        </w:p>
      </w:tc>
      <w:tc>
        <w:tcPr>
          <w:tcW w:w="709" w:type="dxa"/>
        </w:tcPr>
        <w:p w14:paraId="13A267F5" w14:textId="77777777" w:rsidR="00E85D0D" w:rsidRPr="0059732C" w:rsidRDefault="00E85D0D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587AE6C9" w14:textId="77777777" w:rsidR="00E85D0D" w:rsidRPr="0059732C" w:rsidRDefault="00E85D0D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7DF4A37A" w14:textId="77777777" w:rsidR="00E85D0D" w:rsidRPr="0059732C" w:rsidRDefault="00E85D0D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2D308631" w14:textId="77777777" w:rsidR="00E85D0D" w:rsidRPr="0059732C" w:rsidRDefault="00E85D0D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38836B5B" w14:textId="77777777" w:rsidR="00E85D0D" w:rsidRDefault="00E85D0D">
    <w:pPr>
      <w:pStyle w:val="Encabezado"/>
    </w:pPr>
  </w:p>
  <w:p w14:paraId="24BA4B44" w14:textId="77777777" w:rsidR="00E85D0D" w:rsidRDefault="00E85D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E256C"/>
    <w:rsid w:val="00113780"/>
    <w:rsid w:val="001B01BC"/>
    <w:rsid w:val="001F1003"/>
    <w:rsid w:val="001F6E8C"/>
    <w:rsid w:val="00223034"/>
    <w:rsid w:val="002A7AF9"/>
    <w:rsid w:val="002B61FB"/>
    <w:rsid w:val="002D242E"/>
    <w:rsid w:val="002E209A"/>
    <w:rsid w:val="0040528C"/>
    <w:rsid w:val="00431627"/>
    <w:rsid w:val="0043333B"/>
    <w:rsid w:val="00482AB9"/>
    <w:rsid w:val="004F12D1"/>
    <w:rsid w:val="00560C97"/>
    <w:rsid w:val="00576464"/>
    <w:rsid w:val="00580A44"/>
    <w:rsid w:val="0059732C"/>
    <w:rsid w:val="005A29D9"/>
    <w:rsid w:val="00674E19"/>
    <w:rsid w:val="006A27D9"/>
    <w:rsid w:val="00705EF5"/>
    <w:rsid w:val="007728DA"/>
    <w:rsid w:val="00797221"/>
    <w:rsid w:val="007C65E2"/>
    <w:rsid w:val="008F47A5"/>
    <w:rsid w:val="00973CC2"/>
    <w:rsid w:val="009F252B"/>
    <w:rsid w:val="00A138F9"/>
    <w:rsid w:val="00AA5155"/>
    <w:rsid w:val="00AF6389"/>
    <w:rsid w:val="00B211BE"/>
    <w:rsid w:val="00B32E54"/>
    <w:rsid w:val="00C2034C"/>
    <w:rsid w:val="00CA5A78"/>
    <w:rsid w:val="00CA6C38"/>
    <w:rsid w:val="00CF1171"/>
    <w:rsid w:val="00DA1E13"/>
    <w:rsid w:val="00E16798"/>
    <w:rsid w:val="00E67978"/>
    <w:rsid w:val="00E85D0D"/>
    <w:rsid w:val="00EB5DDE"/>
    <w:rsid w:val="00EC627D"/>
    <w:rsid w:val="00F0702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DAA9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2D1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4F12D1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F12D1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25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4</cp:revision>
  <dcterms:created xsi:type="dcterms:W3CDTF">2020-03-25T12:06:00Z</dcterms:created>
  <dcterms:modified xsi:type="dcterms:W3CDTF">2020-08-06T16:41:00Z</dcterms:modified>
</cp:coreProperties>
</file>