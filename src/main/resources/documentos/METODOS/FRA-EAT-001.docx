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5F1458" w:rsidRPr="007230CC" w14:paraId="0F02818A" w14:textId="77777777" w:rsidTr="005F1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55314893" w14:textId="77777777" w:rsidR="005F1458" w:rsidRPr="00675451" w:rsidRDefault="005F1458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5EBA1202" w14:textId="77777777" w:rsidR="005F1458" w:rsidRPr="007230CC" w:rsidRDefault="005F1458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351B211" w14:textId="569405AD" w:rsidR="005F1458" w:rsidRPr="005F1458" w:rsidRDefault="005F1458" w:rsidP="005F145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F1458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1028F9C4" w14:textId="77777777" w:rsidR="005F1458" w:rsidRPr="003A39A6" w:rsidRDefault="005F1458" w:rsidP="005F145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AB2DEA" w:rsidRPr="007230CC" w14:paraId="416A819C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070314F4" w14:textId="77777777" w:rsidR="00AB2DEA" w:rsidRPr="007230CC" w:rsidRDefault="00AB2DEA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C4798E7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1C19B9B" w14:textId="77777777" w:rsidR="00AB2DEA" w:rsidRPr="005F1458" w:rsidRDefault="00AB2DEA" w:rsidP="00743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5F1458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7B7B39EF" w14:textId="14C126BC" w:rsidR="00AB2DEA" w:rsidRPr="003A39A6" w:rsidRDefault="00AB2DEA" w:rsidP="005F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AB2DEA" w:rsidRPr="007230CC" w14:paraId="511ADFA8" w14:textId="77777777" w:rsidTr="005F145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2DFB0AED" w14:textId="77777777" w:rsidR="00AB2DEA" w:rsidRPr="007230CC" w:rsidRDefault="00AB2D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12DEE3FE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BDD3C1A" w14:textId="77777777" w:rsidR="00AB2DEA" w:rsidRPr="005F1458" w:rsidRDefault="00AB2DEA" w:rsidP="00743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5F1458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1576718" w14:textId="2E0F1C65" w:rsidR="00AB2DEA" w:rsidRPr="003A39A6" w:rsidRDefault="00AB2DEA" w:rsidP="005F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52CAFE0F" w14:textId="7F517EC5" w:rsidR="00AB2DEA" w:rsidRDefault="00AB2D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121"/>
        <w:gridCol w:w="4536"/>
        <w:gridCol w:w="2128"/>
        <w:gridCol w:w="2005"/>
      </w:tblGrid>
      <w:tr w:rsidR="00AB2DEA" w:rsidRPr="007230CC" w14:paraId="76067793" w14:textId="77777777" w:rsidTr="005F1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59D76F15" w14:textId="77777777" w:rsidR="00AB2DEA" w:rsidRPr="007230CC" w:rsidRDefault="00AB2DEA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102" w:type="pct"/>
          </w:tcPr>
          <w:p w14:paraId="38CD5E28" w14:textId="77777777" w:rsidR="00AB2DEA" w:rsidRPr="007230CC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9A20317" w14:textId="77777777" w:rsidR="00AB2DEA" w:rsidRPr="003A39A6" w:rsidRDefault="00AB2DEA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175D6C0A" w14:textId="77777777" w:rsidR="00AB2DEA" w:rsidRPr="007230CC" w:rsidRDefault="00AB2DEA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AB2DEA" w:rsidRPr="007230CC" w14:paraId="62A7A472" w14:textId="77777777" w:rsidTr="005F1458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14:paraId="7126283A" w14:textId="24FA64AC" w:rsidR="00AB2DEA" w:rsidRPr="007230CC" w:rsidRDefault="00AB2DEA" w:rsidP="00E30252">
            <w:pPr>
              <w:rPr>
                <w:szCs w:val="16"/>
              </w:rPr>
            </w:pPr>
            <w:r>
              <w:rPr>
                <w:szCs w:val="16"/>
              </w:rPr>
              <w:t>Temperatura de ensayo:</w:t>
            </w:r>
          </w:p>
        </w:tc>
        <w:tc>
          <w:tcPr>
            <w:tcW w:w="2102" w:type="pct"/>
          </w:tcPr>
          <w:p w14:paraId="5FE23394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3E18E02" w14:textId="7EB1388B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Código del horno</w:t>
            </w:r>
          </w:p>
        </w:tc>
        <w:tc>
          <w:tcPr>
            <w:tcW w:w="929" w:type="pct"/>
          </w:tcPr>
          <w:p w14:paraId="7F11A303" w14:textId="77777777" w:rsidR="00AB2DEA" w:rsidRPr="007230CC" w:rsidRDefault="00AB2D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</w:tbl>
    <w:p w14:paraId="747957D4" w14:textId="77777777" w:rsidR="00AB2DEA" w:rsidRDefault="00AB2DEA"/>
    <w:p w14:paraId="15236704" w14:textId="367006F8" w:rsidR="00897236" w:rsidRPr="00F92B94" w:rsidRDefault="00F92B94" w:rsidP="00F92B94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439"/>
        <w:gridCol w:w="3112"/>
        <w:gridCol w:w="82"/>
        <w:gridCol w:w="470"/>
        <w:gridCol w:w="3110"/>
        <w:gridCol w:w="438"/>
        <w:gridCol w:w="1122"/>
        <w:gridCol w:w="1644"/>
        <w:gridCol w:w="373"/>
      </w:tblGrid>
      <w:tr w:rsidR="00897236" w:rsidRPr="00897236" w14:paraId="6E14CC04" w14:textId="77777777" w:rsidTr="00F9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000" w:type="pct"/>
            <w:gridSpan w:val="9"/>
            <w:tcBorders>
              <w:bottom w:val="single" w:sz="4" w:space="0" w:color="F2F2F2" w:themeColor="background1" w:themeShade="F2"/>
            </w:tcBorders>
          </w:tcPr>
          <w:p w14:paraId="48A49C81" w14:textId="77777777" w:rsidR="00897236" w:rsidRPr="00F92B94" w:rsidRDefault="00897236" w:rsidP="00897236">
            <w:pPr>
              <w:rPr>
                <w:b w:val="0"/>
                <w:bCs/>
              </w:rPr>
            </w:pPr>
            <w:r w:rsidRPr="00F92B94">
              <w:rPr>
                <w:bCs/>
              </w:rPr>
              <w:t>Tiempo de exposición (h)</w:t>
            </w:r>
          </w:p>
        </w:tc>
      </w:tr>
      <w:tr w:rsidR="00E47FA6" w:rsidRPr="00897236" w14:paraId="3D413742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BFD85D" w14:textId="77777777" w:rsidR="00E47FA6" w:rsidRPr="00897236" w:rsidRDefault="00E47FA6" w:rsidP="00897236">
            <w:r w:rsidRPr="00897236">
              <w:t>1.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EE39669" w14:textId="14645FE7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79DA117" w14:textId="77777777" w:rsidR="00E47FA6" w:rsidRPr="00897236" w:rsidRDefault="00E47FA6" w:rsidP="00897236">
            <w:r w:rsidRPr="00897236">
              <w:t>15.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0E15C8" w14:textId="7487C50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0482A77" w14:textId="77777777" w:rsidR="00E47FA6" w:rsidRPr="00897236" w:rsidRDefault="00E47FA6" w:rsidP="00897236">
            <w:r w:rsidRPr="00897236">
              <w:t>29.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66791D" w14:textId="6B08EBBA" w:rsidR="00E47FA6" w:rsidRPr="00897236" w:rsidRDefault="00E47FA6" w:rsidP="00897236"/>
        </w:tc>
      </w:tr>
      <w:tr w:rsidR="00E47FA6" w:rsidRPr="00897236" w14:paraId="75DBBE80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4FC717" w14:textId="77777777" w:rsidR="00E47FA6" w:rsidRPr="00897236" w:rsidRDefault="00E47FA6" w:rsidP="00897236">
            <w:r w:rsidRPr="00897236">
              <w:t>2.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9F1C435" w14:textId="1BB816C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C9DA0E" w14:textId="77777777" w:rsidR="00E47FA6" w:rsidRPr="00897236" w:rsidRDefault="00E47FA6" w:rsidP="00897236">
            <w:r w:rsidRPr="00897236">
              <w:t>16.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B00E7F1" w14:textId="5185D1A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6614021" w14:textId="77777777" w:rsidR="00E47FA6" w:rsidRPr="00897236" w:rsidRDefault="00E47FA6" w:rsidP="00897236">
            <w:r w:rsidRPr="00897236">
              <w:t>30.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CCED55B" w14:textId="67377A71" w:rsidR="00E47FA6" w:rsidRPr="00897236" w:rsidRDefault="00E47FA6" w:rsidP="00897236"/>
        </w:tc>
      </w:tr>
      <w:tr w:rsidR="00E47FA6" w:rsidRPr="00897236" w14:paraId="23E1EBC1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329E9A7" w14:textId="77777777" w:rsidR="00E47FA6" w:rsidRPr="00897236" w:rsidRDefault="00E47FA6" w:rsidP="00897236">
            <w:r w:rsidRPr="00897236">
              <w:t>3.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28286B" w14:textId="5F75BEE9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5C133B7" w14:textId="77777777" w:rsidR="00E47FA6" w:rsidRPr="00897236" w:rsidRDefault="00E47FA6" w:rsidP="00897236">
            <w:r w:rsidRPr="00897236">
              <w:t>17.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1A34459" w14:textId="3578C8E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C3FF93" w14:textId="77777777" w:rsidR="00E47FA6" w:rsidRPr="00897236" w:rsidRDefault="00E47FA6" w:rsidP="00897236">
            <w:r w:rsidRPr="00897236">
              <w:t>31.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F81DC01" w14:textId="3B10E23D" w:rsidR="00E47FA6" w:rsidRPr="00897236" w:rsidRDefault="00E47FA6" w:rsidP="00897236"/>
        </w:tc>
      </w:tr>
      <w:tr w:rsidR="00E47FA6" w:rsidRPr="00897236" w14:paraId="2A8A0517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102A105" w14:textId="77777777" w:rsidR="00E47FA6" w:rsidRPr="00897236" w:rsidRDefault="00E47FA6" w:rsidP="00897236">
            <w:r w:rsidRPr="00897236">
              <w:t>4.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D1E1957" w14:textId="3A0DDDCC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59F24C" w14:textId="77777777" w:rsidR="00E47FA6" w:rsidRPr="00897236" w:rsidRDefault="00E47FA6" w:rsidP="00897236">
            <w:r w:rsidRPr="00897236">
              <w:t>18.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6BEEA5B" w14:textId="69E8B44E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0F8DC3" w14:textId="77777777" w:rsidR="00E47FA6" w:rsidRPr="00897236" w:rsidRDefault="00E47FA6" w:rsidP="00897236">
            <w:r w:rsidRPr="00897236">
              <w:t>32.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5319767" w14:textId="6F4CF994" w:rsidR="00E47FA6" w:rsidRPr="00897236" w:rsidRDefault="00E47FA6" w:rsidP="00897236"/>
        </w:tc>
      </w:tr>
      <w:tr w:rsidR="00E47FA6" w:rsidRPr="00897236" w14:paraId="03947D15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643732" w14:textId="77777777" w:rsidR="00E47FA6" w:rsidRPr="00897236" w:rsidRDefault="00E47FA6" w:rsidP="00897236">
            <w:r w:rsidRPr="00897236">
              <w:t>5.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BF1FF74" w14:textId="2FB380E2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53D6465" w14:textId="77777777" w:rsidR="00E47FA6" w:rsidRPr="00897236" w:rsidRDefault="00E47FA6" w:rsidP="00897236">
            <w:r w:rsidRPr="00897236">
              <w:t>19.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E1AC2D" w14:textId="58F5B569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4BDE1F" w14:textId="77777777" w:rsidR="00E47FA6" w:rsidRPr="00897236" w:rsidRDefault="00E47FA6" w:rsidP="00897236">
            <w:r w:rsidRPr="00897236">
              <w:t>33.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972C8A" w14:textId="49544E47" w:rsidR="00E47FA6" w:rsidRPr="00897236" w:rsidRDefault="00E47FA6" w:rsidP="00897236"/>
        </w:tc>
      </w:tr>
      <w:tr w:rsidR="00E47FA6" w:rsidRPr="00897236" w14:paraId="3F82B5FB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F62421" w14:textId="77777777" w:rsidR="00E47FA6" w:rsidRPr="00897236" w:rsidRDefault="00E47FA6" w:rsidP="00897236">
            <w:r w:rsidRPr="00897236">
              <w:t>6.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8F4506" w14:textId="33D81DA5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F139AE" w14:textId="77777777" w:rsidR="00E47FA6" w:rsidRPr="00897236" w:rsidRDefault="00E47FA6" w:rsidP="00897236">
            <w:r w:rsidRPr="00897236">
              <w:t>20.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D57F26F" w14:textId="6FBCCC29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FDB8E5" w14:textId="77777777" w:rsidR="00E47FA6" w:rsidRPr="00897236" w:rsidRDefault="00E47FA6" w:rsidP="00897236">
            <w:r w:rsidRPr="00897236">
              <w:t>34.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FC84E3" w14:textId="6D48DAC5" w:rsidR="00E47FA6" w:rsidRPr="00897236" w:rsidRDefault="00E47FA6" w:rsidP="00897236"/>
        </w:tc>
      </w:tr>
      <w:tr w:rsidR="00E47FA6" w:rsidRPr="00897236" w14:paraId="140160E6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DAD04B6" w14:textId="77777777" w:rsidR="00E47FA6" w:rsidRPr="00897236" w:rsidRDefault="00E47FA6" w:rsidP="00897236">
            <w:r w:rsidRPr="00897236">
              <w:t>7.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8C3CE5" w14:textId="1D98E59A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92EB2E" w14:textId="77777777" w:rsidR="00E47FA6" w:rsidRPr="00897236" w:rsidRDefault="00E47FA6" w:rsidP="00897236">
            <w:r w:rsidRPr="00897236">
              <w:t>21.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308E772" w14:textId="659F3A78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46D29E" w14:textId="77777777" w:rsidR="00E47FA6" w:rsidRPr="00897236" w:rsidRDefault="00E47FA6" w:rsidP="00897236">
            <w:r w:rsidRPr="00897236">
              <w:t>35.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7A3DA7A" w14:textId="19595CB9" w:rsidR="00E47FA6" w:rsidRPr="00897236" w:rsidRDefault="00E47FA6" w:rsidP="00897236"/>
        </w:tc>
      </w:tr>
      <w:tr w:rsidR="00E47FA6" w:rsidRPr="00897236" w14:paraId="56B587E6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376E881" w14:textId="77777777" w:rsidR="00E47FA6" w:rsidRPr="00897236" w:rsidRDefault="00E47FA6" w:rsidP="00897236">
            <w:r w:rsidRPr="00897236">
              <w:t>8.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EF2496" w14:textId="028BACF5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8F0D560" w14:textId="77777777" w:rsidR="00E47FA6" w:rsidRPr="00897236" w:rsidRDefault="00E47FA6" w:rsidP="00897236">
            <w:r w:rsidRPr="00897236">
              <w:t>22.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5B377A" w14:textId="2CBA7A4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C2694E6" w14:textId="77777777" w:rsidR="00E47FA6" w:rsidRPr="00897236" w:rsidRDefault="00E47FA6" w:rsidP="00897236">
            <w:r w:rsidRPr="00897236">
              <w:t>36.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E6C2ADF" w14:textId="77A9E797" w:rsidR="00E47FA6" w:rsidRPr="00897236" w:rsidRDefault="00E47FA6" w:rsidP="00897236"/>
        </w:tc>
      </w:tr>
      <w:tr w:rsidR="00E47FA6" w:rsidRPr="00897236" w14:paraId="08D4E3D8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7356CC0" w14:textId="77777777" w:rsidR="00E47FA6" w:rsidRPr="00897236" w:rsidRDefault="00E47FA6" w:rsidP="00897236">
            <w:r w:rsidRPr="00897236">
              <w:t>9.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D2B690F" w14:textId="3D1B9BD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6D189F" w14:textId="77777777" w:rsidR="00E47FA6" w:rsidRPr="00897236" w:rsidRDefault="00E47FA6" w:rsidP="00897236">
            <w:r w:rsidRPr="00897236">
              <w:t>23.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56A2A82" w14:textId="30BE2A64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924BAD8" w14:textId="77777777" w:rsidR="00E47FA6" w:rsidRPr="00897236" w:rsidRDefault="00E47FA6" w:rsidP="00897236">
            <w:r w:rsidRPr="00897236">
              <w:t>37.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ED90B2" w14:textId="12DC5139" w:rsidR="00E47FA6" w:rsidRPr="00897236" w:rsidRDefault="00E47FA6" w:rsidP="00897236"/>
        </w:tc>
      </w:tr>
      <w:tr w:rsidR="00E47FA6" w:rsidRPr="00897236" w14:paraId="3CDB14B2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570F69" w14:textId="77777777" w:rsidR="00E47FA6" w:rsidRPr="00897236" w:rsidRDefault="00E47FA6" w:rsidP="00897236">
            <w:r w:rsidRPr="00897236">
              <w:t>10.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358D83" w14:textId="0F34882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3A2568" w14:textId="77777777" w:rsidR="00E47FA6" w:rsidRPr="00897236" w:rsidRDefault="00E47FA6" w:rsidP="00897236">
            <w:r w:rsidRPr="00897236">
              <w:t>24.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82D5B3" w14:textId="56E15301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2EF1963" w14:textId="77777777" w:rsidR="00E47FA6" w:rsidRPr="00897236" w:rsidRDefault="00E47FA6" w:rsidP="00897236">
            <w:r w:rsidRPr="00897236">
              <w:t>38.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D4CF836" w14:textId="482B5F2D" w:rsidR="00E47FA6" w:rsidRPr="00897236" w:rsidRDefault="00E47FA6" w:rsidP="00897236"/>
        </w:tc>
      </w:tr>
      <w:tr w:rsidR="00E47FA6" w:rsidRPr="00897236" w14:paraId="369F9BC5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AADC065" w14:textId="77777777" w:rsidR="00E47FA6" w:rsidRPr="00897236" w:rsidRDefault="00E47FA6" w:rsidP="00897236">
            <w:r w:rsidRPr="00897236">
              <w:t>11.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BB5CBDA" w14:textId="600D561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4BD073" w14:textId="77777777" w:rsidR="00E47FA6" w:rsidRPr="00897236" w:rsidRDefault="00E47FA6" w:rsidP="00897236">
            <w:r w:rsidRPr="00897236">
              <w:t>25.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5A4635" w14:textId="48872965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141AC3A" w14:textId="77777777" w:rsidR="00E47FA6" w:rsidRPr="00897236" w:rsidRDefault="00E47FA6" w:rsidP="00897236">
            <w:r w:rsidRPr="00897236">
              <w:t>39.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443B31" w14:textId="4DB91AB0" w:rsidR="00E47FA6" w:rsidRPr="00897236" w:rsidRDefault="00E47FA6" w:rsidP="00897236"/>
        </w:tc>
      </w:tr>
      <w:tr w:rsidR="00E47FA6" w:rsidRPr="00897236" w14:paraId="09F1C19B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0273438" w14:textId="77777777" w:rsidR="00E47FA6" w:rsidRPr="00897236" w:rsidRDefault="00E47FA6" w:rsidP="00897236">
            <w:r w:rsidRPr="00897236">
              <w:t>12.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27ADA8" w14:textId="70CAD3AB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224702" w14:textId="77777777" w:rsidR="00E47FA6" w:rsidRPr="00897236" w:rsidRDefault="00E47FA6" w:rsidP="00897236">
            <w:r w:rsidRPr="00897236">
              <w:t>26.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3DDEC0" w14:textId="3B514073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BADFF9C" w14:textId="77777777" w:rsidR="00E47FA6" w:rsidRPr="00897236" w:rsidRDefault="00E47FA6" w:rsidP="00897236">
            <w:r w:rsidRPr="00897236">
              <w:t>40.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97219F" w14:textId="4BF5B1AC" w:rsidR="00E47FA6" w:rsidRPr="00897236" w:rsidRDefault="00E47FA6" w:rsidP="00897236"/>
        </w:tc>
      </w:tr>
      <w:tr w:rsidR="00E47FA6" w:rsidRPr="00897236" w14:paraId="7D66D2B4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0B5A37" w14:textId="77777777" w:rsidR="00E47FA6" w:rsidRPr="00897236" w:rsidRDefault="00E47FA6" w:rsidP="00897236">
            <w:r w:rsidRPr="00897236">
              <w:t>13.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9D1FEB" w14:textId="1159AB3F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4C81F8" w14:textId="77777777" w:rsidR="00E47FA6" w:rsidRPr="00897236" w:rsidRDefault="00E47FA6" w:rsidP="00897236">
            <w:r w:rsidRPr="00897236">
              <w:t>27.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8DE2E39" w14:textId="12291663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088CB0B" w14:textId="77777777" w:rsidR="00E47FA6" w:rsidRPr="00897236" w:rsidRDefault="00E47FA6" w:rsidP="00897236">
            <w:r w:rsidRPr="00897236">
              <w:t>41.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A00EDC" w14:textId="6A8B6404" w:rsidR="00E47FA6" w:rsidRPr="00897236" w:rsidRDefault="00E47FA6" w:rsidP="00897236"/>
        </w:tc>
      </w:tr>
      <w:tr w:rsidR="00E47FA6" w:rsidRPr="00897236" w14:paraId="3233DD0C" w14:textId="77777777" w:rsidTr="00E47FA6">
        <w:trPr>
          <w:trHeight w:val="347"/>
        </w:trPr>
        <w:tc>
          <w:tcPr>
            <w:tcW w:w="204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7D44C2E" w14:textId="77777777" w:rsidR="00E47FA6" w:rsidRPr="00897236" w:rsidRDefault="00E47FA6" w:rsidP="00897236">
            <w:r w:rsidRPr="00897236">
              <w:t>14.</w:t>
            </w:r>
          </w:p>
        </w:tc>
        <w:tc>
          <w:tcPr>
            <w:tcW w:w="1480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AE39DA" w14:textId="5BF4C271" w:rsidR="00E47FA6" w:rsidRPr="00897236" w:rsidRDefault="00E47FA6" w:rsidP="00897236"/>
        </w:tc>
        <w:tc>
          <w:tcPr>
            <w:tcW w:w="218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7F62322" w14:textId="77777777" w:rsidR="00E47FA6" w:rsidRPr="00897236" w:rsidRDefault="00E47FA6" w:rsidP="00897236">
            <w:r w:rsidRPr="00897236">
              <w:t>28.</w:t>
            </w:r>
          </w:p>
        </w:tc>
        <w:tc>
          <w:tcPr>
            <w:tcW w:w="144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2EE40C6" w14:textId="4C14E085" w:rsidR="00E47FA6" w:rsidRPr="00897236" w:rsidRDefault="00E47FA6" w:rsidP="00897236"/>
        </w:tc>
        <w:tc>
          <w:tcPr>
            <w:tcW w:w="20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485425D" w14:textId="77777777" w:rsidR="00E47FA6" w:rsidRPr="00897236" w:rsidRDefault="00E47FA6" w:rsidP="00897236">
            <w:r w:rsidRPr="00897236">
              <w:t>42.</w:t>
            </w:r>
          </w:p>
        </w:tc>
        <w:tc>
          <w:tcPr>
            <w:tcW w:w="1455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37F161" w14:textId="118488EA" w:rsidR="00E47FA6" w:rsidRPr="00897236" w:rsidRDefault="00E47FA6" w:rsidP="00897236"/>
        </w:tc>
      </w:tr>
      <w:tr w:rsidR="00897236" w:rsidRPr="00897236" w14:paraId="6F84F87C" w14:textId="77777777" w:rsidTr="00217C6A">
        <w:trPr>
          <w:trHeight w:val="297"/>
        </w:trPr>
        <w:tc>
          <w:tcPr>
            <w:tcW w:w="1646" w:type="pct"/>
            <w:gridSpan w:val="2"/>
            <w:tcBorders>
              <w:top w:val="single" w:sz="4" w:space="0" w:color="F2F2F2" w:themeColor="background1" w:themeShade="F2"/>
            </w:tcBorders>
          </w:tcPr>
          <w:p w14:paraId="0AB3E1CA" w14:textId="77777777" w:rsidR="00897236" w:rsidRPr="00897236" w:rsidRDefault="00897236" w:rsidP="00897236">
            <w:pPr>
              <w:rPr>
                <w:b/>
                <w:bCs/>
              </w:rPr>
            </w:pPr>
            <w:r w:rsidRPr="00897236">
              <w:rPr>
                <w:b/>
                <w:bCs/>
              </w:rPr>
              <w:t>Tiempo total de exposición (h):</w:t>
            </w:r>
          </w:p>
        </w:tc>
        <w:tc>
          <w:tcPr>
            <w:tcW w:w="3354" w:type="pct"/>
            <w:gridSpan w:val="7"/>
            <w:tcBorders>
              <w:top w:val="single" w:sz="4" w:space="0" w:color="F2F2F2" w:themeColor="background1" w:themeShade="F2"/>
            </w:tcBorders>
          </w:tcPr>
          <w:p w14:paraId="31E9C05A" w14:textId="77777777" w:rsidR="00897236" w:rsidRPr="00897236" w:rsidRDefault="00897236" w:rsidP="00897236"/>
        </w:tc>
      </w:tr>
      <w:tr w:rsidR="00897236" w:rsidRPr="00897236" w14:paraId="51C5F2D6" w14:textId="77777777" w:rsidTr="00217C6A">
        <w:trPr>
          <w:gridAfter w:val="1"/>
          <w:wAfter w:w="173" w:type="pct"/>
          <w:trHeight w:val="347"/>
        </w:trPr>
        <w:tc>
          <w:tcPr>
            <w:tcW w:w="4065" w:type="pct"/>
            <w:gridSpan w:val="7"/>
            <w:shd w:val="clear" w:color="auto" w:fill="auto"/>
          </w:tcPr>
          <w:p w14:paraId="5B3DAB4D" w14:textId="77777777" w:rsidR="00897236" w:rsidRPr="00897236" w:rsidRDefault="00897236" w:rsidP="00897236">
            <w:pPr>
              <w:rPr>
                <w:b/>
                <w:bCs/>
                <w:i/>
                <w:iCs/>
              </w:rPr>
            </w:pPr>
            <w:r w:rsidRPr="00897236">
              <w:rPr>
                <w:b/>
                <w:bCs/>
                <w:i/>
                <w:iCs/>
              </w:rPr>
              <w:t>Nota: Se anexa imagen del seguimiento fotográfico.</w:t>
            </w:r>
          </w:p>
        </w:tc>
        <w:tc>
          <w:tcPr>
            <w:tcW w:w="762" w:type="pct"/>
            <w:shd w:val="clear" w:color="auto" w:fill="auto"/>
          </w:tcPr>
          <w:p w14:paraId="67E1855B" w14:textId="77777777" w:rsidR="00897236" w:rsidRPr="00897236" w:rsidRDefault="00897236" w:rsidP="00897236">
            <w:pPr>
              <w:rPr>
                <w:b/>
                <w:bCs/>
                <w:i/>
                <w:iCs/>
              </w:rPr>
            </w:pPr>
          </w:p>
        </w:tc>
      </w:tr>
    </w:tbl>
    <w:p w14:paraId="3D1C30FF" w14:textId="6F6CA181" w:rsidR="00F92B94" w:rsidRPr="00DB0EC6" w:rsidRDefault="00F92B94" w:rsidP="00DB0EC6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897236" w:rsidRPr="0005452C" w14:paraId="5AC83E49" w14:textId="77777777" w:rsidTr="00F9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39EAB4F4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C2CC975" w14:textId="77777777" w:rsidR="00897236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5D397F05" w14:textId="77777777" w:rsidR="00897236" w:rsidRDefault="00897236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01CAC3DA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4F0A6A49" w14:textId="77777777" w:rsidR="00897236" w:rsidRPr="00897236" w:rsidRDefault="00897236">
      <w:pPr>
        <w:rPr>
          <w:sz w:val="10"/>
          <w:szCs w:val="10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97236" w:rsidRPr="0005452C" w14:paraId="2F920FFD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5D9C5559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1832793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897236" w:rsidRPr="0005452C" w14:paraId="1FB34DF3" w14:textId="77777777" w:rsidTr="00F92B94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17C31BB" w14:textId="77777777" w:rsidR="00897236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7BA74FC3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CABE3BA" w14:textId="77777777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F475C78" w14:textId="0093AEFB" w:rsidR="00897236" w:rsidRPr="0005452C" w:rsidRDefault="00897236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897236" w:rsidRPr="0005452C" w14:paraId="259E606A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CC21B8D" w14:textId="77777777" w:rsidR="00897236" w:rsidRPr="00C9524D" w:rsidRDefault="00897236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DA7B381" w14:textId="77777777" w:rsidR="00897236" w:rsidRPr="00C9524D" w:rsidRDefault="00897236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4AC940C0" w14:textId="77777777" w:rsidR="00897236" w:rsidRDefault="00897236"/>
    <w:sectPr w:rsidR="00897236" w:rsidSect="00897236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965EC" w14:textId="77777777" w:rsidR="00585C64" w:rsidRDefault="00585C64" w:rsidP="00AF6389">
      <w:pPr>
        <w:spacing w:after="0" w:line="240" w:lineRule="auto"/>
      </w:pPr>
      <w:r>
        <w:separator/>
      </w:r>
    </w:p>
  </w:endnote>
  <w:endnote w:type="continuationSeparator" w:id="0">
    <w:p w14:paraId="70EAA5BA" w14:textId="77777777" w:rsidR="00585C64" w:rsidRDefault="00585C6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8F47A5" w14:paraId="23C49F03" w14:textId="77777777" w:rsidTr="001F1003">
      <w:tc>
        <w:tcPr>
          <w:tcW w:w="1555" w:type="dxa"/>
        </w:tcPr>
        <w:p w14:paraId="50647BF8" w14:textId="77777777" w:rsidR="008F47A5" w:rsidRPr="001F1003" w:rsidRDefault="00580A4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FRA-EAT-001</w:t>
          </w:r>
        </w:p>
      </w:tc>
      <w:tc>
        <w:tcPr>
          <w:tcW w:w="850" w:type="dxa"/>
        </w:tcPr>
        <w:p w14:paraId="39F4BD80" w14:textId="77777777" w:rsidR="008F47A5" w:rsidRPr="001F1003" w:rsidRDefault="008F47A5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80A44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D169A42" w14:textId="77777777" w:rsidR="008F47A5" w:rsidRPr="001F1003" w:rsidRDefault="008F47A5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6728D01C" w14:textId="77777777" w:rsidR="008F47A5" w:rsidRPr="001F1003" w:rsidRDefault="008F47A5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4914EB97" w14:textId="77777777" w:rsidR="008F47A5" w:rsidRDefault="008F47A5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785985" wp14:editId="2E0EF4D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56494" w14:textId="77777777" w:rsidR="00585C64" w:rsidRDefault="00585C64" w:rsidP="00AF6389">
      <w:pPr>
        <w:spacing w:after="0" w:line="240" w:lineRule="auto"/>
      </w:pPr>
      <w:r>
        <w:separator/>
      </w:r>
    </w:p>
  </w:footnote>
  <w:footnote w:type="continuationSeparator" w:id="0">
    <w:p w14:paraId="172068A3" w14:textId="77777777" w:rsidR="00585C64" w:rsidRDefault="00585C64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8F47A5" w:rsidRPr="0059732C" w14:paraId="37FD4593" w14:textId="77777777" w:rsidTr="001F1003">
      <w:tc>
        <w:tcPr>
          <w:tcW w:w="2547" w:type="dxa"/>
          <w:vMerge w:val="restart"/>
        </w:tcPr>
        <w:p w14:paraId="60108CE7" w14:textId="77777777" w:rsidR="008F47A5" w:rsidRPr="0059732C" w:rsidRDefault="008F47A5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38E53218" wp14:editId="4BBFA70C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5FA6091" w14:textId="77777777" w:rsidR="008F47A5" w:rsidRPr="0059732C" w:rsidRDefault="008F47A5">
          <w:pPr>
            <w:pStyle w:val="Encabezado"/>
          </w:pPr>
        </w:p>
      </w:tc>
      <w:tc>
        <w:tcPr>
          <w:tcW w:w="7534" w:type="dxa"/>
          <w:gridSpan w:val="3"/>
        </w:tcPr>
        <w:p w14:paraId="21579509" w14:textId="77777777" w:rsidR="008F47A5" w:rsidRPr="0059732C" w:rsidRDefault="008F47A5">
          <w:pPr>
            <w:pStyle w:val="Encabezado"/>
            <w:rPr>
              <w:b/>
              <w:bCs/>
              <w:color w:val="002060"/>
            </w:rPr>
          </w:pPr>
          <w:r w:rsidRPr="0059732C">
            <w:rPr>
              <w:b/>
              <w:bCs/>
              <w:color w:val="002060"/>
            </w:rPr>
            <w:t>Centro de Caracterización e Investigación de Materiales</w:t>
          </w:r>
        </w:p>
      </w:tc>
    </w:tr>
    <w:tr w:rsidR="008F47A5" w:rsidRPr="0059732C" w14:paraId="34BC40F6" w14:textId="77777777" w:rsidTr="001F1003">
      <w:tc>
        <w:tcPr>
          <w:tcW w:w="2547" w:type="dxa"/>
          <w:vMerge/>
        </w:tcPr>
        <w:p w14:paraId="0A62E0F0" w14:textId="77777777" w:rsidR="008F47A5" w:rsidRPr="0059732C" w:rsidRDefault="008F47A5">
          <w:pPr>
            <w:pStyle w:val="Encabezado"/>
          </w:pPr>
        </w:p>
      </w:tc>
      <w:tc>
        <w:tcPr>
          <w:tcW w:w="709" w:type="dxa"/>
        </w:tcPr>
        <w:p w14:paraId="0E5C0413" w14:textId="77777777" w:rsidR="008F47A5" w:rsidRPr="0059732C" w:rsidRDefault="008F47A5">
          <w:pPr>
            <w:pStyle w:val="Encabezado"/>
          </w:pPr>
        </w:p>
      </w:tc>
      <w:tc>
        <w:tcPr>
          <w:tcW w:w="4836" w:type="dxa"/>
        </w:tcPr>
        <w:p w14:paraId="7B14F8CF" w14:textId="77777777" w:rsidR="008F47A5" w:rsidRPr="0059732C" w:rsidRDefault="008F47A5">
          <w:pPr>
            <w:pStyle w:val="Encabezado"/>
          </w:pPr>
        </w:p>
      </w:tc>
      <w:tc>
        <w:tcPr>
          <w:tcW w:w="1826" w:type="dxa"/>
        </w:tcPr>
        <w:p w14:paraId="6E9A07F8" w14:textId="77777777" w:rsidR="008F47A5" w:rsidRPr="0059732C" w:rsidRDefault="008F47A5">
          <w:pPr>
            <w:pStyle w:val="Encabezado"/>
          </w:pPr>
        </w:p>
      </w:tc>
      <w:tc>
        <w:tcPr>
          <w:tcW w:w="872" w:type="dxa"/>
        </w:tcPr>
        <w:p w14:paraId="2630AF27" w14:textId="77777777" w:rsidR="008F47A5" w:rsidRPr="0059732C" w:rsidRDefault="008F47A5">
          <w:pPr>
            <w:pStyle w:val="Encabezado"/>
          </w:pPr>
        </w:p>
      </w:tc>
    </w:tr>
    <w:tr w:rsidR="008F47A5" w:rsidRPr="0059732C" w14:paraId="591F0568" w14:textId="77777777" w:rsidTr="0040528C">
      <w:tc>
        <w:tcPr>
          <w:tcW w:w="2547" w:type="dxa"/>
          <w:vMerge/>
        </w:tcPr>
        <w:p w14:paraId="3514F662" w14:textId="77777777" w:rsidR="008F47A5" w:rsidRPr="0059732C" w:rsidRDefault="008F47A5" w:rsidP="0059732C">
          <w:pPr>
            <w:pStyle w:val="Encabezado"/>
          </w:pPr>
        </w:p>
      </w:tc>
      <w:tc>
        <w:tcPr>
          <w:tcW w:w="709" w:type="dxa"/>
        </w:tcPr>
        <w:p w14:paraId="003CDF5A" w14:textId="77777777" w:rsidR="008F47A5" w:rsidRPr="0059732C" w:rsidRDefault="008F47A5" w:rsidP="0059732C">
          <w:pPr>
            <w:pStyle w:val="Encabezado"/>
          </w:pPr>
        </w:p>
      </w:tc>
      <w:tc>
        <w:tcPr>
          <w:tcW w:w="7534" w:type="dxa"/>
          <w:gridSpan w:val="3"/>
          <w:tcBorders>
            <w:bottom w:val="single" w:sz="24" w:space="0" w:color="808080" w:themeColor="background1" w:themeShade="80"/>
          </w:tcBorders>
        </w:tcPr>
        <w:p w14:paraId="3A5139B1" w14:textId="77777777" w:rsidR="008F47A5" w:rsidRPr="0059732C" w:rsidRDefault="00580A4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envejecimiento acelerado térmico</w:t>
          </w:r>
        </w:p>
      </w:tc>
    </w:tr>
    <w:tr w:rsidR="008F47A5" w:rsidRPr="0059732C" w14:paraId="226CC63C" w14:textId="77777777" w:rsidTr="001F1003">
      <w:tc>
        <w:tcPr>
          <w:tcW w:w="2547" w:type="dxa"/>
          <w:vMerge/>
        </w:tcPr>
        <w:p w14:paraId="161F414C" w14:textId="77777777" w:rsidR="008F47A5" w:rsidRPr="0059732C" w:rsidRDefault="008F47A5" w:rsidP="0059732C">
          <w:pPr>
            <w:pStyle w:val="Encabezado"/>
          </w:pPr>
        </w:p>
      </w:tc>
      <w:tc>
        <w:tcPr>
          <w:tcW w:w="709" w:type="dxa"/>
        </w:tcPr>
        <w:p w14:paraId="4818C445" w14:textId="77777777" w:rsidR="008F47A5" w:rsidRPr="0059732C" w:rsidRDefault="008F47A5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792E65BA" w14:textId="77777777" w:rsidR="008F47A5" w:rsidRPr="0059732C" w:rsidRDefault="008F47A5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04018889" w14:textId="34A96D75" w:rsidR="008F47A5" w:rsidRPr="0059732C" w:rsidRDefault="008F47A5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49DF9BE7" w14:textId="77777777" w:rsidR="008F47A5" w:rsidRPr="0059732C" w:rsidRDefault="008F47A5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1FDB30E" w14:textId="77777777" w:rsidR="008F47A5" w:rsidRDefault="008F47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2E67"/>
    <w:rsid w:val="001F1003"/>
    <w:rsid w:val="001F6E8C"/>
    <w:rsid w:val="00217C6A"/>
    <w:rsid w:val="00230A7F"/>
    <w:rsid w:val="002E209A"/>
    <w:rsid w:val="0040528C"/>
    <w:rsid w:val="00431627"/>
    <w:rsid w:val="00482AB9"/>
    <w:rsid w:val="0057123F"/>
    <w:rsid w:val="00580A44"/>
    <w:rsid w:val="00585C64"/>
    <w:rsid w:val="0059732C"/>
    <w:rsid w:val="005A29D9"/>
    <w:rsid w:val="005F1458"/>
    <w:rsid w:val="00743AD4"/>
    <w:rsid w:val="00797221"/>
    <w:rsid w:val="00897236"/>
    <w:rsid w:val="008F47A5"/>
    <w:rsid w:val="00AB2DEA"/>
    <w:rsid w:val="00AE5A21"/>
    <w:rsid w:val="00AF6389"/>
    <w:rsid w:val="00C17E52"/>
    <w:rsid w:val="00C2034C"/>
    <w:rsid w:val="00CA5A78"/>
    <w:rsid w:val="00CB0854"/>
    <w:rsid w:val="00DA4724"/>
    <w:rsid w:val="00DB0EC6"/>
    <w:rsid w:val="00E16798"/>
    <w:rsid w:val="00E27858"/>
    <w:rsid w:val="00E47FA6"/>
    <w:rsid w:val="00E67978"/>
    <w:rsid w:val="00EC627D"/>
    <w:rsid w:val="00ED3AEE"/>
    <w:rsid w:val="00F07028"/>
    <w:rsid w:val="00F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701A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B2DEA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B2DEA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44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10</cp:revision>
  <dcterms:created xsi:type="dcterms:W3CDTF">2020-03-23T12:17:00Z</dcterms:created>
  <dcterms:modified xsi:type="dcterms:W3CDTF">2021-02-07T02:52:00Z</dcterms:modified>
</cp:coreProperties>
</file>