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680" w:firstRow="0" w:lastRow="0" w:firstColumn="1" w:lastColumn="0" w:noHBand="1" w:noVBand="1"/>
      </w:tblPr>
      <w:tblGrid>
        <w:gridCol w:w="2689"/>
        <w:gridCol w:w="3118"/>
        <w:gridCol w:w="2126"/>
        <w:gridCol w:w="2857"/>
      </w:tblGrid>
      <w:tr w:rsidR="00F23276" w:rsidRPr="00F23276" w14:paraId="393ED461" w14:textId="77777777" w:rsidTr="008F3E70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1FACFAD7" w14:textId="77777777" w:rsidR="00F23276" w:rsidRPr="00F23276" w:rsidRDefault="00F23276" w:rsidP="00E30252">
            <w:pPr>
              <w:jc w:val="both"/>
              <w:rPr>
                <w:sz w:val="16"/>
                <w:szCs w:val="16"/>
              </w:rPr>
            </w:pPr>
            <w:r w:rsidRPr="00F23276">
              <w:rPr>
                <w:sz w:val="16"/>
                <w:szCs w:val="16"/>
              </w:rPr>
              <w:t>Folio de solicitud de servicio interno</w:t>
            </w:r>
          </w:p>
        </w:tc>
        <w:tc>
          <w:tcPr>
            <w:tcW w:w="1445" w:type="pct"/>
          </w:tcPr>
          <w:p w14:paraId="4A1FDFE6" w14:textId="3212A504" w:rsidR="00F23276" w:rsidRPr="00F23276" w:rsidRDefault="00F23276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43DD5392" w14:textId="77777777" w:rsidR="00F23276" w:rsidRPr="00BC3F78" w:rsidRDefault="00F23276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C3F78">
              <w:rPr>
                <w:b/>
                <w:bCs/>
                <w:sz w:val="16"/>
                <w:szCs w:val="16"/>
              </w:rPr>
              <w:t xml:space="preserve">Fecha inicio </w:t>
            </w:r>
          </w:p>
        </w:tc>
        <w:tc>
          <w:tcPr>
            <w:tcW w:w="1324" w:type="pct"/>
          </w:tcPr>
          <w:p w14:paraId="1CDBD9CA" w14:textId="462B87DC" w:rsidR="00F23276" w:rsidRPr="00F23276" w:rsidRDefault="00F23276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  <w:tr w:rsidR="00F23276" w:rsidRPr="00F23276" w14:paraId="5DF6ED8A" w14:textId="77777777" w:rsidTr="008F3E70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3A665758" w14:textId="77777777" w:rsidR="00F23276" w:rsidRPr="00F23276" w:rsidRDefault="00F23276" w:rsidP="00E30252">
            <w:pPr>
              <w:jc w:val="both"/>
              <w:rPr>
                <w:sz w:val="16"/>
                <w:szCs w:val="16"/>
              </w:rPr>
            </w:pPr>
            <w:r w:rsidRPr="00F23276">
              <w:rPr>
                <w:bCs/>
                <w:sz w:val="16"/>
                <w:szCs w:val="16"/>
              </w:rPr>
              <w:t>ID interno de muestra</w:t>
            </w:r>
          </w:p>
        </w:tc>
        <w:tc>
          <w:tcPr>
            <w:tcW w:w="1445" w:type="pct"/>
          </w:tcPr>
          <w:p w14:paraId="0331971A" w14:textId="77777777" w:rsidR="00F23276" w:rsidRPr="00F23276" w:rsidRDefault="00F23276" w:rsidP="00B11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207E628A" w14:textId="77777777" w:rsidR="00F23276" w:rsidRPr="00F23276" w:rsidRDefault="00F23276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23276">
              <w:rPr>
                <w:b/>
                <w:bCs/>
                <w:sz w:val="16"/>
                <w:szCs w:val="16"/>
              </w:rPr>
              <w:t>Fecha final de análisis</w:t>
            </w:r>
          </w:p>
        </w:tc>
        <w:tc>
          <w:tcPr>
            <w:tcW w:w="1324" w:type="pct"/>
          </w:tcPr>
          <w:p w14:paraId="2B97146A" w14:textId="0F07E90D" w:rsidR="00F23276" w:rsidRPr="00F23276" w:rsidRDefault="00F23276" w:rsidP="00B11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</w:tbl>
    <w:p w14:paraId="38BF5858" w14:textId="77777777" w:rsidR="00F23276" w:rsidRDefault="00F23276" w:rsidP="007A52B8"/>
    <w:tbl>
      <w:tblPr>
        <w:tblStyle w:val="Estilo1"/>
        <w:tblW w:w="5000" w:type="pct"/>
        <w:tblLook w:val="0680" w:firstRow="0" w:lastRow="0" w:firstColumn="1" w:lastColumn="0" w:noHBand="1" w:noVBand="1"/>
      </w:tblPr>
      <w:tblGrid>
        <w:gridCol w:w="2691"/>
        <w:gridCol w:w="3118"/>
        <w:gridCol w:w="2126"/>
        <w:gridCol w:w="2855"/>
      </w:tblGrid>
      <w:tr w:rsidR="003A39A6" w:rsidRPr="007230CC" w14:paraId="4D9FC0B3" w14:textId="77777777" w:rsidTr="00BC3F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28BE7218" w14:textId="116F041D" w:rsidR="003A39A6" w:rsidRPr="007230CC" w:rsidRDefault="003A39A6" w:rsidP="00F232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Temperatura</w:t>
            </w:r>
          </w:p>
        </w:tc>
        <w:tc>
          <w:tcPr>
            <w:tcW w:w="1445" w:type="pct"/>
          </w:tcPr>
          <w:p w14:paraId="2D2BC448" w14:textId="115C409D" w:rsidR="003A39A6" w:rsidRPr="007230CC" w:rsidRDefault="003A39A6" w:rsidP="00F23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0315D587" w14:textId="6CC78C98" w:rsidR="003A39A6" w:rsidRPr="00BC3F78" w:rsidRDefault="003A39A6" w:rsidP="00DC6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C3F78">
              <w:rPr>
                <w:b/>
                <w:bCs/>
                <w:sz w:val="16"/>
                <w:szCs w:val="16"/>
              </w:rPr>
              <w:t>Humedad relativa</w:t>
            </w:r>
          </w:p>
        </w:tc>
        <w:tc>
          <w:tcPr>
            <w:tcW w:w="1323" w:type="pct"/>
          </w:tcPr>
          <w:p w14:paraId="77AD4793" w14:textId="77777777" w:rsidR="003A39A6" w:rsidRPr="007230CC" w:rsidRDefault="003A39A6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  <w:tr w:rsidR="003A39A6" w:rsidRPr="007230CC" w14:paraId="1DE3531F" w14:textId="77777777" w:rsidTr="00BC3F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494FA251" w14:textId="77777777" w:rsidR="0089571C" w:rsidRPr="007230CC" w:rsidRDefault="0089571C" w:rsidP="00F23276">
            <w:pPr>
              <w:rPr>
                <w:sz w:val="16"/>
                <w:szCs w:val="16"/>
              </w:rPr>
            </w:pPr>
            <w:r w:rsidRPr="007230CC">
              <w:rPr>
                <w:sz w:val="16"/>
                <w:szCs w:val="16"/>
              </w:rPr>
              <w:t>Código del laboratorio de sello</w:t>
            </w:r>
          </w:p>
        </w:tc>
        <w:tc>
          <w:tcPr>
            <w:tcW w:w="1445" w:type="pct"/>
          </w:tcPr>
          <w:p w14:paraId="0F12C6B5" w14:textId="77777777" w:rsidR="0089571C" w:rsidRPr="007230CC" w:rsidRDefault="0089571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5E5DD9F4" w14:textId="77777777" w:rsidR="0089571C" w:rsidRPr="007230CC" w:rsidRDefault="0089571C" w:rsidP="00DC6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230CC">
              <w:rPr>
                <w:b/>
                <w:bCs/>
                <w:sz w:val="16"/>
                <w:szCs w:val="16"/>
              </w:rPr>
              <w:t>Código del micrómetro</w:t>
            </w:r>
          </w:p>
        </w:tc>
        <w:tc>
          <w:tcPr>
            <w:tcW w:w="1323" w:type="pct"/>
          </w:tcPr>
          <w:p w14:paraId="517F5B6D" w14:textId="77777777" w:rsidR="0089571C" w:rsidRPr="007230CC" w:rsidRDefault="0089571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</w:tbl>
    <w:p w14:paraId="4BDBC634" w14:textId="77777777" w:rsidR="0089571C" w:rsidRDefault="0089571C" w:rsidP="007A52B8"/>
    <w:p w14:paraId="7D4BD95B" w14:textId="1713E0BD" w:rsidR="004F74B3" w:rsidRPr="007A52B8" w:rsidRDefault="004F74B3" w:rsidP="004F74B3">
      <w:pPr>
        <w:pStyle w:val="Ttulo1"/>
      </w:pPr>
      <w:r>
        <w:t>Condiciones de ensayo</w:t>
      </w:r>
    </w:p>
    <w:tbl>
      <w:tblPr>
        <w:tblStyle w:val="Estilo1"/>
        <w:tblW w:w="5000" w:type="pct"/>
        <w:jc w:val="center"/>
        <w:tblLook w:val="0680" w:firstRow="0" w:lastRow="0" w:firstColumn="1" w:lastColumn="0" w:noHBand="1" w:noVBand="1"/>
      </w:tblPr>
      <w:tblGrid>
        <w:gridCol w:w="2689"/>
        <w:gridCol w:w="3118"/>
        <w:gridCol w:w="2126"/>
        <w:gridCol w:w="2857"/>
      </w:tblGrid>
      <w:tr w:rsidR="00A9183D" w:rsidRPr="00675451" w14:paraId="5ED7BF13" w14:textId="77777777" w:rsidTr="008F3E70">
        <w:trPr>
          <w:trHeight w:hRule="exact"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5EC3C6F7" w14:textId="7A5CCCB4" w:rsidR="00D235EB" w:rsidRPr="00675451" w:rsidRDefault="00D235EB" w:rsidP="00A9183D">
            <w:pPr>
              <w:rPr>
                <w:sz w:val="16"/>
                <w:szCs w:val="16"/>
              </w:rPr>
            </w:pPr>
            <w:r w:rsidRPr="00675451">
              <w:rPr>
                <w:sz w:val="16"/>
                <w:szCs w:val="16"/>
              </w:rPr>
              <w:t>Largo de la muestra</w:t>
            </w:r>
            <w:r w:rsidR="008F3E70">
              <w:rPr>
                <w:sz w:val="16"/>
                <w:szCs w:val="16"/>
              </w:rPr>
              <w:t xml:space="preserve"> (mm)</w:t>
            </w:r>
            <w:r w:rsidRPr="00675451">
              <w:rPr>
                <w:sz w:val="16"/>
                <w:szCs w:val="16"/>
              </w:rPr>
              <w:t>:</w:t>
            </w:r>
          </w:p>
        </w:tc>
        <w:tc>
          <w:tcPr>
            <w:tcW w:w="1445" w:type="pct"/>
          </w:tcPr>
          <w:p w14:paraId="17B4ECB1" w14:textId="59D93612" w:rsidR="00D235EB" w:rsidRPr="00A9183D" w:rsidRDefault="00D235EB" w:rsidP="008F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12E8F88D" w14:textId="37F62352" w:rsidR="00D235EB" w:rsidRPr="00BC3F78" w:rsidRDefault="00D235EB" w:rsidP="00A9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C3F78">
              <w:rPr>
                <w:b/>
                <w:sz w:val="16"/>
                <w:szCs w:val="16"/>
              </w:rPr>
              <w:t>Tiempo de sellado</w:t>
            </w:r>
            <w:r w:rsidR="008F3E70">
              <w:rPr>
                <w:b/>
                <w:sz w:val="16"/>
                <w:szCs w:val="16"/>
              </w:rPr>
              <w:t xml:space="preserve"> (min)</w:t>
            </w:r>
            <w:r w:rsidRPr="00BC3F78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24" w:type="pct"/>
          </w:tcPr>
          <w:p w14:paraId="0E94002F" w14:textId="77777777" w:rsidR="00D235EB" w:rsidRPr="00A9183D" w:rsidRDefault="00D235EB" w:rsidP="008F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A9183D" w:rsidRPr="00675451" w14:paraId="66A8BE08" w14:textId="77777777" w:rsidTr="008F3E70">
        <w:trPr>
          <w:trHeight w:hRule="exact"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15CA17FE" w14:textId="7CD15FD7" w:rsidR="00D235EB" w:rsidRPr="00675451" w:rsidRDefault="00D235EB" w:rsidP="00A9183D">
            <w:pPr>
              <w:rPr>
                <w:sz w:val="16"/>
                <w:szCs w:val="16"/>
              </w:rPr>
            </w:pPr>
            <w:r w:rsidRPr="00675451">
              <w:rPr>
                <w:sz w:val="16"/>
                <w:szCs w:val="16"/>
              </w:rPr>
              <w:t>Ancho de la muestra</w:t>
            </w:r>
            <w:r w:rsidR="008F3E70">
              <w:rPr>
                <w:sz w:val="16"/>
                <w:szCs w:val="16"/>
              </w:rPr>
              <w:t xml:space="preserve"> (mm)</w:t>
            </w:r>
            <w:r w:rsidRPr="00675451">
              <w:rPr>
                <w:sz w:val="16"/>
                <w:szCs w:val="16"/>
              </w:rPr>
              <w:t>:</w:t>
            </w:r>
          </w:p>
        </w:tc>
        <w:tc>
          <w:tcPr>
            <w:tcW w:w="1445" w:type="pct"/>
          </w:tcPr>
          <w:p w14:paraId="050727D2" w14:textId="77777777" w:rsidR="00D235EB" w:rsidRPr="00A9183D" w:rsidRDefault="00D235EB" w:rsidP="008F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7E8F4DC5" w14:textId="5F3506DD" w:rsidR="00D235EB" w:rsidRPr="00675451" w:rsidRDefault="00D235EB" w:rsidP="00A9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75451">
              <w:rPr>
                <w:b/>
                <w:bCs/>
                <w:sz w:val="16"/>
                <w:szCs w:val="16"/>
              </w:rPr>
              <w:t>Tiempo de retraso</w:t>
            </w:r>
            <w:r w:rsidR="008F3E70">
              <w:rPr>
                <w:b/>
                <w:bCs/>
                <w:sz w:val="16"/>
                <w:szCs w:val="16"/>
              </w:rPr>
              <w:t xml:space="preserve"> (min)</w:t>
            </w:r>
            <w:r w:rsidRPr="00675451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324" w:type="pct"/>
          </w:tcPr>
          <w:p w14:paraId="5AA77E65" w14:textId="77777777" w:rsidR="00D235EB" w:rsidRPr="00A9183D" w:rsidRDefault="00D235EB" w:rsidP="008F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9183D" w:rsidRPr="00675451" w14:paraId="0D35884A" w14:textId="77777777" w:rsidTr="008F3E70">
        <w:trPr>
          <w:trHeight w:hRule="exact"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728F34D6" w14:textId="614C94B8" w:rsidR="00D235EB" w:rsidRPr="00675451" w:rsidRDefault="00D235EB" w:rsidP="00A9183D">
            <w:pPr>
              <w:rPr>
                <w:sz w:val="16"/>
                <w:szCs w:val="16"/>
              </w:rPr>
            </w:pPr>
            <w:r w:rsidRPr="00675451">
              <w:rPr>
                <w:sz w:val="16"/>
                <w:szCs w:val="16"/>
              </w:rPr>
              <w:t>Número de repeticiones por muestra:</w:t>
            </w:r>
          </w:p>
        </w:tc>
        <w:tc>
          <w:tcPr>
            <w:tcW w:w="1445" w:type="pct"/>
          </w:tcPr>
          <w:p w14:paraId="7AEAE036" w14:textId="77777777" w:rsidR="00D235EB" w:rsidRPr="00A9183D" w:rsidRDefault="00D235EB" w:rsidP="008F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1FA87C2B" w14:textId="64F0692F" w:rsidR="00D235EB" w:rsidRPr="00675451" w:rsidRDefault="00D235EB" w:rsidP="00A9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75451">
              <w:rPr>
                <w:b/>
                <w:bCs/>
                <w:sz w:val="16"/>
                <w:szCs w:val="16"/>
              </w:rPr>
              <w:t>Presión</w:t>
            </w:r>
            <w:r w:rsidR="008F3E70">
              <w:rPr>
                <w:b/>
                <w:bCs/>
                <w:sz w:val="16"/>
                <w:szCs w:val="16"/>
              </w:rPr>
              <w:t xml:space="preserve"> (PSI)</w:t>
            </w:r>
            <w:r w:rsidRPr="00675451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324" w:type="pct"/>
          </w:tcPr>
          <w:p w14:paraId="1DB03D8A" w14:textId="77777777" w:rsidR="00D235EB" w:rsidRPr="00A9183D" w:rsidRDefault="00D235EB" w:rsidP="008F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9183D" w:rsidRPr="00675451" w14:paraId="775DBD53" w14:textId="77777777" w:rsidTr="008F3E70">
        <w:trPr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59BA385A" w14:textId="57B06B9C" w:rsidR="00D235EB" w:rsidRPr="00675451" w:rsidRDefault="00D235EB" w:rsidP="00A9183D">
            <w:pPr>
              <w:rPr>
                <w:sz w:val="16"/>
                <w:szCs w:val="16"/>
              </w:rPr>
            </w:pPr>
            <w:r w:rsidRPr="00675451">
              <w:rPr>
                <w:sz w:val="16"/>
                <w:szCs w:val="16"/>
              </w:rPr>
              <w:t>Rango de temperatura</w:t>
            </w:r>
            <w:r w:rsidR="008F3E70">
              <w:rPr>
                <w:sz w:val="16"/>
                <w:szCs w:val="16"/>
              </w:rPr>
              <w:t xml:space="preserve"> (°C)</w:t>
            </w:r>
            <w:r w:rsidRPr="00675451">
              <w:rPr>
                <w:sz w:val="16"/>
                <w:szCs w:val="16"/>
              </w:rPr>
              <w:t>:</w:t>
            </w:r>
          </w:p>
        </w:tc>
        <w:tc>
          <w:tcPr>
            <w:tcW w:w="1445" w:type="pct"/>
          </w:tcPr>
          <w:p w14:paraId="5810BABF" w14:textId="77777777" w:rsidR="00D235EB" w:rsidRPr="00A9183D" w:rsidRDefault="00D235EB" w:rsidP="008F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14D91A5D" w14:textId="285585B4" w:rsidR="00D235EB" w:rsidRPr="00675451" w:rsidRDefault="00D235EB" w:rsidP="00A9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75451">
              <w:rPr>
                <w:b/>
                <w:bCs/>
                <w:sz w:val="16"/>
                <w:szCs w:val="16"/>
              </w:rPr>
              <w:t>Tipo de mordazas:</w:t>
            </w:r>
          </w:p>
        </w:tc>
        <w:tc>
          <w:tcPr>
            <w:tcW w:w="1324" w:type="pct"/>
          </w:tcPr>
          <w:p w14:paraId="67D5279E" w14:textId="1D8C3EE4" w:rsidR="00D235EB" w:rsidRPr="00546242" w:rsidRDefault="007B1D5A" w:rsidP="008F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Acero con teflón</w:t>
            </w:r>
          </w:p>
        </w:tc>
      </w:tr>
      <w:tr w:rsidR="00A9183D" w:rsidRPr="00675451" w14:paraId="322C120A" w14:textId="77777777" w:rsidTr="008F3E70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62350CB1" w14:textId="3667CDB1" w:rsidR="00D235EB" w:rsidRPr="00675451" w:rsidRDefault="00D235EB" w:rsidP="00A9183D">
            <w:pPr>
              <w:rPr>
                <w:sz w:val="16"/>
                <w:szCs w:val="16"/>
              </w:rPr>
            </w:pPr>
            <w:r w:rsidRPr="00675451">
              <w:rPr>
                <w:sz w:val="16"/>
                <w:szCs w:val="16"/>
              </w:rPr>
              <w:t>Tasa de calentamiento</w:t>
            </w:r>
            <w:r w:rsidR="008F3E70">
              <w:rPr>
                <w:sz w:val="16"/>
                <w:szCs w:val="16"/>
              </w:rPr>
              <w:t xml:space="preserve"> (°C/min)</w:t>
            </w:r>
            <w:r w:rsidRPr="00675451">
              <w:rPr>
                <w:sz w:val="16"/>
                <w:szCs w:val="16"/>
              </w:rPr>
              <w:t>:</w:t>
            </w:r>
          </w:p>
        </w:tc>
        <w:tc>
          <w:tcPr>
            <w:tcW w:w="1445" w:type="pct"/>
          </w:tcPr>
          <w:p w14:paraId="2834BFBD" w14:textId="77777777" w:rsidR="00D235EB" w:rsidRPr="00A9183D" w:rsidRDefault="00D235EB" w:rsidP="008F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0AAC7C8C" w14:textId="077EA111" w:rsidR="00D235EB" w:rsidRPr="00675451" w:rsidRDefault="00D235EB" w:rsidP="00A9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75451">
              <w:rPr>
                <w:b/>
                <w:bCs/>
                <w:sz w:val="16"/>
                <w:szCs w:val="16"/>
              </w:rPr>
              <w:t>Velocidad de ensayo</w:t>
            </w:r>
            <w:r w:rsidR="008F3E70">
              <w:rPr>
                <w:b/>
                <w:bCs/>
                <w:sz w:val="16"/>
                <w:szCs w:val="16"/>
              </w:rPr>
              <w:t xml:space="preserve"> (mm/min)</w:t>
            </w:r>
            <w:r w:rsidRPr="00675451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324" w:type="pct"/>
          </w:tcPr>
          <w:p w14:paraId="1632B3E5" w14:textId="77777777" w:rsidR="00D235EB" w:rsidRPr="00A9183D" w:rsidRDefault="00D235EB" w:rsidP="008F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F07FA33" w14:textId="04F99F8D" w:rsidR="004F74B3" w:rsidRDefault="004F74B3" w:rsidP="004F74B3">
      <w:pPr>
        <w:pStyle w:val="Ttulo1"/>
        <w:sectPr w:rsidR="004F74B3" w:rsidSect="00D235EB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  <w:r>
        <w:t>Resultados</w:t>
      </w:r>
    </w:p>
    <w:tbl>
      <w:tblPr>
        <w:tblStyle w:val="Estilo1"/>
        <w:tblW w:w="3056" w:type="pct"/>
        <w:jc w:val="center"/>
        <w:tblLook w:val="0680" w:firstRow="0" w:lastRow="0" w:firstColumn="1" w:lastColumn="0" w:noHBand="1" w:noVBand="1"/>
      </w:tblPr>
      <w:tblGrid>
        <w:gridCol w:w="1458"/>
        <w:gridCol w:w="1513"/>
        <w:gridCol w:w="1595"/>
        <w:gridCol w:w="2029"/>
      </w:tblGrid>
      <w:tr w:rsidR="00D235EB" w:rsidRPr="00675451" w14:paraId="4603F31F" w14:textId="77777777" w:rsidTr="00BC3F7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  <w:shd w:val="clear" w:color="auto" w:fill="E7E6E6" w:themeFill="background2"/>
          </w:tcPr>
          <w:p w14:paraId="3FA6B7B4" w14:textId="77777777" w:rsidR="00D235EB" w:rsidRPr="00675451" w:rsidRDefault="00D235EB" w:rsidP="00D235EB">
            <w:pPr>
              <w:rPr>
                <w:sz w:val="16"/>
                <w:szCs w:val="16"/>
              </w:rPr>
            </w:pPr>
            <w:r w:rsidRPr="00675451">
              <w:rPr>
                <w:sz w:val="16"/>
                <w:szCs w:val="16"/>
              </w:rPr>
              <w:t>Repetición</w:t>
            </w:r>
          </w:p>
        </w:tc>
        <w:tc>
          <w:tcPr>
            <w:tcW w:w="1147" w:type="pct"/>
            <w:shd w:val="clear" w:color="auto" w:fill="E7E6E6" w:themeFill="background2"/>
          </w:tcPr>
          <w:p w14:paraId="79E24B61" w14:textId="7ECE1CB7" w:rsidR="00D235EB" w:rsidRPr="00BC3F78" w:rsidRDefault="00D235EB" w:rsidP="00D23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C3F78">
              <w:rPr>
                <w:b/>
                <w:bCs/>
                <w:sz w:val="16"/>
                <w:szCs w:val="16"/>
              </w:rPr>
              <w:t>Temperatura óptima (°C)</w:t>
            </w:r>
          </w:p>
        </w:tc>
        <w:tc>
          <w:tcPr>
            <w:tcW w:w="1209" w:type="pct"/>
            <w:shd w:val="clear" w:color="auto" w:fill="E7E6E6" w:themeFill="background2"/>
          </w:tcPr>
          <w:p w14:paraId="7972C404" w14:textId="44309BC1" w:rsidR="00D235EB" w:rsidRPr="00BC3F78" w:rsidRDefault="00D235EB" w:rsidP="00D23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C3F78">
              <w:rPr>
                <w:b/>
                <w:bCs/>
                <w:sz w:val="16"/>
                <w:szCs w:val="16"/>
              </w:rPr>
              <w:t xml:space="preserve">Fuerza de sello </w:t>
            </w:r>
            <w:r w:rsidRPr="00BC3F78">
              <w:rPr>
                <w:b/>
                <w:bCs/>
                <w:sz w:val="16"/>
                <w:szCs w:val="16"/>
              </w:rPr>
              <w:br/>
              <w:t>(g/25.4 mm)</w:t>
            </w:r>
          </w:p>
        </w:tc>
        <w:tc>
          <w:tcPr>
            <w:tcW w:w="1538" w:type="pct"/>
            <w:shd w:val="clear" w:color="auto" w:fill="E7E6E6" w:themeFill="background2"/>
          </w:tcPr>
          <w:p w14:paraId="42D6D05A" w14:textId="17D41DF2" w:rsidR="00D235EB" w:rsidRPr="00BC3F78" w:rsidRDefault="00D235EB" w:rsidP="00D23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C3F78">
              <w:rPr>
                <w:b/>
                <w:bCs/>
                <w:sz w:val="16"/>
                <w:szCs w:val="16"/>
              </w:rPr>
              <w:t xml:space="preserve">Desviación estándar </w:t>
            </w:r>
            <w:r w:rsidRPr="00BC3F78">
              <w:rPr>
                <w:b/>
                <w:bCs/>
                <w:sz w:val="16"/>
                <w:szCs w:val="16"/>
              </w:rPr>
              <w:br/>
              <w:t>(g/25.4 mm)</w:t>
            </w:r>
          </w:p>
        </w:tc>
      </w:tr>
      <w:tr w:rsidR="00D235EB" w:rsidRPr="00675451" w14:paraId="097EE61F" w14:textId="77777777" w:rsidTr="00BC3F78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2092D1B8" w14:textId="77777777" w:rsidR="00D235EB" w:rsidRPr="00675451" w:rsidRDefault="00D235EB" w:rsidP="00D235EB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675451">
              <w:rPr>
                <w:b w:val="0"/>
                <w:bCs/>
                <w:sz w:val="16"/>
                <w:szCs w:val="16"/>
              </w:rPr>
              <w:t>1</w:t>
            </w:r>
          </w:p>
        </w:tc>
        <w:tc>
          <w:tcPr>
            <w:tcW w:w="1147" w:type="pct"/>
          </w:tcPr>
          <w:p w14:paraId="3B843112" w14:textId="3A239296" w:rsidR="00D235EB" w:rsidRPr="00675451" w:rsidRDefault="00D235EB" w:rsidP="003A3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209" w:type="pct"/>
          </w:tcPr>
          <w:p w14:paraId="595B6657" w14:textId="77777777" w:rsidR="00D235EB" w:rsidRPr="00675451" w:rsidRDefault="00D235EB" w:rsidP="003A3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538" w:type="pct"/>
          </w:tcPr>
          <w:p w14:paraId="2271F98A" w14:textId="77777777" w:rsidR="00D235EB" w:rsidRPr="00675451" w:rsidRDefault="00D235EB" w:rsidP="003A3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0B56D1" w:rsidRPr="00675451" w14:paraId="37BCEBC2" w14:textId="77777777" w:rsidTr="00BC3F78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3A0969E9" w14:textId="65AD55CE" w:rsidR="000B56D1" w:rsidRPr="00BC3F78" w:rsidRDefault="000B56D1" w:rsidP="00D235EB">
            <w:pPr>
              <w:jc w:val="center"/>
              <w:rPr>
                <w:b w:val="0"/>
                <w:sz w:val="16"/>
                <w:szCs w:val="16"/>
              </w:rPr>
            </w:pPr>
            <w:r w:rsidRPr="00BC3F78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1147" w:type="pct"/>
          </w:tcPr>
          <w:p w14:paraId="1630D21C" w14:textId="77777777" w:rsidR="000B56D1" w:rsidRPr="00675451" w:rsidRDefault="000B56D1" w:rsidP="003A3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209" w:type="pct"/>
          </w:tcPr>
          <w:p w14:paraId="69F93411" w14:textId="77777777" w:rsidR="000B56D1" w:rsidRPr="00675451" w:rsidRDefault="000B56D1" w:rsidP="003A3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538" w:type="pct"/>
          </w:tcPr>
          <w:p w14:paraId="184F5D59" w14:textId="77777777" w:rsidR="000B56D1" w:rsidRPr="00675451" w:rsidRDefault="000B56D1" w:rsidP="003A3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0B56D1" w:rsidRPr="00675451" w14:paraId="16E305C9" w14:textId="77777777" w:rsidTr="00BC3F78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1C14C1E6" w14:textId="1E61BEEC" w:rsidR="000B56D1" w:rsidRPr="00BC3F78" w:rsidRDefault="000B56D1" w:rsidP="00D235EB">
            <w:pPr>
              <w:jc w:val="center"/>
              <w:rPr>
                <w:b w:val="0"/>
                <w:sz w:val="16"/>
                <w:szCs w:val="16"/>
              </w:rPr>
            </w:pPr>
            <w:r w:rsidRPr="00BC3F78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1147" w:type="pct"/>
          </w:tcPr>
          <w:p w14:paraId="635F48C7" w14:textId="77777777" w:rsidR="000B56D1" w:rsidRPr="00675451" w:rsidRDefault="000B56D1" w:rsidP="003A3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209" w:type="pct"/>
          </w:tcPr>
          <w:p w14:paraId="5977EB49" w14:textId="77777777" w:rsidR="000B56D1" w:rsidRPr="00675451" w:rsidRDefault="000B56D1" w:rsidP="003A3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538" w:type="pct"/>
          </w:tcPr>
          <w:p w14:paraId="688A260F" w14:textId="77777777" w:rsidR="000B56D1" w:rsidRPr="00675451" w:rsidRDefault="000B56D1" w:rsidP="003A3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</w:tbl>
    <w:p w14:paraId="301647E7" w14:textId="776A9BF7" w:rsidR="00D235EB" w:rsidRDefault="00D235EB" w:rsidP="007A52B8"/>
    <w:tbl>
      <w:tblPr>
        <w:tblStyle w:val="Estilo1"/>
        <w:tblW w:w="5000" w:type="pct"/>
        <w:jc w:val="center"/>
        <w:tblLook w:val="0680" w:firstRow="0" w:lastRow="0" w:firstColumn="1" w:lastColumn="0" w:noHBand="1" w:noVBand="1"/>
      </w:tblPr>
      <w:tblGrid>
        <w:gridCol w:w="1433"/>
        <w:gridCol w:w="9357"/>
      </w:tblGrid>
      <w:tr w:rsidR="007A52B8" w:rsidRPr="00675451" w14:paraId="7BE4898C" w14:textId="77777777" w:rsidTr="00BC3F78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14:paraId="243DC637" w14:textId="77777777" w:rsidR="007A52B8" w:rsidRPr="00675451" w:rsidRDefault="007A52B8" w:rsidP="00E71B4E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 w:val="16"/>
                <w:szCs w:val="16"/>
              </w:rPr>
            </w:pPr>
            <w:r w:rsidRPr="00675451">
              <w:rPr>
                <w:rFonts w:cs="Arial"/>
                <w:sz w:val="16"/>
                <w:szCs w:val="16"/>
              </w:rPr>
              <w:t>Observaciones:</w:t>
            </w:r>
          </w:p>
        </w:tc>
        <w:tc>
          <w:tcPr>
            <w:tcW w:w="4336" w:type="pct"/>
            <w:vAlign w:val="top"/>
          </w:tcPr>
          <w:p w14:paraId="1CD39414" w14:textId="3BA53F40" w:rsidR="007A52B8" w:rsidRPr="00675451" w:rsidRDefault="007A52B8" w:rsidP="0047418D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</w:tbl>
    <w:p w14:paraId="7DCC2012" w14:textId="16FD4EE4" w:rsidR="007A52B8" w:rsidRDefault="007A52B8" w:rsidP="007A52B8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400"/>
        <w:gridCol w:w="5400"/>
      </w:tblGrid>
      <w:tr w:rsidR="007A52B8" w:rsidRPr="00675451" w14:paraId="67F75A4A" w14:textId="77777777" w:rsidTr="000530DB">
        <w:trPr>
          <w:trHeight w:val="283"/>
          <w:jc w:val="center"/>
        </w:trPr>
        <w:tc>
          <w:tcPr>
            <w:tcW w:w="2500" w:type="pct"/>
            <w:shd w:val="clear" w:color="auto" w:fill="F2F2F2" w:themeFill="background1" w:themeFillShade="F2"/>
          </w:tcPr>
          <w:p w14:paraId="5C933481" w14:textId="77777777" w:rsidR="007A52B8" w:rsidRPr="000530DB" w:rsidRDefault="007A52B8" w:rsidP="00BC3F78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0530DB">
              <w:rPr>
                <w:b/>
                <w:bCs/>
                <w:sz w:val="16"/>
                <w:szCs w:val="16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6522237" w14:textId="77777777" w:rsidR="007A52B8" w:rsidRPr="00BC3F78" w:rsidRDefault="007A52B8" w:rsidP="00BC3F78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BC3F78">
              <w:rPr>
                <w:b/>
                <w:bCs/>
                <w:sz w:val="16"/>
                <w:szCs w:val="16"/>
              </w:rPr>
              <w:t>Supervisó</w:t>
            </w:r>
          </w:p>
        </w:tc>
      </w:tr>
      <w:tr w:rsidR="007A52B8" w:rsidRPr="00675451" w14:paraId="36C2ACFA" w14:textId="77777777" w:rsidTr="000530DB">
        <w:trPr>
          <w:trHeight w:val="850"/>
          <w:jc w:val="center"/>
        </w:trPr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4B6A2508" w14:textId="504E8B12" w:rsidR="007A52B8" w:rsidRPr="00B1151D" w:rsidRDefault="007A52B8" w:rsidP="00BC3F78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372237C7" w14:textId="1D1122E5" w:rsidR="007A52B8" w:rsidRPr="00675451" w:rsidRDefault="007A52B8" w:rsidP="00BC3F78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A52B8" w:rsidRPr="00675451" w14:paraId="54D37F14" w14:textId="77777777" w:rsidTr="000530DB">
        <w:trPr>
          <w:trHeight w:val="283"/>
          <w:jc w:val="center"/>
        </w:trPr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6572CAEF" w14:textId="77777777" w:rsidR="007A52B8" w:rsidRPr="000530DB" w:rsidRDefault="007A52B8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0530DB">
              <w:rPr>
                <w:rFonts w:cs="Arial"/>
                <w:b/>
                <w:bCs/>
                <w:sz w:val="16"/>
                <w:szCs w:val="16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FE0240A" w14:textId="77777777" w:rsidR="007A52B8" w:rsidRPr="00675451" w:rsidRDefault="007A52B8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 w:rsidRPr="00675451">
              <w:rPr>
                <w:rFonts w:cs="Arial"/>
                <w:b/>
                <w:sz w:val="16"/>
                <w:szCs w:val="16"/>
              </w:rPr>
              <w:t>Nombre y firma</w:t>
            </w:r>
          </w:p>
        </w:tc>
      </w:tr>
    </w:tbl>
    <w:p w14:paraId="459FF182" w14:textId="53B86A8B" w:rsidR="003A39A6" w:rsidRPr="003A39A6" w:rsidRDefault="003A39A6" w:rsidP="003A39A6">
      <w:pPr>
        <w:tabs>
          <w:tab w:val="left" w:pos="9958"/>
        </w:tabs>
      </w:pPr>
    </w:p>
    <w:sectPr w:rsidR="003A39A6" w:rsidRPr="003A39A6" w:rsidSect="00D235EB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AA317" w14:textId="77777777" w:rsidR="00B3722E" w:rsidRDefault="00B3722E" w:rsidP="00AF6389">
      <w:pPr>
        <w:spacing w:after="0" w:line="240" w:lineRule="auto"/>
      </w:pPr>
      <w:r>
        <w:separator/>
      </w:r>
    </w:p>
  </w:endnote>
  <w:endnote w:type="continuationSeparator" w:id="0">
    <w:p w14:paraId="2BD60D1E" w14:textId="77777777" w:rsidR="00B3722E" w:rsidRDefault="00B3722E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3A39A6" w14:paraId="2C3674CA" w14:textId="77777777" w:rsidTr="00A764FC">
      <w:tc>
        <w:tcPr>
          <w:tcW w:w="1555" w:type="dxa"/>
        </w:tcPr>
        <w:p w14:paraId="5235914E" w14:textId="77777777" w:rsidR="003A39A6" w:rsidRPr="001F1003" w:rsidRDefault="003A39A6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FRA-CST-001</w:t>
          </w:r>
        </w:p>
      </w:tc>
      <w:tc>
        <w:tcPr>
          <w:tcW w:w="850" w:type="dxa"/>
        </w:tcPr>
        <w:p w14:paraId="6C143646" w14:textId="77777777" w:rsidR="003A39A6" w:rsidRPr="001F1003" w:rsidRDefault="003A39A6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7EB621AA" w14:textId="586A5818" w:rsidR="003A39A6" w:rsidRPr="001F1003" w:rsidRDefault="003A39A6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</w:tr>
  </w:tbl>
  <w:p w14:paraId="402B30F1" w14:textId="77777777" w:rsidR="00D235EB" w:rsidRDefault="00D235EB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1084F60" wp14:editId="06D9DB1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1F6E8C" w14:paraId="15506071" w14:textId="77777777" w:rsidTr="001F1003">
      <w:tc>
        <w:tcPr>
          <w:tcW w:w="1555" w:type="dxa"/>
        </w:tcPr>
        <w:p w14:paraId="68E5E424" w14:textId="77777777" w:rsidR="001F6E8C" w:rsidRPr="001F1003" w:rsidRDefault="00EC627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FRA-CST-001</w:t>
          </w:r>
        </w:p>
      </w:tc>
      <w:tc>
        <w:tcPr>
          <w:tcW w:w="850" w:type="dxa"/>
        </w:tcPr>
        <w:p w14:paraId="566E29EB" w14:textId="77777777" w:rsidR="001F6E8C" w:rsidRPr="001F1003" w:rsidRDefault="001F6E8C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EC627D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5B4B0B57" w14:textId="77777777" w:rsidR="001F6E8C" w:rsidRPr="001F1003" w:rsidRDefault="001F6E8C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  <w:tc>
        <w:tcPr>
          <w:tcW w:w="1581" w:type="dxa"/>
        </w:tcPr>
        <w:p w14:paraId="68FEE2D1" w14:textId="77777777" w:rsidR="001F6E8C" w:rsidRPr="001F1003" w:rsidRDefault="001F6E8C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479093D6" w14:textId="77777777" w:rsidR="001F6E8C" w:rsidRDefault="001F6E8C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90BA90" wp14:editId="4352095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D930A" w14:textId="77777777" w:rsidR="00B3722E" w:rsidRDefault="00B3722E" w:rsidP="00AF6389">
      <w:pPr>
        <w:spacing w:after="0" w:line="240" w:lineRule="auto"/>
      </w:pPr>
      <w:r>
        <w:separator/>
      </w:r>
    </w:p>
  </w:footnote>
  <w:footnote w:type="continuationSeparator" w:id="0">
    <w:p w14:paraId="30FC49E0" w14:textId="77777777" w:rsidR="00B3722E" w:rsidRDefault="00B3722E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4F74B3" w:rsidRPr="0059732C" w14:paraId="05DEC167" w14:textId="77777777" w:rsidTr="004F74B3">
      <w:tc>
        <w:tcPr>
          <w:tcW w:w="2547" w:type="dxa"/>
          <w:vMerge w:val="restart"/>
        </w:tcPr>
        <w:p w14:paraId="408C710E" w14:textId="1ACD3500" w:rsidR="004F74B3" w:rsidRPr="0059732C" w:rsidRDefault="007231FA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4D77118C" wp14:editId="6BE90BD0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6DA0937" w14:textId="77777777" w:rsidR="004F74B3" w:rsidRPr="0059732C" w:rsidRDefault="004F74B3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55A068BB" w14:textId="51B9E939" w:rsidR="004F74B3" w:rsidRPr="0059732C" w:rsidRDefault="003A39A6" w:rsidP="004F74B3">
          <w:pPr>
            <w:pStyle w:val="Encabezado"/>
            <w:rPr>
              <w:b/>
              <w:bCs/>
              <w:color w:val="002060"/>
            </w:rPr>
          </w:pPr>
          <w:r>
            <w:rPr>
              <w:b/>
              <w:bCs/>
              <w:noProof/>
              <w:color w:val="808080" w:themeColor="background1" w:themeShade="80"/>
            </w:rPr>
            <w:t xml:space="preserve">Formato: </w:t>
          </w:r>
          <w:r w:rsidR="004F74B3" w:rsidRPr="009565A4">
            <w:rPr>
              <w:b/>
              <w:bCs/>
              <w:noProof/>
              <w:color w:val="808080" w:themeColor="background1" w:themeShade="80"/>
            </w:rPr>
            <w:t xml:space="preserve">Registro de análisis de determinación de la curva </w:t>
          </w:r>
          <w:r w:rsidR="004F74B3">
            <w:rPr>
              <w:b/>
              <w:bCs/>
              <w:noProof/>
              <w:color w:val="808080" w:themeColor="background1" w:themeShade="80"/>
            </w:rPr>
            <w:br/>
          </w:r>
          <w:r w:rsidR="004F74B3" w:rsidRPr="009565A4">
            <w:rPr>
              <w:b/>
              <w:bCs/>
              <w:noProof/>
              <w:color w:val="808080" w:themeColor="background1" w:themeShade="80"/>
            </w:rPr>
            <w:t>de sellado en función de la temperatura</w:t>
          </w:r>
        </w:p>
      </w:tc>
    </w:tr>
    <w:tr w:rsidR="004F74B3" w:rsidRPr="0059732C" w14:paraId="0678FF69" w14:textId="77777777" w:rsidTr="00AF17FD">
      <w:tc>
        <w:tcPr>
          <w:tcW w:w="2547" w:type="dxa"/>
          <w:vMerge/>
        </w:tcPr>
        <w:p w14:paraId="4DAE3C5F" w14:textId="77777777" w:rsidR="004F74B3" w:rsidRPr="0059732C" w:rsidRDefault="004F74B3">
          <w:pPr>
            <w:pStyle w:val="Encabezado"/>
          </w:pPr>
        </w:p>
      </w:tc>
      <w:tc>
        <w:tcPr>
          <w:tcW w:w="709" w:type="dxa"/>
        </w:tcPr>
        <w:p w14:paraId="304EEBF1" w14:textId="77777777" w:rsidR="004F74B3" w:rsidRPr="0059732C" w:rsidRDefault="004F74B3">
          <w:pPr>
            <w:pStyle w:val="Encabezado"/>
          </w:pPr>
        </w:p>
      </w:tc>
      <w:tc>
        <w:tcPr>
          <w:tcW w:w="7534" w:type="dxa"/>
          <w:vMerge/>
        </w:tcPr>
        <w:p w14:paraId="56E41150" w14:textId="5B39F0F5" w:rsidR="004F74B3" w:rsidRPr="0059732C" w:rsidRDefault="004F74B3" w:rsidP="00D235EB">
          <w:pPr>
            <w:pStyle w:val="Encabezado"/>
          </w:pPr>
        </w:p>
      </w:tc>
    </w:tr>
    <w:tr w:rsidR="004F74B3" w:rsidRPr="0059732C" w14:paraId="664260BD" w14:textId="77777777" w:rsidTr="00787FED">
      <w:tc>
        <w:tcPr>
          <w:tcW w:w="2547" w:type="dxa"/>
          <w:vMerge/>
        </w:tcPr>
        <w:p w14:paraId="6AEB0E59" w14:textId="77777777" w:rsidR="004F74B3" w:rsidRPr="0059732C" w:rsidRDefault="004F74B3" w:rsidP="0059732C">
          <w:pPr>
            <w:pStyle w:val="Encabezado"/>
          </w:pPr>
        </w:p>
      </w:tc>
      <w:tc>
        <w:tcPr>
          <w:tcW w:w="709" w:type="dxa"/>
        </w:tcPr>
        <w:p w14:paraId="569256CE" w14:textId="77777777" w:rsidR="004F74B3" w:rsidRPr="0059732C" w:rsidRDefault="004F74B3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E92F15C" w14:textId="7BC8E36C" w:rsidR="004F74B3" w:rsidRPr="0059732C" w:rsidRDefault="004F74B3" w:rsidP="00D235EB">
          <w:pPr>
            <w:pStyle w:val="Encabezado"/>
            <w:rPr>
              <w:i/>
              <w:iCs/>
              <w:color w:val="767171" w:themeColor="background2" w:themeShade="80"/>
              <w:sz w:val="16"/>
              <w:szCs w:val="16"/>
            </w:rPr>
          </w:pPr>
        </w:p>
      </w:tc>
    </w:tr>
    <w:tr w:rsidR="007231FA" w:rsidRPr="0059732C" w14:paraId="0BFFD0FC" w14:textId="77777777" w:rsidTr="002D1578">
      <w:tc>
        <w:tcPr>
          <w:tcW w:w="2547" w:type="dxa"/>
          <w:vMerge/>
        </w:tcPr>
        <w:p w14:paraId="1B86187E" w14:textId="77777777" w:rsidR="007231FA" w:rsidRPr="0059732C" w:rsidRDefault="007231FA" w:rsidP="0059732C">
          <w:pPr>
            <w:pStyle w:val="Encabezado"/>
          </w:pPr>
        </w:p>
      </w:tc>
      <w:tc>
        <w:tcPr>
          <w:tcW w:w="709" w:type="dxa"/>
        </w:tcPr>
        <w:p w14:paraId="0266477C" w14:textId="77777777" w:rsidR="007231FA" w:rsidRPr="0059732C" w:rsidRDefault="007231FA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C52B53D" w14:textId="51B5CAA2" w:rsidR="007231FA" w:rsidRPr="0059732C" w:rsidRDefault="007231FA" w:rsidP="008738D7">
          <w:pPr>
            <w:pStyle w:val="Encabezado"/>
            <w:rPr>
              <w:color w:val="3B3838" w:themeColor="background2" w:themeShade="40"/>
              <w:sz w:val="16"/>
              <w:szCs w:val="16"/>
            </w:rPr>
          </w:pPr>
        </w:p>
      </w:tc>
    </w:tr>
  </w:tbl>
  <w:p w14:paraId="700115B5" w14:textId="5A4263EE" w:rsidR="00D235EB" w:rsidRDefault="00D235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1F6E8C" w:rsidRPr="0059732C" w14:paraId="330D479B" w14:textId="77777777" w:rsidTr="001F1003">
      <w:tc>
        <w:tcPr>
          <w:tcW w:w="2547" w:type="dxa"/>
          <w:vMerge w:val="restart"/>
        </w:tcPr>
        <w:p w14:paraId="51D77C4E" w14:textId="77777777" w:rsidR="001F6E8C" w:rsidRPr="0059732C" w:rsidRDefault="001F6E8C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6EB794B7" wp14:editId="13D11EA1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52C8A23D" w14:textId="77777777" w:rsidR="001F6E8C" w:rsidRPr="0059732C" w:rsidRDefault="001F6E8C">
          <w:pPr>
            <w:pStyle w:val="Encabezado"/>
          </w:pPr>
        </w:p>
      </w:tc>
      <w:tc>
        <w:tcPr>
          <w:tcW w:w="7534" w:type="dxa"/>
          <w:gridSpan w:val="3"/>
        </w:tcPr>
        <w:p w14:paraId="7604D932" w14:textId="77777777" w:rsidR="001F6E8C" w:rsidRPr="0059732C" w:rsidRDefault="001F6E8C">
          <w:pPr>
            <w:pStyle w:val="Encabezado"/>
            <w:rPr>
              <w:b/>
              <w:bCs/>
              <w:color w:val="002060"/>
            </w:rPr>
          </w:pPr>
          <w:r w:rsidRPr="0059732C">
            <w:rPr>
              <w:b/>
              <w:bCs/>
              <w:color w:val="002060"/>
            </w:rPr>
            <w:t>Centro de Caracterización e Investigación de Materiales</w:t>
          </w:r>
        </w:p>
      </w:tc>
    </w:tr>
    <w:tr w:rsidR="001F6E8C" w:rsidRPr="0059732C" w14:paraId="48C539FD" w14:textId="77777777" w:rsidTr="001F1003">
      <w:tc>
        <w:tcPr>
          <w:tcW w:w="2547" w:type="dxa"/>
          <w:vMerge/>
        </w:tcPr>
        <w:p w14:paraId="1F80C347" w14:textId="77777777" w:rsidR="001F6E8C" w:rsidRPr="0059732C" w:rsidRDefault="001F6E8C">
          <w:pPr>
            <w:pStyle w:val="Encabezado"/>
          </w:pPr>
        </w:p>
      </w:tc>
      <w:tc>
        <w:tcPr>
          <w:tcW w:w="709" w:type="dxa"/>
        </w:tcPr>
        <w:p w14:paraId="29D03696" w14:textId="77777777" w:rsidR="001F6E8C" w:rsidRPr="0059732C" w:rsidRDefault="001F6E8C">
          <w:pPr>
            <w:pStyle w:val="Encabezado"/>
          </w:pPr>
        </w:p>
      </w:tc>
      <w:tc>
        <w:tcPr>
          <w:tcW w:w="4836" w:type="dxa"/>
        </w:tcPr>
        <w:p w14:paraId="33CAF062" w14:textId="77777777" w:rsidR="001F6E8C" w:rsidRPr="0059732C" w:rsidRDefault="001F6E8C">
          <w:pPr>
            <w:pStyle w:val="Encabezado"/>
          </w:pPr>
        </w:p>
      </w:tc>
      <w:tc>
        <w:tcPr>
          <w:tcW w:w="1826" w:type="dxa"/>
        </w:tcPr>
        <w:p w14:paraId="0B74BBEB" w14:textId="77777777" w:rsidR="001F6E8C" w:rsidRPr="0059732C" w:rsidRDefault="001F6E8C">
          <w:pPr>
            <w:pStyle w:val="Encabezado"/>
          </w:pPr>
        </w:p>
      </w:tc>
      <w:tc>
        <w:tcPr>
          <w:tcW w:w="872" w:type="dxa"/>
        </w:tcPr>
        <w:p w14:paraId="1859D175" w14:textId="77777777" w:rsidR="001F6E8C" w:rsidRPr="0059732C" w:rsidRDefault="001F6E8C">
          <w:pPr>
            <w:pStyle w:val="Encabezado"/>
          </w:pPr>
        </w:p>
      </w:tc>
    </w:tr>
    <w:tr w:rsidR="001F6E8C" w:rsidRPr="0059732C" w14:paraId="6A2D5BD1" w14:textId="77777777" w:rsidTr="001F1003">
      <w:tc>
        <w:tcPr>
          <w:tcW w:w="2547" w:type="dxa"/>
          <w:vMerge/>
        </w:tcPr>
        <w:p w14:paraId="514E797F" w14:textId="77777777" w:rsidR="001F6E8C" w:rsidRPr="0059732C" w:rsidRDefault="001F6E8C" w:rsidP="0059732C">
          <w:pPr>
            <w:pStyle w:val="Encabezado"/>
          </w:pPr>
        </w:p>
      </w:tc>
      <w:tc>
        <w:tcPr>
          <w:tcW w:w="709" w:type="dxa"/>
        </w:tcPr>
        <w:p w14:paraId="4A97EE21" w14:textId="77777777" w:rsidR="001F6E8C" w:rsidRPr="0059732C" w:rsidRDefault="001F6E8C" w:rsidP="0059732C">
          <w:pPr>
            <w:pStyle w:val="Encabezado"/>
          </w:pPr>
        </w:p>
      </w:tc>
      <w:tc>
        <w:tcPr>
          <w:tcW w:w="4836" w:type="dxa"/>
          <w:tcBorders>
            <w:bottom w:val="single" w:sz="24" w:space="0" w:color="808080" w:themeColor="background1" w:themeShade="80"/>
          </w:tcBorders>
        </w:tcPr>
        <w:p w14:paraId="41973E88" w14:textId="77777777" w:rsidR="001F6E8C" w:rsidRPr="0059732C" w:rsidRDefault="00EC627D" w:rsidP="0059732C">
          <w:pPr>
            <w:pStyle w:val="Encabezado"/>
            <w:rPr>
              <w:b/>
              <w:bCs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Registro de análisis de determinación de la curva de sellado en función de la temperatura</w:t>
          </w:r>
        </w:p>
      </w:tc>
      <w:tc>
        <w:tcPr>
          <w:tcW w:w="1826" w:type="dxa"/>
          <w:tcBorders>
            <w:bottom w:val="single" w:sz="24" w:space="0" w:color="808080" w:themeColor="background1" w:themeShade="80"/>
          </w:tcBorders>
          <w:vAlign w:val="center"/>
        </w:tcPr>
        <w:p w14:paraId="6246B960" w14:textId="77777777" w:rsidR="001F6E8C" w:rsidRPr="0059732C" w:rsidRDefault="001F6E8C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 w:val="16"/>
              <w:szCs w:val="16"/>
            </w:rPr>
          </w:pPr>
        </w:p>
      </w:tc>
      <w:tc>
        <w:tcPr>
          <w:tcW w:w="872" w:type="dxa"/>
          <w:tcBorders>
            <w:bottom w:val="single" w:sz="24" w:space="0" w:color="808080" w:themeColor="background1" w:themeShade="80"/>
          </w:tcBorders>
          <w:vAlign w:val="center"/>
        </w:tcPr>
        <w:p w14:paraId="4E428D23" w14:textId="77777777" w:rsidR="001F6E8C" w:rsidRPr="0059732C" w:rsidRDefault="001F6E8C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 w:val="16"/>
              <w:szCs w:val="16"/>
            </w:rPr>
          </w:pPr>
        </w:p>
      </w:tc>
    </w:tr>
    <w:tr w:rsidR="001F6E8C" w:rsidRPr="0059732C" w14:paraId="41643446" w14:textId="77777777" w:rsidTr="001F1003">
      <w:tc>
        <w:tcPr>
          <w:tcW w:w="2547" w:type="dxa"/>
          <w:vMerge/>
        </w:tcPr>
        <w:p w14:paraId="6928548A" w14:textId="77777777" w:rsidR="001F6E8C" w:rsidRPr="0059732C" w:rsidRDefault="001F6E8C" w:rsidP="0059732C">
          <w:pPr>
            <w:pStyle w:val="Encabezado"/>
          </w:pPr>
        </w:p>
      </w:tc>
      <w:tc>
        <w:tcPr>
          <w:tcW w:w="709" w:type="dxa"/>
        </w:tcPr>
        <w:p w14:paraId="4B401663" w14:textId="77777777" w:rsidR="001F6E8C" w:rsidRPr="0059732C" w:rsidRDefault="001F6E8C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74A7AF26" w14:textId="77777777" w:rsidR="001F6E8C" w:rsidRPr="0059732C" w:rsidRDefault="001F6E8C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5FF7472E" w14:textId="77777777" w:rsidR="001F6E8C" w:rsidRPr="0059732C" w:rsidRDefault="001F6E8C" w:rsidP="0059732C">
          <w:pPr>
            <w:pStyle w:val="Encabezado"/>
            <w:rPr>
              <w:i/>
              <w:iCs/>
              <w:color w:val="3B3838" w:themeColor="background2" w:themeShade="40"/>
              <w:sz w:val="16"/>
              <w:szCs w:val="16"/>
            </w:rPr>
          </w:pPr>
          <w:r w:rsidRPr="0059732C">
            <w:rPr>
              <w:i/>
              <w:iCs/>
              <w:color w:val="767171" w:themeColor="background2" w:themeShade="80"/>
              <w:sz w:val="16"/>
              <w:szCs w:val="16"/>
            </w:rPr>
            <w:t>Folio</w:t>
          </w: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2C728BA6" w14:textId="77777777" w:rsidR="001F6E8C" w:rsidRPr="0059732C" w:rsidRDefault="001F6E8C" w:rsidP="0059732C">
          <w:pPr>
            <w:pStyle w:val="Encabezado"/>
            <w:rPr>
              <w:color w:val="3B3838" w:themeColor="background2" w:themeShade="40"/>
              <w:sz w:val="16"/>
              <w:szCs w:val="16"/>
            </w:rPr>
          </w:pPr>
        </w:p>
      </w:tc>
    </w:tr>
  </w:tbl>
  <w:p w14:paraId="3C363A85" w14:textId="77777777" w:rsidR="001F6E8C" w:rsidRDefault="001F6E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530DB"/>
    <w:rsid w:val="000B56D1"/>
    <w:rsid w:val="001F1003"/>
    <w:rsid w:val="001F6E8C"/>
    <w:rsid w:val="00295E03"/>
    <w:rsid w:val="003A39A6"/>
    <w:rsid w:val="003C2494"/>
    <w:rsid w:val="00431627"/>
    <w:rsid w:val="004424B0"/>
    <w:rsid w:val="00461291"/>
    <w:rsid w:val="0047418D"/>
    <w:rsid w:val="00482AB9"/>
    <w:rsid w:val="004F74B3"/>
    <w:rsid w:val="00546242"/>
    <w:rsid w:val="005714D8"/>
    <w:rsid w:val="0059732C"/>
    <w:rsid w:val="005A5F81"/>
    <w:rsid w:val="006074BC"/>
    <w:rsid w:val="00675451"/>
    <w:rsid w:val="00676492"/>
    <w:rsid w:val="007231FA"/>
    <w:rsid w:val="00797221"/>
    <w:rsid w:val="007A52B8"/>
    <w:rsid w:val="007B1D5A"/>
    <w:rsid w:val="007C146F"/>
    <w:rsid w:val="007F135D"/>
    <w:rsid w:val="00867FE0"/>
    <w:rsid w:val="008738D7"/>
    <w:rsid w:val="0089571C"/>
    <w:rsid w:val="008F3E70"/>
    <w:rsid w:val="009D06D0"/>
    <w:rsid w:val="00A57266"/>
    <w:rsid w:val="00A9183D"/>
    <w:rsid w:val="00AF6389"/>
    <w:rsid w:val="00B04A26"/>
    <w:rsid w:val="00B1151D"/>
    <w:rsid w:val="00B3722E"/>
    <w:rsid w:val="00B52BF3"/>
    <w:rsid w:val="00BC37C3"/>
    <w:rsid w:val="00BC3F78"/>
    <w:rsid w:val="00C2034C"/>
    <w:rsid w:val="00CA5A78"/>
    <w:rsid w:val="00D235EB"/>
    <w:rsid w:val="00DC6701"/>
    <w:rsid w:val="00E16798"/>
    <w:rsid w:val="00E67978"/>
    <w:rsid w:val="00EC538E"/>
    <w:rsid w:val="00EC627D"/>
    <w:rsid w:val="00F11F65"/>
    <w:rsid w:val="00F23276"/>
    <w:rsid w:val="00FF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1570D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03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675451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75451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D235EB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66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21</cp:revision>
  <cp:lastPrinted>2020-04-22T18:44:00Z</cp:lastPrinted>
  <dcterms:created xsi:type="dcterms:W3CDTF">2020-03-23T11:19:00Z</dcterms:created>
  <dcterms:modified xsi:type="dcterms:W3CDTF">2020-08-06T19:34:00Z</dcterms:modified>
</cp:coreProperties>
</file>