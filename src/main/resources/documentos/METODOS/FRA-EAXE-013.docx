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3114"/>
        <w:gridCol w:w="3543"/>
        <w:gridCol w:w="2128"/>
        <w:gridCol w:w="2005"/>
      </w:tblGrid>
      <w:tr w:rsidR="00F643D3" w:rsidRPr="007230CC" w14:paraId="360CE747" w14:textId="77777777" w:rsidTr="00F64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shd w:val="clear" w:color="auto" w:fill="auto"/>
          </w:tcPr>
          <w:p w14:paraId="535DE7C4" w14:textId="77777777" w:rsidR="00F643D3" w:rsidRPr="00675451" w:rsidRDefault="00F643D3" w:rsidP="00E30252">
            <w:pPr>
              <w:rPr>
                <w:szCs w:val="16"/>
              </w:rPr>
            </w:pPr>
          </w:p>
        </w:tc>
        <w:tc>
          <w:tcPr>
            <w:tcW w:w="1642" w:type="pct"/>
            <w:shd w:val="clear" w:color="auto" w:fill="auto"/>
          </w:tcPr>
          <w:p w14:paraId="54911F0F" w14:textId="77777777" w:rsidR="00F643D3" w:rsidRPr="007230CC" w:rsidRDefault="00F643D3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5E61644E" w14:textId="01F4DC41" w:rsidR="00F643D3" w:rsidRPr="00F643D3" w:rsidRDefault="00F643D3" w:rsidP="00F643D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F643D3">
              <w:rPr>
                <w:szCs w:val="16"/>
              </w:rPr>
              <w:t>Folio</w:t>
            </w:r>
          </w:p>
        </w:tc>
        <w:tc>
          <w:tcPr>
            <w:tcW w:w="929" w:type="pct"/>
          </w:tcPr>
          <w:p w14:paraId="5951E6B7" w14:textId="77777777" w:rsidR="00F643D3" w:rsidRPr="003A39A6" w:rsidRDefault="00F643D3" w:rsidP="00F643D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</w:tr>
      <w:tr w:rsidR="00DC2B35" w:rsidRPr="007230CC" w14:paraId="12807EC0" w14:textId="77777777" w:rsidTr="00E30252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</w:tcPr>
          <w:p w14:paraId="04B1EBFA" w14:textId="77777777" w:rsidR="00DC2B35" w:rsidRPr="007230CC" w:rsidRDefault="00DC2B35" w:rsidP="00E30252">
            <w:pPr>
              <w:rPr>
                <w:szCs w:val="16"/>
              </w:rPr>
            </w:pPr>
            <w:bookmarkStart w:id="0" w:name="_Hlk38454252"/>
            <w:r w:rsidRPr="00675451">
              <w:rPr>
                <w:szCs w:val="16"/>
              </w:rPr>
              <w:t>Folio de solicitud de servicio interno</w:t>
            </w:r>
          </w:p>
        </w:tc>
        <w:tc>
          <w:tcPr>
            <w:tcW w:w="1642" w:type="pct"/>
          </w:tcPr>
          <w:p w14:paraId="38B68B05" w14:textId="77777777" w:rsidR="00DC2B35" w:rsidRPr="007230CC" w:rsidRDefault="00DC2B35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4E00174E" w14:textId="77777777" w:rsidR="00DC2B35" w:rsidRPr="00F643D3" w:rsidRDefault="00DC2B35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16"/>
              </w:rPr>
            </w:pPr>
            <w:r w:rsidRPr="00F643D3">
              <w:rPr>
                <w:b/>
                <w:szCs w:val="16"/>
              </w:rPr>
              <w:t>Fecha inicio de análisis</w:t>
            </w:r>
          </w:p>
        </w:tc>
        <w:tc>
          <w:tcPr>
            <w:tcW w:w="929" w:type="pct"/>
          </w:tcPr>
          <w:p w14:paraId="748AF907" w14:textId="49D86BC1" w:rsidR="00DC2B35" w:rsidRPr="003A39A6" w:rsidRDefault="00DC2B35" w:rsidP="00F64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</w:tr>
      <w:tr w:rsidR="00DC2B35" w:rsidRPr="007230CC" w14:paraId="4314B9F1" w14:textId="77777777" w:rsidTr="00F643D3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</w:tcPr>
          <w:p w14:paraId="668B534E" w14:textId="77777777" w:rsidR="00DC2B35" w:rsidRPr="007230CC" w:rsidRDefault="00DC2B35" w:rsidP="00E30252">
            <w:pPr>
              <w:rPr>
                <w:szCs w:val="16"/>
              </w:rPr>
            </w:pPr>
            <w:r w:rsidRPr="00675451">
              <w:rPr>
                <w:bCs/>
                <w:szCs w:val="16"/>
              </w:rPr>
              <w:t xml:space="preserve">ID interno de </w:t>
            </w:r>
            <w:r>
              <w:rPr>
                <w:bCs/>
                <w:szCs w:val="16"/>
              </w:rPr>
              <w:t>m</w:t>
            </w:r>
            <w:r w:rsidRPr="00675451">
              <w:rPr>
                <w:bCs/>
                <w:szCs w:val="16"/>
              </w:rPr>
              <w:t>uestra</w:t>
            </w:r>
          </w:p>
        </w:tc>
        <w:tc>
          <w:tcPr>
            <w:tcW w:w="1642" w:type="pct"/>
          </w:tcPr>
          <w:p w14:paraId="0A07C316" w14:textId="77777777" w:rsidR="00DC2B35" w:rsidRPr="007230CC" w:rsidRDefault="00DC2B35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66D3DE1C" w14:textId="77777777" w:rsidR="00DC2B35" w:rsidRPr="00F643D3" w:rsidRDefault="00DC2B35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16"/>
              </w:rPr>
            </w:pPr>
            <w:r w:rsidRPr="00F643D3">
              <w:rPr>
                <w:b/>
                <w:szCs w:val="16"/>
              </w:rPr>
              <w:t>Fecha final de análisis</w:t>
            </w:r>
          </w:p>
        </w:tc>
        <w:tc>
          <w:tcPr>
            <w:tcW w:w="929" w:type="pct"/>
          </w:tcPr>
          <w:p w14:paraId="68FCBE12" w14:textId="0EAA9525" w:rsidR="00DC2B35" w:rsidRPr="003A39A6" w:rsidRDefault="00DC2B35" w:rsidP="00F64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16"/>
              </w:rPr>
            </w:pPr>
          </w:p>
        </w:tc>
      </w:tr>
      <w:bookmarkEnd w:id="0"/>
    </w:tbl>
    <w:p w14:paraId="3323EFC3" w14:textId="0D332AC2" w:rsidR="00DC2B35" w:rsidRDefault="00DC2B35">
      <w:pPr>
        <w:rPr>
          <w:sz w:val="20"/>
          <w:szCs w:val="20"/>
        </w:rPr>
      </w:pPr>
    </w:p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2689"/>
        <w:gridCol w:w="2978"/>
        <w:gridCol w:w="1698"/>
        <w:gridCol w:w="3425"/>
      </w:tblGrid>
      <w:tr w:rsidR="00DC2B35" w:rsidRPr="007230CC" w14:paraId="7806FC9A" w14:textId="77777777" w:rsidTr="00F64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</w:tcPr>
          <w:p w14:paraId="7AB1777E" w14:textId="77777777" w:rsidR="00DC2B35" w:rsidRPr="007230CC" w:rsidRDefault="00DC2B35" w:rsidP="00E30252">
            <w:pPr>
              <w:jc w:val="left"/>
              <w:rPr>
                <w:szCs w:val="16"/>
              </w:rPr>
            </w:pPr>
            <w:bookmarkStart w:id="1" w:name="_Hlk38456141"/>
            <w:r>
              <w:rPr>
                <w:szCs w:val="16"/>
              </w:rPr>
              <w:t>Temperatura</w:t>
            </w:r>
          </w:p>
        </w:tc>
        <w:tc>
          <w:tcPr>
            <w:tcW w:w="1380" w:type="pct"/>
          </w:tcPr>
          <w:p w14:paraId="05420D8B" w14:textId="77777777" w:rsidR="00DC2B35" w:rsidRPr="007230CC" w:rsidRDefault="00DC2B35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  <w:tc>
          <w:tcPr>
            <w:tcW w:w="787" w:type="pct"/>
            <w:shd w:val="clear" w:color="auto" w:fill="D9D9D9" w:themeFill="background1" w:themeFillShade="D9"/>
          </w:tcPr>
          <w:p w14:paraId="520E4F35" w14:textId="77777777" w:rsidR="00DC2B35" w:rsidRPr="003A39A6" w:rsidRDefault="00DC2B35" w:rsidP="00E3025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3A39A6">
              <w:rPr>
                <w:szCs w:val="16"/>
              </w:rPr>
              <w:t>Humedad relativa</w:t>
            </w:r>
          </w:p>
        </w:tc>
        <w:tc>
          <w:tcPr>
            <w:tcW w:w="1587" w:type="pct"/>
          </w:tcPr>
          <w:p w14:paraId="0A018990" w14:textId="77777777" w:rsidR="00DC2B35" w:rsidRPr="007230CC" w:rsidRDefault="00DC2B35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</w:tr>
      <w:tr w:rsidR="00DC2B35" w:rsidRPr="007230CC" w14:paraId="14E350A1" w14:textId="77777777" w:rsidTr="00DC2B35">
        <w:trPr>
          <w:gridAfter w:val="2"/>
          <w:wAfter w:w="2374" w:type="pct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</w:tcPr>
          <w:p w14:paraId="3F158EFD" w14:textId="169D0B9E" w:rsidR="00DC2B35" w:rsidRPr="007230CC" w:rsidRDefault="00DC2B35" w:rsidP="00E30252">
            <w:pPr>
              <w:rPr>
                <w:szCs w:val="16"/>
              </w:rPr>
            </w:pPr>
            <w:r w:rsidRPr="00DC2B35">
              <w:rPr>
                <w:szCs w:val="16"/>
              </w:rPr>
              <w:t>Código de la cámara de Xe</w:t>
            </w:r>
          </w:p>
        </w:tc>
        <w:tc>
          <w:tcPr>
            <w:tcW w:w="1380" w:type="pct"/>
          </w:tcPr>
          <w:p w14:paraId="391B613E" w14:textId="77777777" w:rsidR="00DC2B35" w:rsidRPr="007230CC" w:rsidRDefault="00DC2B35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</w:tr>
    </w:tbl>
    <w:bookmarkEnd w:id="1"/>
    <w:p w14:paraId="083A76BF" w14:textId="09B1A72C" w:rsidR="00C334D7" w:rsidRDefault="00C334D7" w:rsidP="00C334D7">
      <w:pPr>
        <w:pStyle w:val="Ttulo1"/>
      </w:pPr>
      <w:r>
        <w:t>Resultados</w:t>
      </w:r>
    </w:p>
    <w:tbl>
      <w:tblPr>
        <w:tblStyle w:val="Estilo2"/>
        <w:tblW w:w="0" w:type="auto"/>
        <w:tblLook w:val="04A0" w:firstRow="1" w:lastRow="0" w:firstColumn="1" w:lastColumn="0" w:noHBand="0" w:noVBand="1"/>
      </w:tblPr>
      <w:tblGrid>
        <w:gridCol w:w="438"/>
        <w:gridCol w:w="3168"/>
        <w:gridCol w:w="438"/>
        <w:gridCol w:w="3157"/>
        <w:gridCol w:w="449"/>
        <w:gridCol w:w="3140"/>
      </w:tblGrid>
      <w:tr w:rsidR="00DC2B35" w:rsidRPr="00DC2B35" w14:paraId="69DAEEF3" w14:textId="77777777" w:rsidTr="00B82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10790" w:type="dxa"/>
            <w:gridSpan w:val="6"/>
          </w:tcPr>
          <w:p w14:paraId="3F5CE571" w14:textId="49246749" w:rsidR="00DC2B35" w:rsidRPr="00DC2B35" w:rsidRDefault="00DC2B35" w:rsidP="00DC2B35">
            <w:pPr>
              <w:rPr>
                <w:szCs w:val="16"/>
              </w:rPr>
            </w:pPr>
            <w:r w:rsidRPr="00DC2B35">
              <w:rPr>
                <w:szCs w:val="16"/>
              </w:rPr>
              <w:t>Tiempo de exposición (h)</w:t>
            </w:r>
          </w:p>
        </w:tc>
      </w:tr>
      <w:tr w:rsidR="00F870D4" w:rsidRPr="00DC2B35" w14:paraId="6D6A39F6" w14:textId="77777777" w:rsidTr="00F870D4">
        <w:trPr>
          <w:trHeight w:val="283"/>
        </w:trPr>
        <w:tc>
          <w:tcPr>
            <w:tcW w:w="438" w:type="dxa"/>
            <w:shd w:val="clear" w:color="auto" w:fill="FBFBFB"/>
          </w:tcPr>
          <w:p w14:paraId="1E84C2B6" w14:textId="77777777" w:rsidR="00F870D4" w:rsidRPr="00DC2B35" w:rsidRDefault="00F870D4" w:rsidP="00DC2B35">
            <w:pPr>
              <w:rPr>
                <w:szCs w:val="16"/>
              </w:rPr>
            </w:pPr>
            <w:r w:rsidRPr="00DC2B35">
              <w:rPr>
                <w:szCs w:val="16"/>
              </w:rPr>
              <w:t>1.</w:t>
            </w:r>
          </w:p>
        </w:tc>
        <w:tc>
          <w:tcPr>
            <w:tcW w:w="3168" w:type="dxa"/>
            <w:shd w:val="clear" w:color="auto" w:fill="FBFBFB"/>
          </w:tcPr>
          <w:p w14:paraId="0F0DC463" w14:textId="3C86E826" w:rsidR="00F870D4" w:rsidRPr="00DC2B35" w:rsidRDefault="00F870D4" w:rsidP="00DC2B35">
            <w:pPr>
              <w:rPr>
                <w:szCs w:val="16"/>
              </w:rPr>
            </w:pPr>
          </w:p>
        </w:tc>
        <w:tc>
          <w:tcPr>
            <w:tcW w:w="438" w:type="dxa"/>
            <w:shd w:val="clear" w:color="auto" w:fill="FBFBFB"/>
          </w:tcPr>
          <w:p w14:paraId="1548D50C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15.</w:t>
            </w:r>
          </w:p>
        </w:tc>
        <w:tc>
          <w:tcPr>
            <w:tcW w:w="3157" w:type="dxa"/>
            <w:shd w:val="clear" w:color="auto" w:fill="FBFBFB"/>
          </w:tcPr>
          <w:p w14:paraId="1E33B0DB" w14:textId="479AB61A" w:rsidR="00F870D4" w:rsidRPr="00DC2B35" w:rsidRDefault="00F870D4" w:rsidP="00DC2B35">
            <w:pPr>
              <w:rPr>
                <w:szCs w:val="16"/>
              </w:rPr>
            </w:pPr>
          </w:p>
        </w:tc>
        <w:tc>
          <w:tcPr>
            <w:tcW w:w="449" w:type="dxa"/>
            <w:shd w:val="clear" w:color="auto" w:fill="FBFBFB"/>
          </w:tcPr>
          <w:p w14:paraId="1803D081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29.</w:t>
            </w:r>
          </w:p>
        </w:tc>
        <w:tc>
          <w:tcPr>
            <w:tcW w:w="3140" w:type="dxa"/>
            <w:shd w:val="clear" w:color="auto" w:fill="FBFBFB"/>
          </w:tcPr>
          <w:p w14:paraId="40147F73" w14:textId="0C1EE354" w:rsidR="00F870D4" w:rsidRPr="00DC2B35" w:rsidRDefault="00F870D4" w:rsidP="00DC2B35">
            <w:pPr>
              <w:rPr>
                <w:szCs w:val="16"/>
              </w:rPr>
            </w:pPr>
          </w:p>
        </w:tc>
      </w:tr>
      <w:tr w:rsidR="00F870D4" w:rsidRPr="00DC2B35" w14:paraId="5AE33E55" w14:textId="77777777" w:rsidTr="00F870D4">
        <w:trPr>
          <w:trHeight w:val="283"/>
        </w:trPr>
        <w:tc>
          <w:tcPr>
            <w:tcW w:w="438" w:type="dxa"/>
            <w:shd w:val="clear" w:color="auto" w:fill="FBFBFB"/>
          </w:tcPr>
          <w:p w14:paraId="5B2C0052" w14:textId="77777777" w:rsidR="00F870D4" w:rsidRPr="00DC2B35" w:rsidRDefault="00F870D4" w:rsidP="00DC2B35">
            <w:pPr>
              <w:rPr>
                <w:szCs w:val="16"/>
              </w:rPr>
            </w:pPr>
            <w:r w:rsidRPr="00DC2B35">
              <w:rPr>
                <w:szCs w:val="16"/>
              </w:rPr>
              <w:t>2.</w:t>
            </w:r>
          </w:p>
        </w:tc>
        <w:tc>
          <w:tcPr>
            <w:tcW w:w="3168" w:type="dxa"/>
            <w:shd w:val="clear" w:color="auto" w:fill="FBFBFB"/>
          </w:tcPr>
          <w:p w14:paraId="1F3E94BF" w14:textId="7E9FFFF9" w:rsidR="00F870D4" w:rsidRPr="00DC2B35" w:rsidRDefault="00F870D4" w:rsidP="00DC2B35">
            <w:pPr>
              <w:rPr>
                <w:szCs w:val="16"/>
              </w:rPr>
            </w:pPr>
          </w:p>
        </w:tc>
        <w:tc>
          <w:tcPr>
            <w:tcW w:w="438" w:type="dxa"/>
            <w:shd w:val="clear" w:color="auto" w:fill="FBFBFB"/>
          </w:tcPr>
          <w:p w14:paraId="104B372B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16.</w:t>
            </w:r>
          </w:p>
        </w:tc>
        <w:tc>
          <w:tcPr>
            <w:tcW w:w="3157" w:type="dxa"/>
            <w:shd w:val="clear" w:color="auto" w:fill="FBFBFB"/>
          </w:tcPr>
          <w:p w14:paraId="3EDD18F6" w14:textId="69056D9E" w:rsidR="00F870D4" w:rsidRPr="00DC2B35" w:rsidRDefault="00F870D4" w:rsidP="00DC2B35">
            <w:pPr>
              <w:rPr>
                <w:szCs w:val="16"/>
              </w:rPr>
            </w:pPr>
          </w:p>
        </w:tc>
        <w:tc>
          <w:tcPr>
            <w:tcW w:w="449" w:type="dxa"/>
            <w:shd w:val="clear" w:color="auto" w:fill="FBFBFB"/>
          </w:tcPr>
          <w:p w14:paraId="42BCA106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30.</w:t>
            </w:r>
          </w:p>
        </w:tc>
        <w:tc>
          <w:tcPr>
            <w:tcW w:w="3140" w:type="dxa"/>
            <w:shd w:val="clear" w:color="auto" w:fill="FBFBFB"/>
          </w:tcPr>
          <w:p w14:paraId="43136A56" w14:textId="0FE441CA" w:rsidR="00F870D4" w:rsidRPr="00DC2B35" w:rsidRDefault="00F870D4" w:rsidP="00DC2B35">
            <w:pPr>
              <w:rPr>
                <w:szCs w:val="16"/>
              </w:rPr>
            </w:pPr>
          </w:p>
        </w:tc>
      </w:tr>
      <w:tr w:rsidR="00F870D4" w:rsidRPr="00DC2B35" w14:paraId="6513D827" w14:textId="77777777" w:rsidTr="00F870D4">
        <w:trPr>
          <w:trHeight w:val="283"/>
        </w:trPr>
        <w:tc>
          <w:tcPr>
            <w:tcW w:w="438" w:type="dxa"/>
            <w:shd w:val="clear" w:color="auto" w:fill="FBFBFB"/>
          </w:tcPr>
          <w:p w14:paraId="4C96FDDA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 xml:space="preserve">3. </w:t>
            </w:r>
          </w:p>
        </w:tc>
        <w:tc>
          <w:tcPr>
            <w:tcW w:w="3168" w:type="dxa"/>
            <w:shd w:val="clear" w:color="auto" w:fill="FBFBFB"/>
          </w:tcPr>
          <w:p w14:paraId="5ADB1B98" w14:textId="5D5CCFA6" w:rsidR="00F870D4" w:rsidRPr="00DC2B35" w:rsidRDefault="00F870D4" w:rsidP="00DC2B35">
            <w:pPr>
              <w:rPr>
                <w:szCs w:val="16"/>
              </w:rPr>
            </w:pPr>
          </w:p>
        </w:tc>
        <w:tc>
          <w:tcPr>
            <w:tcW w:w="438" w:type="dxa"/>
            <w:shd w:val="clear" w:color="auto" w:fill="FBFBFB"/>
          </w:tcPr>
          <w:p w14:paraId="47D96D77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17.</w:t>
            </w:r>
          </w:p>
        </w:tc>
        <w:tc>
          <w:tcPr>
            <w:tcW w:w="3157" w:type="dxa"/>
            <w:shd w:val="clear" w:color="auto" w:fill="FBFBFB"/>
          </w:tcPr>
          <w:p w14:paraId="22BE7275" w14:textId="0F4792DA" w:rsidR="00F870D4" w:rsidRPr="00DC2B35" w:rsidRDefault="00F870D4" w:rsidP="00DC2B35">
            <w:pPr>
              <w:rPr>
                <w:szCs w:val="16"/>
              </w:rPr>
            </w:pPr>
          </w:p>
        </w:tc>
        <w:tc>
          <w:tcPr>
            <w:tcW w:w="449" w:type="dxa"/>
            <w:shd w:val="clear" w:color="auto" w:fill="FBFBFB"/>
          </w:tcPr>
          <w:p w14:paraId="386041BF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31.</w:t>
            </w:r>
          </w:p>
        </w:tc>
        <w:tc>
          <w:tcPr>
            <w:tcW w:w="3140" w:type="dxa"/>
            <w:shd w:val="clear" w:color="auto" w:fill="FBFBFB"/>
          </w:tcPr>
          <w:p w14:paraId="7F39BCFB" w14:textId="7F0D32BC" w:rsidR="00F870D4" w:rsidRPr="00DC2B35" w:rsidRDefault="00F870D4" w:rsidP="00DC2B35">
            <w:pPr>
              <w:rPr>
                <w:szCs w:val="16"/>
              </w:rPr>
            </w:pPr>
          </w:p>
        </w:tc>
      </w:tr>
      <w:tr w:rsidR="00F870D4" w:rsidRPr="00DC2B35" w14:paraId="5D277EDB" w14:textId="77777777" w:rsidTr="00F870D4">
        <w:trPr>
          <w:trHeight w:val="283"/>
        </w:trPr>
        <w:tc>
          <w:tcPr>
            <w:tcW w:w="438" w:type="dxa"/>
            <w:shd w:val="clear" w:color="auto" w:fill="FBFBFB"/>
          </w:tcPr>
          <w:p w14:paraId="2E8AA34E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4.</w:t>
            </w:r>
          </w:p>
        </w:tc>
        <w:tc>
          <w:tcPr>
            <w:tcW w:w="3168" w:type="dxa"/>
            <w:shd w:val="clear" w:color="auto" w:fill="FBFBFB"/>
          </w:tcPr>
          <w:p w14:paraId="45582A75" w14:textId="4076F465" w:rsidR="00F870D4" w:rsidRPr="00DC2B35" w:rsidRDefault="00F870D4" w:rsidP="00DC2B35">
            <w:pPr>
              <w:rPr>
                <w:szCs w:val="16"/>
              </w:rPr>
            </w:pPr>
          </w:p>
        </w:tc>
        <w:tc>
          <w:tcPr>
            <w:tcW w:w="438" w:type="dxa"/>
            <w:shd w:val="clear" w:color="auto" w:fill="FBFBFB"/>
          </w:tcPr>
          <w:p w14:paraId="0EF25B35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18.</w:t>
            </w:r>
          </w:p>
        </w:tc>
        <w:tc>
          <w:tcPr>
            <w:tcW w:w="3157" w:type="dxa"/>
            <w:shd w:val="clear" w:color="auto" w:fill="FBFBFB"/>
          </w:tcPr>
          <w:p w14:paraId="62619F9F" w14:textId="633F5024" w:rsidR="00F870D4" w:rsidRPr="00DC2B35" w:rsidRDefault="00F870D4" w:rsidP="00DC2B35">
            <w:pPr>
              <w:rPr>
                <w:szCs w:val="16"/>
              </w:rPr>
            </w:pPr>
          </w:p>
        </w:tc>
        <w:tc>
          <w:tcPr>
            <w:tcW w:w="449" w:type="dxa"/>
            <w:shd w:val="clear" w:color="auto" w:fill="FBFBFB"/>
          </w:tcPr>
          <w:p w14:paraId="35A27FAA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32.</w:t>
            </w:r>
          </w:p>
        </w:tc>
        <w:tc>
          <w:tcPr>
            <w:tcW w:w="3140" w:type="dxa"/>
            <w:shd w:val="clear" w:color="auto" w:fill="FBFBFB"/>
          </w:tcPr>
          <w:p w14:paraId="56357DC9" w14:textId="4FB03307" w:rsidR="00F870D4" w:rsidRPr="00DC2B35" w:rsidRDefault="00F870D4" w:rsidP="00DC2B35">
            <w:pPr>
              <w:rPr>
                <w:szCs w:val="16"/>
              </w:rPr>
            </w:pPr>
          </w:p>
        </w:tc>
      </w:tr>
      <w:tr w:rsidR="00F870D4" w:rsidRPr="00DC2B35" w14:paraId="54804B1C" w14:textId="77777777" w:rsidTr="00F870D4">
        <w:trPr>
          <w:trHeight w:val="283"/>
        </w:trPr>
        <w:tc>
          <w:tcPr>
            <w:tcW w:w="438" w:type="dxa"/>
            <w:shd w:val="clear" w:color="auto" w:fill="FBFBFB"/>
          </w:tcPr>
          <w:p w14:paraId="6A72FB50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5.</w:t>
            </w:r>
          </w:p>
        </w:tc>
        <w:tc>
          <w:tcPr>
            <w:tcW w:w="3168" w:type="dxa"/>
            <w:shd w:val="clear" w:color="auto" w:fill="FBFBFB"/>
          </w:tcPr>
          <w:p w14:paraId="4F3A748B" w14:textId="5CCE1E73" w:rsidR="00F870D4" w:rsidRPr="00DC2B35" w:rsidRDefault="00F870D4" w:rsidP="00DC2B35">
            <w:pPr>
              <w:rPr>
                <w:szCs w:val="16"/>
              </w:rPr>
            </w:pPr>
          </w:p>
        </w:tc>
        <w:tc>
          <w:tcPr>
            <w:tcW w:w="438" w:type="dxa"/>
            <w:shd w:val="clear" w:color="auto" w:fill="FBFBFB"/>
          </w:tcPr>
          <w:p w14:paraId="5D6EC308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19.</w:t>
            </w:r>
          </w:p>
        </w:tc>
        <w:tc>
          <w:tcPr>
            <w:tcW w:w="3157" w:type="dxa"/>
            <w:shd w:val="clear" w:color="auto" w:fill="FBFBFB"/>
          </w:tcPr>
          <w:p w14:paraId="1095E24C" w14:textId="5952ED84" w:rsidR="00F870D4" w:rsidRPr="00DC2B35" w:rsidRDefault="00F870D4" w:rsidP="00DC2B35">
            <w:pPr>
              <w:rPr>
                <w:szCs w:val="16"/>
              </w:rPr>
            </w:pPr>
          </w:p>
        </w:tc>
        <w:tc>
          <w:tcPr>
            <w:tcW w:w="449" w:type="dxa"/>
            <w:shd w:val="clear" w:color="auto" w:fill="FBFBFB"/>
          </w:tcPr>
          <w:p w14:paraId="1D407C81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33.</w:t>
            </w:r>
          </w:p>
        </w:tc>
        <w:tc>
          <w:tcPr>
            <w:tcW w:w="3140" w:type="dxa"/>
            <w:shd w:val="clear" w:color="auto" w:fill="FBFBFB"/>
          </w:tcPr>
          <w:p w14:paraId="6117435E" w14:textId="0922F5E8" w:rsidR="00F870D4" w:rsidRPr="00DC2B35" w:rsidRDefault="00F870D4" w:rsidP="00DC2B35">
            <w:pPr>
              <w:rPr>
                <w:szCs w:val="16"/>
              </w:rPr>
            </w:pPr>
          </w:p>
        </w:tc>
      </w:tr>
      <w:tr w:rsidR="00F870D4" w:rsidRPr="00DC2B35" w14:paraId="3C4C539E" w14:textId="77777777" w:rsidTr="00F870D4">
        <w:trPr>
          <w:trHeight w:val="283"/>
        </w:trPr>
        <w:tc>
          <w:tcPr>
            <w:tcW w:w="438" w:type="dxa"/>
            <w:shd w:val="clear" w:color="auto" w:fill="FBFBFB"/>
          </w:tcPr>
          <w:p w14:paraId="3243D9EE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6.</w:t>
            </w:r>
          </w:p>
        </w:tc>
        <w:tc>
          <w:tcPr>
            <w:tcW w:w="3168" w:type="dxa"/>
            <w:shd w:val="clear" w:color="auto" w:fill="FBFBFB"/>
          </w:tcPr>
          <w:p w14:paraId="58CE4278" w14:textId="5C61E2BA" w:rsidR="00F870D4" w:rsidRPr="00DC2B35" w:rsidRDefault="00F870D4" w:rsidP="00DC2B35">
            <w:pPr>
              <w:rPr>
                <w:szCs w:val="16"/>
              </w:rPr>
            </w:pPr>
          </w:p>
        </w:tc>
        <w:tc>
          <w:tcPr>
            <w:tcW w:w="438" w:type="dxa"/>
            <w:shd w:val="clear" w:color="auto" w:fill="FBFBFB"/>
          </w:tcPr>
          <w:p w14:paraId="79161742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20.</w:t>
            </w:r>
          </w:p>
        </w:tc>
        <w:tc>
          <w:tcPr>
            <w:tcW w:w="3157" w:type="dxa"/>
            <w:shd w:val="clear" w:color="auto" w:fill="FBFBFB"/>
          </w:tcPr>
          <w:p w14:paraId="7BD8D280" w14:textId="393D208A" w:rsidR="00F870D4" w:rsidRPr="00DC2B35" w:rsidRDefault="00F870D4" w:rsidP="00DC2B35">
            <w:pPr>
              <w:rPr>
                <w:szCs w:val="16"/>
              </w:rPr>
            </w:pPr>
          </w:p>
        </w:tc>
        <w:tc>
          <w:tcPr>
            <w:tcW w:w="449" w:type="dxa"/>
            <w:shd w:val="clear" w:color="auto" w:fill="FBFBFB"/>
          </w:tcPr>
          <w:p w14:paraId="4813FAEA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34.</w:t>
            </w:r>
          </w:p>
        </w:tc>
        <w:tc>
          <w:tcPr>
            <w:tcW w:w="3140" w:type="dxa"/>
            <w:shd w:val="clear" w:color="auto" w:fill="FBFBFB"/>
          </w:tcPr>
          <w:p w14:paraId="481081B2" w14:textId="448F49EE" w:rsidR="00F870D4" w:rsidRPr="00DC2B35" w:rsidRDefault="00F870D4" w:rsidP="00DC2B35">
            <w:pPr>
              <w:rPr>
                <w:szCs w:val="16"/>
              </w:rPr>
            </w:pPr>
          </w:p>
        </w:tc>
      </w:tr>
      <w:tr w:rsidR="00F870D4" w:rsidRPr="00DC2B35" w14:paraId="622817CA" w14:textId="77777777" w:rsidTr="00F870D4">
        <w:trPr>
          <w:trHeight w:val="283"/>
        </w:trPr>
        <w:tc>
          <w:tcPr>
            <w:tcW w:w="438" w:type="dxa"/>
            <w:shd w:val="clear" w:color="auto" w:fill="FBFBFB"/>
          </w:tcPr>
          <w:p w14:paraId="05D24AF1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7.</w:t>
            </w:r>
          </w:p>
        </w:tc>
        <w:tc>
          <w:tcPr>
            <w:tcW w:w="3168" w:type="dxa"/>
            <w:shd w:val="clear" w:color="auto" w:fill="FBFBFB"/>
          </w:tcPr>
          <w:p w14:paraId="5730B8F3" w14:textId="2A868613" w:rsidR="00F870D4" w:rsidRPr="00DC2B35" w:rsidRDefault="00F870D4" w:rsidP="00DC2B35">
            <w:pPr>
              <w:rPr>
                <w:szCs w:val="16"/>
              </w:rPr>
            </w:pPr>
          </w:p>
        </w:tc>
        <w:tc>
          <w:tcPr>
            <w:tcW w:w="438" w:type="dxa"/>
            <w:shd w:val="clear" w:color="auto" w:fill="FBFBFB"/>
          </w:tcPr>
          <w:p w14:paraId="7F61B47C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21.</w:t>
            </w:r>
          </w:p>
        </w:tc>
        <w:tc>
          <w:tcPr>
            <w:tcW w:w="3157" w:type="dxa"/>
            <w:shd w:val="clear" w:color="auto" w:fill="FBFBFB"/>
          </w:tcPr>
          <w:p w14:paraId="03343958" w14:textId="12AFDA98" w:rsidR="00F870D4" w:rsidRPr="00DC2B35" w:rsidRDefault="00F870D4" w:rsidP="00DC2B35">
            <w:pPr>
              <w:rPr>
                <w:szCs w:val="16"/>
              </w:rPr>
            </w:pPr>
          </w:p>
        </w:tc>
        <w:tc>
          <w:tcPr>
            <w:tcW w:w="449" w:type="dxa"/>
            <w:shd w:val="clear" w:color="auto" w:fill="FBFBFB"/>
          </w:tcPr>
          <w:p w14:paraId="5EC7631C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35.</w:t>
            </w:r>
          </w:p>
        </w:tc>
        <w:tc>
          <w:tcPr>
            <w:tcW w:w="3140" w:type="dxa"/>
            <w:shd w:val="clear" w:color="auto" w:fill="FBFBFB"/>
          </w:tcPr>
          <w:p w14:paraId="05888A23" w14:textId="6160EF40" w:rsidR="00F870D4" w:rsidRPr="00DC2B35" w:rsidRDefault="00F870D4" w:rsidP="00DC2B35">
            <w:pPr>
              <w:rPr>
                <w:szCs w:val="16"/>
              </w:rPr>
            </w:pPr>
          </w:p>
        </w:tc>
      </w:tr>
      <w:tr w:rsidR="00F870D4" w:rsidRPr="00DC2B35" w14:paraId="4BDE6B64" w14:textId="77777777" w:rsidTr="00F870D4">
        <w:trPr>
          <w:trHeight w:val="283"/>
        </w:trPr>
        <w:tc>
          <w:tcPr>
            <w:tcW w:w="438" w:type="dxa"/>
            <w:shd w:val="clear" w:color="auto" w:fill="FBFBFB"/>
          </w:tcPr>
          <w:p w14:paraId="74B10E42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8.</w:t>
            </w:r>
          </w:p>
        </w:tc>
        <w:tc>
          <w:tcPr>
            <w:tcW w:w="3168" w:type="dxa"/>
            <w:shd w:val="clear" w:color="auto" w:fill="FBFBFB"/>
          </w:tcPr>
          <w:p w14:paraId="0AAB4D52" w14:textId="4F9DD2E9" w:rsidR="00F870D4" w:rsidRPr="00DC2B35" w:rsidRDefault="00F870D4" w:rsidP="00DC2B35">
            <w:pPr>
              <w:rPr>
                <w:szCs w:val="16"/>
              </w:rPr>
            </w:pPr>
          </w:p>
        </w:tc>
        <w:tc>
          <w:tcPr>
            <w:tcW w:w="438" w:type="dxa"/>
            <w:shd w:val="clear" w:color="auto" w:fill="FBFBFB"/>
          </w:tcPr>
          <w:p w14:paraId="16D7446F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22.</w:t>
            </w:r>
          </w:p>
        </w:tc>
        <w:tc>
          <w:tcPr>
            <w:tcW w:w="3157" w:type="dxa"/>
            <w:shd w:val="clear" w:color="auto" w:fill="FBFBFB"/>
          </w:tcPr>
          <w:p w14:paraId="68C1F6DD" w14:textId="08BB5C79" w:rsidR="00F870D4" w:rsidRPr="00DC2B35" w:rsidRDefault="00F870D4" w:rsidP="00DC2B35">
            <w:pPr>
              <w:rPr>
                <w:szCs w:val="16"/>
              </w:rPr>
            </w:pPr>
          </w:p>
        </w:tc>
        <w:tc>
          <w:tcPr>
            <w:tcW w:w="449" w:type="dxa"/>
            <w:shd w:val="clear" w:color="auto" w:fill="FBFBFB"/>
          </w:tcPr>
          <w:p w14:paraId="70A9F237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36.</w:t>
            </w:r>
          </w:p>
        </w:tc>
        <w:tc>
          <w:tcPr>
            <w:tcW w:w="3140" w:type="dxa"/>
            <w:shd w:val="clear" w:color="auto" w:fill="FBFBFB"/>
          </w:tcPr>
          <w:p w14:paraId="74285F56" w14:textId="25DED54F" w:rsidR="00F870D4" w:rsidRPr="00DC2B35" w:rsidRDefault="00F870D4" w:rsidP="00DC2B35">
            <w:pPr>
              <w:rPr>
                <w:szCs w:val="16"/>
              </w:rPr>
            </w:pPr>
          </w:p>
        </w:tc>
      </w:tr>
      <w:tr w:rsidR="00F870D4" w:rsidRPr="00DC2B35" w14:paraId="04EDF7B6" w14:textId="77777777" w:rsidTr="00F870D4">
        <w:trPr>
          <w:trHeight w:val="283"/>
        </w:trPr>
        <w:tc>
          <w:tcPr>
            <w:tcW w:w="438" w:type="dxa"/>
            <w:shd w:val="clear" w:color="auto" w:fill="FBFBFB"/>
          </w:tcPr>
          <w:p w14:paraId="58B0C942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9.</w:t>
            </w:r>
          </w:p>
        </w:tc>
        <w:tc>
          <w:tcPr>
            <w:tcW w:w="3168" w:type="dxa"/>
            <w:shd w:val="clear" w:color="auto" w:fill="FBFBFB"/>
          </w:tcPr>
          <w:p w14:paraId="7C21A652" w14:textId="6A4AF548" w:rsidR="00F870D4" w:rsidRPr="00DC2B35" w:rsidRDefault="00F870D4" w:rsidP="00DC2B35">
            <w:pPr>
              <w:rPr>
                <w:szCs w:val="16"/>
              </w:rPr>
            </w:pPr>
          </w:p>
        </w:tc>
        <w:tc>
          <w:tcPr>
            <w:tcW w:w="438" w:type="dxa"/>
            <w:shd w:val="clear" w:color="auto" w:fill="FBFBFB"/>
          </w:tcPr>
          <w:p w14:paraId="79EBA243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23.</w:t>
            </w:r>
          </w:p>
        </w:tc>
        <w:tc>
          <w:tcPr>
            <w:tcW w:w="3157" w:type="dxa"/>
            <w:shd w:val="clear" w:color="auto" w:fill="FBFBFB"/>
          </w:tcPr>
          <w:p w14:paraId="31F69BBD" w14:textId="0F1D8107" w:rsidR="00F870D4" w:rsidRPr="00DC2B35" w:rsidRDefault="00F870D4" w:rsidP="00DC2B35">
            <w:pPr>
              <w:rPr>
                <w:szCs w:val="16"/>
              </w:rPr>
            </w:pPr>
          </w:p>
        </w:tc>
        <w:tc>
          <w:tcPr>
            <w:tcW w:w="449" w:type="dxa"/>
            <w:shd w:val="clear" w:color="auto" w:fill="FBFBFB"/>
          </w:tcPr>
          <w:p w14:paraId="7781FE07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37.</w:t>
            </w:r>
          </w:p>
        </w:tc>
        <w:tc>
          <w:tcPr>
            <w:tcW w:w="3140" w:type="dxa"/>
            <w:shd w:val="clear" w:color="auto" w:fill="FBFBFB"/>
          </w:tcPr>
          <w:p w14:paraId="5CC1768D" w14:textId="4E824AF2" w:rsidR="00F870D4" w:rsidRPr="00DC2B35" w:rsidRDefault="00F870D4" w:rsidP="00DC2B35">
            <w:pPr>
              <w:rPr>
                <w:szCs w:val="16"/>
              </w:rPr>
            </w:pPr>
          </w:p>
        </w:tc>
      </w:tr>
      <w:tr w:rsidR="00F870D4" w:rsidRPr="00DC2B35" w14:paraId="2B7A3145" w14:textId="77777777" w:rsidTr="00F870D4">
        <w:trPr>
          <w:trHeight w:val="283"/>
        </w:trPr>
        <w:tc>
          <w:tcPr>
            <w:tcW w:w="438" w:type="dxa"/>
            <w:shd w:val="clear" w:color="auto" w:fill="FBFBFB"/>
          </w:tcPr>
          <w:p w14:paraId="7AD89FE7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10.</w:t>
            </w:r>
          </w:p>
        </w:tc>
        <w:tc>
          <w:tcPr>
            <w:tcW w:w="3168" w:type="dxa"/>
            <w:shd w:val="clear" w:color="auto" w:fill="FBFBFB"/>
          </w:tcPr>
          <w:p w14:paraId="19D00AAF" w14:textId="77B877CB" w:rsidR="00F870D4" w:rsidRPr="00DC2B35" w:rsidRDefault="00F870D4" w:rsidP="00DC2B35">
            <w:pPr>
              <w:rPr>
                <w:szCs w:val="16"/>
              </w:rPr>
            </w:pPr>
          </w:p>
        </w:tc>
        <w:tc>
          <w:tcPr>
            <w:tcW w:w="438" w:type="dxa"/>
            <w:shd w:val="clear" w:color="auto" w:fill="FBFBFB"/>
          </w:tcPr>
          <w:p w14:paraId="3AAEF88C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24.</w:t>
            </w:r>
          </w:p>
        </w:tc>
        <w:tc>
          <w:tcPr>
            <w:tcW w:w="3157" w:type="dxa"/>
            <w:shd w:val="clear" w:color="auto" w:fill="FBFBFB"/>
          </w:tcPr>
          <w:p w14:paraId="5D368D8D" w14:textId="0E284A16" w:rsidR="00F870D4" w:rsidRPr="00DC2B35" w:rsidRDefault="00F870D4" w:rsidP="00DC2B35">
            <w:pPr>
              <w:rPr>
                <w:szCs w:val="16"/>
              </w:rPr>
            </w:pPr>
          </w:p>
        </w:tc>
        <w:tc>
          <w:tcPr>
            <w:tcW w:w="449" w:type="dxa"/>
            <w:shd w:val="clear" w:color="auto" w:fill="FBFBFB"/>
          </w:tcPr>
          <w:p w14:paraId="1A5A65EA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38.</w:t>
            </w:r>
          </w:p>
        </w:tc>
        <w:tc>
          <w:tcPr>
            <w:tcW w:w="3140" w:type="dxa"/>
            <w:shd w:val="clear" w:color="auto" w:fill="FBFBFB"/>
          </w:tcPr>
          <w:p w14:paraId="10E139FC" w14:textId="50D1C409" w:rsidR="00F870D4" w:rsidRPr="00DC2B35" w:rsidRDefault="00F870D4" w:rsidP="00DC2B35">
            <w:pPr>
              <w:rPr>
                <w:szCs w:val="16"/>
              </w:rPr>
            </w:pPr>
          </w:p>
        </w:tc>
      </w:tr>
      <w:tr w:rsidR="00F870D4" w:rsidRPr="00DC2B35" w14:paraId="1DD4EC85" w14:textId="77777777" w:rsidTr="00F870D4">
        <w:trPr>
          <w:trHeight w:val="283"/>
        </w:trPr>
        <w:tc>
          <w:tcPr>
            <w:tcW w:w="438" w:type="dxa"/>
            <w:shd w:val="clear" w:color="auto" w:fill="FBFBFB"/>
          </w:tcPr>
          <w:p w14:paraId="304851BC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11.</w:t>
            </w:r>
          </w:p>
        </w:tc>
        <w:tc>
          <w:tcPr>
            <w:tcW w:w="3168" w:type="dxa"/>
            <w:shd w:val="clear" w:color="auto" w:fill="FBFBFB"/>
          </w:tcPr>
          <w:p w14:paraId="2A838D6D" w14:textId="53138E56" w:rsidR="00F870D4" w:rsidRPr="00DC2B35" w:rsidRDefault="00F870D4" w:rsidP="00DC2B35">
            <w:pPr>
              <w:rPr>
                <w:szCs w:val="16"/>
              </w:rPr>
            </w:pPr>
          </w:p>
        </w:tc>
        <w:tc>
          <w:tcPr>
            <w:tcW w:w="438" w:type="dxa"/>
            <w:shd w:val="clear" w:color="auto" w:fill="FBFBFB"/>
          </w:tcPr>
          <w:p w14:paraId="5667BC89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25.</w:t>
            </w:r>
          </w:p>
        </w:tc>
        <w:tc>
          <w:tcPr>
            <w:tcW w:w="3157" w:type="dxa"/>
            <w:shd w:val="clear" w:color="auto" w:fill="FBFBFB"/>
          </w:tcPr>
          <w:p w14:paraId="13D56A03" w14:textId="716F5048" w:rsidR="00F870D4" w:rsidRPr="00DC2B35" w:rsidRDefault="00F870D4" w:rsidP="00DC2B35">
            <w:pPr>
              <w:rPr>
                <w:szCs w:val="16"/>
              </w:rPr>
            </w:pPr>
          </w:p>
        </w:tc>
        <w:tc>
          <w:tcPr>
            <w:tcW w:w="449" w:type="dxa"/>
            <w:shd w:val="clear" w:color="auto" w:fill="FBFBFB"/>
          </w:tcPr>
          <w:p w14:paraId="62ADD782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39.</w:t>
            </w:r>
          </w:p>
        </w:tc>
        <w:tc>
          <w:tcPr>
            <w:tcW w:w="3140" w:type="dxa"/>
            <w:shd w:val="clear" w:color="auto" w:fill="FBFBFB"/>
          </w:tcPr>
          <w:p w14:paraId="7D50BFA4" w14:textId="5169CB6C" w:rsidR="00F870D4" w:rsidRPr="00DC2B35" w:rsidRDefault="00F870D4" w:rsidP="00DC2B35">
            <w:pPr>
              <w:rPr>
                <w:szCs w:val="16"/>
              </w:rPr>
            </w:pPr>
          </w:p>
        </w:tc>
      </w:tr>
      <w:tr w:rsidR="00F870D4" w:rsidRPr="00DC2B35" w14:paraId="3EA269DC" w14:textId="77777777" w:rsidTr="00F870D4">
        <w:trPr>
          <w:trHeight w:val="283"/>
        </w:trPr>
        <w:tc>
          <w:tcPr>
            <w:tcW w:w="438" w:type="dxa"/>
            <w:shd w:val="clear" w:color="auto" w:fill="FBFBFB"/>
          </w:tcPr>
          <w:p w14:paraId="64D7B284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12.</w:t>
            </w:r>
          </w:p>
        </w:tc>
        <w:tc>
          <w:tcPr>
            <w:tcW w:w="3168" w:type="dxa"/>
            <w:shd w:val="clear" w:color="auto" w:fill="FBFBFB"/>
          </w:tcPr>
          <w:p w14:paraId="22019EE9" w14:textId="63699721" w:rsidR="00F870D4" w:rsidRPr="00DC2B35" w:rsidRDefault="00F870D4" w:rsidP="00DC2B35">
            <w:pPr>
              <w:rPr>
                <w:szCs w:val="16"/>
              </w:rPr>
            </w:pPr>
          </w:p>
        </w:tc>
        <w:tc>
          <w:tcPr>
            <w:tcW w:w="438" w:type="dxa"/>
            <w:shd w:val="clear" w:color="auto" w:fill="FBFBFB"/>
          </w:tcPr>
          <w:p w14:paraId="2D51A0AA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26.</w:t>
            </w:r>
          </w:p>
        </w:tc>
        <w:tc>
          <w:tcPr>
            <w:tcW w:w="3157" w:type="dxa"/>
            <w:shd w:val="clear" w:color="auto" w:fill="FBFBFB"/>
          </w:tcPr>
          <w:p w14:paraId="333A0C97" w14:textId="5E097EC8" w:rsidR="00F870D4" w:rsidRPr="00DC2B35" w:rsidRDefault="00F870D4" w:rsidP="00DC2B35">
            <w:pPr>
              <w:rPr>
                <w:szCs w:val="16"/>
              </w:rPr>
            </w:pPr>
          </w:p>
        </w:tc>
        <w:tc>
          <w:tcPr>
            <w:tcW w:w="449" w:type="dxa"/>
            <w:shd w:val="clear" w:color="auto" w:fill="FBFBFB"/>
          </w:tcPr>
          <w:p w14:paraId="7E7C5591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40.</w:t>
            </w:r>
          </w:p>
        </w:tc>
        <w:tc>
          <w:tcPr>
            <w:tcW w:w="3140" w:type="dxa"/>
            <w:shd w:val="clear" w:color="auto" w:fill="FBFBFB"/>
          </w:tcPr>
          <w:p w14:paraId="5501BC52" w14:textId="6965B923" w:rsidR="00F870D4" w:rsidRPr="00DC2B35" w:rsidRDefault="00F870D4" w:rsidP="00DC2B35">
            <w:pPr>
              <w:rPr>
                <w:szCs w:val="16"/>
              </w:rPr>
            </w:pPr>
          </w:p>
        </w:tc>
      </w:tr>
      <w:tr w:rsidR="00F870D4" w:rsidRPr="00DC2B35" w14:paraId="2381E168" w14:textId="77777777" w:rsidTr="00F870D4">
        <w:trPr>
          <w:trHeight w:val="283"/>
        </w:trPr>
        <w:tc>
          <w:tcPr>
            <w:tcW w:w="438" w:type="dxa"/>
            <w:shd w:val="clear" w:color="auto" w:fill="FBFBFB"/>
          </w:tcPr>
          <w:p w14:paraId="5937AB0B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13.</w:t>
            </w:r>
          </w:p>
        </w:tc>
        <w:tc>
          <w:tcPr>
            <w:tcW w:w="3168" w:type="dxa"/>
            <w:shd w:val="clear" w:color="auto" w:fill="FBFBFB"/>
          </w:tcPr>
          <w:p w14:paraId="7C1A70B9" w14:textId="6DEDDCAC" w:rsidR="00F870D4" w:rsidRPr="00DC2B35" w:rsidRDefault="00F870D4" w:rsidP="00DC2B35">
            <w:pPr>
              <w:rPr>
                <w:szCs w:val="16"/>
              </w:rPr>
            </w:pPr>
          </w:p>
        </w:tc>
        <w:tc>
          <w:tcPr>
            <w:tcW w:w="438" w:type="dxa"/>
            <w:shd w:val="clear" w:color="auto" w:fill="FBFBFB"/>
          </w:tcPr>
          <w:p w14:paraId="3A82ED8F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27.</w:t>
            </w:r>
          </w:p>
        </w:tc>
        <w:tc>
          <w:tcPr>
            <w:tcW w:w="3157" w:type="dxa"/>
            <w:shd w:val="clear" w:color="auto" w:fill="FBFBFB"/>
          </w:tcPr>
          <w:p w14:paraId="1D636943" w14:textId="76BFE361" w:rsidR="00F870D4" w:rsidRPr="00DC2B35" w:rsidRDefault="00F870D4" w:rsidP="00DC2B35">
            <w:pPr>
              <w:rPr>
                <w:szCs w:val="16"/>
              </w:rPr>
            </w:pPr>
          </w:p>
        </w:tc>
        <w:tc>
          <w:tcPr>
            <w:tcW w:w="449" w:type="dxa"/>
            <w:shd w:val="clear" w:color="auto" w:fill="FBFBFB"/>
          </w:tcPr>
          <w:p w14:paraId="2E7E1F72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41.</w:t>
            </w:r>
          </w:p>
        </w:tc>
        <w:tc>
          <w:tcPr>
            <w:tcW w:w="3140" w:type="dxa"/>
            <w:shd w:val="clear" w:color="auto" w:fill="FBFBFB"/>
          </w:tcPr>
          <w:p w14:paraId="09C9F327" w14:textId="4D64C8F4" w:rsidR="00F870D4" w:rsidRPr="00DC2B35" w:rsidRDefault="00F870D4" w:rsidP="00DC2B35">
            <w:pPr>
              <w:rPr>
                <w:szCs w:val="16"/>
              </w:rPr>
            </w:pPr>
          </w:p>
        </w:tc>
      </w:tr>
      <w:tr w:rsidR="00F870D4" w:rsidRPr="00DC2B35" w14:paraId="562771CB" w14:textId="77777777" w:rsidTr="00F870D4">
        <w:trPr>
          <w:trHeight w:val="283"/>
        </w:trPr>
        <w:tc>
          <w:tcPr>
            <w:tcW w:w="438" w:type="dxa"/>
            <w:shd w:val="clear" w:color="auto" w:fill="FBFBFB"/>
          </w:tcPr>
          <w:p w14:paraId="77042EA8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14.</w:t>
            </w:r>
          </w:p>
        </w:tc>
        <w:tc>
          <w:tcPr>
            <w:tcW w:w="3168" w:type="dxa"/>
            <w:shd w:val="clear" w:color="auto" w:fill="FBFBFB"/>
          </w:tcPr>
          <w:p w14:paraId="11F7661A" w14:textId="2EA7D0DB" w:rsidR="00F870D4" w:rsidRPr="00DC2B35" w:rsidRDefault="00F870D4" w:rsidP="00DC2B35">
            <w:pPr>
              <w:rPr>
                <w:szCs w:val="16"/>
              </w:rPr>
            </w:pPr>
          </w:p>
        </w:tc>
        <w:tc>
          <w:tcPr>
            <w:tcW w:w="438" w:type="dxa"/>
            <w:shd w:val="clear" w:color="auto" w:fill="FBFBFB"/>
          </w:tcPr>
          <w:p w14:paraId="27EE6928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28.</w:t>
            </w:r>
          </w:p>
        </w:tc>
        <w:tc>
          <w:tcPr>
            <w:tcW w:w="3157" w:type="dxa"/>
            <w:shd w:val="clear" w:color="auto" w:fill="FBFBFB"/>
          </w:tcPr>
          <w:p w14:paraId="5B14A053" w14:textId="7CBE346E" w:rsidR="00F870D4" w:rsidRPr="00DC2B35" w:rsidRDefault="00F870D4" w:rsidP="00DC2B35">
            <w:pPr>
              <w:rPr>
                <w:szCs w:val="16"/>
              </w:rPr>
            </w:pPr>
          </w:p>
        </w:tc>
        <w:tc>
          <w:tcPr>
            <w:tcW w:w="449" w:type="dxa"/>
            <w:shd w:val="clear" w:color="auto" w:fill="FBFBFB"/>
          </w:tcPr>
          <w:p w14:paraId="7013A0FA" w14:textId="77777777" w:rsidR="00F870D4" w:rsidRPr="00DC2B35" w:rsidRDefault="00F870D4" w:rsidP="00DC2B35">
            <w:pPr>
              <w:rPr>
                <w:szCs w:val="16"/>
              </w:rPr>
            </w:pPr>
            <w:r>
              <w:rPr>
                <w:szCs w:val="16"/>
              </w:rPr>
              <w:t>42.</w:t>
            </w:r>
          </w:p>
        </w:tc>
        <w:tc>
          <w:tcPr>
            <w:tcW w:w="3140" w:type="dxa"/>
            <w:shd w:val="clear" w:color="auto" w:fill="FBFBFB"/>
          </w:tcPr>
          <w:p w14:paraId="415788CA" w14:textId="355A9BB1" w:rsidR="00F870D4" w:rsidRPr="00DC2B35" w:rsidRDefault="00F870D4" w:rsidP="00DC2B35">
            <w:pPr>
              <w:rPr>
                <w:szCs w:val="16"/>
              </w:rPr>
            </w:pPr>
          </w:p>
        </w:tc>
      </w:tr>
      <w:tr w:rsidR="00DC2B35" w:rsidRPr="00DC2B35" w14:paraId="314E2283" w14:textId="77777777" w:rsidTr="00F870D4">
        <w:trPr>
          <w:trHeight w:val="283"/>
        </w:trPr>
        <w:tc>
          <w:tcPr>
            <w:tcW w:w="3606" w:type="dxa"/>
            <w:gridSpan w:val="2"/>
          </w:tcPr>
          <w:p w14:paraId="68944303" w14:textId="33C4AB4E" w:rsidR="00DC2B35" w:rsidRDefault="00DC2B35" w:rsidP="00DC2B35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Tiempo total de exposición:</w:t>
            </w:r>
          </w:p>
        </w:tc>
        <w:tc>
          <w:tcPr>
            <w:tcW w:w="7184" w:type="dxa"/>
            <w:gridSpan w:val="4"/>
          </w:tcPr>
          <w:p w14:paraId="7CBE72FC" w14:textId="77777777" w:rsidR="00DC2B35" w:rsidRDefault="00DC2B35" w:rsidP="00DC2B35">
            <w:pPr>
              <w:rPr>
                <w:szCs w:val="16"/>
              </w:rPr>
            </w:pPr>
          </w:p>
        </w:tc>
      </w:tr>
    </w:tbl>
    <w:p w14:paraId="1FEDCC85" w14:textId="77777777" w:rsidR="00DC2B35" w:rsidRDefault="00DC2B35">
      <w:pPr>
        <w:rPr>
          <w:b/>
          <w:bCs/>
        </w:rPr>
      </w:pPr>
    </w:p>
    <w:p w14:paraId="14F3913C" w14:textId="149B2BD8" w:rsidR="001D00C1" w:rsidRPr="00DC2B35" w:rsidRDefault="00DC2B35">
      <w:pPr>
        <w:rPr>
          <w:b/>
          <w:bCs/>
        </w:rPr>
      </w:pPr>
      <w:r w:rsidRPr="00DC2B35">
        <w:rPr>
          <w:b/>
          <w:bCs/>
        </w:rPr>
        <w:t>Nota: Se anexa imagen del seguimiento fotográfico.</w:t>
      </w:r>
    </w:p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895"/>
        <w:gridCol w:w="8895"/>
      </w:tblGrid>
      <w:tr w:rsidR="001D00C1" w:rsidRPr="00DC2B35" w14:paraId="2B467BD1" w14:textId="77777777" w:rsidTr="00C33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pct"/>
            <w:tcBorders>
              <w:right w:val="single" w:sz="4" w:space="0" w:color="F2F2F2" w:themeColor="background1" w:themeShade="F2"/>
            </w:tcBorders>
          </w:tcPr>
          <w:p w14:paraId="5F175A00" w14:textId="77777777" w:rsidR="001D00C1" w:rsidRPr="00DC2B35" w:rsidRDefault="001D00C1" w:rsidP="002E209A">
            <w:pPr>
              <w:pStyle w:val="Encabezado"/>
              <w:tabs>
                <w:tab w:val="right" w:pos="567"/>
              </w:tabs>
              <w:jc w:val="both"/>
              <w:rPr>
                <w:rFonts w:cs="Arial"/>
                <w:szCs w:val="16"/>
              </w:rPr>
            </w:pPr>
            <w:r w:rsidRPr="00DC2B35">
              <w:rPr>
                <w:rFonts w:cs="Arial"/>
                <w:szCs w:val="16"/>
              </w:rPr>
              <w:t>Observaciones:</w:t>
            </w:r>
          </w:p>
        </w:tc>
        <w:tc>
          <w:tcPr>
            <w:tcW w:w="412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DE49C7A" w14:textId="77777777" w:rsidR="001D00C1" w:rsidRPr="00DC2B35" w:rsidRDefault="001D00C1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16"/>
              </w:rPr>
            </w:pPr>
          </w:p>
          <w:p w14:paraId="6653AC11" w14:textId="77777777" w:rsidR="001D00C1" w:rsidRPr="00DC2B35" w:rsidRDefault="001D00C1" w:rsidP="002E209A">
            <w:pPr>
              <w:pStyle w:val="Encabezado"/>
              <w:tabs>
                <w:tab w:val="right" w:pos="567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16"/>
              </w:rPr>
            </w:pPr>
          </w:p>
          <w:p w14:paraId="32FCE769" w14:textId="77777777" w:rsidR="001D00C1" w:rsidRPr="00DC2B35" w:rsidRDefault="001D00C1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</w:tr>
    </w:tbl>
    <w:p w14:paraId="4A08BE24" w14:textId="55573EE9" w:rsidR="001D00C1" w:rsidRDefault="001D00C1"/>
    <w:tbl>
      <w:tblPr>
        <w:tblStyle w:val="Estilo1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1D00C1" w:rsidRPr="00DC2B35" w14:paraId="46EEF3F9" w14:textId="77777777" w:rsidTr="002E2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F2F2F2" w:themeFill="background1" w:themeFillShade="F2"/>
          </w:tcPr>
          <w:p w14:paraId="4C735447" w14:textId="77777777" w:rsidR="001D00C1" w:rsidRPr="00DC2B35" w:rsidRDefault="001D00C1" w:rsidP="002E209A">
            <w:pPr>
              <w:pStyle w:val="Encabezado"/>
              <w:tabs>
                <w:tab w:val="right" w:pos="567"/>
              </w:tabs>
              <w:rPr>
                <w:rFonts w:cs="Arial"/>
                <w:szCs w:val="16"/>
              </w:rPr>
            </w:pPr>
            <w:r w:rsidRPr="00DC2B35">
              <w:rPr>
                <w:szCs w:val="16"/>
              </w:rPr>
              <w:t>Realizó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14:paraId="7F750287" w14:textId="77777777" w:rsidR="001D00C1" w:rsidRPr="00DC2B35" w:rsidRDefault="001D00C1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  <w:r w:rsidRPr="00DC2B35">
              <w:rPr>
                <w:szCs w:val="16"/>
              </w:rPr>
              <w:t>Supervisó</w:t>
            </w:r>
          </w:p>
        </w:tc>
      </w:tr>
      <w:tr w:rsidR="001D00C1" w:rsidRPr="00DC2B35" w14:paraId="73126E0B" w14:textId="77777777" w:rsidTr="002E209A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14:paraId="581265E8" w14:textId="77777777" w:rsidR="001D00C1" w:rsidRPr="00DC2B35" w:rsidRDefault="001D00C1" w:rsidP="002E209A">
            <w:pPr>
              <w:pStyle w:val="Encabezado"/>
              <w:tabs>
                <w:tab w:val="right" w:pos="567"/>
              </w:tabs>
              <w:rPr>
                <w:rFonts w:cs="Arial"/>
                <w:b w:val="0"/>
                <w:szCs w:val="16"/>
              </w:rPr>
            </w:pPr>
          </w:p>
          <w:p w14:paraId="54DC55F0" w14:textId="77777777" w:rsidR="001D00C1" w:rsidRPr="00DC2B35" w:rsidRDefault="001D00C1" w:rsidP="002E209A">
            <w:pPr>
              <w:pStyle w:val="Encabezado"/>
              <w:tabs>
                <w:tab w:val="right" w:pos="567"/>
              </w:tabs>
              <w:rPr>
                <w:rFonts w:cs="Arial"/>
                <w:szCs w:val="16"/>
              </w:rPr>
            </w:pPr>
          </w:p>
          <w:p w14:paraId="23D9BE2B" w14:textId="77777777" w:rsidR="001D00C1" w:rsidRPr="00DC2B35" w:rsidRDefault="001D00C1" w:rsidP="002E209A">
            <w:pPr>
              <w:pStyle w:val="Encabezado"/>
              <w:tabs>
                <w:tab w:val="right" w:pos="567"/>
              </w:tabs>
              <w:rPr>
                <w:rFonts w:cs="Arial"/>
                <w:szCs w:val="16"/>
              </w:rPr>
            </w:pPr>
          </w:p>
          <w:p w14:paraId="73613343" w14:textId="77777777" w:rsidR="001D00C1" w:rsidRPr="00DC2B35" w:rsidRDefault="001D00C1" w:rsidP="002E209A">
            <w:pPr>
              <w:pStyle w:val="Encabezado"/>
              <w:tabs>
                <w:tab w:val="right" w:pos="567"/>
              </w:tabs>
              <w:rPr>
                <w:rFonts w:cs="Arial"/>
                <w:szCs w:val="16"/>
              </w:rPr>
            </w:pPr>
          </w:p>
        </w:tc>
        <w:tc>
          <w:tcPr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14:paraId="72F881A8" w14:textId="77777777" w:rsidR="001D00C1" w:rsidRPr="00DC2B35" w:rsidRDefault="001D00C1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  <w:p w14:paraId="4292EEA9" w14:textId="77777777" w:rsidR="001D00C1" w:rsidRPr="00DC2B35" w:rsidRDefault="001D00C1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  <w:p w14:paraId="19DAA123" w14:textId="77777777" w:rsidR="001D00C1" w:rsidRPr="00DC2B35" w:rsidRDefault="001D00C1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  <w:p w14:paraId="73648A16" w14:textId="77777777" w:rsidR="001D00C1" w:rsidRPr="00DC2B35" w:rsidRDefault="001D00C1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</w:tr>
      <w:tr w:rsidR="001D00C1" w:rsidRPr="00DC2B35" w14:paraId="0E871BF0" w14:textId="77777777" w:rsidTr="002E209A">
        <w:trPr>
          <w:trHeight w:val="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2514862C" w14:textId="77777777" w:rsidR="001D00C1" w:rsidRPr="00DC2B35" w:rsidRDefault="001D00C1" w:rsidP="002E209A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16"/>
              </w:rPr>
            </w:pPr>
            <w:r w:rsidRPr="00DC2B35">
              <w:rPr>
                <w:rFonts w:cs="Arial"/>
                <w:szCs w:val="16"/>
              </w:rPr>
              <w:t>Nombre y firma</w:t>
            </w:r>
          </w:p>
        </w:tc>
        <w:tc>
          <w:tcPr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1F6C084C" w14:textId="77777777" w:rsidR="001D00C1" w:rsidRPr="00DC2B35" w:rsidRDefault="001D00C1" w:rsidP="002E209A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16"/>
              </w:rPr>
            </w:pPr>
            <w:r w:rsidRPr="00DC2B35">
              <w:rPr>
                <w:rFonts w:cs="Arial"/>
                <w:b/>
                <w:szCs w:val="16"/>
              </w:rPr>
              <w:t>Nombre y firma</w:t>
            </w:r>
          </w:p>
        </w:tc>
      </w:tr>
    </w:tbl>
    <w:p w14:paraId="70476EDF" w14:textId="77777777" w:rsidR="001D00C1" w:rsidRDefault="001D00C1">
      <w:pPr>
        <w:sectPr w:rsidR="001D00C1" w:rsidSect="001D00C1">
          <w:headerReference w:type="default" r:id="rId7"/>
          <w:footerReference w:type="default" r:id="rId8"/>
          <w:pgSz w:w="12240" w:h="15840"/>
          <w:pgMar w:top="720" w:right="720" w:bottom="720" w:left="720" w:header="567" w:footer="567" w:gutter="0"/>
          <w:pgNumType w:start="1"/>
          <w:cols w:space="708"/>
          <w:docGrid w:linePitch="360"/>
        </w:sectPr>
      </w:pPr>
    </w:p>
    <w:p w14:paraId="7F75530D" w14:textId="77777777" w:rsidR="001D00C1" w:rsidRDefault="001D00C1"/>
    <w:sectPr w:rsidR="001D00C1" w:rsidSect="001D00C1">
      <w:headerReference w:type="default" r:id="rId9"/>
      <w:footerReference w:type="default" r:id="rId10"/>
      <w:type w:val="continuous"/>
      <w:pgSz w:w="12240" w:h="15840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9EFE04" w14:textId="77777777" w:rsidR="000B5F6E" w:rsidRDefault="000B5F6E" w:rsidP="00AF6389">
      <w:pPr>
        <w:spacing w:after="0" w:line="240" w:lineRule="auto"/>
      </w:pPr>
      <w:r>
        <w:separator/>
      </w:r>
    </w:p>
  </w:endnote>
  <w:endnote w:type="continuationSeparator" w:id="0">
    <w:p w14:paraId="55AE45E0" w14:textId="77777777" w:rsidR="000B5F6E" w:rsidRDefault="000B5F6E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8385"/>
    </w:tblGrid>
    <w:tr w:rsidR="00DC2B35" w14:paraId="366D6827" w14:textId="77777777" w:rsidTr="00D949C5">
      <w:tc>
        <w:tcPr>
          <w:tcW w:w="1555" w:type="dxa"/>
        </w:tcPr>
        <w:p w14:paraId="45389685" w14:textId="77777777" w:rsidR="00DC2B35" w:rsidRPr="001F1003" w:rsidRDefault="00DC2B35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MET-EAXE-013</w:t>
          </w:r>
        </w:p>
      </w:tc>
      <w:tc>
        <w:tcPr>
          <w:tcW w:w="850" w:type="dxa"/>
        </w:tcPr>
        <w:p w14:paraId="26F34555" w14:textId="77777777" w:rsidR="00DC2B35" w:rsidRPr="001F1003" w:rsidRDefault="00DC2B35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8385" w:type="dxa"/>
        </w:tcPr>
        <w:p w14:paraId="68739D7B" w14:textId="4A956A98" w:rsidR="00DC2B35" w:rsidRPr="001F1003" w:rsidRDefault="00DC2B35" w:rsidP="0059732C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</w:tr>
  </w:tbl>
  <w:p w14:paraId="1E416C4C" w14:textId="77777777" w:rsidR="001D00C1" w:rsidRDefault="001D00C1">
    <w:pPr>
      <w:pStyle w:val="Piedepgina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B505DF1" wp14:editId="5530D64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4" name="Gráfico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6804"/>
      <w:gridCol w:w="1581"/>
    </w:tblGrid>
    <w:tr w:rsidR="007C65E2" w14:paraId="1E3E5DB3" w14:textId="77777777" w:rsidTr="001F1003">
      <w:tc>
        <w:tcPr>
          <w:tcW w:w="1555" w:type="dxa"/>
        </w:tcPr>
        <w:p w14:paraId="3ADFAB15" w14:textId="77777777" w:rsidR="007C65E2" w:rsidRPr="001F1003" w:rsidRDefault="009F252B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MET-EAXE-013</w:t>
          </w:r>
        </w:p>
      </w:tc>
      <w:tc>
        <w:tcPr>
          <w:tcW w:w="850" w:type="dxa"/>
        </w:tcPr>
        <w:p w14:paraId="31B327FC" w14:textId="77777777" w:rsidR="007C65E2" w:rsidRPr="001F1003" w:rsidRDefault="007C65E2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="009F252B"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6804" w:type="dxa"/>
        </w:tcPr>
        <w:p w14:paraId="4111C2D7" w14:textId="77777777" w:rsidR="007C65E2" w:rsidRPr="001F1003" w:rsidRDefault="007C65E2" w:rsidP="001F1003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  <w:tc>
        <w:tcPr>
          <w:tcW w:w="1581" w:type="dxa"/>
        </w:tcPr>
        <w:p w14:paraId="616C9935" w14:textId="77777777" w:rsidR="007C65E2" w:rsidRPr="001F1003" w:rsidRDefault="007C65E2" w:rsidP="0059732C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Página 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begin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instrText>PAGE  \* Arabic  \* MERGEFORMAT</w:instrTex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separate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1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end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 de 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begin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instrText>NUMPAGES  \* Arabic  \* MERGEFORMAT</w:instrTex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separate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2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end"/>
          </w:r>
        </w:p>
      </w:tc>
    </w:tr>
  </w:tbl>
  <w:p w14:paraId="599D4E87" w14:textId="77777777" w:rsidR="007C65E2" w:rsidRDefault="007C65E2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A2D02A8" wp14:editId="7BCB945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1212CE" w14:textId="77777777" w:rsidR="000B5F6E" w:rsidRDefault="000B5F6E" w:rsidP="00AF6389">
      <w:pPr>
        <w:spacing w:after="0" w:line="240" w:lineRule="auto"/>
      </w:pPr>
      <w:r>
        <w:separator/>
      </w:r>
    </w:p>
  </w:footnote>
  <w:footnote w:type="continuationSeparator" w:id="0">
    <w:p w14:paraId="6633F197" w14:textId="77777777" w:rsidR="000B5F6E" w:rsidRDefault="000B5F6E" w:rsidP="00AF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7534"/>
    </w:tblGrid>
    <w:tr w:rsidR="001D00C1" w:rsidRPr="0059732C" w14:paraId="7BEBE6E9" w14:textId="77777777" w:rsidTr="007230CC">
      <w:tc>
        <w:tcPr>
          <w:tcW w:w="2547" w:type="dxa"/>
          <w:vMerge w:val="restart"/>
        </w:tcPr>
        <w:p w14:paraId="7447F732" w14:textId="08ACB011" w:rsidR="001D00C1" w:rsidRPr="0059732C" w:rsidRDefault="000E6ECD" w:rsidP="00AF6389">
          <w:pPr>
            <w:pStyle w:val="Encabezado"/>
            <w:jc w:val="both"/>
          </w:pPr>
          <w:r>
            <w:rPr>
              <w:noProof/>
            </w:rPr>
            <w:drawing>
              <wp:inline distT="0" distB="0" distL="0" distR="0" wp14:anchorId="63EB1E7E" wp14:editId="4DFDA8F4">
                <wp:extent cx="1439545" cy="853440"/>
                <wp:effectExtent l="0" t="0" r="8255" b="3810"/>
                <wp:docPr id="31" name="Gráfico 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Gráfico 31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853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07E327FD" w14:textId="77777777" w:rsidR="001D00C1" w:rsidRPr="0059732C" w:rsidRDefault="001D00C1">
          <w:pPr>
            <w:pStyle w:val="Encabezado"/>
          </w:pPr>
        </w:p>
      </w:tc>
      <w:tc>
        <w:tcPr>
          <w:tcW w:w="7534" w:type="dxa"/>
          <w:vMerge w:val="restart"/>
          <w:vAlign w:val="center"/>
        </w:tcPr>
        <w:p w14:paraId="3081BAE6" w14:textId="1AF49F1B" w:rsidR="001D00C1" w:rsidRPr="00DC2B35" w:rsidRDefault="00DC2B35" w:rsidP="007230CC">
          <w:pPr>
            <w:pStyle w:val="Encabezado"/>
            <w:rPr>
              <w:b/>
              <w:bCs/>
              <w:color w:val="002060"/>
              <w:sz w:val="22"/>
            </w:rPr>
          </w:pPr>
          <w:r w:rsidRPr="00DC2B35">
            <w:rPr>
              <w:b/>
              <w:bCs/>
              <w:noProof/>
              <w:color w:val="808080" w:themeColor="background1" w:themeShade="80"/>
              <w:sz w:val="22"/>
            </w:rPr>
            <w:t xml:space="preserve">Formato: </w:t>
          </w:r>
          <w:r w:rsidR="001D00C1" w:rsidRPr="00DC2B35">
            <w:rPr>
              <w:b/>
              <w:bCs/>
              <w:noProof/>
              <w:color w:val="808080" w:themeColor="background1" w:themeShade="80"/>
              <w:sz w:val="22"/>
            </w:rPr>
            <w:t>Registro de análisis de envejecimiento acelerado por Xe</w:t>
          </w:r>
        </w:p>
      </w:tc>
    </w:tr>
    <w:tr w:rsidR="001D00C1" w:rsidRPr="0059732C" w14:paraId="2D876BE3" w14:textId="77777777" w:rsidTr="001E2984">
      <w:tc>
        <w:tcPr>
          <w:tcW w:w="2547" w:type="dxa"/>
          <w:vMerge/>
        </w:tcPr>
        <w:p w14:paraId="24068549" w14:textId="77777777" w:rsidR="001D00C1" w:rsidRPr="0059732C" w:rsidRDefault="001D00C1">
          <w:pPr>
            <w:pStyle w:val="Encabezado"/>
          </w:pPr>
        </w:p>
      </w:tc>
      <w:tc>
        <w:tcPr>
          <w:tcW w:w="709" w:type="dxa"/>
        </w:tcPr>
        <w:p w14:paraId="2934191D" w14:textId="77777777" w:rsidR="001D00C1" w:rsidRPr="0059732C" w:rsidRDefault="001D00C1">
          <w:pPr>
            <w:pStyle w:val="Encabezado"/>
          </w:pPr>
        </w:p>
      </w:tc>
      <w:tc>
        <w:tcPr>
          <w:tcW w:w="7534" w:type="dxa"/>
          <w:vMerge/>
        </w:tcPr>
        <w:p w14:paraId="53743E50" w14:textId="24B37BDF" w:rsidR="001D00C1" w:rsidRPr="0059732C" w:rsidRDefault="001D00C1" w:rsidP="0040528C">
          <w:pPr>
            <w:pStyle w:val="Encabezado"/>
          </w:pPr>
        </w:p>
      </w:tc>
    </w:tr>
    <w:tr w:rsidR="001D00C1" w:rsidRPr="0059732C" w14:paraId="28405A17" w14:textId="77777777" w:rsidTr="0040528C">
      <w:tc>
        <w:tcPr>
          <w:tcW w:w="2547" w:type="dxa"/>
          <w:vMerge/>
        </w:tcPr>
        <w:p w14:paraId="3F42C1BA" w14:textId="77777777" w:rsidR="001D00C1" w:rsidRPr="0059732C" w:rsidRDefault="001D00C1" w:rsidP="0059732C">
          <w:pPr>
            <w:pStyle w:val="Encabezado"/>
          </w:pPr>
        </w:p>
      </w:tc>
      <w:tc>
        <w:tcPr>
          <w:tcW w:w="709" w:type="dxa"/>
        </w:tcPr>
        <w:p w14:paraId="7F0EC360" w14:textId="77777777" w:rsidR="001D00C1" w:rsidRPr="0059732C" w:rsidRDefault="001D00C1" w:rsidP="0059732C">
          <w:pPr>
            <w:pStyle w:val="Encabezado"/>
          </w:pPr>
        </w:p>
      </w:tc>
      <w:tc>
        <w:tcPr>
          <w:tcW w:w="7534" w:type="dxa"/>
          <w:vMerge/>
          <w:tcBorders>
            <w:bottom w:val="single" w:sz="24" w:space="0" w:color="808080" w:themeColor="background1" w:themeShade="80"/>
          </w:tcBorders>
        </w:tcPr>
        <w:p w14:paraId="746A2CAA" w14:textId="43EB37DC" w:rsidR="001D00C1" w:rsidRPr="0059732C" w:rsidRDefault="001D00C1" w:rsidP="0040528C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DC2B35" w:rsidRPr="0059732C" w14:paraId="390376B8" w14:textId="77777777" w:rsidTr="00FC21A6">
      <w:tc>
        <w:tcPr>
          <w:tcW w:w="2547" w:type="dxa"/>
          <w:vMerge/>
        </w:tcPr>
        <w:p w14:paraId="47CCE039" w14:textId="77777777" w:rsidR="00DC2B35" w:rsidRPr="0059732C" w:rsidRDefault="00DC2B35" w:rsidP="0059732C">
          <w:pPr>
            <w:pStyle w:val="Encabezado"/>
          </w:pPr>
        </w:p>
      </w:tc>
      <w:tc>
        <w:tcPr>
          <w:tcW w:w="709" w:type="dxa"/>
        </w:tcPr>
        <w:p w14:paraId="19C2C992" w14:textId="77777777" w:rsidR="00DC2B35" w:rsidRPr="0059732C" w:rsidRDefault="00DC2B35" w:rsidP="0059732C">
          <w:pPr>
            <w:pStyle w:val="Encabezado"/>
          </w:pPr>
        </w:p>
      </w:tc>
      <w:tc>
        <w:tcPr>
          <w:tcW w:w="7534" w:type="dxa"/>
          <w:tcBorders>
            <w:top w:val="single" w:sz="24" w:space="0" w:color="808080" w:themeColor="background1" w:themeShade="80"/>
          </w:tcBorders>
        </w:tcPr>
        <w:p w14:paraId="4438316F" w14:textId="77777777" w:rsidR="00DC2B35" w:rsidRDefault="00DC2B35" w:rsidP="0059732C">
          <w:pPr>
            <w:pStyle w:val="Encabezado"/>
            <w:rPr>
              <w:color w:val="3B3838" w:themeColor="background2" w:themeShade="40"/>
              <w:szCs w:val="16"/>
            </w:rPr>
          </w:pPr>
        </w:p>
        <w:p w14:paraId="6CE56FEB" w14:textId="1FBDA7BB" w:rsidR="00DC2B35" w:rsidRPr="0059732C" w:rsidRDefault="00DC2B35" w:rsidP="00DC2B35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</w:tr>
  </w:tbl>
  <w:p w14:paraId="54EE3D7F" w14:textId="47516483" w:rsidR="001D00C1" w:rsidRDefault="001D00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4836"/>
      <w:gridCol w:w="1826"/>
      <w:gridCol w:w="872"/>
    </w:tblGrid>
    <w:tr w:rsidR="007C65E2" w:rsidRPr="0059732C" w14:paraId="23D58CFB" w14:textId="77777777" w:rsidTr="001F1003">
      <w:tc>
        <w:tcPr>
          <w:tcW w:w="2547" w:type="dxa"/>
          <w:vMerge w:val="restart"/>
        </w:tcPr>
        <w:p w14:paraId="2B792074" w14:textId="77777777" w:rsidR="007C65E2" w:rsidRPr="0059732C" w:rsidRDefault="007C65E2" w:rsidP="00AF6389">
          <w:pPr>
            <w:pStyle w:val="Encabezado"/>
            <w:jc w:val="both"/>
          </w:pPr>
          <w:r w:rsidRPr="0059732C">
            <w:rPr>
              <w:noProof/>
            </w:rPr>
            <w:drawing>
              <wp:inline distT="0" distB="0" distL="0" distR="0" wp14:anchorId="4D98E850" wp14:editId="7E151755">
                <wp:extent cx="1457444" cy="756000"/>
                <wp:effectExtent l="0" t="0" r="0" b="635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444" cy="75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60DED888" w14:textId="77777777" w:rsidR="007C65E2" w:rsidRPr="0059732C" w:rsidRDefault="007C65E2">
          <w:pPr>
            <w:pStyle w:val="Encabezado"/>
          </w:pPr>
        </w:p>
      </w:tc>
      <w:tc>
        <w:tcPr>
          <w:tcW w:w="7534" w:type="dxa"/>
          <w:gridSpan w:val="3"/>
        </w:tcPr>
        <w:p w14:paraId="6025C3CE" w14:textId="77777777" w:rsidR="007C65E2" w:rsidRPr="0059732C" w:rsidRDefault="007C65E2">
          <w:pPr>
            <w:pStyle w:val="Encabezado"/>
            <w:rPr>
              <w:b/>
              <w:bCs/>
              <w:color w:val="002060"/>
            </w:rPr>
          </w:pPr>
        </w:p>
      </w:tc>
    </w:tr>
    <w:tr w:rsidR="007C65E2" w:rsidRPr="0059732C" w14:paraId="62637A73" w14:textId="77777777" w:rsidTr="001F1003">
      <w:tc>
        <w:tcPr>
          <w:tcW w:w="2547" w:type="dxa"/>
          <w:vMerge/>
        </w:tcPr>
        <w:p w14:paraId="528E362D" w14:textId="77777777" w:rsidR="007C65E2" w:rsidRPr="0059732C" w:rsidRDefault="007C65E2">
          <w:pPr>
            <w:pStyle w:val="Encabezado"/>
          </w:pPr>
        </w:p>
      </w:tc>
      <w:tc>
        <w:tcPr>
          <w:tcW w:w="709" w:type="dxa"/>
        </w:tcPr>
        <w:p w14:paraId="34C130A5" w14:textId="77777777" w:rsidR="007C65E2" w:rsidRPr="0059732C" w:rsidRDefault="007C65E2">
          <w:pPr>
            <w:pStyle w:val="Encabezado"/>
          </w:pPr>
        </w:p>
      </w:tc>
      <w:tc>
        <w:tcPr>
          <w:tcW w:w="4836" w:type="dxa"/>
        </w:tcPr>
        <w:p w14:paraId="7273EAAD" w14:textId="77777777" w:rsidR="007C65E2" w:rsidRPr="0059732C" w:rsidRDefault="007C65E2">
          <w:pPr>
            <w:pStyle w:val="Encabezado"/>
          </w:pPr>
        </w:p>
      </w:tc>
      <w:tc>
        <w:tcPr>
          <w:tcW w:w="1826" w:type="dxa"/>
        </w:tcPr>
        <w:p w14:paraId="63FEECA7" w14:textId="77777777" w:rsidR="007C65E2" w:rsidRPr="0059732C" w:rsidRDefault="007C65E2">
          <w:pPr>
            <w:pStyle w:val="Encabezado"/>
          </w:pPr>
        </w:p>
      </w:tc>
      <w:tc>
        <w:tcPr>
          <w:tcW w:w="872" w:type="dxa"/>
        </w:tcPr>
        <w:p w14:paraId="45C99B9C" w14:textId="77777777" w:rsidR="007C65E2" w:rsidRPr="0059732C" w:rsidRDefault="007C65E2">
          <w:pPr>
            <w:pStyle w:val="Encabezado"/>
          </w:pPr>
        </w:p>
      </w:tc>
    </w:tr>
    <w:tr w:rsidR="007C65E2" w:rsidRPr="0059732C" w14:paraId="05822E7C" w14:textId="77777777" w:rsidTr="0040528C">
      <w:tc>
        <w:tcPr>
          <w:tcW w:w="2547" w:type="dxa"/>
          <w:vMerge/>
        </w:tcPr>
        <w:p w14:paraId="1D5D7242" w14:textId="77777777" w:rsidR="007C65E2" w:rsidRPr="0059732C" w:rsidRDefault="007C65E2" w:rsidP="0059732C">
          <w:pPr>
            <w:pStyle w:val="Encabezado"/>
          </w:pPr>
        </w:p>
      </w:tc>
      <w:tc>
        <w:tcPr>
          <w:tcW w:w="709" w:type="dxa"/>
        </w:tcPr>
        <w:p w14:paraId="24F517B5" w14:textId="77777777" w:rsidR="007C65E2" w:rsidRPr="0059732C" w:rsidRDefault="007C65E2" w:rsidP="0059732C">
          <w:pPr>
            <w:pStyle w:val="Encabezado"/>
          </w:pPr>
        </w:p>
      </w:tc>
      <w:tc>
        <w:tcPr>
          <w:tcW w:w="7534" w:type="dxa"/>
          <w:gridSpan w:val="3"/>
          <w:tcBorders>
            <w:bottom w:val="single" w:sz="24" w:space="0" w:color="808080" w:themeColor="background1" w:themeShade="80"/>
          </w:tcBorders>
        </w:tcPr>
        <w:p w14:paraId="699B4A67" w14:textId="77777777" w:rsidR="007C65E2" w:rsidRPr="0059732C" w:rsidRDefault="009F252B" w:rsidP="0040528C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  <w:r w:rsidRPr="009565A4">
            <w:rPr>
              <w:b/>
              <w:bCs/>
              <w:noProof/>
              <w:color w:val="808080" w:themeColor="background1" w:themeShade="80"/>
            </w:rPr>
            <w:t>Registro de análisis de envejecimiento acelerado por Xe</w:t>
          </w:r>
        </w:p>
      </w:tc>
    </w:tr>
    <w:tr w:rsidR="007C65E2" w:rsidRPr="0059732C" w14:paraId="367AE813" w14:textId="77777777" w:rsidTr="001F1003">
      <w:tc>
        <w:tcPr>
          <w:tcW w:w="2547" w:type="dxa"/>
          <w:vMerge/>
        </w:tcPr>
        <w:p w14:paraId="6E3DEF16" w14:textId="77777777" w:rsidR="007C65E2" w:rsidRPr="0059732C" w:rsidRDefault="007C65E2" w:rsidP="0059732C">
          <w:pPr>
            <w:pStyle w:val="Encabezado"/>
          </w:pPr>
        </w:p>
      </w:tc>
      <w:tc>
        <w:tcPr>
          <w:tcW w:w="709" w:type="dxa"/>
        </w:tcPr>
        <w:p w14:paraId="590A06FE" w14:textId="77777777" w:rsidR="007C65E2" w:rsidRPr="0059732C" w:rsidRDefault="007C65E2" w:rsidP="0059732C">
          <w:pPr>
            <w:pStyle w:val="Encabezado"/>
          </w:pPr>
        </w:p>
      </w:tc>
      <w:tc>
        <w:tcPr>
          <w:tcW w:w="4836" w:type="dxa"/>
          <w:tcBorders>
            <w:top w:val="single" w:sz="24" w:space="0" w:color="808080" w:themeColor="background1" w:themeShade="80"/>
          </w:tcBorders>
        </w:tcPr>
        <w:p w14:paraId="70BB1C9B" w14:textId="77777777" w:rsidR="007C65E2" w:rsidRPr="0059732C" w:rsidRDefault="007C65E2" w:rsidP="0059732C">
          <w:pPr>
            <w:pStyle w:val="Encabezado"/>
          </w:pPr>
        </w:p>
      </w:tc>
      <w:tc>
        <w:tcPr>
          <w:tcW w:w="1826" w:type="dxa"/>
          <w:tcBorders>
            <w:top w:val="single" w:sz="24" w:space="0" w:color="808080" w:themeColor="background1" w:themeShade="80"/>
          </w:tcBorders>
          <w:vAlign w:val="center"/>
        </w:tcPr>
        <w:p w14:paraId="55455A72" w14:textId="77777777" w:rsidR="007C65E2" w:rsidRPr="0059732C" w:rsidRDefault="007C65E2" w:rsidP="0059732C">
          <w:pPr>
            <w:pStyle w:val="Encabezado"/>
            <w:rPr>
              <w:i/>
              <w:iCs/>
              <w:color w:val="3B3838" w:themeColor="background2" w:themeShade="40"/>
              <w:szCs w:val="16"/>
            </w:rPr>
          </w:pPr>
        </w:p>
      </w:tc>
      <w:tc>
        <w:tcPr>
          <w:tcW w:w="872" w:type="dxa"/>
          <w:tcBorders>
            <w:top w:val="single" w:sz="24" w:space="0" w:color="808080" w:themeColor="background1" w:themeShade="80"/>
          </w:tcBorders>
          <w:vAlign w:val="center"/>
        </w:tcPr>
        <w:p w14:paraId="60ABB63B" w14:textId="77777777" w:rsidR="007C65E2" w:rsidRPr="0059732C" w:rsidRDefault="007C65E2" w:rsidP="0059732C">
          <w:pPr>
            <w:pStyle w:val="Encabezado"/>
            <w:rPr>
              <w:color w:val="3B3838" w:themeColor="background2" w:themeShade="40"/>
              <w:szCs w:val="16"/>
            </w:rPr>
          </w:pPr>
        </w:p>
      </w:tc>
    </w:tr>
  </w:tbl>
  <w:p w14:paraId="2425F74C" w14:textId="77777777" w:rsidR="007C65E2" w:rsidRDefault="007C65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B5F6E"/>
    <w:rsid w:val="000E6ECD"/>
    <w:rsid w:val="001D00C1"/>
    <w:rsid w:val="001F1003"/>
    <w:rsid w:val="001F6E8C"/>
    <w:rsid w:val="002A6189"/>
    <w:rsid w:val="002E209A"/>
    <w:rsid w:val="0040528C"/>
    <w:rsid w:val="00431627"/>
    <w:rsid w:val="00482AB9"/>
    <w:rsid w:val="00580A44"/>
    <w:rsid w:val="0059732C"/>
    <w:rsid w:val="005A29D9"/>
    <w:rsid w:val="007230CC"/>
    <w:rsid w:val="00797221"/>
    <w:rsid w:val="007A1696"/>
    <w:rsid w:val="007C65E2"/>
    <w:rsid w:val="008F47A5"/>
    <w:rsid w:val="00914A88"/>
    <w:rsid w:val="009A3F7F"/>
    <w:rsid w:val="009F1C4C"/>
    <w:rsid w:val="009F252B"/>
    <w:rsid w:val="00AF193F"/>
    <w:rsid w:val="00AF6389"/>
    <w:rsid w:val="00B10442"/>
    <w:rsid w:val="00C2034C"/>
    <w:rsid w:val="00C334D7"/>
    <w:rsid w:val="00CA5A78"/>
    <w:rsid w:val="00DC2B35"/>
    <w:rsid w:val="00DE625D"/>
    <w:rsid w:val="00E16798"/>
    <w:rsid w:val="00E67978"/>
    <w:rsid w:val="00E76F25"/>
    <w:rsid w:val="00EC627D"/>
    <w:rsid w:val="00F07028"/>
    <w:rsid w:val="00F643D3"/>
    <w:rsid w:val="00F869FB"/>
    <w:rsid w:val="00F8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2EBE9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B35"/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DC2B35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C2B35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5A29D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background1" w:themeFillShade="F2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EMA_Vertical</Template>
  <TotalTime>175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Desarrollo</cp:lastModifiedBy>
  <cp:revision>8</cp:revision>
  <cp:lastPrinted>2020-03-23T13:25:00Z</cp:lastPrinted>
  <dcterms:created xsi:type="dcterms:W3CDTF">2020-03-23T12:51:00Z</dcterms:created>
  <dcterms:modified xsi:type="dcterms:W3CDTF">2021-02-07T02:57:00Z</dcterms:modified>
</cp:coreProperties>
</file>