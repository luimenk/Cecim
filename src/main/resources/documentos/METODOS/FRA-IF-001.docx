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8C24B7" w:rsidRPr="007230CC" w14:paraId="2D644F4E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5B302F96" w14:textId="77777777" w:rsidR="008C24B7" w:rsidRPr="007230CC" w:rsidRDefault="008C24B7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629E818E" w14:textId="77777777" w:rsidR="008C24B7" w:rsidRPr="007230CC" w:rsidRDefault="008C24B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5DD0C49" w14:textId="77777777" w:rsidR="008C24B7" w:rsidRPr="003A39A6" w:rsidRDefault="008C24B7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3C2D3558" w14:textId="5D401B4B" w:rsidR="008C24B7" w:rsidRPr="003A39A6" w:rsidRDefault="008C24B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C24B7" w:rsidRPr="007230CC" w14:paraId="581552EB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7C43311C" w14:textId="77777777" w:rsidR="008C24B7" w:rsidRPr="007230CC" w:rsidRDefault="008C24B7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38BFEDD7" w14:textId="77777777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61435E3" w14:textId="77777777" w:rsidR="008C24B7" w:rsidRPr="003A39A6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06404B4" w14:textId="7F63FBBC" w:rsidR="008C24B7" w:rsidRPr="003A39A6" w:rsidRDefault="008C24B7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451ADFEE" w14:textId="77777777" w:rsidR="008C24B7" w:rsidRDefault="008C24B7" w:rsidP="008C24B7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850"/>
        <w:gridCol w:w="568"/>
        <w:gridCol w:w="3403"/>
        <w:gridCol w:w="2126"/>
        <w:gridCol w:w="2572"/>
      </w:tblGrid>
      <w:tr w:rsidR="008C24B7" w:rsidRPr="007230CC" w14:paraId="1613051B" w14:textId="77777777" w:rsidTr="008C2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330D9025" w14:textId="77777777" w:rsidR="008C24B7" w:rsidRPr="007230CC" w:rsidRDefault="008C24B7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2234" w:type="pct"/>
            <w:gridSpan w:val="3"/>
          </w:tcPr>
          <w:p w14:paraId="2A5F9763" w14:textId="77777777" w:rsidR="008C24B7" w:rsidRPr="007230CC" w:rsidRDefault="008C24B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303F706E" w14:textId="77777777" w:rsidR="008C24B7" w:rsidRPr="003A39A6" w:rsidRDefault="008C24B7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192" w:type="pct"/>
          </w:tcPr>
          <w:p w14:paraId="0CC90009" w14:textId="77777777" w:rsidR="008C24B7" w:rsidRPr="007230CC" w:rsidRDefault="008C24B7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C24B7" w:rsidRPr="007230CC" w14:paraId="08B4C744" w14:textId="77777777" w:rsidTr="008C24B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3"/>
          </w:tcPr>
          <w:p w14:paraId="72B79A3F" w14:textId="1751BF1C" w:rsidR="008C24B7" w:rsidRPr="007230CC" w:rsidRDefault="008C24B7" w:rsidP="00E30252">
            <w:pPr>
              <w:rPr>
                <w:szCs w:val="16"/>
              </w:rPr>
            </w:pPr>
            <w:r w:rsidRPr="008C24B7">
              <w:rPr>
                <w:szCs w:val="16"/>
              </w:rPr>
              <w:t>Código de la balanza analítica</w:t>
            </w:r>
          </w:p>
        </w:tc>
        <w:tc>
          <w:tcPr>
            <w:tcW w:w="1577" w:type="pct"/>
          </w:tcPr>
          <w:p w14:paraId="08A560FF" w14:textId="77777777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4B86BEB9" w14:textId="26579FA0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8C24B7">
              <w:rPr>
                <w:b/>
                <w:bCs/>
                <w:szCs w:val="16"/>
              </w:rPr>
              <w:t>Código del plastómetro</w:t>
            </w:r>
          </w:p>
        </w:tc>
        <w:tc>
          <w:tcPr>
            <w:tcW w:w="1192" w:type="pct"/>
          </w:tcPr>
          <w:p w14:paraId="0B4F9FDE" w14:textId="77777777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8C24B7" w:rsidRPr="007230CC" w14:paraId="6B468632" w14:textId="77777777" w:rsidTr="008C24B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6DC79D30" w14:textId="74106340" w:rsidR="008C24B7" w:rsidRPr="007230CC" w:rsidRDefault="008C24B7" w:rsidP="00E30252">
            <w:pPr>
              <w:rPr>
                <w:szCs w:val="16"/>
              </w:rPr>
            </w:pPr>
            <w:r w:rsidRPr="008C24B7">
              <w:rPr>
                <w:szCs w:val="16"/>
              </w:rPr>
              <w:t>Temperatura de ensayo</w:t>
            </w:r>
          </w:p>
        </w:tc>
        <w:tc>
          <w:tcPr>
            <w:tcW w:w="1840" w:type="pct"/>
            <w:gridSpan w:val="2"/>
          </w:tcPr>
          <w:p w14:paraId="1DE62D28" w14:textId="77777777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5" w:type="pct"/>
            <w:shd w:val="clear" w:color="auto" w:fill="D9D9D9" w:themeFill="background1" w:themeFillShade="D9"/>
          </w:tcPr>
          <w:p w14:paraId="225F0E9B" w14:textId="5EB43BCB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8C24B7">
              <w:rPr>
                <w:b/>
                <w:bCs/>
                <w:szCs w:val="16"/>
              </w:rPr>
              <w:t>Pesa de ensayo</w:t>
            </w:r>
          </w:p>
        </w:tc>
        <w:tc>
          <w:tcPr>
            <w:tcW w:w="1192" w:type="pct"/>
          </w:tcPr>
          <w:p w14:paraId="33C01731" w14:textId="77777777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8C24B7" w:rsidRPr="007230CC" w14:paraId="7147AFDE" w14:textId="77777777" w:rsidTr="008C24B7">
        <w:trPr>
          <w:gridAfter w:val="2"/>
          <w:wAfter w:w="2177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pct"/>
            <w:gridSpan w:val="2"/>
          </w:tcPr>
          <w:p w14:paraId="66121EE0" w14:textId="01B4193F" w:rsidR="008C24B7" w:rsidRPr="007230CC" w:rsidRDefault="008C24B7" w:rsidP="00E30252">
            <w:pPr>
              <w:rPr>
                <w:szCs w:val="16"/>
              </w:rPr>
            </w:pPr>
            <w:r w:rsidRPr="008C24B7">
              <w:rPr>
                <w:szCs w:val="16"/>
              </w:rPr>
              <w:t>Tiempo de corte</w:t>
            </w:r>
          </w:p>
        </w:tc>
        <w:tc>
          <w:tcPr>
            <w:tcW w:w="1840" w:type="pct"/>
            <w:gridSpan w:val="2"/>
          </w:tcPr>
          <w:p w14:paraId="603776FA" w14:textId="77777777" w:rsidR="008C24B7" w:rsidRPr="007230CC" w:rsidRDefault="008C24B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bookmarkEnd w:id="2"/>
    <w:p w14:paraId="0E8EF2CF" w14:textId="77777777" w:rsidR="006D5799" w:rsidRDefault="006D5799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3098"/>
        <w:gridCol w:w="3098"/>
      </w:tblGrid>
      <w:tr w:rsidR="006D5799" w:rsidRPr="00B13D7C" w14:paraId="331F469C" w14:textId="77777777" w:rsidTr="008C2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13236873" w14:textId="77777777" w:rsidR="006D5799" w:rsidRPr="00546B5C" w:rsidRDefault="006D5799" w:rsidP="00E71B4E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iCs/>
                <w:szCs w:val="20"/>
              </w:rPr>
            </w:pPr>
            <w:r>
              <w:rPr>
                <w:rFonts w:cs="Arial"/>
                <w:iCs/>
                <w:szCs w:val="20"/>
              </w:rPr>
              <w:t>Número de corte</w:t>
            </w:r>
          </w:p>
        </w:tc>
        <w:tc>
          <w:tcPr>
            <w:tcW w:w="3098" w:type="dxa"/>
          </w:tcPr>
          <w:p w14:paraId="506ACB55" w14:textId="77777777" w:rsidR="006D5799" w:rsidRPr="00B13D7C" w:rsidRDefault="006D5799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  <w:szCs w:val="20"/>
              </w:rPr>
            </w:pPr>
            <w:r w:rsidRPr="00B13D7C">
              <w:rPr>
                <w:rFonts w:cs="Arial"/>
                <w:iCs/>
                <w:szCs w:val="20"/>
              </w:rPr>
              <w:t>Peso (g)</w:t>
            </w:r>
          </w:p>
        </w:tc>
        <w:tc>
          <w:tcPr>
            <w:tcW w:w="3098" w:type="dxa"/>
          </w:tcPr>
          <w:p w14:paraId="2C0767A1" w14:textId="77777777" w:rsidR="006D5799" w:rsidRPr="00B13D7C" w:rsidRDefault="006D5799" w:rsidP="00E71B4E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iCs/>
                <w:szCs w:val="20"/>
              </w:rPr>
            </w:pPr>
            <w:r w:rsidRPr="00B13D7C">
              <w:rPr>
                <w:rFonts w:cs="Arial"/>
                <w:iCs/>
                <w:szCs w:val="20"/>
              </w:rPr>
              <w:t>Índice de fluidez (g/10min)</w:t>
            </w:r>
          </w:p>
        </w:tc>
      </w:tr>
      <w:tr w:rsidR="006D5799" w14:paraId="15A1E6FE" w14:textId="77777777" w:rsidTr="006D5799">
        <w:trPr>
          <w:trHeight w:val="7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  <w:shd w:val="clear" w:color="auto" w:fill="auto"/>
          </w:tcPr>
          <w:p w14:paraId="51E48E36" w14:textId="77777777" w:rsidR="006D5799" w:rsidRDefault="006D5799" w:rsidP="00E71B4E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3098" w:type="dxa"/>
          </w:tcPr>
          <w:p w14:paraId="483088A8" w14:textId="77777777" w:rsidR="006D5799" w:rsidRDefault="006D5799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  <w:tc>
          <w:tcPr>
            <w:tcW w:w="3098" w:type="dxa"/>
          </w:tcPr>
          <w:p w14:paraId="08F7631C" w14:textId="77777777" w:rsidR="006D5799" w:rsidRDefault="006D5799" w:rsidP="00E71B4E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44AF156A" w14:textId="515CBCC5" w:rsidR="006D5799" w:rsidRDefault="006D5799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556"/>
        <w:gridCol w:w="9234"/>
      </w:tblGrid>
      <w:tr w:rsidR="006D5799" w:rsidRPr="0005452C" w14:paraId="0FDD81B5" w14:textId="77777777" w:rsidTr="008C2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  <w:tcBorders>
              <w:right w:val="single" w:sz="4" w:space="0" w:color="F2F2F2" w:themeColor="background1" w:themeShade="F2"/>
            </w:tcBorders>
          </w:tcPr>
          <w:p w14:paraId="150BBE41" w14:textId="77777777" w:rsidR="006D5799" w:rsidRPr="0005452C" w:rsidRDefault="006D5799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279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E8E86E5" w14:textId="77777777" w:rsidR="006D5799" w:rsidRDefault="006D579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CDA03BD" w14:textId="77777777" w:rsidR="006D5799" w:rsidRDefault="006D5799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12CE4FF1" w14:textId="77777777" w:rsidR="006D5799" w:rsidRPr="0005452C" w:rsidRDefault="006D579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3FC5B639" w14:textId="77777777" w:rsidR="006D5799" w:rsidRDefault="006D5799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D5799" w:rsidRPr="0005452C" w14:paraId="1331D4FA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1EEC8EC3" w14:textId="77777777" w:rsidR="006D5799" w:rsidRPr="0005452C" w:rsidRDefault="006D579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742D9173" w14:textId="77777777" w:rsidR="006D5799" w:rsidRPr="0005452C" w:rsidRDefault="006D5799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6D5799" w:rsidRPr="0005452C" w14:paraId="2A2C9F84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9C43962" w14:textId="77777777" w:rsidR="006D5799" w:rsidRDefault="006D5799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77DA5823" w14:textId="77777777" w:rsidR="006D5799" w:rsidRDefault="006D579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0E743A84" w14:textId="77777777" w:rsidR="006D5799" w:rsidRDefault="006D579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1BF5A0EA" w14:textId="77777777" w:rsidR="006D5799" w:rsidRPr="0005452C" w:rsidRDefault="006D5799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392AE502" w14:textId="77777777" w:rsidR="006D5799" w:rsidRPr="0005452C" w:rsidRDefault="006D579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DA059D0" w14:textId="77777777" w:rsidR="006D5799" w:rsidRDefault="006D579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BA26378" w14:textId="77777777" w:rsidR="006D5799" w:rsidRDefault="006D579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2FCEC371" w14:textId="77777777" w:rsidR="006D5799" w:rsidRPr="0005452C" w:rsidRDefault="006D5799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6D5799" w:rsidRPr="0005452C" w14:paraId="6E64EA09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CF06026" w14:textId="77777777" w:rsidR="006D5799" w:rsidRPr="00C9524D" w:rsidRDefault="006D5799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CA5596F" w14:textId="77777777" w:rsidR="006D5799" w:rsidRPr="00C9524D" w:rsidRDefault="006D5799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30735F12" w14:textId="77777777" w:rsidR="006D5799" w:rsidRDefault="006D5799">
      <w:pPr>
        <w:sectPr w:rsidR="006D5799" w:rsidSect="006D5799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5512FC7F" w14:textId="77777777" w:rsidR="006D5799" w:rsidRDefault="006D5799"/>
    <w:sectPr w:rsidR="006D5799" w:rsidSect="006D5799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62FB2" w14:textId="77777777" w:rsidR="00815201" w:rsidRDefault="00815201" w:rsidP="00AF6389">
      <w:pPr>
        <w:spacing w:after="0" w:line="240" w:lineRule="auto"/>
      </w:pPr>
      <w:r>
        <w:separator/>
      </w:r>
    </w:p>
  </w:endnote>
  <w:endnote w:type="continuationSeparator" w:id="0">
    <w:p w14:paraId="034EEA36" w14:textId="77777777" w:rsidR="00815201" w:rsidRDefault="0081520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8C24B7" w14:paraId="2EBBB4EE" w14:textId="77777777" w:rsidTr="008C24B7">
      <w:tc>
        <w:tcPr>
          <w:tcW w:w="1555" w:type="dxa"/>
          <w:vAlign w:val="bottom"/>
        </w:tcPr>
        <w:p w14:paraId="206A039D" w14:textId="77777777" w:rsidR="008C24B7" w:rsidRPr="001F1003" w:rsidRDefault="008C24B7" w:rsidP="008C24B7">
          <w:pPr>
            <w:pStyle w:val="Piedepgina"/>
            <w:jc w:val="center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FRA-IF-001</w:t>
          </w:r>
        </w:p>
      </w:tc>
      <w:tc>
        <w:tcPr>
          <w:tcW w:w="850" w:type="dxa"/>
          <w:vAlign w:val="bottom"/>
        </w:tcPr>
        <w:p w14:paraId="1E1960F3" w14:textId="77777777" w:rsidR="008C24B7" w:rsidRPr="001F1003" w:rsidRDefault="008C24B7" w:rsidP="008C24B7">
          <w:pPr>
            <w:pStyle w:val="Piedepgina"/>
            <w:jc w:val="center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  <w:vAlign w:val="bottom"/>
        </w:tcPr>
        <w:p w14:paraId="45497935" w14:textId="16C72F3C" w:rsidR="008C24B7" w:rsidRPr="001F1003" w:rsidRDefault="008C24B7" w:rsidP="008C24B7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7218DDA8" w14:textId="77777777" w:rsidR="006D5799" w:rsidRDefault="006D5799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F7F8DF5" wp14:editId="7B75BD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576464" w14:paraId="02A9625F" w14:textId="77777777" w:rsidTr="001F1003">
      <w:tc>
        <w:tcPr>
          <w:tcW w:w="1555" w:type="dxa"/>
        </w:tcPr>
        <w:p w14:paraId="24B9B57A" w14:textId="77777777" w:rsidR="00576464" w:rsidRPr="001F1003" w:rsidRDefault="002A7A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FRA-IF-001</w:t>
          </w:r>
        </w:p>
      </w:tc>
      <w:tc>
        <w:tcPr>
          <w:tcW w:w="850" w:type="dxa"/>
        </w:tcPr>
        <w:p w14:paraId="0373DCDF" w14:textId="77777777" w:rsidR="00576464" w:rsidRPr="001F1003" w:rsidRDefault="0057646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A7AF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0EECF86F" w14:textId="77777777" w:rsidR="00576464" w:rsidRPr="001F1003" w:rsidRDefault="0057646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34036E40" w14:textId="77777777" w:rsidR="00576464" w:rsidRPr="001F1003" w:rsidRDefault="0057646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372F972D" w14:textId="77777777" w:rsidR="00576464" w:rsidRDefault="0057646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D4DA80" wp14:editId="44CF1C7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B50E5" w14:textId="77777777" w:rsidR="00815201" w:rsidRDefault="00815201" w:rsidP="00AF6389">
      <w:pPr>
        <w:spacing w:after="0" w:line="240" w:lineRule="auto"/>
      </w:pPr>
      <w:r>
        <w:separator/>
      </w:r>
    </w:p>
  </w:footnote>
  <w:footnote w:type="continuationSeparator" w:id="0">
    <w:p w14:paraId="52263FBC" w14:textId="77777777" w:rsidR="00815201" w:rsidRDefault="00815201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6D5799" w:rsidRPr="0059732C" w14:paraId="4651ACAE" w14:textId="77777777" w:rsidTr="007728DA">
      <w:tc>
        <w:tcPr>
          <w:tcW w:w="2547" w:type="dxa"/>
          <w:vMerge w:val="restart"/>
        </w:tcPr>
        <w:p w14:paraId="7CFB3187" w14:textId="7EF8DD06" w:rsidR="006D5799" w:rsidRPr="0059732C" w:rsidRDefault="002352FA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C442EA2" wp14:editId="4EBDD5A4">
                <wp:extent cx="1439545" cy="853440"/>
                <wp:effectExtent l="0" t="0" r="8255" b="3810"/>
                <wp:docPr id="31" name="Gráfico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Gráfico 3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BA80E17" w14:textId="77777777" w:rsidR="006D5799" w:rsidRPr="0059732C" w:rsidRDefault="006D5799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0931608D" w14:textId="08C3FD85" w:rsidR="006D5799" w:rsidRPr="008C24B7" w:rsidRDefault="008C24B7" w:rsidP="0040528C">
          <w:pPr>
            <w:pStyle w:val="Encabezado"/>
            <w:rPr>
              <w:b/>
              <w:bCs/>
              <w:color w:val="002060"/>
              <w:sz w:val="22"/>
            </w:rPr>
          </w:pPr>
          <w:r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6D5799" w:rsidRPr="008C24B7">
            <w:rPr>
              <w:b/>
              <w:bCs/>
              <w:noProof/>
              <w:color w:val="808080" w:themeColor="background1" w:themeShade="80"/>
              <w:sz w:val="22"/>
            </w:rPr>
            <w:t>Registro de análisis de determinación del índice de fluidez</w:t>
          </w:r>
        </w:p>
      </w:tc>
    </w:tr>
    <w:tr w:rsidR="006D5799" w:rsidRPr="0059732C" w14:paraId="5B62D55A" w14:textId="77777777" w:rsidTr="001B01BC">
      <w:tc>
        <w:tcPr>
          <w:tcW w:w="2547" w:type="dxa"/>
          <w:vMerge/>
        </w:tcPr>
        <w:p w14:paraId="465A7689" w14:textId="77777777" w:rsidR="006D5799" w:rsidRPr="0059732C" w:rsidRDefault="006D5799">
          <w:pPr>
            <w:pStyle w:val="Encabezado"/>
          </w:pPr>
        </w:p>
      </w:tc>
      <w:tc>
        <w:tcPr>
          <w:tcW w:w="709" w:type="dxa"/>
        </w:tcPr>
        <w:p w14:paraId="1782521E" w14:textId="77777777" w:rsidR="006D5799" w:rsidRPr="0059732C" w:rsidRDefault="006D5799">
          <w:pPr>
            <w:pStyle w:val="Encabezado"/>
          </w:pPr>
        </w:p>
      </w:tc>
      <w:tc>
        <w:tcPr>
          <w:tcW w:w="7534" w:type="dxa"/>
          <w:vMerge/>
        </w:tcPr>
        <w:p w14:paraId="7D951566" w14:textId="77777777" w:rsidR="006D5799" w:rsidRPr="0059732C" w:rsidRDefault="006D5799" w:rsidP="0040528C">
          <w:pPr>
            <w:pStyle w:val="Encabezado"/>
          </w:pPr>
        </w:p>
      </w:tc>
    </w:tr>
    <w:tr w:rsidR="006D5799" w:rsidRPr="0059732C" w14:paraId="68512472" w14:textId="77777777" w:rsidTr="0040528C">
      <w:tc>
        <w:tcPr>
          <w:tcW w:w="2547" w:type="dxa"/>
          <w:vMerge/>
        </w:tcPr>
        <w:p w14:paraId="799FBBBA" w14:textId="77777777" w:rsidR="006D5799" w:rsidRPr="0059732C" w:rsidRDefault="006D5799" w:rsidP="0059732C">
          <w:pPr>
            <w:pStyle w:val="Encabezado"/>
          </w:pPr>
        </w:p>
      </w:tc>
      <w:tc>
        <w:tcPr>
          <w:tcW w:w="709" w:type="dxa"/>
        </w:tcPr>
        <w:p w14:paraId="7FF1CD32" w14:textId="77777777" w:rsidR="006D5799" w:rsidRPr="0059732C" w:rsidRDefault="006D5799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A59F677" w14:textId="77777777" w:rsidR="006D5799" w:rsidRPr="0059732C" w:rsidRDefault="006D5799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8C24B7" w:rsidRPr="0059732C" w14:paraId="2266621A" w14:textId="77777777" w:rsidTr="00271590">
      <w:tc>
        <w:tcPr>
          <w:tcW w:w="2547" w:type="dxa"/>
          <w:vMerge/>
        </w:tcPr>
        <w:p w14:paraId="0BF014F1" w14:textId="77777777" w:rsidR="008C24B7" w:rsidRPr="0059732C" w:rsidRDefault="008C24B7" w:rsidP="0059732C">
          <w:pPr>
            <w:pStyle w:val="Encabezado"/>
          </w:pPr>
        </w:p>
      </w:tc>
      <w:tc>
        <w:tcPr>
          <w:tcW w:w="709" w:type="dxa"/>
        </w:tcPr>
        <w:p w14:paraId="146007C4" w14:textId="77777777" w:rsidR="008C24B7" w:rsidRPr="0059732C" w:rsidRDefault="008C24B7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6F5F245E" w14:textId="77777777" w:rsidR="008C24B7" w:rsidRDefault="008C24B7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2D7CA8D9" w14:textId="68B75B8D" w:rsidR="008C24B7" w:rsidRPr="0059732C" w:rsidRDefault="008C24B7" w:rsidP="005227D0">
          <w:pPr>
            <w:pStyle w:val="Encabezado"/>
            <w:jc w:val="center"/>
            <w:rPr>
              <w:color w:val="3B3838" w:themeColor="background2" w:themeShade="40"/>
              <w:szCs w:val="16"/>
            </w:rPr>
          </w:pPr>
        </w:p>
      </w:tc>
    </w:tr>
  </w:tbl>
  <w:p w14:paraId="4CCE4E0B" w14:textId="77777777" w:rsidR="006D5799" w:rsidRDefault="006D57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576464" w:rsidRPr="0059732C" w14:paraId="11A63352" w14:textId="77777777" w:rsidTr="007728DA">
      <w:tc>
        <w:tcPr>
          <w:tcW w:w="2547" w:type="dxa"/>
          <w:vMerge w:val="restart"/>
        </w:tcPr>
        <w:p w14:paraId="76480DDB" w14:textId="77777777" w:rsidR="00576464" w:rsidRPr="0059732C" w:rsidRDefault="0057646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6EE76AFE" wp14:editId="3F009805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45487050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07097A51" w14:textId="77777777" w:rsidR="00576464" w:rsidRPr="0059732C" w:rsidRDefault="002A7AF9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determinación del índice de fluidez</w:t>
          </w:r>
        </w:p>
      </w:tc>
    </w:tr>
    <w:tr w:rsidR="00576464" w:rsidRPr="0059732C" w14:paraId="35259494" w14:textId="77777777" w:rsidTr="001B01BC">
      <w:tc>
        <w:tcPr>
          <w:tcW w:w="2547" w:type="dxa"/>
          <w:vMerge/>
        </w:tcPr>
        <w:p w14:paraId="300B859D" w14:textId="77777777" w:rsidR="00576464" w:rsidRPr="0059732C" w:rsidRDefault="00576464">
          <w:pPr>
            <w:pStyle w:val="Encabezado"/>
          </w:pPr>
        </w:p>
      </w:tc>
      <w:tc>
        <w:tcPr>
          <w:tcW w:w="709" w:type="dxa"/>
        </w:tcPr>
        <w:p w14:paraId="4511B40C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53350C4C" w14:textId="77777777" w:rsidR="00576464" w:rsidRPr="0059732C" w:rsidRDefault="00576464" w:rsidP="0040528C">
          <w:pPr>
            <w:pStyle w:val="Encabezado"/>
          </w:pPr>
        </w:p>
      </w:tc>
    </w:tr>
    <w:tr w:rsidR="00576464" w:rsidRPr="0059732C" w14:paraId="25CD2B9A" w14:textId="77777777" w:rsidTr="0040528C">
      <w:tc>
        <w:tcPr>
          <w:tcW w:w="2547" w:type="dxa"/>
          <w:vMerge/>
        </w:tcPr>
        <w:p w14:paraId="7DC1CADA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0E900C47" w14:textId="77777777" w:rsidR="00576464" w:rsidRPr="0059732C" w:rsidRDefault="0057646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733B5AB" w14:textId="77777777" w:rsidR="00576464" w:rsidRPr="0059732C" w:rsidRDefault="0057646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76464" w:rsidRPr="0059732C" w14:paraId="36F5CA9B" w14:textId="77777777" w:rsidTr="001F1003">
      <w:tc>
        <w:tcPr>
          <w:tcW w:w="2547" w:type="dxa"/>
          <w:vMerge/>
        </w:tcPr>
        <w:p w14:paraId="4B0E7B8D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05A6AA71" w14:textId="77777777" w:rsidR="00576464" w:rsidRPr="0059732C" w:rsidRDefault="0057646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65E558D6" w14:textId="77777777" w:rsidR="00576464" w:rsidRPr="0059732C" w:rsidRDefault="0057646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2A8DF4E4" w14:textId="77777777" w:rsidR="00576464" w:rsidRPr="0059732C" w:rsidRDefault="0057646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2F89EEE" w14:textId="77777777" w:rsidR="00576464" w:rsidRPr="0059732C" w:rsidRDefault="0057646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0E6A745A" w14:textId="77777777" w:rsidR="00576464" w:rsidRDefault="00576464">
    <w:pPr>
      <w:pStyle w:val="Encabezado"/>
    </w:pPr>
  </w:p>
  <w:p w14:paraId="24FE6495" w14:textId="77777777" w:rsidR="00576464" w:rsidRDefault="00576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34B13"/>
    <w:rsid w:val="001B01BC"/>
    <w:rsid w:val="001F1003"/>
    <w:rsid w:val="001F6E8C"/>
    <w:rsid w:val="002352FA"/>
    <w:rsid w:val="002A7AF9"/>
    <w:rsid w:val="002D242E"/>
    <w:rsid w:val="002E209A"/>
    <w:rsid w:val="003C61A3"/>
    <w:rsid w:val="0040528C"/>
    <w:rsid w:val="00431627"/>
    <w:rsid w:val="00482AB9"/>
    <w:rsid w:val="005227D0"/>
    <w:rsid w:val="00576464"/>
    <w:rsid w:val="00580A44"/>
    <w:rsid w:val="0059732C"/>
    <w:rsid w:val="005A29D9"/>
    <w:rsid w:val="006D5799"/>
    <w:rsid w:val="007728DA"/>
    <w:rsid w:val="00797221"/>
    <w:rsid w:val="007C65E2"/>
    <w:rsid w:val="00815201"/>
    <w:rsid w:val="008C24B7"/>
    <w:rsid w:val="008F47A5"/>
    <w:rsid w:val="009F252B"/>
    <w:rsid w:val="00AB37A9"/>
    <w:rsid w:val="00AF6389"/>
    <w:rsid w:val="00B211BE"/>
    <w:rsid w:val="00B32E54"/>
    <w:rsid w:val="00B42BBE"/>
    <w:rsid w:val="00C2034C"/>
    <w:rsid w:val="00CA5A78"/>
    <w:rsid w:val="00E16798"/>
    <w:rsid w:val="00E67978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58BCF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B7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C24B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C24B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8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2020-03-23T17:56:00Z</dcterms:created>
  <dcterms:modified xsi:type="dcterms:W3CDTF">2020-09-11T08:03:00Z</dcterms:modified>
</cp:coreProperties>
</file>