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846"/>
        <w:gridCol w:w="2660"/>
        <w:gridCol w:w="2661"/>
        <w:gridCol w:w="2661"/>
      </w:tblGrid>
      <w:tr w:rsidR="00C90C83" w:rsidRPr="005227CD" w14:paraId="1094AE74" w14:textId="77777777" w:rsidTr="00C9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59CC0F" w14:textId="77777777" w:rsidR="00C90C83" w:rsidRPr="005227CD" w:rsidRDefault="00C90C83" w:rsidP="00C94408">
            <w:pPr>
              <w:jc w:val="center"/>
            </w:pPr>
            <w:r w:rsidRPr="005227CD">
              <w:t>Folio</w:t>
            </w:r>
          </w:p>
        </w:tc>
        <w:tc>
          <w:tcPr>
            <w:tcW w:w="2660" w:type="dxa"/>
          </w:tcPr>
          <w:p w14:paraId="12F655F6" w14:textId="77777777" w:rsidR="00C90C83" w:rsidRPr="005227CD" w:rsidRDefault="00C90C83" w:rsidP="00C9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7CD">
              <w:t>ID muestra</w:t>
            </w:r>
          </w:p>
        </w:tc>
        <w:tc>
          <w:tcPr>
            <w:tcW w:w="2661" w:type="dxa"/>
          </w:tcPr>
          <w:p w14:paraId="0F4C712C" w14:textId="77777777" w:rsidR="00C90C83" w:rsidRPr="005227CD" w:rsidRDefault="00C90C83" w:rsidP="00C9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7CD">
              <w:t>Fecha</w:t>
            </w:r>
          </w:p>
        </w:tc>
        <w:tc>
          <w:tcPr>
            <w:tcW w:w="2661" w:type="dxa"/>
          </w:tcPr>
          <w:p w14:paraId="029E5E4F" w14:textId="77777777" w:rsidR="00C90C83" w:rsidRPr="005227CD" w:rsidRDefault="00C90C83" w:rsidP="00C9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7CD">
              <w:t xml:space="preserve">Folio de solicitud </w:t>
            </w:r>
            <w:r w:rsidRPr="005227CD">
              <w:br/>
              <w:t>de servicio</w:t>
            </w:r>
          </w:p>
        </w:tc>
      </w:tr>
    </w:tbl>
    <w:p w14:paraId="1BCECA4E" w14:textId="77777777" w:rsidR="00C90C83" w:rsidRDefault="00C90C83" w:rsidP="007F5C13">
      <w:pPr>
        <w:sectPr w:rsidR="00C90C83" w:rsidSect="00C90C83">
          <w:headerReference w:type="default" r:id="rId7"/>
          <w:footerReference w:type="default" r:id="rId8"/>
          <w:headerReference w:type="first" r:id="rId9"/>
          <w:pgSz w:w="12240" w:h="15840"/>
          <w:pgMar w:top="1417" w:right="1701" w:bottom="1417" w:left="1701" w:header="708" w:footer="454" w:gutter="0"/>
          <w:pgNumType w:start="1"/>
          <w:cols w:space="708"/>
          <w:docGrid w:linePitch="360"/>
        </w:sectPr>
      </w:pPr>
    </w:p>
    <w:p w14:paraId="6733CE80" w14:textId="77777777" w:rsidR="00C90C83" w:rsidRDefault="00C90C83" w:rsidP="007F5C13"/>
    <w:sectPr w:rsidR="00C90C83" w:rsidSect="00C90C83">
      <w:headerReference w:type="default" r:id="rId10"/>
      <w:footerReference w:type="default" r:id="rId11"/>
      <w:headerReference w:type="first" r:id="rId12"/>
      <w:type w:val="continuous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9EE73" w14:textId="77777777" w:rsidR="00BE1A22" w:rsidRDefault="00BE1A22" w:rsidP="00A23072">
      <w:pPr>
        <w:spacing w:after="0" w:line="240" w:lineRule="auto"/>
      </w:pPr>
      <w:r>
        <w:separator/>
      </w:r>
    </w:p>
  </w:endnote>
  <w:endnote w:type="continuationSeparator" w:id="0">
    <w:p w14:paraId="7A96998A" w14:textId="77777777" w:rsidR="00BE1A22" w:rsidRDefault="00BE1A22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4"/>
      <w:gridCol w:w="758"/>
      <w:gridCol w:w="5300"/>
      <w:gridCol w:w="222"/>
    </w:tblGrid>
    <w:tr w:rsidR="00C90C83" w14:paraId="57B684C2" w14:textId="77777777" w:rsidTr="00D54D7A">
      <w:trPr>
        <w:jc w:val="center"/>
      </w:trPr>
      <w:tc>
        <w:tcPr>
          <w:tcW w:w="0" w:type="auto"/>
        </w:tcPr>
        <w:p w14:paraId="70DB1D9E" w14:textId="77777777" w:rsidR="00C90C83" w:rsidRPr="001F1003" w:rsidRDefault="00C90C83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B82338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BFF-MIE-015</w:t>
          </w:r>
        </w:p>
      </w:tc>
      <w:tc>
        <w:tcPr>
          <w:tcW w:w="0" w:type="auto"/>
        </w:tcPr>
        <w:p w14:paraId="210C2C56" w14:textId="77777777" w:rsidR="00C90C83" w:rsidRPr="001F1003" w:rsidRDefault="00C90C83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6B0DB57B" w14:textId="77777777" w:rsidR="00C90C83" w:rsidRPr="001F1003" w:rsidRDefault="00C90C83" w:rsidP="00B70619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07F83283" w14:textId="516C4F5B" w:rsidR="00C90C83" w:rsidRPr="001F1003" w:rsidRDefault="00C90C83" w:rsidP="00B70619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100FF706" w14:textId="77777777" w:rsidR="00C90C83" w:rsidRPr="00A23072" w:rsidRDefault="00C90C83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4"/>
      <w:gridCol w:w="758"/>
      <w:gridCol w:w="5300"/>
      <w:gridCol w:w="1158"/>
    </w:tblGrid>
    <w:tr w:rsidR="00B70619" w14:paraId="22E2A41C" w14:textId="77777777" w:rsidTr="00D54D7A">
      <w:trPr>
        <w:jc w:val="center"/>
      </w:trPr>
      <w:tc>
        <w:tcPr>
          <w:tcW w:w="0" w:type="auto"/>
        </w:tcPr>
        <w:p w14:paraId="7B9D8CAE" w14:textId="77777777" w:rsidR="00B70619" w:rsidRPr="001F1003" w:rsidRDefault="005F549F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B82338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BFF-MIE-015</w:t>
          </w:r>
        </w:p>
      </w:tc>
      <w:tc>
        <w:tcPr>
          <w:tcW w:w="0" w:type="auto"/>
        </w:tcPr>
        <w:p w14:paraId="662AD855" w14:textId="77777777" w:rsidR="00B70619" w:rsidRPr="001F1003" w:rsidRDefault="00B70619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14BA2F17" w14:textId="77777777" w:rsidR="00B70619" w:rsidRPr="001F1003" w:rsidRDefault="00B70619" w:rsidP="00B70619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45AD42A6" w14:textId="77777777" w:rsidR="00B70619" w:rsidRPr="001F1003" w:rsidRDefault="00B70619" w:rsidP="00B70619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6BBE9CC9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EC0A3" w14:textId="77777777" w:rsidR="00BE1A22" w:rsidRDefault="00BE1A22" w:rsidP="00A23072">
      <w:pPr>
        <w:spacing w:after="0" w:line="240" w:lineRule="auto"/>
      </w:pPr>
      <w:r>
        <w:separator/>
      </w:r>
    </w:p>
  </w:footnote>
  <w:footnote w:type="continuationSeparator" w:id="0">
    <w:p w14:paraId="787FA03B" w14:textId="77777777" w:rsidR="00BE1A22" w:rsidRDefault="00BE1A22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C90C83" w:rsidRPr="0059732C" w14:paraId="7C47701C" w14:textId="77777777" w:rsidTr="00A23072">
      <w:trPr>
        <w:jc w:val="center"/>
      </w:trPr>
      <w:tc>
        <w:tcPr>
          <w:tcW w:w="3384" w:type="dxa"/>
          <w:vMerge w:val="restart"/>
        </w:tcPr>
        <w:p w14:paraId="29A87C47" w14:textId="77777777" w:rsidR="00C90C83" w:rsidRPr="0059732C" w:rsidRDefault="00C90C83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46F52B60" wp14:editId="468DCB61">
                <wp:extent cx="1440000" cy="853955"/>
                <wp:effectExtent l="0" t="0" r="8255" b="3810"/>
                <wp:docPr id="3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3FB48211" w14:textId="77777777" w:rsidR="00C90C83" w:rsidRPr="0059732C" w:rsidRDefault="00C90C83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0AEE8A97" w14:textId="557700F3" w:rsidR="00C90C83" w:rsidRPr="00042D76" w:rsidRDefault="007C16CC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>Bitácora</w:t>
          </w:r>
          <w:r w:rsidR="00C90C83">
            <w:rPr>
              <w:b/>
              <w:bCs/>
              <w:color w:val="808080" w:themeColor="background1" w:themeShade="80"/>
              <w:sz w:val="22"/>
              <w:szCs w:val="32"/>
            </w:rPr>
            <w:t xml:space="preserve">: </w:t>
          </w:r>
          <w:r w:rsidR="00C90C83" w:rsidRPr="00B82338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Lista </w:t>
          </w:r>
          <w:r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f</w:t>
          </w:r>
          <w:r w:rsidR="00C90C83" w:rsidRPr="00B82338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olios formatos OIT</w:t>
          </w:r>
        </w:p>
      </w:tc>
    </w:tr>
    <w:tr w:rsidR="00C90C83" w:rsidRPr="0059732C" w14:paraId="0C88B35C" w14:textId="77777777" w:rsidTr="00A23072">
      <w:trPr>
        <w:jc w:val="center"/>
      </w:trPr>
      <w:tc>
        <w:tcPr>
          <w:tcW w:w="3384" w:type="dxa"/>
          <w:vMerge/>
        </w:tcPr>
        <w:p w14:paraId="5BA4D749" w14:textId="77777777" w:rsidR="00C90C83" w:rsidRPr="0059732C" w:rsidRDefault="00C90C83" w:rsidP="00A23072">
          <w:pPr>
            <w:pStyle w:val="Encabezado"/>
          </w:pPr>
        </w:p>
      </w:tc>
      <w:tc>
        <w:tcPr>
          <w:tcW w:w="573" w:type="dxa"/>
        </w:tcPr>
        <w:p w14:paraId="5DE3E1C3" w14:textId="77777777" w:rsidR="00C90C83" w:rsidRPr="0059732C" w:rsidRDefault="00C90C83" w:rsidP="00A23072">
          <w:pPr>
            <w:pStyle w:val="Encabezado"/>
          </w:pPr>
        </w:p>
      </w:tc>
      <w:tc>
        <w:tcPr>
          <w:tcW w:w="6533" w:type="dxa"/>
          <w:vMerge/>
        </w:tcPr>
        <w:p w14:paraId="0A58D24E" w14:textId="77777777" w:rsidR="00C90C83" w:rsidRPr="0059732C" w:rsidRDefault="00C90C83" w:rsidP="00A23072">
          <w:pPr>
            <w:pStyle w:val="Encabezado"/>
          </w:pPr>
        </w:p>
      </w:tc>
    </w:tr>
    <w:tr w:rsidR="00C90C83" w:rsidRPr="0059732C" w14:paraId="665A06AF" w14:textId="77777777" w:rsidTr="00A23072">
      <w:trPr>
        <w:trHeight w:val="82"/>
        <w:jc w:val="center"/>
      </w:trPr>
      <w:tc>
        <w:tcPr>
          <w:tcW w:w="3384" w:type="dxa"/>
          <w:vMerge/>
        </w:tcPr>
        <w:p w14:paraId="73558CA9" w14:textId="77777777" w:rsidR="00C90C83" w:rsidRPr="0059732C" w:rsidRDefault="00C90C83" w:rsidP="00A23072">
          <w:pPr>
            <w:pStyle w:val="Encabezado"/>
          </w:pPr>
        </w:p>
      </w:tc>
      <w:tc>
        <w:tcPr>
          <w:tcW w:w="573" w:type="dxa"/>
        </w:tcPr>
        <w:p w14:paraId="34023119" w14:textId="77777777" w:rsidR="00C90C83" w:rsidRPr="0059732C" w:rsidRDefault="00C90C83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3224FBE" w14:textId="77777777" w:rsidR="00C90C83" w:rsidRPr="0059732C" w:rsidRDefault="00C90C83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C90C83" w:rsidRPr="0059732C" w14:paraId="13384430" w14:textId="77777777" w:rsidTr="00A23072">
      <w:trPr>
        <w:jc w:val="center"/>
      </w:trPr>
      <w:tc>
        <w:tcPr>
          <w:tcW w:w="3384" w:type="dxa"/>
          <w:vMerge/>
        </w:tcPr>
        <w:p w14:paraId="26BF5F89" w14:textId="77777777" w:rsidR="00C90C83" w:rsidRPr="0059732C" w:rsidRDefault="00C90C83" w:rsidP="00A23072">
          <w:pPr>
            <w:pStyle w:val="Encabezado"/>
          </w:pPr>
        </w:p>
      </w:tc>
      <w:tc>
        <w:tcPr>
          <w:tcW w:w="573" w:type="dxa"/>
        </w:tcPr>
        <w:p w14:paraId="16C0DD32" w14:textId="77777777" w:rsidR="00C90C83" w:rsidRPr="0059732C" w:rsidRDefault="00C90C83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7FF27325" w14:textId="77777777" w:rsidR="00C90C83" w:rsidRPr="0059732C" w:rsidRDefault="00C90C83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709C8EB8" w14:textId="77777777" w:rsidR="00C90C83" w:rsidRDefault="00C90C83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8C02958" wp14:editId="0EFEFE6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DCE58" w14:textId="77777777" w:rsidR="00C90C83" w:rsidRDefault="00C90C83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77231F8" wp14:editId="22F3E9A9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5" name="Imagen 5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D1D29F" w14:textId="77777777" w:rsidR="00C90C83" w:rsidRDefault="00C90C83">
    <w:pPr>
      <w:pStyle w:val="Encabezado"/>
    </w:pPr>
  </w:p>
  <w:p w14:paraId="4389F0A2" w14:textId="77777777" w:rsidR="00C90C83" w:rsidRDefault="00C90C83">
    <w:pPr>
      <w:pStyle w:val="Encabezado"/>
    </w:pPr>
  </w:p>
  <w:p w14:paraId="1DE14CA6" w14:textId="77777777" w:rsidR="00C90C83" w:rsidRDefault="00C90C83">
    <w:pPr>
      <w:pStyle w:val="Encabezado"/>
    </w:pPr>
  </w:p>
  <w:p w14:paraId="67462EF4" w14:textId="77777777" w:rsidR="00C90C83" w:rsidRDefault="00C90C83">
    <w:pPr>
      <w:pStyle w:val="Encabezado"/>
    </w:pPr>
  </w:p>
  <w:p w14:paraId="0A843EC1" w14:textId="77777777" w:rsidR="00C90C83" w:rsidRDefault="00C90C83">
    <w:pPr>
      <w:pStyle w:val="Encabezado"/>
    </w:pPr>
  </w:p>
  <w:p w14:paraId="0E682C1C" w14:textId="77777777" w:rsidR="00C90C83" w:rsidRDefault="00C90C83">
    <w:pPr>
      <w:pStyle w:val="Encabezado"/>
    </w:pPr>
  </w:p>
  <w:p w14:paraId="4D70F847" w14:textId="77777777" w:rsidR="00C90C83" w:rsidRDefault="00C90C83">
    <w:pPr>
      <w:pStyle w:val="Encabezado"/>
    </w:pPr>
  </w:p>
  <w:p w14:paraId="01F187ED" w14:textId="77777777" w:rsidR="00C90C83" w:rsidRDefault="00C90C83">
    <w:pPr>
      <w:pStyle w:val="Encabezado"/>
    </w:pPr>
  </w:p>
  <w:p w14:paraId="29F83131" w14:textId="77777777" w:rsidR="00C90C83" w:rsidRDefault="00C90C83">
    <w:pPr>
      <w:pStyle w:val="Encabezado"/>
    </w:pPr>
  </w:p>
  <w:p w14:paraId="3183F115" w14:textId="77777777" w:rsidR="00C90C83" w:rsidRDefault="00C90C83">
    <w:pPr>
      <w:pStyle w:val="Encabezado"/>
    </w:pPr>
  </w:p>
  <w:p w14:paraId="2DC479AA" w14:textId="77777777" w:rsidR="00C90C83" w:rsidRDefault="00C90C83">
    <w:pPr>
      <w:pStyle w:val="Encabezado"/>
    </w:pPr>
  </w:p>
  <w:p w14:paraId="657C29B9" w14:textId="77777777" w:rsidR="00C90C83" w:rsidRDefault="00C90C83">
    <w:pPr>
      <w:pStyle w:val="Encabezado"/>
    </w:pPr>
  </w:p>
  <w:p w14:paraId="67599C89" w14:textId="77777777" w:rsidR="00C90C83" w:rsidRDefault="00C90C83">
    <w:pPr>
      <w:pStyle w:val="Encabezado"/>
    </w:pPr>
  </w:p>
  <w:p w14:paraId="73D7170C" w14:textId="77777777" w:rsidR="00C90C83" w:rsidRDefault="00C90C83">
    <w:pPr>
      <w:pStyle w:val="Encabezado"/>
    </w:pPr>
  </w:p>
  <w:p w14:paraId="1D9C1B0D" w14:textId="77777777" w:rsidR="00C90C83" w:rsidRDefault="00C90C83">
    <w:pPr>
      <w:pStyle w:val="Encabezado"/>
    </w:pPr>
  </w:p>
  <w:p w14:paraId="08C68696" w14:textId="77777777" w:rsidR="00C90C83" w:rsidRDefault="00C90C83">
    <w:pPr>
      <w:pStyle w:val="Encabezado"/>
    </w:pPr>
  </w:p>
  <w:p w14:paraId="4325D932" w14:textId="77777777" w:rsidR="00C90C83" w:rsidRDefault="00C90C83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1E0A2F8E" w14:textId="77777777" w:rsidR="00C90C83" w:rsidRDefault="00C90C83">
    <w:pPr>
      <w:pStyle w:val="Encabezado"/>
    </w:pPr>
  </w:p>
  <w:p w14:paraId="07CF0CA4" w14:textId="77777777" w:rsidR="00C90C83" w:rsidRDefault="00C90C83">
    <w:pPr>
      <w:pStyle w:val="Encabezado"/>
    </w:pPr>
  </w:p>
  <w:p w14:paraId="2D24AFF1" w14:textId="77777777" w:rsidR="00C90C83" w:rsidRDefault="00C90C83" w:rsidP="00A23072">
    <w:pPr>
      <w:pStyle w:val="Encabezado"/>
      <w:jc w:val="right"/>
    </w:pPr>
  </w:p>
  <w:p w14:paraId="737E8B83" w14:textId="77777777" w:rsidR="00C90C83" w:rsidRDefault="00C90C83">
    <w:pPr>
      <w:pStyle w:val="Encabezado"/>
    </w:pPr>
  </w:p>
  <w:p w14:paraId="58BB0E0F" w14:textId="77777777" w:rsidR="00C90C83" w:rsidRDefault="00C90C83">
    <w:pPr>
      <w:pStyle w:val="Encabezado"/>
    </w:pPr>
  </w:p>
  <w:p w14:paraId="1B173DD4" w14:textId="77777777" w:rsidR="00C90C83" w:rsidRDefault="00C90C83">
    <w:pPr>
      <w:pStyle w:val="Encabezado"/>
    </w:pPr>
  </w:p>
  <w:p w14:paraId="65ABA277" w14:textId="77777777" w:rsidR="00C90C83" w:rsidRDefault="00C90C83">
    <w:pPr>
      <w:pStyle w:val="Encabezado"/>
    </w:pPr>
  </w:p>
  <w:p w14:paraId="04848EC5" w14:textId="77777777" w:rsidR="00C90C83" w:rsidRDefault="00C90C83">
    <w:pPr>
      <w:pStyle w:val="Encabezado"/>
    </w:pPr>
  </w:p>
  <w:p w14:paraId="6C65BF61" w14:textId="77777777" w:rsidR="00C90C83" w:rsidRDefault="00C90C83">
    <w:pPr>
      <w:pStyle w:val="Encabezado"/>
    </w:pPr>
  </w:p>
  <w:p w14:paraId="166BE5B3" w14:textId="77777777" w:rsidR="00C90C83" w:rsidRDefault="00C90C83">
    <w:pPr>
      <w:pStyle w:val="Encabezado"/>
    </w:pPr>
  </w:p>
  <w:p w14:paraId="4457C870" w14:textId="77777777" w:rsidR="00C90C83" w:rsidRDefault="00C90C83">
    <w:pPr>
      <w:pStyle w:val="Encabezado"/>
    </w:pPr>
  </w:p>
  <w:p w14:paraId="76B1444E" w14:textId="77777777" w:rsidR="00C90C83" w:rsidRDefault="00C90C83">
    <w:pPr>
      <w:pStyle w:val="Encabezado"/>
    </w:pPr>
  </w:p>
  <w:p w14:paraId="09965974" w14:textId="77777777" w:rsidR="00C90C83" w:rsidRDefault="00C90C83">
    <w:pPr>
      <w:pStyle w:val="Encabezado"/>
    </w:pPr>
  </w:p>
  <w:p w14:paraId="67F26705" w14:textId="77777777" w:rsidR="00C90C83" w:rsidRDefault="00C90C83">
    <w:pPr>
      <w:pStyle w:val="Encabezado"/>
    </w:pPr>
  </w:p>
  <w:p w14:paraId="59670747" w14:textId="77777777" w:rsidR="00C90C83" w:rsidRDefault="00C90C83">
    <w:pPr>
      <w:pStyle w:val="Encabezado"/>
    </w:pPr>
  </w:p>
  <w:p w14:paraId="608F0E2D" w14:textId="77777777" w:rsidR="00C90C83" w:rsidRDefault="00C90C83">
    <w:pPr>
      <w:pStyle w:val="Encabezado"/>
    </w:pPr>
  </w:p>
  <w:p w14:paraId="6B1FB6F3" w14:textId="77777777" w:rsidR="00C90C83" w:rsidRDefault="00C90C83">
    <w:pPr>
      <w:pStyle w:val="Encabezado"/>
    </w:pPr>
  </w:p>
  <w:p w14:paraId="3ABA89FB" w14:textId="77777777" w:rsidR="00C90C83" w:rsidRDefault="00C90C83">
    <w:pPr>
      <w:pStyle w:val="Encabezado"/>
    </w:pPr>
  </w:p>
  <w:p w14:paraId="214C25D9" w14:textId="77777777" w:rsidR="00C90C83" w:rsidRDefault="00C90C83">
    <w:pPr>
      <w:pStyle w:val="Encabezado"/>
    </w:pPr>
  </w:p>
  <w:p w14:paraId="0154AA23" w14:textId="77777777" w:rsidR="00C90C83" w:rsidRDefault="00C90C83">
    <w:pPr>
      <w:pStyle w:val="Encabezado"/>
    </w:pPr>
  </w:p>
  <w:p w14:paraId="280FABF3" w14:textId="77777777" w:rsidR="00C90C83" w:rsidRDefault="00C90C83">
    <w:pPr>
      <w:pStyle w:val="Encabezado"/>
    </w:pPr>
  </w:p>
  <w:p w14:paraId="7C445BB2" w14:textId="77777777" w:rsidR="00C90C83" w:rsidRDefault="00C90C83">
    <w:pPr>
      <w:pStyle w:val="Encabezado"/>
    </w:pPr>
  </w:p>
  <w:p w14:paraId="657EBFE0" w14:textId="77777777" w:rsidR="00C90C83" w:rsidRDefault="00C90C83">
    <w:pPr>
      <w:pStyle w:val="Encabezado"/>
    </w:pPr>
  </w:p>
  <w:p w14:paraId="4A93CE83" w14:textId="77777777" w:rsidR="00C90C83" w:rsidRDefault="00C90C83">
    <w:pPr>
      <w:pStyle w:val="Encabezado"/>
    </w:pPr>
  </w:p>
  <w:p w14:paraId="23666523" w14:textId="77777777" w:rsidR="00C90C83" w:rsidRDefault="00C90C83">
    <w:pPr>
      <w:pStyle w:val="Encabezado"/>
    </w:pPr>
  </w:p>
  <w:p w14:paraId="2A42B89F" w14:textId="77777777" w:rsidR="00C90C83" w:rsidRDefault="00C90C83">
    <w:pPr>
      <w:pStyle w:val="Encabezado"/>
    </w:pPr>
  </w:p>
  <w:p w14:paraId="5CB17B7C" w14:textId="77777777" w:rsidR="00C90C83" w:rsidRDefault="00C90C83">
    <w:pPr>
      <w:pStyle w:val="Encabezado"/>
    </w:pPr>
  </w:p>
  <w:p w14:paraId="1FDB2814" w14:textId="77777777" w:rsidR="00C90C83" w:rsidRDefault="00C90C83">
    <w:pPr>
      <w:pStyle w:val="Encabezado"/>
    </w:pPr>
  </w:p>
  <w:p w14:paraId="359D4D8D" w14:textId="77777777" w:rsidR="00C90C83" w:rsidRDefault="00C90C83">
    <w:pPr>
      <w:pStyle w:val="Encabezado"/>
    </w:pPr>
  </w:p>
  <w:p w14:paraId="6EB4DC3B" w14:textId="77777777" w:rsidR="00C90C83" w:rsidRDefault="00C90C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41F68B92" w14:textId="77777777" w:rsidTr="00A23072">
      <w:trPr>
        <w:jc w:val="center"/>
      </w:trPr>
      <w:tc>
        <w:tcPr>
          <w:tcW w:w="3384" w:type="dxa"/>
          <w:vMerge w:val="restart"/>
        </w:tcPr>
        <w:p w14:paraId="46907435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0257C7D3" wp14:editId="7C998B71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2EC6DF6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1E76786C" w14:textId="77777777" w:rsidR="00A23072" w:rsidRPr="00042D76" w:rsidRDefault="00A23072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 xml:space="preserve">Formato: </w:t>
          </w:r>
          <w:r w:rsidR="005F549F" w:rsidRPr="00B82338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Lista Folios formatos OIT</w:t>
          </w:r>
        </w:p>
      </w:tc>
    </w:tr>
    <w:tr w:rsidR="00A23072" w:rsidRPr="0059732C" w14:paraId="3B0B014F" w14:textId="77777777" w:rsidTr="00A23072">
      <w:trPr>
        <w:jc w:val="center"/>
      </w:trPr>
      <w:tc>
        <w:tcPr>
          <w:tcW w:w="3384" w:type="dxa"/>
          <w:vMerge/>
        </w:tcPr>
        <w:p w14:paraId="2A552CB1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0A0552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41F04EC7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7E837965" w14:textId="77777777" w:rsidTr="00A23072">
      <w:trPr>
        <w:trHeight w:val="82"/>
        <w:jc w:val="center"/>
      </w:trPr>
      <w:tc>
        <w:tcPr>
          <w:tcW w:w="3384" w:type="dxa"/>
          <w:vMerge/>
        </w:tcPr>
        <w:p w14:paraId="303E0573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5663C6C5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4CCD6409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17DE55ED" w14:textId="77777777" w:rsidTr="00A23072">
      <w:trPr>
        <w:jc w:val="center"/>
      </w:trPr>
      <w:tc>
        <w:tcPr>
          <w:tcW w:w="3384" w:type="dxa"/>
          <w:vMerge/>
        </w:tcPr>
        <w:p w14:paraId="14D50683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4B679BF1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60D649E9" w14:textId="77777777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47931640" w14:textId="77777777" w:rsidR="007F5C13" w:rsidRDefault="00DD1782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9876B2F" wp14:editId="4B27C1A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9D02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3D7D8F" wp14:editId="0506B8E2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931ACF" w14:textId="77777777" w:rsidR="007F5C13" w:rsidRDefault="007F5C13">
    <w:pPr>
      <w:pStyle w:val="Encabezado"/>
    </w:pPr>
  </w:p>
  <w:p w14:paraId="6478632B" w14:textId="77777777" w:rsidR="007F5C13" w:rsidRDefault="007F5C13">
    <w:pPr>
      <w:pStyle w:val="Encabezado"/>
    </w:pPr>
  </w:p>
  <w:p w14:paraId="79815F01" w14:textId="77777777" w:rsidR="007F5C13" w:rsidRDefault="007F5C13">
    <w:pPr>
      <w:pStyle w:val="Encabezado"/>
    </w:pPr>
  </w:p>
  <w:p w14:paraId="7326A943" w14:textId="77777777" w:rsidR="007F5C13" w:rsidRDefault="007F5C13">
    <w:pPr>
      <w:pStyle w:val="Encabezado"/>
    </w:pPr>
  </w:p>
  <w:p w14:paraId="2D3871F1" w14:textId="77777777" w:rsidR="007F5C13" w:rsidRDefault="007F5C13">
    <w:pPr>
      <w:pStyle w:val="Encabezado"/>
    </w:pPr>
  </w:p>
  <w:p w14:paraId="6977F51A" w14:textId="77777777" w:rsidR="007F5C13" w:rsidRDefault="007F5C13">
    <w:pPr>
      <w:pStyle w:val="Encabezado"/>
    </w:pPr>
  </w:p>
  <w:p w14:paraId="3A02DC62" w14:textId="77777777" w:rsidR="007F5C13" w:rsidRDefault="007F5C13">
    <w:pPr>
      <w:pStyle w:val="Encabezado"/>
    </w:pPr>
  </w:p>
  <w:p w14:paraId="1ACD71B2" w14:textId="77777777" w:rsidR="007F5C13" w:rsidRDefault="007F5C13">
    <w:pPr>
      <w:pStyle w:val="Encabezado"/>
    </w:pPr>
  </w:p>
  <w:p w14:paraId="568F8830" w14:textId="77777777" w:rsidR="007F5C13" w:rsidRDefault="007F5C13">
    <w:pPr>
      <w:pStyle w:val="Encabezado"/>
    </w:pPr>
  </w:p>
  <w:p w14:paraId="5B688110" w14:textId="77777777" w:rsidR="007F5C13" w:rsidRDefault="007F5C13">
    <w:pPr>
      <w:pStyle w:val="Encabezado"/>
    </w:pPr>
  </w:p>
  <w:p w14:paraId="532C24AB" w14:textId="77777777" w:rsidR="007F5C13" w:rsidRDefault="007F5C13">
    <w:pPr>
      <w:pStyle w:val="Encabezado"/>
    </w:pPr>
  </w:p>
  <w:p w14:paraId="5F879680" w14:textId="77777777" w:rsidR="007F5C13" w:rsidRDefault="007F5C13">
    <w:pPr>
      <w:pStyle w:val="Encabezado"/>
    </w:pPr>
  </w:p>
  <w:p w14:paraId="6FA5994B" w14:textId="77777777" w:rsidR="00A23072" w:rsidRDefault="00A23072">
    <w:pPr>
      <w:pStyle w:val="Encabezado"/>
    </w:pPr>
  </w:p>
  <w:p w14:paraId="3EF6C88F" w14:textId="77777777" w:rsidR="00A23072" w:rsidRDefault="00A23072">
    <w:pPr>
      <w:pStyle w:val="Encabezado"/>
    </w:pPr>
  </w:p>
  <w:p w14:paraId="1C78E899" w14:textId="77777777" w:rsidR="00A23072" w:rsidRDefault="00A23072">
    <w:pPr>
      <w:pStyle w:val="Encabezado"/>
    </w:pPr>
  </w:p>
  <w:p w14:paraId="657FF678" w14:textId="77777777" w:rsidR="00A23072" w:rsidRDefault="00A23072">
    <w:pPr>
      <w:pStyle w:val="Encabezado"/>
    </w:pPr>
  </w:p>
  <w:p w14:paraId="791F3EF8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3EBFA715" w14:textId="77777777" w:rsidR="00A23072" w:rsidRDefault="00A23072">
    <w:pPr>
      <w:pStyle w:val="Encabezado"/>
    </w:pPr>
  </w:p>
  <w:p w14:paraId="59799530" w14:textId="77777777" w:rsidR="00A23072" w:rsidRDefault="00A23072">
    <w:pPr>
      <w:pStyle w:val="Encabezado"/>
    </w:pPr>
  </w:p>
  <w:p w14:paraId="285D33FF" w14:textId="77777777" w:rsidR="00A23072" w:rsidRDefault="00A23072" w:rsidP="00A23072">
    <w:pPr>
      <w:pStyle w:val="Encabezado"/>
      <w:jc w:val="right"/>
    </w:pPr>
  </w:p>
  <w:p w14:paraId="1AA08426" w14:textId="77777777" w:rsidR="00A23072" w:rsidRDefault="00A23072">
    <w:pPr>
      <w:pStyle w:val="Encabezado"/>
    </w:pPr>
  </w:p>
  <w:p w14:paraId="1AFA565C" w14:textId="77777777" w:rsidR="00A23072" w:rsidRDefault="00A23072">
    <w:pPr>
      <w:pStyle w:val="Encabezado"/>
    </w:pPr>
  </w:p>
  <w:p w14:paraId="10CFD5E0" w14:textId="77777777" w:rsidR="00A23072" w:rsidRDefault="00A23072">
    <w:pPr>
      <w:pStyle w:val="Encabezado"/>
    </w:pPr>
  </w:p>
  <w:p w14:paraId="104CACAC" w14:textId="77777777" w:rsidR="00A23072" w:rsidRDefault="00A23072">
    <w:pPr>
      <w:pStyle w:val="Encabezado"/>
    </w:pPr>
  </w:p>
  <w:p w14:paraId="68890219" w14:textId="77777777" w:rsidR="00A23072" w:rsidRDefault="00A23072">
    <w:pPr>
      <w:pStyle w:val="Encabezado"/>
    </w:pPr>
  </w:p>
  <w:p w14:paraId="6B225B16" w14:textId="77777777" w:rsidR="00A23072" w:rsidRDefault="00A23072">
    <w:pPr>
      <w:pStyle w:val="Encabezado"/>
    </w:pPr>
  </w:p>
  <w:p w14:paraId="200D4B50" w14:textId="77777777" w:rsidR="00A23072" w:rsidRDefault="00A23072">
    <w:pPr>
      <w:pStyle w:val="Encabezado"/>
    </w:pPr>
  </w:p>
  <w:p w14:paraId="390EFA54" w14:textId="77777777" w:rsidR="00A23072" w:rsidRDefault="00A23072">
    <w:pPr>
      <w:pStyle w:val="Encabezado"/>
    </w:pPr>
  </w:p>
  <w:p w14:paraId="0EA6402F" w14:textId="77777777" w:rsidR="00A23072" w:rsidRDefault="00A23072">
    <w:pPr>
      <w:pStyle w:val="Encabezado"/>
    </w:pPr>
  </w:p>
  <w:p w14:paraId="1AF9127C" w14:textId="77777777" w:rsidR="00A23072" w:rsidRDefault="00A23072">
    <w:pPr>
      <w:pStyle w:val="Encabezado"/>
    </w:pPr>
  </w:p>
  <w:p w14:paraId="6046D67E" w14:textId="77777777" w:rsidR="00A23072" w:rsidRDefault="00A23072">
    <w:pPr>
      <w:pStyle w:val="Encabezado"/>
    </w:pPr>
  </w:p>
  <w:p w14:paraId="189F8980" w14:textId="77777777" w:rsidR="00A23072" w:rsidRDefault="00A23072">
    <w:pPr>
      <w:pStyle w:val="Encabezado"/>
    </w:pPr>
  </w:p>
  <w:p w14:paraId="3B6AB24A" w14:textId="77777777" w:rsidR="00A23072" w:rsidRDefault="00A23072">
    <w:pPr>
      <w:pStyle w:val="Encabezado"/>
    </w:pPr>
  </w:p>
  <w:p w14:paraId="0746A2F8" w14:textId="77777777" w:rsidR="00A23072" w:rsidRDefault="00A23072">
    <w:pPr>
      <w:pStyle w:val="Encabezado"/>
    </w:pPr>
  </w:p>
  <w:p w14:paraId="3BE6AEA7" w14:textId="77777777" w:rsidR="00A23072" w:rsidRDefault="00A23072">
    <w:pPr>
      <w:pStyle w:val="Encabezado"/>
    </w:pPr>
  </w:p>
  <w:p w14:paraId="1BC71D1A" w14:textId="77777777" w:rsidR="00A23072" w:rsidRDefault="00A23072">
    <w:pPr>
      <w:pStyle w:val="Encabezado"/>
    </w:pPr>
  </w:p>
  <w:p w14:paraId="40B43F85" w14:textId="77777777" w:rsidR="00A23072" w:rsidRDefault="00A23072">
    <w:pPr>
      <w:pStyle w:val="Encabezado"/>
    </w:pPr>
  </w:p>
  <w:p w14:paraId="5DF59952" w14:textId="77777777" w:rsidR="00A23072" w:rsidRDefault="00A23072">
    <w:pPr>
      <w:pStyle w:val="Encabezado"/>
    </w:pPr>
  </w:p>
  <w:p w14:paraId="3207CDFC" w14:textId="77777777" w:rsidR="00A23072" w:rsidRDefault="00A23072">
    <w:pPr>
      <w:pStyle w:val="Encabezado"/>
    </w:pPr>
  </w:p>
  <w:p w14:paraId="7076054D" w14:textId="77777777" w:rsidR="00A23072" w:rsidRDefault="00A23072">
    <w:pPr>
      <w:pStyle w:val="Encabezado"/>
    </w:pPr>
  </w:p>
  <w:p w14:paraId="7AB6431F" w14:textId="77777777" w:rsidR="00A23072" w:rsidRDefault="00A23072">
    <w:pPr>
      <w:pStyle w:val="Encabezado"/>
    </w:pPr>
  </w:p>
  <w:p w14:paraId="3D39E8AF" w14:textId="77777777" w:rsidR="00A23072" w:rsidRDefault="00A23072">
    <w:pPr>
      <w:pStyle w:val="Encabezado"/>
    </w:pPr>
  </w:p>
  <w:p w14:paraId="71A0551E" w14:textId="77777777" w:rsidR="00A23072" w:rsidRDefault="00A23072">
    <w:pPr>
      <w:pStyle w:val="Encabezado"/>
    </w:pPr>
  </w:p>
  <w:p w14:paraId="2EEE4E0B" w14:textId="77777777" w:rsidR="00A23072" w:rsidRDefault="00A23072">
    <w:pPr>
      <w:pStyle w:val="Encabezado"/>
    </w:pPr>
  </w:p>
  <w:p w14:paraId="0734D670" w14:textId="77777777" w:rsidR="00A23072" w:rsidRDefault="00A23072">
    <w:pPr>
      <w:pStyle w:val="Encabezado"/>
    </w:pPr>
  </w:p>
  <w:p w14:paraId="11134362" w14:textId="77777777" w:rsidR="00A23072" w:rsidRDefault="00A23072">
    <w:pPr>
      <w:pStyle w:val="Encabezado"/>
    </w:pPr>
  </w:p>
  <w:p w14:paraId="2B0CBF06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9F"/>
    <w:rsid w:val="00043DBD"/>
    <w:rsid w:val="00392A43"/>
    <w:rsid w:val="004B087A"/>
    <w:rsid w:val="004B5B52"/>
    <w:rsid w:val="004E6972"/>
    <w:rsid w:val="005678D9"/>
    <w:rsid w:val="005D0634"/>
    <w:rsid w:val="005F1E71"/>
    <w:rsid w:val="005F549F"/>
    <w:rsid w:val="006256E8"/>
    <w:rsid w:val="00660FEE"/>
    <w:rsid w:val="0074197E"/>
    <w:rsid w:val="007C16CC"/>
    <w:rsid w:val="007F5C13"/>
    <w:rsid w:val="00811BAA"/>
    <w:rsid w:val="00846605"/>
    <w:rsid w:val="009009A1"/>
    <w:rsid w:val="009629CF"/>
    <w:rsid w:val="009906DA"/>
    <w:rsid w:val="00A17175"/>
    <w:rsid w:val="00A23072"/>
    <w:rsid w:val="00A52333"/>
    <w:rsid w:val="00A72F3D"/>
    <w:rsid w:val="00B70619"/>
    <w:rsid w:val="00B83B61"/>
    <w:rsid w:val="00BB597E"/>
    <w:rsid w:val="00BE1A22"/>
    <w:rsid w:val="00C228E4"/>
    <w:rsid w:val="00C72468"/>
    <w:rsid w:val="00C90C83"/>
    <w:rsid w:val="00D4028C"/>
    <w:rsid w:val="00DD1782"/>
    <w:rsid w:val="00E047F1"/>
    <w:rsid w:val="00E1272C"/>
    <w:rsid w:val="00E96993"/>
    <w:rsid w:val="00EA0B6C"/>
    <w:rsid w:val="00EC007F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29AB"/>
  <w15:chartTrackingRefBased/>
  <w15:docId w15:val="{A665D260-1DF2-43F9-846B-70A3C9F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811BA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811BA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table" w:customStyle="1" w:styleId="Estilo3">
    <w:name w:val="Estilo3"/>
    <w:basedOn w:val="Estilo2"/>
    <w:uiPriority w:val="99"/>
    <w:rsid w:val="009629CF"/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SC%20Cecim%20Formatos%20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 Cecim Formatos Vertical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3</cp:revision>
  <dcterms:created xsi:type="dcterms:W3CDTF">2020-12-22T18:54:00Z</dcterms:created>
  <dcterms:modified xsi:type="dcterms:W3CDTF">2021-01-20T01:07:00Z</dcterms:modified>
</cp:coreProperties>
</file>