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846"/>
        <w:gridCol w:w="2660"/>
        <w:gridCol w:w="2661"/>
        <w:gridCol w:w="2661"/>
      </w:tblGrid>
      <w:tr w:rsidR="007F4CEA" w:rsidRPr="005227CD" w14:paraId="1F43407D" w14:textId="77777777" w:rsidTr="00C9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7BA737" w14:textId="77777777" w:rsidR="007F4CEA" w:rsidRPr="005227CD" w:rsidRDefault="007F4CEA" w:rsidP="00C94408">
            <w:pPr>
              <w:jc w:val="center"/>
            </w:pPr>
            <w:r w:rsidRPr="005227CD">
              <w:t>Folio</w:t>
            </w:r>
          </w:p>
        </w:tc>
        <w:tc>
          <w:tcPr>
            <w:tcW w:w="2660" w:type="dxa"/>
          </w:tcPr>
          <w:p w14:paraId="39CAA1DA" w14:textId="77777777" w:rsidR="007F4CEA" w:rsidRPr="005227CD" w:rsidRDefault="007F4CEA" w:rsidP="00C9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7CD">
              <w:t>ID muestra</w:t>
            </w:r>
          </w:p>
        </w:tc>
        <w:tc>
          <w:tcPr>
            <w:tcW w:w="2661" w:type="dxa"/>
          </w:tcPr>
          <w:p w14:paraId="2DAFFCDE" w14:textId="77777777" w:rsidR="007F4CEA" w:rsidRPr="005227CD" w:rsidRDefault="007F4CEA" w:rsidP="00C9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7CD">
              <w:t>Fecha</w:t>
            </w:r>
          </w:p>
        </w:tc>
        <w:tc>
          <w:tcPr>
            <w:tcW w:w="2661" w:type="dxa"/>
          </w:tcPr>
          <w:p w14:paraId="53848DDD" w14:textId="77777777" w:rsidR="007F4CEA" w:rsidRPr="005227CD" w:rsidRDefault="007F4CEA" w:rsidP="00C9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7CD">
              <w:t xml:space="preserve">Folio de solicitud </w:t>
            </w:r>
            <w:r w:rsidRPr="005227CD">
              <w:br/>
              <w:t>de servicio</w:t>
            </w:r>
          </w:p>
        </w:tc>
      </w:tr>
    </w:tbl>
    <w:p w14:paraId="58DD07C1" w14:textId="77777777" w:rsidR="007F4CEA" w:rsidRDefault="007F4CEA" w:rsidP="007F5C13">
      <w:pPr>
        <w:sectPr w:rsidR="007F4CEA" w:rsidSect="007F4C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454" w:gutter="0"/>
          <w:pgNumType w:start="1"/>
          <w:cols w:space="708"/>
          <w:docGrid w:linePitch="360"/>
        </w:sectPr>
      </w:pPr>
    </w:p>
    <w:p w14:paraId="327F65C9" w14:textId="77777777" w:rsidR="007F4CEA" w:rsidRDefault="007F4CEA" w:rsidP="007F5C13"/>
    <w:sectPr w:rsidR="007F4CEA" w:rsidSect="007F4CEA">
      <w:headerReference w:type="default" r:id="rId13"/>
      <w:footerReference w:type="default" r:id="rId14"/>
      <w:headerReference w:type="first" r:id="rId15"/>
      <w:type w:val="continuous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8FD9E" w14:textId="77777777" w:rsidR="001E69A6" w:rsidRDefault="001E69A6" w:rsidP="00A23072">
      <w:pPr>
        <w:spacing w:after="0" w:line="240" w:lineRule="auto"/>
      </w:pPr>
      <w:r>
        <w:separator/>
      </w:r>
    </w:p>
  </w:endnote>
  <w:endnote w:type="continuationSeparator" w:id="0">
    <w:p w14:paraId="3A7D6ED4" w14:textId="77777777" w:rsidR="001E69A6" w:rsidRDefault="001E69A6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0F889" w14:textId="77777777" w:rsidR="00555BC4" w:rsidRDefault="00555B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4"/>
      <w:gridCol w:w="758"/>
      <w:gridCol w:w="5300"/>
      <w:gridCol w:w="222"/>
    </w:tblGrid>
    <w:tr w:rsidR="007F4CEA" w14:paraId="11A251E8" w14:textId="77777777" w:rsidTr="00D54D7A">
      <w:trPr>
        <w:jc w:val="center"/>
      </w:trPr>
      <w:tc>
        <w:tcPr>
          <w:tcW w:w="0" w:type="auto"/>
        </w:tcPr>
        <w:p w14:paraId="440EB63B" w14:textId="77777777" w:rsidR="007F4CEA" w:rsidRPr="001F1003" w:rsidRDefault="007F4CEA" w:rsidP="00B7061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B82338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BFF-MIE-016</w:t>
          </w:r>
        </w:p>
      </w:tc>
      <w:tc>
        <w:tcPr>
          <w:tcW w:w="0" w:type="auto"/>
        </w:tcPr>
        <w:p w14:paraId="0371D2F3" w14:textId="77777777" w:rsidR="007F4CEA" w:rsidRPr="001F1003" w:rsidRDefault="007F4CEA" w:rsidP="00B7061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40B65BC4" w14:textId="77777777" w:rsidR="007F4CEA" w:rsidRPr="001F1003" w:rsidRDefault="007F4CEA" w:rsidP="00B70619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0" w:type="auto"/>
        </w:tcPr>
        <w:p w14:paraId="2EEB3D7B" w14:textId="388D9694" w:rsidR="007F4CEA" w:rsidRPr="001F1003" w:rsidRDefault="007F4CEA" w:rsidP="00B70619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</w:p>
      </w:tc>
    </w:tr>
  </w:tbl>
  <w:p w14:paraId="1B2CE9EE" w14:textId="77777777" w:rsidR="007F4CEA" w:rsidRPr="00A23072" w:rsidRDefault="007F4CEA" w:rsidP="00A230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4CC12" w14:textId="77777777" w:rsidR="00555BC4" w:rsidRDefault="00555BC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4"/>
      <w:gridCol w:w="758"/>
      <w:gridCol w:w="5300"/>
      <w:gridCol w:w="1158"/>
    </w:tblGrid>
    <w:tr w:rsidR="00B70619" w14:paraId="356E5A8B" w14:textId="77777777" w:rsidTr="00D54D7A">
      <w:trPr>
        <w:jc w:val="center"/>
      </w:trPr>
      <w:tc>
        <w:tcPr>
          <w:tcW w:w="0" w:type="auto"/>
        </w:tcPr>
        <w:p w14:paraId="2FC41E01" w14:textId="77777777" w:rsidR="00B70619" w:rsidRPr="001F1003" w:rsidRDefault="005F549F" w:rsidP="00B7061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B82338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BFF-MIE-016</w:t>
          </w:r>
        </w:p>
      </w:tc>
      <w:tc>
        <w:tcPr>
          <w:tcW w:w="0" w:type="auto"/>
        </w:tcPr>
        <w:p w14:paraId="11BFCE87" w14:textId="77777777" w:rsidR="00B70619" w:rsidRPr="001F1003" w:rsidRDefault="00B70619" w:rsidP="00B7061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0662D36F" w14:textId="77777777" w:rsidR="00B70619" w:rsidRPr="001F1003" w:rsidRDefault="00B70619" w:rsidP="00B70619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0" w:type="auto"/>
        </w:tcPr>
        <w:p w14:paraId="1855FA41" w14:textId="77777777" w:rsidR="00B70619" w:rsidRPr="001F1003" w:rsidRDefault="00B70619" w:rsidP="00B70619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</w:tbl>
  <w:p w14:paraId="6594528C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BFB0C" w14:textId="77777777" w:rsidR="001E69A6" w:rsidRDefault="001E69A6" w:rsidP="00A23072">
      <w:pPr>
        <w:spacing w:after="0" w:line="240" w:lineRule="auto"/>
      </w:pPr>
      <w:r>
        <w:separator/>
      </w:r>
    </w:p>
  </w:footnote>
  <w:footnote w:type="continuationSeparator" w:id="0">
    <w:p w14:paraId="55D4ECFB" w14:textId="77777777" w:rsidR="001E69A6" w:rsidRDefault="001E69A6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BC183" w14:textId="77777777" w:rsidR="00555BC4" w:rsidRDefault="00555B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7F4CEA" w:rsidRPr="0059732C" w14:paraId="4F15A0DC" w14:textId="77777777" w:rsidTr="00A23072">
      <w:trPr>
        <w:jc w:val="center"/>
      </w:trPr>
      <w:tc>
        <w:tcPr>
          <w:tcW w:w="3384" w:type="dxa"/>
          <w:vMerge w:val="restart"/>
        </w:tcPr>
        <w:p w14:paraId="6485C7FB" w14:textId="77777777" w:rsidR="007F4CEA" w:rsidRPr="0059732C" w:rsidRDefault="007F4CEA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E30C5BF" wp14:editId="501EFE16">
                <wp:extent cx="1440000" cy="853955"/>
                <wp:effectExtent l="0" t="0" r="8255" b="3810"/>
                <wp:docPr id="3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7B55C29E" w14:textId="77777777" w:rsidR="007F4CEA" w:rsidRPr="0059732C" w:rsidRDefault="007F4CEA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241830D2" w14:textId="62A3820F" w:rsidR="007F4CEA" w:rsidRPr="00042D76" w:rsidRDefault="00555BC4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color w:val="808080" w:themeColor="background1" w:themeShade="80"/>
              <w:sz w:val="22"/>
              <w:szCs w:val="32"/>
            </w:rPr>
            <w:t>Bitácora</w:t>
          </w:r>
          <w:r w:rsidR="007F4CEA">
            <w:rPr>
              <w:b/>
              <w:bCs/>
              <w:color w:val="808080" w:themeColor="background1" w:themeShade="80"/>
              <w:sz w:val="22"/>
              <w:szCs w:val="32"/>
            </w:rPr>
            <w:t xml:space="preserve">: </w:t>
          </w:r>
          <w:r w:rsidR="007F4CEA" w:rsidRPr="00B82338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 xml:space="preserve">Lista </w:t>
          </w:r>
          <w:r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f</w:t>
          </w:r>
          <w:r w:rsidR="007F4CEA" w:rsidRPr="00B82338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olios formatos DSC</w:t>
          </w:r>
        </w:p>
      </w:tc>
    </w:tr>
    <w:tr w:rsidR="007F4CEA" w:rsidRPr="0059732C" w14:paraId="5FDD8ACE" w14:textId="77777777" w:rsidTr="00A23072">
      <w:trPr>
        <w:jc w:val="center"/>
      </w:trPr>
      <w:tc>
        <w:tcPr>
          <w:tcW w:w="3384" w:type="dxa"/>
          <w:vMerge/>
        </w:tcPr>
        <w:p w14:paraId="0BC8F716" w14:textId="77777777" w:rsidR="007F4CEA" w:rsidRPr="0059732C" w:rsidRDefault="007F4CEA" w:rsidP="00A23072">
          <w:pPr>
            <w:pStyle w:val="Encabezado"/>
          </w:pPr>
        </w:p>
      </w:tc>
      <w:tc>
        <w:tcPr>
          <w:tcW w:w="573" w:type="dxa"/>
        </w:tcPr>
        <w:p w14:paraId="37BBAE55" w14:textId="77777777" w:rsidR="007F4CEA" w:rsidRPr="0059732C" w:rsidRDefault="007F4CEA" w:rsidP="00A23072">
          <w:pPr>
            <w:pStyle w:val="Encabezado"/>
          </w:pPr>
        </w:p>
      </w:tc>
      <w:tc>
        <w:tcPr>
          <w:tcW w:w="6533" w:type="dxa"/>
          <w:vMerge/>
        </w:tcPr>
        <w:p w14:paraId="361BB438" w14:textId="77777777" w:rsidR="007F4CEA" w:rsidRPr="0059732C" w:rsidRDefault="007F4CEA" w:rsidP="00A23072">
          <w:pPr>
            <w:pStyle w:val="Encabezado"/>
          </w:pPr>
        </w:p>
      </w:tc>
    </w:tr>
    <w:tr w:rsidR="007F4CEA" w:rsidRPr="0059732C" w14:paraId="41E024F1" w14:textId="77777777" w:rsidTr="00A23072">
      <w:trPr>
        <w:trHeight w:val="82"/>
        <w:jc w:val="center"/>
      </w:trPr>
      <w:tc>
        <w:tcPr>
          <w:tcW w:w="3384" w:type="dxa"/>
          <w:vMerge/>
        </w:tcPr>
        <w:p w14:paraId="5122DF18" w14:textId="77777777" w:rsidR="007F4CEA" w:rsidRPr="0059732C" w:rsidRDefault="007F4CEA" w:rsidP="00A23072">
          <w:pPr>
            <w:pStyle w:val="Encabezado"/>
          </w:pPr>
        </w:p>
      </w:tc>
      <w:tc>
        <w:tcPr>
          <w:tcW w:w="573" w:type="dxa"/>
        </w:tcPr>
        <w:p w14:paraId="41D588E4" w14:textId="77777777" w:rsidR="007F4CEA" w:rsidRPr="0059732C" w:rsidRDefault="007F4CEA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37F15F41" w14:textId="77777777" w:rsidR="007F4CEA" w:rsidRPr="0059732C" w:rsidRDefault="007F4CEA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7F4CEA" w:rsidRPr="0059732C" w14:paraId="1B645B10" w14:textId="77777777" w:rsidTr="00A23072">
      <w:trPr>
        <w:jc w:val="center"/>
      </w:trPr>
      <w:tc>
        <w:tcPr>
          <w:tcW w:w="3384" w:type="dxa"/>
          <w:vMerge/>
        </w:tcPr>
        <w:p w14:paraId="4EF613B5" w14:textId="77777777" w:rsidR="007F4CEA" w:rsidRPr="0059732C" w:rsidRDefault="007F4CEA" w:rsidP="00A23072">
          <w:pPr>
            <w:pStyle w:val="Encabezado"/>
          </w:pPr>
        </w:p>
      </w:tc>
      <w:tc>
        <w:tcPr>
          <w:tcW w:w="573" w:type="dxa"/>
        </w:tcPr>
        <w:p w14:paraId="515EDEA5" w14:textId="77777777" w:rsidR="007F4CEA" w:rsidRPr="0059732C" w:rsidRDefault="007F4CEA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F903C41" w14:textId="77777777" w:rsidR="007F4CEA" w:rsidRPr="0059732C" w:rsidRDefault="007F4CEA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7406394B" w14:textId="77777777" w:rsidR="007F4CEA" w:rsidRDefault="007F4CEA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00679B1" wp14:editId="2377642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FEDA7" w14:textId="77777777" w:rsidR="007F4CEA" w:rsidRDefault="007F4CE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648FDE3" wp14:editId="2940B446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5" name="Imagen 5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3CE161" w14:textId="77777777" w:rsidR="007F4CEA" w:rsidRDefault="007F4CEA">
    <w:pPr>
      <w:pStyle w:val="Encabezado"/>
    </w:pPr>
  </w:p>
  <w:p w14:paraId="529F2B8B" w14:textId="77777777" w:rsidR="007F4CEA" w:rsidRDefault="007F4CEA">
    <w:pPr>
      <w:pStyle w:val="Encabezado"/>
    </w:pPr>
  </w:p>
  <w:p w14:paraId="3F5648B1" w14:textId="77777777" w:rsidR="007F4CEA" w:rsidRDefault="007F4CEA">
    <w:pPr>
      <w:pStyle w:val="Encabezado"/>
    </w:pPr>
  </w:p>
  <w:p w14:paraId="6C2F75EE" w14:textId="77777777" w:rsidR="007F4CEA" w:rsidRDefault="007F4CEA">
    <w:pPr>
      <w:pStyle w:val="Encabezado"/>
    </w:pPr>
  </w:p>
  <w:p w14:paraId="73CC1E2C" w14:textId="77777777" w:rsidR="007F4CEA" w:rsidRDefault="007F4CEA">
    <w:pPr>
      <w:pStyle w:val="Encabezado"/>
    </w:pPr>
  </w:p>
  <w:p w14:paraId="78AE81C8" w14:textId="77777777" w:rsidR="007F4CEA" w:rsidRDefault="007F4CEA">
    <w:pPr>
      <w:pStyle w:val="Encabezado"/>
    </w:pPr>
  </w:p>
  <w:p w14:paraId="59B5C2FA" w14:textId="77777777" w:rsidR="007F4CEA" w:rsidRDefault="007F4CEA">
    <w:pPr>
      <w:pStyle w:val="Encabezado"/>
    </w:pPr>
  </w:p>
  <w:p w14:paraId="2D05CB43" w14:textId="77777777" w:rsidR="007F4CEA" w:rsidRDefault="007F4CEA">
    <w:pPr>
      <w:pStyle w:val="Encabezado"/>
    </w:pPr>
  </w:p>
  <w:p w14:paraId="52538608" w14:textId="77777777" w:rsidR="007F4CEA" w:rsidRDefault="007F4CEA">
    <w:pPr>
      <w:pStyle w:val="Encabezado"/>
    </w:pPr>
  </w:p>
  <w:p w14:paraId="6949BFB0" w14:textId="77777777" w:rsidR="007F4CEA" w:rsidRDefault="007F4CEA">
    <w:pPr>
      <w:pStyle w:val="Encabezado"/>
    </w:pPr>
  </w:p>
  <w:p w14:paraId="4D4BBA86" w14:textId="77777777" w:rsidR="007F4CEA" w:rsidRDefault="007F4CEA">
    <w:pPr>
      <w:pStyle w:val="Encabezado"/>
    </w:pPr>
  </w:p>
  <w:p w14:paraId="6D3F7C9F" w14:textId="77777777" w:rsidR="007F4CEA" w:rsidRDefault="007F4CEA">
    <w:pPr>
      <w:pStyle w:val="Encabezado"/>
    </w:pPr>
  </w:p>
  <w:p w14:paraId="379CC6B7" w14:textId="77777777" w:rsidR="007F4CEA" w:rsidRDefault="007F4CEA">
    <w:pPr>
      <w:pStyle w:val="Encabezado"/>
    </w:pPr>
  </w:p>
  <w:p w14:paraId="14802423" w14:textId="77777777" w:rsidR="007F4CEA" w:rsidRDefault="007F4CEA">
    <w:pPr>
      <w:pStyle w:val="Encabezado"/>
    </w:pPr>
  </w:p>
  <w:p w14:paraId="12F71B66" w14:textId="77777777" w:rsidR="007F4CEA" w:rsidRDefault="007F4CEA">
    <w:pPr>
      <w:pStyle w:val="Encabezado"/>
    </w:pPr>
  </w:p>
  <w:p w14:paraId="2CE2D2E0" w14:textId="77777777" w:rsidR="007F4CEA" w:rsidRDefault="007F4CEA">
    <w:pPr>
      <w:pStyle w:val="Encabezado"/>
    </w:pPr>
  </w:p>
  <w:p w14:paraId="14C0A568" w14:textId="77777777" w:rsidR="007F4CEA" w:rsidRDefault="007F4CEA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3D964BF1" w14:textId="77777777" w:rsidR="007F4CEA" w:rsidRDefault="007F4CEA">
    <w:pPr>
      <w:pStyle w:val="Encabezado"/>
    </w:pPr>
  </w:p>
  <w:p w14:paraId="49EC2921" w14:textId="77777777" w:rsidR="007F4CEA" w:rsidRDefault="007F4CEA">
    <w:pPr>
      <w:pStyle w:val="Encabezado"/>
    </w:pPr>
  </w:p>
  <w:p w14:paraId="03F2A2E5" w14:textId="77777777" w:rsidR="007F4CEA" w:rsidRDefault="007F4CEA" w:rsidP="00A23072">
    <w:pPr>
      <w:pStyle w:val="Encabezado"/>
      <w:jc w:val="right"/>
    </w:pPr>
  </w:p>
  <w:p w14:paraId="0E5FDEBF" w14:textId="77777777" w:rsidR="007F4CEA" w:rsidRDefault="007F4CEA">
    <w:pPr>
      <w:pStyle w:val="Encabezado"/>
    </w:pPr>
  </w:p>
  <w:p w14:paraId="0EF0F7AB" w14:textId="77777777" w:rsidR="007F4CEA" w:rsidRDefault="007F4CEA">
    <w:pPr>
      <w:pStyle w:val="Encabezado"/>
    </w:pPr>
  </w:p>
  <w:p w14:paraId="4D5A0A07" w14:textId="77777777" w:rsidR="007F4CEA" w:rsidRDefault="007F4CEA">
    <w:pPr>
      <w:pStyle w:val="Encabezado"/>
    </w:pPr>
  </w:p>
  <w:p w14:paraId="123F7D25" w14:textId="77777777" w:rsidR="007F4CEA" w:rsidRDefault="007F4CEA">
    <w:pPr>
      <w:pStyle w:val="Encabezado"/>
    </w:pPr>
  </w:p>
  <w:p w14:paraId="28B0BCAD" w14:textId="77777777" w:rsidR="007F4CEA" w:rsidRDefault="007F4CEA">
    <w:pPr>
      <w:pStyle w:val="Encabezado"/>
    </w:pPr>
  </w:p>
  <w:p w14:paraId="1F42F039" w14:textId="77777777" w:rsidR="007F4CEA" w:rsidRDefault="007F4CEA">
    <w:pPr>
      <w:pStyle w:val="Encabezado"/>
    </w:pPr>
  </w:p>
  <w:p w14:paraId="66067719" w14:textId="77777777" w:rsidR="007F4CEA" w:rsidRDefault="007F4CEA">
    <w:pPr>
      <w:pStyle w:val="Encabezado"/>
    </w:pPr>
  </w:p>
  <w:p w14:paraId="2113E35C" w14:textId="77777777" w:rsidR="007F4CEA" w:rsidRDefault="007F4CEA">
    <w:pPr>
      <w:pStyle w:val="Encabezado"/>
    </w:pPr>
  </w:p>
  <w:p w14:paraId="1305FBC5" w14:textId="77777777" w:rsidR="007F4CEA" w:rsidRDefault="007F4CEA">
    <w:pPr>
      <w:pStyle w:val="Encabezado"/>
    </w:pPr>
  </w:p>
  <w:p w14:paraId="679862A5" w14:textId="77777777" w:rsidR="007F4CEA" w:rsidRDefault="007F4CEA">
    <w:pPr>
      <w:pStyle w:val="Encabezado"/>
    </w:pPr>
  </w:p>
  <w:p w14:paraId="5C0D48FA" w14:textId="77777777" w:rsidR="007F4CEA" w:rsidRDefault="007F4CEA">
    <w:pPr>
      <w:pStyle w:val="Encabezado"/>
    </w:pPr>
  </w:p>
  <w:p w14:paraId="04B59463" w14:textId="77777777" w:rsidR="007F4CEA" w:rsidRDefault="007F4CEA">
    <w:pPr>
      <w:pStyle w:val="Encabezado"/>
    </w:pPr>
  </w:p>
  <w:p w14:paraId="450A4D37" w14:textId="77777777" w:rsidR="007F4CEA" w:rsidRDefault="007F4CEA">
    <w:pPr>
      <w:pStyle w:val="Encabezado"/>
    </w:pPr>
  </w:p>
  <w:p w14:paraId="37411A1D" w14:textId="77777777" w:rsidR="007F4CEA" w:rsidRDefault="007F4CEA">
    <w:pPr>
      <w:pStyle w:val="Encabezado"/>
    </w:pPr>
  </w:p>
  <w:p w14:paraId="579389EC" w14:textId="77777777" w:rsidR="007F4CEA" w:rsidRDefault="007F4CEA">
    <w:pPr>
      <w:pStyle w:val="Encabezado"/>
    </w:pPr>
  </w:p>
  <w:p w14:paraId="521F1633" w14:textId="77777777" w:rsidR="007F4CEA" w:rsidRDefault="007F4CEA">
    <w:pPr>
      <w:pStyle w:val="Encabezado"/>
    </w:pPr>
  </w:p>
  <w:p w14:paraId="0DA378D9" w14:textId="77777777" w:rsidR="007F4CEA" w:rsidRDefault="007F4CEA">
    <w:pPr>
      <w:pStyle w:val="Encabezado"/>
    </w:pPr>
  </w:p>
  <w:p w14:paraId="535FD9E6" w14:textId="77777777" w:rsidR="007F4CEA" w:rsidRDefault="007F4CEA">
    <w:pPr>
      <w:pStyle w:val="Encabezado"/>
    </w:pPr>
  </w:p>
  <w:p w14:paraId="1F3727D2" w14:textId="77777777" w:rsidR="007F4CEA" w:rsidRDefault="007F4CEA">
    <w:pPr>
      <w:pStyle w:val="Encabezado"/>
    </w:pPr>
  </w:p>
  <w:p w14:paraId="21FF5FE9" w14:textId="77777777" w:rsidR="007F4CEA" w:rsidRDefault="007F4CEA">
    <w:pPr>
      <w:pStyle w:val="Encabezado"/>
    </w:pPr>
  </w:p>
  <w:p w14:paraId="5D0F1F19" w14:textId="77777777" w:rsidR="007F4CEA" w:rsidRDefault="007F4CEA">
    <w:pPr>
      <w:pStyle w:val="Encabezado"/>
    </w:pPr>
  </w:p>
  <w:p w14:paraId="2828D76D" w14:textId="77777777" w:rsidR="007F4CEA" w:rsidRDefault="007F4CEA">
    <w:pPr>
      <w:pStyle w:val="Encabezado"/>
    </w:pPr>
  </w:p>
  <w:p w14:paraId="41DD462A" w14:textId="77777777" w:rsidR="007F4CEA" w:rsidRDefault="007F4CEA">
    <w:pPr>
      <w:pStyle w:val="Encabezado"/>
    </w:pPr>
  </w:p>
  <w:p w14:paraId="60D9A3BB" w14:textId="77777777" w:rsidR="007F4CEA" w:rsidRDefault="007F4CEA">
    <w:pPr>
      <w:pStyle w:val="Encabezado"/>
    </w:pPr>
  </w:p>
  <w:p w14:paraId="186B1B0C" w14:textId="77777777" w:rsidR="007F4CEA" w:rsidRDefault="007F4CEA">
    <w:pPr>
      <w:pStyle w:val="Encabezado"/>
    </w:pPr>
  </w:p>
  <w:p w14:paraId="5FF9543A" w14:textId="77777777" w:rsidR="007F4CEA" w:rsidRDefault="007F4CEA">
    <w:pPr>
      <w:pStyle w:val="Encabezado"/>
    </w:pPr>
  </w:p>
  <w:p w14:paraId="7B213019" w14:textId="77777777" w:rsidR="007F4CEA" w:rsidRDefault="007F4CE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3989F68B" w14:textId="77777777" w:rsidTr="00A23072">
      <w:trPr>
        <w:jc w:val="center"/>
      </w:trPr>
      <w:tc>
        <w:tcPr>
          <w:tcW w:w="3384" w:type="dxa"/>
          <w:vMerge w:val="restart"/>
        </w:tcPr>
        <w:p w14:paraId="6B7B8474" w14:textId="77777777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3250ADDC" wp14:editId="5C2A8EE3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7C9537D8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038C5448" w14:textId="77777777" w:rsidR="00A23072" w:rsidRPr="00042D76" w:rsidRDefault="00A23072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color w:val="808080" w:themeColor="background1" w:themeShade="80"/>
              <w:sz w:val="22"/>
              <w:szCs w:val="32"/>
            </w:rPr>
            <w:t xml:space="preserve">Formato: </w:t>
          </w:r>
          <w:r w:rsidR="005F549F" w:rsidRPr="00B82338">
            <w:rPr>
              <w:b/>
              <w:bCs/>
              <w:noProof/>
              <w:color w:val="808080" w:themeColor="background1" w:themeShade="80"/>
              <w:sz w:val="22"/>
              <w:szCs w:val="32"/>
            </w:rPr>
            <w:t>Lista Folios formatos DSC</w:t>
          </w:r>
        </w:p>
      </w:tc>
    </w:tr>
    <w:tr w:rsidR="00A23072" w:rsidRPr="0059732C" w14:paraId="00EE2F38" w14:textId="77777777" w:rsidTr="00A23072">
      <w:trPr>
        <w:jc w:val="center"/>
      </w:trPr>
      <w:tc>
        <w:tcPr>
          <w:tcW w:w="3384" w:type="dxa"/>
          <w:vMerge/>
        </w:tcPr>
        <w:p w14:paraId="7CC408A9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78D3741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4F8D75D4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72F1B058" w14:textId="77777777" w:rsidTr="00A23072">
      <w:trPr>
        <w:trHeight w:val="82"/>
        <w:jc w:val="center"/>
      </w:trPr>
      <w:tc>
        <w:tcPr>
          <w:tcW w:w="3384" w:type="dxa"/>
          <w:vMerge/>
        </w:tcPr>
        <w:p w14:paraId="4C962BB8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38180A69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0D5437E9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4E529665" w14:textId="77777777" w:rsidTr="00A23072">
      <w:trPr>
        <w:jc w:val="center"/>
      </w:trPr>
      <w:tc>
        <w:tcPr>
          <w:tcW w:w="3384" w:type="dxa"/>
          <w:vMerge/>
        </w:tcPr>
        <w:p w14:paraId="3D0723D8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55F6E351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7B7B900F" w14:textId="77777777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51607FC6" w14:textId="77777777" w:rsidR="007F5C13" w:rsidRDefault="00DD1782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7B87C9E" wp14:editId="2B91B7A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9283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03F5DFC" wp14:editId="6A0537A1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2" name="Imagen 2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5EA7F8" w14:textId="77777777" w:rsidR="007F5C13" w:rsidRDefault="007F5C13">
    <w:pPr>
      <w:pStyle w:val="Encabezado"/>
    </w:pPr>
  </w:p>
  <w:p w14:paraId="435EC304" w14:textId="77777777" w:rsidR="007F5C13" w:rsidRDefault="007F5C13">
    <w:pPr>
      <w:pStyle w:val="Encabezado"/>
    </w:pPr>
  </w:p>
  <w:p w14:paraId="256C35D7" w14:textId="77777777" w:rsidR="007F5C13" w:rsidRDefault="007F5C13">
    <w:pPr>
      <w:pStyle w:val="Encabezado"/>
    </w:pPr>
  </w:p>
  <w:p w14:paraId="435A3439" w14:textId="77777777" w:rsidR="007F5C13" w:rsidRDefault="007F5C13">
    <w:pPr>
      <w:pStyle w:val="Encabezado"/>
    </w:pPr>
  </w:p>
  <w:p w14:paraId="7692549B" w14:textId="77777777" w:rsidR="007F5C13" w:rsidRDefault="007F5C13">
    <w:pPr>
      <w:pStyle w:val="Encabezado"/>
    </w:pPr>
  </w:p>
  <w:p w14:paraId="66C4BFB5" w14:textId="77777777" w:rsidR="007F5C13" w:rsidRDefault="007F5C13">
    <w:pPr>
      <w:pStyle w:val="Encabezado"/>
    </w:pPr>
  </w:p>
  <w:p w14:paraId="24FB7745" w14:textId="77777777" w:rsidR="007F5C13" w:rsidRDefault="007F5C13">
    <w:pPr>
      <w:pStyle w:val="Encabezado"/>
    </w:pPr>
  </w:p>
  <w:p w14:paraId="5E1B56D9" w14:textId="77777777" w:rsidR="007F5C13" w:rsidRDefault="007F5C13">
    <w:pPr>
      <w:pStyle w:val="Encabezado"/>
    </w:pPr>
  </w:p>
  <w:p w14:paraId="59DFB94B" w14:textId="77777777" w:rsidR="007F5C13" w:rsidRDefault="007F5C13">
    <w:pPr>
      <w:pStyle w:val="Encabezado"/>
    </w:pPr>
  </w:p>
  <w:p w14:paraId="76D452C0" w14:textId="77777777" w:rsidR="007F5C13" w:rsidRDefault="007F5C13">
    <w:pPr>
      <w:pStyle w:val="Encabezado"/>
    </w:pPr>
  </w:p>
  <w:p w14:paraId="4A778E27" w14:textId="77777777" w:rsidR="007F5C13" w:rsidRDefault="007F5C13">
    <w:pPr>
      <w:pStyle w:val="Encabezado"/>
    </w:pPr>
  </w:p>
  <w:p w14:paraId="6795587D" w14:textId="77777777" w:rsidR="007F5C13" w:rsidRDefault="007F5C13">
    <w:pPr>
      <w:pStyle w:val="Encabezado"/>
    </w:pPr>
  </w:p>
  <w:p w14:paraId="6770A9F2" w14:textId="77777777" w:rsidR="00A23072" w:rsidRDefault="00A23072">
    <w:pPr>
      <w:pStyle w:val="Encabezado"/>
    </w:pPr>
  </w:p>
  <w:p w14:paraId="68349063" w14:textId="77777777" w:rsidR="00A23072" w:rsidRDefault="00A23072">
    <w:pPr>
      <w:pStyle w:val="Encabezado"/>
    </w:pPr>
  </w:p>
  <w:p w14:paraId="4394203F" w14:textId="77777777" w:rsidR="00A23072" w:rsidRDefault="00A23072">
    <w:pPr>
      <w:pStyle w:val="Encabezado"/>
    </w:pPr>
  </w:p>
  <w:p w14:paraId="24A5FB83" w14:textId="77777777" w:rsidR="00A23072" w:rsidRDefault="00A23072">
    <w:pPr>
      <w:pStyle w:val="Encabezado"/>
    </w:pPr>
  </w:p>
  <w:p w14:paraId="0EAE9647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5AC7D26C" w14:textId="77777777" w:rsidR="00A23072" w:rsidRDefault="00A23072">
    <w:pPr>
      <w:pStyle w:val="Encabezado"/>
    </w:pPr>
  </w:p>
  <w:p w14:paraId="3EE04EA7" w14:textId="77777777" w:rsidR="00A23072" w:rsidRDefault="00A23072">
    <w:pPr>
      <w:pStyle w:val="Encabezado"/>
    </w:pPr>
  </w:p>
  <w:p w14:paraId="3E363934" w14:textId="77777777" w:rsidR="00A23072" w:rsidRDefault="00A23072" w:rsidP="00A23072">
    <w:pPr>
      <w:pStyle w:val="Encabezado"/>
      <w:jc w:val="right"/>
    </w:pPr>
  </w:p>
  <w:p w14:paraId="413D663E" w14:textId="77777777" w:rsidR="00A23072" w:rsidRDefault="00A23072">
    <w:pPr>
      <w:pStyle w:val="Encabezado"/>
    </w:pPr>
  </w:p>
  <w:p w14:paraId="6B883701" w14:textId="77777777" w:rsidR="00A23072" w:rsidRDefault="00A23072">
    <w:pPr>
      <w:pStyle w:val="Encabezado"/>
    </w:pPr>
  </w:p>
  <w:p w14:paraId="63B32370" w14:textId="77777777" w:rsidR="00A23072" w:rsidRDefault="00A23072">
    <w:pPr>
      <w:pStyle w:val="Encabezado"/>
    </w:pPr>
  </w:p>
  <w:p w14:paraId="6A63661D" w14:textId="77777777" w:rsidR="00A23072" w:rsidRDefault="00A23072">
    <w:pPr>
      <w:pStyle w:val="Encabezado"/>
    </w:pPr>
  </w:p>
  <w:p w14:paraId="02514BFE" w14:textId="77777777" w:rsidR="00A23072" w:rsidRDefault="00A23072">
    <w:pPr>
      <w:pStyle w:val="Encabezado"/>
    </w:pPr>
  </w:p>
  <w:p w14:paraId="03DD0081" w14:textId="77777777" w:rsidR="00A23072" w:rsidRDefault="00A23072">
    <w:pPr>
      <w:pStyle w:val="Encabezado"/>
    </w:pPr>
  </w:p>
  <w:p w14:paraId="5069154E" w14:textId="77777777" w:rsidR="00A23072" w:rsidRDefault="00A23072">
    <w:pPr>
      <w:pStyle w:val="Encabezado"/>
    </w:pPr>
  </w:p>
  <w:p w14:paraId="6A6323E5" w14:textId="77777777" w:rsidR="00A23072" w:rsidRDefault="00A23072">
    <w:pPr>
      <w:pStyle w:val="Encabezado"/>
    </w:pPr>
  </w:p>
  <w:p w14:paraId="7864FF8D" w14:textId="77777777" w:rsidR="00A23072" w:rsidRDefault="00A23072">
    <w:pPr>
      <w:pStyle w:val="Encabezado"/>
    </w:pPr>
  </w:p>
  <w:p w14:paraId="55ACAB9F" w14:textId="77777777" w:rsidR="00A23072" w:rsidRDefault="00A23072">
    <w:pPr>
      <w:pStyle w:val="Encabezado"/>
    </w:pPr>
  </w:p>
  <w:p w14:paraId="5C40E613" w14:textId="77777777" w:rsidR="00A23072" w:rsidRDefault="00A23072">
    <w:pPr>
      <w:pStyle w:val="Encabezado"/>
    </w:pPr>
  </w:p>
  <w:p w14:paraId="40C755A6" w14:textId="77777777" w:rsidR="00A23072" w:rsidRDefault="00A23072">
    <w:pPr>
      <w:pStyle w:val="Encabezado"/>
    </w:pPr>
  </w:p>
  <w:p w14:paraId="3A2D869D" w14:textId="77777777" w:rsidR="00A23072" w:rsidRDefault="00A23072">
    <w:pPr>
      <w:pStyle w:val="Encabezado"/>
    </w:pPr>
  </w:p>
  <w:p w14:paraId="7F920F8C" w14:textId="77777777" w:rsidR="00A23072" w:rsidRDefault="00A23072">
    <w:pPr>
      <w:pStyle w:val="Encabezado"/>
    </w:pPr>
  </w:p>
  <w:p w14:paraId="216B57E3" w14:textId="77777777" w:rsidR="00A23072" w:rsidRDefault="00A23072">
    <w:pPr>
      <w:pStyle w:val="Encabezado"/>
    </w:pPr>
  </w:p>
  <w:p w14:paraId="2E1753D7" w14:textId="77777777" w:rsidR="00A23072" w:rsidRDefault="00A23072">
    <w:pPr>
      <w:pStyle w:val="Encabezado"/>
    </w:pPr>
  </w:p>
  <w:p w14:paraId="4FF837AC" w14:textId="77777777" w:rsidR="00A23072" w:rsidRDefault="00A23072">
    <w:pPr>
      <w:pStyle w:val="Encabezado"/>
    </w:pPr>
  </w:p>
  <w:p w14:paraId="007C8FCA" w14:textId="77777777" w:rsidR="00A23072" w:rsidRDefault="00A23072">
    <w:pPr>
      <w:pStyle w:val="Encabezado"/>
    </w:pPr>
  </w:p>
  <w:p w14:paraId="45A4E4BE" w14:textId="77777777" w:rsidR="00A23072" w:rsidRDefault="00A23072">
    <w:pPr>
      <w:pStyle w:val="Encabezado"/>
    </w:pPr>
  </w:p>
  <w:p w14:paraId="61E814E1" w14:textId="77777777" w:rsidR="00A23072" w:rsidRDefault="00A23072">
    <w:pPr>
      <w:pStyle w:val="Encabezado"/>
    </w:pPr>
  </w:p>
  <w:p w14:paraId="1F75E876" w14:textId="77777777" w:rsidR="00A23072" w:rsidRDefault="00A23072">
    <w:pPr>
      <w:pStyle w:val="Encabezado"/>
    </w:pPr>
  </w:p>
  <w:p w14:paraId="0963BFDA" w14:textId="77777777" w:rsidR="00A23072" w:rsidRDefault="00A23072">
    <w:pPr>
      <w:pStyle w:val="Encabezado"/>
    </w:pPr>
  </w:p>
  <w:p w14:paraId="52C3BE86" w14:textId="77777777" w:rsidR="00A23072" w:rsidRDefault="00A23072">
    <w:pPr>
      <w:pStyle w:val="Encabezado"/>
    </w:pPr>
  </w:p>
  <w:p w14:paraId="3A70FA97" w14:textId="77777777" w:rsidR="00A23072" w:rsidRDefault="00A23072">
    <w:pPr>
      <w:pStyle w:val="Encabezado"/>
    </w:pPr>
  </w:p>
  <w:p w14:paraId="1B4A3984" w14:textId="77777777" w:rsidR="00A23072" w:rsidRDefault="00A23072">
    <w:pPr>
      <w:pStyle w:val="Encabezado"/>
    </w:pPr>
  </w:p>
  <w:p w14:paraId="098D3B72" w14:textId="77777777" w:rsidR="00A23072" w:rsidRDefault="00A23072">
    <w:pPr>
      <w:pStyle w:val="Encabezado"/>
    </w:pPr>
  </w:p>
  <w:p w14:paraId="0A2E4AA0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9F"/>
    <w:rsid w:val="00043DBD"/>
    <w:rsid w:val="001A5099"/>
    <w:rsid w:val="001E69A6"/>
    <w:rsid w:val="002A40B6"/>
    <w:rsid w:val="00392A43"/>
    <w:rsid w:val="004B087A"/>
    <w:rsid w:val="004B5B52"/>
    <w:rsid w:val="004E6972"/>
    <w:rsid w:val="00555BC4"/>
    <w:rsid w:val="005D0634"/>
    <w:rsid w:val="005F1E71"/>
    <w:rsid w:val="005F549F"/>
    <w:rsid w:val="00660FEE"/>
    <w:rsid w:val="00683559"/>
    <w:rsid w:val="0074197E"/>
    <w:rsid w:val="007F4CEA"/>
    <w:rsid w:val="007F5C13"/>
    <w:rsid w:val="00811BAA"/>
    <w:rsid w:val="00846605"/>
    <w:rsid w:val="009009A1"/>
    <w:rsid w:val="009629CF"/>
    <w:rsid w:val="009906DA"/>
    <w:rsid w:val="00A17175"/>
    <w:rsid w:val="00A23072"/>
    <w:rsid w:val="00A52333"/>
    <w:rsid w:val="00A72F3D"/>
    <w:rsid w:val="00B70619"/>
    <w:rsid w:val="00B83B61"/>
    <w:rsid w:val="00BB597E"/>
    <w:rsid w:val="00C228E4"/>
    <w:rsid w:val="00C72468"/>
    <w:rsid w:val="00D4028C"/>
    <w:rsid w:val="00DD1782"/>
    <w:rsid w:val="00E047F1"/>
    <w:rsid w:val="00E1272C"/>
    <w:rsid w:val="00E96993"/>
    <w:rsid w:val="00EA0B6C"/>
    <w:rsid w:val="00F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3EBD5"/>
  <w15:chartTrackingRefBased/>
  <w15:docId w15:val="{A665D260-1DF2-43F9-846B-70A3C9F0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811BA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811BA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table" w:customStyle="1" w:styleId="Estilo3">
    <w:name w:val="Estilo3"/>
    <w:basedOn w:val="Estilo2"/>
    <w:uiPriority w:val="99"/>
    <w:rsid w:val="009629CF"/>
    <w:tblPr/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Documents\Plantillas%20personalizadas%20de%20Office\SC%20Cecim%20Formatos%20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 Cecim Formatos Vertical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Desarrollo</cp:lastModifiedBy>
  <cp:revision>3</cp:revision>
  <dcterms:created xsi:type="dcterms:W3CDTF">2020-12-22T18:54:00Z</dcterms:created>
  <dcterms:modified xsi:type="dcterms:W3CDTF">2021-01-24T23:42:00Z</dcterms:modified>
</cp:coreProperties>
</file>