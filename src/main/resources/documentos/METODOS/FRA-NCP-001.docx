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C52CF6" w:rsidRPr="007230CC" w14:paraId="44C3CF65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027189D5" w14:textId="77777777" w:rsidR="00C52CF6" w:rsidRPr="007230CC" w:rsidRDefault="00C52CF6" w:rsidP="00E30252">
            <w:pPr>
              <w:jc w:val="left"/>
              <w:rPr>
                <w:szCs w:val="16"/>
              </w:rPr>
            </w:pPr>
            <w:bookmarkStart w:id="0" w:name="_Hlk38454252"/>
            <w:bookmarkStart w:id="1" w:name="_Hlk38466111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58C169D9" w14:textId="77777777" w:rsidR="00C52CF6" w:rsidRPr="007230CC" w:rsidRDefault="00C52CF6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F068FE4" w14:textId="77777777" w:rsidR="00C52CF6" w:rsidRPr="003A39A6" w:rsidRDefault="00C52CF6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09CAD115" w14:textId="27B19656" w:rsidR="00C52CF6" w:rsidRPr="003A39A6" w:rsidRDefault="00C52CF6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C52CF6" w:rsidRPr="007230CC" w14:paraId="5EF89866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26F83B72" w14:textId="77777777" w:rsidR="00C52CF6" w:rsidRPr="007230CC" w:rsidRDefault="00C52CF6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1C0D5185" w14:textId="77777777" w:rsidR="00C52CF6" w:rsidRPr="007230CC" w:rsidRDefault="00C52CF6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45FD0B45" w14:textId="77777777" w:rsidR="00C52CF6" w:rsidRPr="003A39A6" w:rsidRDefault="00C52CF6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17A63980" w14:textId="62E13503" w:rsidR="00C52CF6" w:rsidRPr="003A39A6" w:rsidRDefault="00C52CF6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01FB640A" w14:textId="77777777" w:rsidR="00C52CF6" w:rsidRDefault="00C52CF6" w:rsidP="00C52CF6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1"/>
        <w:gridCol w:w="850"/>
        <w:gridCol w:w="3403"/>
        <w:gridCol w:w="3261"/>
        <w:gridCol w:w="2005"/>
      </w:tblGrid>
      <w:tr w:rsidR="00C52CF6" w:rsidRPr="007230CC" w14:paraId="75A22606" w14:textId="77777777" w:rsidTr="00C5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24398516" w14:textId="77777777" w:rsidR="00C52CF6" w:rsidRPr="007230CC" w:rsidRDefault="00C52CF6" w:rsidP="00E30252">
            <w:pPr>
              <w:jc w:val="left"/>
              <w:rPr>
                <w:szCs w:val="16"/>
              </w:rPr>
            </w:pPr>
            <w:bookmarkStart w:id="2" w:name="_Hlk38456141"/>
            <w:r>
              <w:rPr>
                <w:szCs w:val="16"/>
              </w:rPr>
              <w:t>Temperatura</w:t>
            </w:r>
          </w:p>
        </w:tc>
        <w:tc>
          <w:tcPr>
            <w:tcW w:w="1971" w:type="pct"/>
            <w:gridSpan w:val="2"/>
          </w:tcPr>
          <w:p w14:paraId="4DB37256" w14:textId="77777777" w:rsidR="00C52CF6" w:rsidRPr="007230CC" w:rsidRDefault="00C52CF6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1511" w:type="pct"/>
            <w:shd w:val="clear" w:color="auto" w:fill="D9D9D9" w:themeFill="background1" w:themeFillShade="D9"/>
          </w:tcPr>
          <w:p w14:paraId="783639CF" w14:textId="77777777" w:rsidR="00C52CF6" w:rsidRPr="003A39A6" w:rsidRDefault="00C52CF6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929" w:type="pct"/>
          </w:tcPr>
          <w:p w14:paraId="5354C1F8" w14:textId="77777777" w:rsidR="00C52CF6" w:rsidRPr="007230CC" w:rsidRDefault="00C52CF6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C52CF6" w:rsidRPr="007230CC" w14:paraId="27DE1C0E" w14:textId="77777777" w:rsidTr="00C52CF6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gridSpan w:val="2"/>
          </w:tcPr>
          <w:p w14:paraId="6899B9B3" w14:textId="36742661" w:rsidR="00C52CF6" w:rsidRPr="007230CC" w:rsidRDefault="00C52CF6" w:rsidP="00E30252">
            <w:pPr>
              <w:rPr>
                <w:szCs w:val="16"/>
              </w:rPr>
            </w:pPr>
            <w:r w:rsidRPr="00C52CF6">
              <w:rPr>
                <w:szCs w:val="16"/>
              </w:rPr>
              <w:t>Código de microscopio</w:t>
            </w:r>
          </w:p>
        </w:tc>
        <w:tc>
          <w:tcPr>
            <w:tcW w:w="1577" w:type="pct"/>
          </w:tcPr>
          <w:p w14:paraId="6C75FC3D" w14:textId="77777777" w:rsidR="00C52CF6" w:rsidRPr="007230CC" w:rsidRDefault="00C52CF6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1511" w:type="pct"/>
            <w:shd w:val="clear" w:color="auto" w:fill="D9D9D9" w:themeFill="background1" w:themeFillShade="D9"/>
          </w:tcPr>
          <w:p w14:paraId="055AA5CD" w14:textId="5C0186FA" w:rsidR="00C52CF6" w:rsidRPr="007230CC" w:rsidRDefault="00C52CF6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C52CF6">
              <w:rPr>
                <w:b/>
                <w:bCs/>
                <w:szCs w:val="16"/>
              </w:rPr>
              <w:t>Código de la parrilla de calentamiento</w:t>
            </w:r>
          </w:p>
        </w:tc>
        <w:tc>
          <w:tcPr>
            <w:tcW w:w="929" w:type="pct"/>
          </w:tcPr>
          <w:p w14:paraId="019763D9" w14:textId="77777777" w:rsidR="00C52CF6" w:rsidRPr="007230CC" w:rsidRDefault="00C52CF6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C52CF6" w:rsidRPr="007230CC" w14:paraId="66738715" w14:textId="77777777" w:rsidTr="00C52CF6">
        <w:trPr>
          <w:gridAfter w:val="2"/>
          <w:wAfter w:w="2440" w:type="pct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gridSpan w:val="2"/>
          </w:tcPr>
          <w:p w14:paraId="0DB63FB4" w14:textId="4C17A077" w:rsidR="00C52CF6" w:rsidRPr="00C52CF6" w:rsidRDefault="00C52CF6" w:rsidP="00E30252">
            <w:pPr>
              <w:rPr>
                <w:szCs w:val="16"/>
              </w:rPr>
            </w:pPr>
            <w:r w:rsidRPr="00C52CF6">
              <w:rPr>
                <w:szCs w:val="16"/>
              </w:rPr>
              <w:t>Código del micrómetro</w:t>
            </w:r>
          </w:p>
        </w:tc>
        <w:tc>
          <w:tcPr>
            <w:tcW w:w="1577" w:type="pct"/>
          </w:tcPr>
          <w:p w14:paraId="23B68E72" w14:textId="77777777" w:rsidR="00C52CF6" w:rsidRPr="007230CC" w:rsidRDefault="00C52CF6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bookmarkEnd w:id="1"/>
      <w:bookmarkEnd w:id="2"/>
    </w:tbl>
    <w:p w14:paraId="7078BDF3" w14:textId="631C0A7D" w:rsidR="00C52CF6" w:rsidRDefault="00C52CF6"/>
    <w:p w14:paraId="4106B0A1" w14:textId="77777777" w:rsidR="009B52AB" w:rsidRDefault="009B52AB" w:rsidP="0087156B">
      <w:pPr>
        <w:pStyle w:val="Ttulo1"/>
      </w:pPr>
      <w:r>
        <w:t>Resultados</w:t>
      </w:r>
    </w:p>
    <w:tbl>
      <w:tblPr>
        <w:tblStyle w:val="Estilo2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5951"/>
      </w:tblGrid>
      <w:tr w:rsidR="009B52AB" w:rsidRPr="009B52AB" w14:paraId="7A683D1B" w14:textId="77777777" w:rsidTr="00C5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</w:tcPr>
          <w:p w14:paraId="50CEF905" w14:textId="77777777" w:rsidR="009B52AB" w:rsidRPr="009B52AB" w:rsidRDefault="009B52AB" w:rsidP="009B52AB">
            <w:r w:rsidRPr="009B52AB">
              <w:t>Espesor total de la muestra (mm)</w:t>
            </w:r>
          </w:p>
        </w:tc>
        <w:tc>
          <w:tcPr>
            <w:tcW w:w="5951" w:type="dxa"/>
            <w:shd w:val="clear" w:color="auto" w:fill="auto"/>
          </w:tcPr>
          <w:p w14:paraId="2F3409C9" w14:textId="77777777" w:rsidR="009B52AB" w:rsidRPr="009B52AB" w:rsidRDefault="009B52AB" w:rsidP="009B5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2AB" w:rsidRPr="009B52AB" w14:paraId="55E32EDE" w14:textId="77777777" w:rsidTr="00C52CF6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D9D9" w:themeFill="background1" w:themeFillShade="D9"/>
          </w:tcPr>
          <w:p w14:paraId="0BFD33E4" w14:textId="77777777" w:rsidR="009B52AB" w:rsidRPr="009B52AB" w:rsidRDefault="009B52AB" w:rsidP="009B52AB">
            <w:pPr>
              <w:jc w:val="center"/>
              <w:rPr>
                <w:b/>
                <w:bCs/>
              </w:rPr>
            </w:pPr>
            <w:r w:rsidRPr="009B52AB">
              <w:rPr>
                <w:b/>
                <w:bCs/>
              </w:rPr>
              <w:t>Capa</w:t>
            </w:r>
          </w:p>
        </w:tc>
        <w:tc>
          <w:tcPr>
            <w:tcW w:w="8644" w:type="dxa"/>
            <w:gridSpan w:val="2"/>
            <w:shd w:val="clear" w:color="auto" w:fill="D9D9D9" w:themeFill="background1" w:themeFillShade="D9"/>
          </w:tcPr>
          <w:p w14:paraId="0BBC67B5" w14:textId="77777777" w:rsidR="009B52AB" w:rsidRPr="009B52AB" w:rsidRDefault="009B52AB" w:rsidP="009B5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B52AB">
              <w:rPr>
                <w:b/>
                <w:bCs/>
              </w:rPr>
              <w:t>Espesor (µm)</w:t>
            </w:r>
          </w:p>
        </w:tc>
      </w:tr>
      <w:tr w:rsidR="009B52AB" w:rsidRPr="009B52AB" w14:paraId="76C0512F" w14:textId="77777777" w:rsidTr="00C52CF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89E99F" w14:textId="77777777" w:rsidR="009B52AB" w:rsidRPr="009B52AB" w:rsidRDefault="009B52AB" w:rsidP="009B52AB">
            <w:pPr>
              <w:jc w:val="center"/>
            </w:pPr>
            <w:r w:rsidRPr="009B52AB">
              <w:t>1</w:t>
            </w:r>
          </w:p>
        </w:tc>
        <w:tc>
          <w:tcPr>
            <w:tcW w:w="8644" w:type="dxa"/>
            <w:gridSpan w:val="2"/>
          </w:tcPr>
          <w:p w14:paraId="50D42C9D" w14:textId="77777777" w:rsidR="009B52AB" w:rsidRPr="009B52AB" w:rsidRDefault="009B52AB" w:rsidP="009B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2AB" w:rsidRPr="009B52AB" w14:paraId="7AA2EC15" w14:textId="77777777" w:rsidTr="00C52CF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F76339" w14:textId="77777777" w:rsidR="009B52AB" w:rsidRPr="009B52AB" w:rsidRDefault="009B52AB" w:rsidP="009B52AB">
            <w:pPr>
              <w:jc w:val="center"/>
            </w:pPr>
            <w:r w:rsidRPr="009B52AB">
              <w:t>2</w:t>
            </w:r>
          </w:p>
        </w:tc>
        <w:tc>
          <w:tcPr>
            <w:tcW w:w="8644" w:type="dxa"/>
            <w:gridSpan w:val="2"/>
          </w:tcPr>
          <w:p w14:paraId="0FA651F5" w14:textId="77777777" w:rsidR="009B52AB" w:rsidRPr="009B52AB" w:rsidRDefault="009B52AB" w:rsidP="009B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2AB" w:rsidRPr="009B52AB" w14:paraId="5D1190A2" w14:textId="77777777" w:rsidTr="00C52CF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47D7CA" w14:textId="77777777" w:rsidR="009B52AB" w:rsidRPr="009B52AB" w:rsidRDefault="009B52AB" w:rsidP="009B52AB">
            <w:pPr>
              <w:jc w:val="center"/>
            </w:pPr>
            <w:r w:rsidRPr="009B52AB">
              <w:t>3</w:t>
            </w:r>
          </w:p>
        </w:tc>
        <w:tc>
          <w:tcPr>
            <w:tcW w:w="8644" w:type="dxa"/>
            <w:gridSpan w:val="2"/>
          </w:tcPr>
          <w:p w14:paraId="7A2E4B74" w14:textId="77777777" w:rsidR="009B52AB" w:rsidRPr="009B52AB" w:rsidRDefault="009B52AB" w:rsidP="009B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2AB" w:rsidRPr="009B52AB" w14:paraId="29A0451B" w14:textId="77777777" w:rsidTr="00C52CF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E67B7C" w14:textId="77777777" w:rsidR="009B52AB" w:rsidRPr="009B52AB" w:rsidRDefault="009B52AB" w:rsidP="009B52AB">
            <w:pPr>
              <w:jc w:val="center"/>
            </w:pPr>
            <w:r w:rsidRPr="009B52AB">
              <w:t>4</w:t>
            </w:r>
          </w:p>
        </w:tc>
        <w:tc>
          <w:tcPr>
            <w:tcW w:w="8644" w:type="dxa"/>
            <w:gridSpan w:val="2"/>
          </w:tcPr>
          <w:p w14:paraId="761BF559" w14:textId="77777777" w:rsidR="009B52AB" w:rsidRPr="009B52AB" w:rsidRDefault="009B52AB" w:rsidP="009B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2AB" w:rsidRPr="009B52AB" w14:paraId="3F8E5149" w14:textId="77777777" w:rsidTr="00C52CF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87D456" w14:textId="77777777" w:rsidR="009B52AB" w:rsidRPr="009B52AB" w:rsidRDefault="009B52AB" w:rsidP="009B52AB">
            <w:pPr>
              <w:jc w:val="center"/>
            </w:pPr>
            <w:r w:rsidRPr="009B52AB">
              <w:t>5</w:t>
            </w:r>
          </w:p>
        </w:tc>
        <w:tc>
          <w:tcPr>
            <w:tcW w:w="8644" w:type="dxa"/>
            <w:gridSpan w:val="2"/>
          </w:tcPr>
          <w:p w14:paraId="69E98B35" w14:textId="77777777" w:rsidR="009B52AB" w:rsidRPr="009B52AB" w:rsidRDefault="009B52AB" w:rsidP="009B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2AB" w:rsidRPr="009B52AB" w14:paraId="2C3D8189" w14:textId="77777777" w:rsidTr="00C52CF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D13FF9" w14:textId="77777777" w:rsidR="009B52AB" w:rsidRPr="009B52AB" w:rsidRDefault="009B52AB" w:rsidP="009B52AB">
            <w:pPr>
              <w:jc w:val="center"/>
            </w:pPr>
            <w:r w:rsidRPr="009B52AB">
              <w:t>6</w:t>
            </w:r>
          </w:p>
        </w:tc>
        <w:tc>
          <w:tcPr>
            <w:tcW w:w="8644" w:type="dxa"/>
            <w:gridSpan w:val="2"/>
          </w:tcPr>
          <w:p w14:paraId="63902738" w14:textId="77777777" w:rsidR="009B52AB" w:rsidRPr="009B52AB" w:rsidRDefault="009B52AB" w:rsidP="009B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52AB" w:rsidRPr="009B52AB" w14:paraId="432BD36B" w14:textId="77777777" w:rsidTr="00C52CF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D9D9" w:themeFill="background1" w:themeFillShade="D9"/>
          </w:tcPr>
          <w:p w14:paraId="4E9F37B7" w14:textId="02D1888D" w:rsidR="009B52AB" w:rsidRPr="009B52AB" w:rsidRDefault="009B52AB" w:rsidP="009B52AB">
            <w:pPr>
              <w:jc w:val="center"/>
              <w:rPr>
                <w:b/>
                <w:bCs/>
              </w:rPr>
            </w:pPr>
            <w:r w:rsidRPr="009B52AB">
              <w:rPr>
                <w:b/>
                <w:bCs/>
              </w:rPr>
              <w:t>Total</w:t>
            </w:r>
          </w:p>
        </w:tc>
        <w:tc>
          <w:tcPr>
            <w:tcW w:w="8644" w:type="dxa"/>
            <w:gridSpan w:val="2"/>
          </w:tcPr>
          <w:p w14:paraId="4D29443E" w14:textId="77777777" w:rsidR="009B52AB" w:rsidRPr="009B52AB" w:rsidRDefault="009B52AB" w:rsidP="009B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4D25E91" w14:textId="1FD776F7" w:rsidR="009B52AB" w:rsidRDefault="009B52AB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895"/>
        <w:gridCol w:w="8895"/>
      </w:tblGrid>
      <w:tr w:rsidR="009B52AB" w:rsidRPr="0005452C" w14:paraId="7842CFE2" w14:textId="77777777" w:rsidTr="002D2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  <w:tcBorders>
              <w:right w:val="single" w:sz="4" w:space="0" w:color="F2F2F2" w:themeColor="background1" w:themeShade="F2"/>
            </w:tcBorders>
          </w:tcPr>
          <w:p w14:paraId="49198823" w14:textId="77777777" w:rsidR="009B52AB" w:rsidRPr="0005452C" w:rsidRDefault="009B52AB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12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3888712" w14:textId="77777777" w:rsidR="009B52AB" w:rsidRDefault="009B52AB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57B2AE01" w14:textId="77777777" w:rsidR="009B52AB" w:rsidRDefault="009B52AB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7CCA4EED" w14:textId="77777777" w:rsidR="009B52AB" w:rsidRPr="0005452C" w:rsidRDefault="009B52AB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362DFF9F" w14:textId="77777777" w:rsidR="009B52AB" w:rsidRDefault="009B52AB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9B52AB" w:rsidRPr="0005452C" w14:paraId="31CEFC2A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1DB44D9B" w14:textId="77777777" w:rsidR="009B52AB" w:rsidRPr="0005452C" w:rsidRDefault="009B52AB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2911FACB" w14:textId="77777777" w:rsidR="009B52AB" w:rsidRPr="0005452C" w:rsidRDefault="009B52AB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9B52AB" w:rsidRPr="0005452C" w14:paraId="4A52A346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6CAC967F" w14:textId="77777777" w:rsidR="009B52AB" w:rsidRDefault="009B52AB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34166BAA" w14:textId="77777777" w:rsidR="009B52AB" w:rsidRDefault="009B52AB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5B2D3764" w14:textId="77777777" w:rsidR="009B52AB" w:rsidRDefault="009B52AB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70B2E0F9" w14:textId="77777777" w:rsidR="009B52AB" w:rsidRPr="0005452C" w:rsidRDefault="009B52AB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196DB502" w14:textId="77777777" w:rsidR="009B52AB" w:rsidRPr="0005452C" w:rsidRDefault="009B52AB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20C5CDA5" w14:textId="77777777" w:rsidR="009B52AB" w:rsidRDefault="009B52AB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5F6EE418" w14:textId="77777777" w:rsidR="009B52AB" w:rsidRDefault="009B52AB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3C314C8D" w14:textId="77777777" w:rsidR="009B52AB" w:rsidRPr="0005452C" w:rsidRDefault="009B52AB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9B52AB" w:rsidRPr="0005452C" w14:paraId="2B95BFF7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5F4E9D67" w14:textId="77777777" w:rsidR="009B52AB" w:rsidRPr="00C9524D" w:rsidRDefault="009B52AB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65F9649D" w14:textId="77777777" w:rsidR="009B52AB" w:rsidRPr="00C9524D" w:rsidRDefault="009B52AB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2AF233E9" w14:textId="77777777" w:rsidR="009B52AB" w:rsidRDefault="009B52AB">
      <w:pPr>
        <w:sectPr w:rsidR="009B52AB" w:rsidSect="009B52AB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28BE2892" w14:textId="77777777" w:rsidR="009B52AB" w:rsidRDefault="009B52AB" w:rsidP="009B52AB"/>
    <w:sectPr w:rsidR="009B52AB" w:rsidSect="009B52AB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9E6D4" w14:textId="77777777" w:rsidR="00443CD1" w:rsidRDefault="00443CD1" w:rsidP="00AF6389">
      <w:pPr>
        <w:spacing w:after="0" w:line="240" w:lineRule="auto"/>
      </w:pPr>
      <w:r>
        <w:separator/>
      </w:r>
    </w:p>
  </w:endnote>
  <w:endnote w:type="continuationSeparator" w:id="0">
    <w:p w14:paraId="07D15DE2" w14:textId="77777777" w:rsidR="00443CD1" w:rsidRDefault="00443CD1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C52CF6" w14:paraId="50BCE0E1" w14:textId="77777777" w:rsidTr="005157FF">
      <w:tc>
        <w:tcPr>
          <w:tcW w:w="1555" w:type="dxa"/>
        </w:tcPr>
        <w:p w14:paraId="07584BF1" w14:textId="77777777" w:rsidR="00C52CF6" w:rsidRPr="001F1003" w:rsidRDefault="00C52CF6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FRA-NCP-001</w:t>
          </w:r>
        </w:p>
      </w:tc>
      <w:tc>
        <w:tcPr>
          <w:tcW w:w="850" w:type="dxa"/>
        </w:tcPr>
        <w:p w14:paraId="6166090E" w14:textId="77777777" w:rsidR="00C52CF6" w:rsidRPr="001F1003" w:rsidRDefault="00C52CF6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3170D58A" w14:textId="24BDE3BC" w:rsidR="00C52CF6" w:rsidRPr="001F1003" w:rsidRDefault="00C52CF6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790BF818" w14:textId="77777777" w:rsidR="009B52AB" w:rsidRDefault="009B52AB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10A9F8E" wp14:editId="1F97EDF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576464" w14:paraId="27E651DB" w14:textId="77777777" w:rsidTr="001F1003">
      <w:tc>
        <w:tcPr>
          <w:tcW w:w="1555" w:type="dxa"/>
        </w:tcPr>
        <w:p w14:paraId="327D2517" w14:textId="77777777" w:rsidR="00576464" w:rsidRPr="001F1003" w:rsidRDefault="002A7AF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FRA-NCP-001</w:t>
          </w:r>
        </w:p>
      </w:tc>
      <w:tc>
        <w:tcPr>
          <w:tcW w:w="850" w:type="dxa"/>
        </w:tcPr>
        <w:p w14:paraId="0604AD04" w14:textId="77777777" w:rsidR="00576464" w:rsidRPr="001F1003" w:rsidRDefault="0057646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A7AF9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7C6E14C4" w14:textId="77777777" w:rsidR="00576464" w:rsidRPr="001F1003" w:rsidRDefault="00576464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261FAAC0" w14:textId="77777777" w:rsidR="00576464" w:rsidRPr="001F1003" w:rsidRDefault="00576464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49DF0AAF" w14:textId="77777777" w:rsidR="00576464" w:rsidRDefault="00576464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4CA37C" wp14:editId="4E287E8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0F74C" w14:textId="77777777" w:rsidR="00443CD1" w:rsidRDefault="00443CD1" w:rsidP="00AF6389">
      <w:pPr>
        <w:spacing w:after="0" w:line="240" w:lineRule="auto"/>
      </w:pPr>
      <w:r>
        <w:separator/>
      </w:r>
    </w:p>
  </w:footnote>
  <w:footnote w:type="continuationSeparator" w:id="0">
    <w:p w14:paraId="6DC54296" w14:textId="77777777" w:rsidR="00443CD1" w:rsidRDefault="00443CD1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9B52AB" w:rsidRPr="0059732C" w14:paraId="4B6DEE97" w14:textId="77777777" w:rsidTr="007728DA">
      <w:tc>
        <w:tcPr>
          <w:tcW w:w="2547" w:type="dxa"/>
          <w:vMerge w:val="restart"/>
        </w:tcPr>
        <w:p w14:paraId="41149AAF" w14:textId="77EE13D2" w:rsidR="009B52AB" w:rsidRPr="0059732C" w:rsidRDefault="00FE2AE3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037B5E99" wp14:editId="2EE8B813">
                <wp:extent cx="1440000" cy="853955"/>
                <wp:effectExtent l="0" t="0" r="8255" b="3810"/>
                <wp:docPr id="31" name="Gráfic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4E7EEFD5" w14:textId="77777777" w:rsidR="009B52AB" w:rsidRPr="0059732C" w:rsidRDefault="009B52AB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76C3AA6C" w14:textId="2696E473" w:rsidR="009B52AB" w:rsidRPr="00C52CF6" w:rsidRDefault="00C52CF6" w:rsidP="00C52CF6">
          <w:pPr>
            <w:pStyle w:val="Encabezado"/>
            <w:rPr>
              <w:b/>
              <w:bCs/>
              <w:color w:val="002060"/>
              <w:sz w:val="22"/>
            </w:rPr>
          </w:pPr>
          <w:r w:rsidRPr="00C52CF6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FE2AE3" w:rsidRPr="00C52CF6">
            <w:rPr>
              <w:b/>
              <w:bCs/>
              <w:noProof/>
              <w:color w:val="808080" w:themeColor="background1" w:themeShade="80"/>
              <w:sz w:val="22"/>
            </w:rPr>
            <w:t>R</w:t>
          </w:r>
          <w:r w:rsidR="009B52AB" w:rsidRPr="00C52CF6">
            <w:rPr>
              <w:b/>
              <w:bCs/>
              <w:noProof/>
              <w:color w:val="808080" w:themeColor="background1" w:themeShade="80"/>
              <w:sz w:val="22"/>
            </w:rPr>
            <w:t>egistro de determinación de número de capas en películas</w:t>
          </w:r>
        </w:p>
      </w:tc>
    </w:tr>
    <w:tr w:rsidR="009B52AB" w:rsidRPr="0059732C" w14:paraId="5EA6D351" w14:textId="77777777" w:rsidTr="001B01BC">
      <w:tc>
        <w:tcPr>
          <w:tcW w:w="2547" w:type="dxa"/>
          <w:vMerge/>
        </w:tcPr>
        <w:p w14:paraId="5366EC59" w14:textId="77777777" w:rsidR="009B52AB" w:rsidRPr="0059732C" w:rsidRDefault="009B52AB">
          <w:pPr>
            <w:pStyle w:val="Encabezado"/>
          </w:pPr>
        </w:p>
      </w:tc>
      <w:tc>
        <w:tcPr>
          <w:tcW w:w="709" w:type="dxa"/>
        </w:tcPr>
        <w:p w14:paraId="2E85F5D7" w14:textId="77777777" w:rsidR="009B52AB" w:rsidRPr="0059732C" w:rsidRDefault="009B52AB">
          <w:pPr>
            <w:pStyle w:val="Encabezado"/>
          </w:pPr>
        </w:p>
      </w:tc>
      <w:tc>
        <w:tcPr>
          <w:tcW w:w="7534" w:type="dxa"/>
          <w:vMerge/>
        </w:tcPr>
        <w:p w14:paraId="6434F4F9" w14:textId="77777777" w:rsidR="009B52AB" w:rsidRPr="0059732C" w:rsidRDefault="009B52AB" w:rsidP="0040528C">
          <w:pPr>
            <w:pStyle w:val="Encabezado"/>
          </w:pPr>
        </w:p>
      </w:tc>
    </w:tr>
    <w:tr w:rsidR="009B52AB" w:rsidRPr="0059732C" w14:paraId="4F1BAC78" w14:textId="77777777" w:rsidTr="0040528C">
      <w:tc>
        <w:tcPr>
          <w:tcW w:w="2547" w:type="dxa"/>
          <w:vMerge/>
        </w:tcPr>
        <w:p w14:paraId="4105A29E" w14:textId="77777777" w:rsidR="009B52AB" w:rsidRPr="0059732C" w:rsidRDefault="009B52AB" w:rsidP="0059732C">
          <w:pPr>
            <w:pStyle w:val="Encabezado"/>
          </w:pPr>
        </w:p>
      </w:tc>
      <w:tc>
        <w:tcPr>
          <w:tcW w:w="709" w:type="dxa"/>
        </w:tcPr>
        <w:p w14:paraId="103C5939" w14:textId="77777777" w:rsidR="009B52AB" w:rsidRPr="0059732C" w:rsidRDefault="009B52AB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7637A0AB" w14:textId="77777777" w:rsidR="009B52AB" w:rsidRPr="0059732C" w:rsidRDefault="009B52AB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C52CF6" w:rsidRPr="0059732C" w14:paraId="2FDB3D62" w14:textId="77777777" w:rsidTr="00E32D31">
      <w:tc>
        <w:tcPr>
          <w:tcW w:w="2547" w:type="dxa"/>
          <w:vMerge/>
        </w:tcPr>
        <w:p w14:paraId="73B4443E" w14:textId="77777777" w:rsidR="00C52CF6" w:rsidRPr="0059732C" w:rsidRDefault="00C52CF6" w:rsidP="0059732C">
          <w:pPr>
            <w:pStyle w:val="Encabezado"/>
          </w:pPr>
        </w:p>
      </w:tc>
      <w:tc>
        <w:tcPr>
          <w:tcW w:w="709" w:type="dxa"/>
        </w:tcPr>
        <w:p w14:paraId="65AAF7C1" w14:textId="77777777" w:rsidR="00C52CF6" w:rsidRPr="0059732C" w:rsidRDefault="00C52CF6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55E3815D" w14:textId="77777777" w:rsidR="00C52CF6" w:rsidRDefault="00C52CF6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3EA7364F" w14:textId="019762AF" w:rsidR="00C52CF6" w:rsidRPr="0059732C" w:rsidRDefault="00C52CF6" w:rsidP="00C52CF6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08CE936D" w14:textId="77777777" w:rsidR="009B52AB" w:rsidRDefault="009B52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576464" w:rsidRPr="0059732C" w14:paraId="17785816" w14:textId="77777777" w:rsidTr="007728DA">
      <w:tc>
        <w:tcPr>
          <w:tcW w:w="2547" w:type="dxa"/>
          <w:vMerge w:val="restart"/>
        </w:tcPr>
        <w:p w14:paraId="4CE97AA4" w14:textId="77777777" w:rsidR="00576464" w:rsidRPr="0059732C" w:rsidRDefault="00576464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22900AD9" wp14:editId="0AFCE793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3412B501" w14:textId="77777777" w:rsidR="00576464" w:rsidRPr="0059732C" w:rsidRDefault="00576464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4CB6AF85" w14:textId="77777777" w:rsidR="00576464" w:rsidRPr="0059732C" w:rsidRDefault="002A7AF9" w:rsidP="0040528C">
          <w:pPr>
            <w:pStyle w:val="Encabezado"/>
            <w:rPr>
              <w:b/>
              <w:bCs/>
              <w:color w:val="002060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Formato de registro de determinación de número de capas en películas</w:t>
          </w:r>
        </w:p>
      </w:tc>
    </w:tr>
    <w:tr w:rsidR="00576464" w:rsidRPr="0059732C" w14:paraId="5F815439" w14:textId="77777777" w:rsidTr="001B01BC">
      <w:tc>
        <w:tcPr>
          <w:tcW w:w="2547" w:type="dxa"/>
          <w:vMerge/>
        </w:tcPr>
        <w:p w14:paraId="7ED80480" w14:textId="77777777" w:rsidR="00576464" w:rsidRPr="0059732C" w:rsidRDefault="00576464">
          <w:pPr>
            <w:pStyle w:val="Encabezado"/>
          </w:pPr>
        </w:p>
      </w:tc>
      <w:tc>
        <w:tcPr>
          <w:tcW w:w="709" w:type="dxa"/>
        </w:tcPr>
        <w:p w14:paraId="4031B1C3" w14:textId="77777777" w:rsidR="00576464" w:rsidRPr="0059732C" w:rsidRDefault="00576464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4D7D6B11" w14:textId="77777777" w:rsidR="00576464" w:rsidRPr="0059732C" w:rsidRDefault="00576464" w:rsidP="0040528C">
          <w:pPr>
            <w:pStyle w:val="Encabezado"/>
          </w:pPr>
        </w:p>
      </w:tc>
    </w:tr>
    <w:tr w:rsidR="00576464" w:rsidRPr="0059732C" w14:paraId="5FAD0ADE" w14:textId="77777777" w:rsidTr="0040528C">
      <w:tc>
        <w:tcPr>
          <w:tcW w:w="2547" w:type="dxa"/>
          <w:vMerge/>
        </w:tcPr>
        <w:p w14:paraId="7F8901DE" w14:textId="77777777" w:rsidR="00576464" w:rsidRPr="0059732C" w:rsidRDefault="00576464" w:rsidP="0059732C">
          <w:pPr>
            <w:pStyle w:val="Encabezado"/>
          </w:pPr>
        </w:p>
      </w:tc>
      <w:tc>
        <w:tcPr>
          <w:tcW w:w="709" w:type="dxa"/>
        </w:tcPr>
        <w:p w14:paraId="4619A8D2" w14:textId="77777777" w:rsidR="00576464" w:rsidRPr="0059732C" w:rsidRDefault="00576464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616E4DD7" w14:textId="77777777" w:rsidR="00576464" w:rsidRPr="0059732C" w:rsidRDefault="0057646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576464" w:rsidRPr="0059732C" w14:paraId="2942F9BA" w14:textId="77777777" w:rsidTr="001F1003">
      <w:tc>
        <w:tcPr>
          <w:tcW w:w="2547" w:type="dxa"/>
          <w:vMerge/>
        </w:tcPr>
        <w:p w14:paraId="0C86D7B8" w14:textId="77777777" w:rsidR="00576464" w:rsidRPr="0059732C" w:rsidRDefault="00576464" w:rsidP="0059732C">
          <w:pPr>
            <w:pStyle w:val="Encabezado"/>
          </w:pPr>
        </w:p>
      </w:tc>
      <w:tc>
        <w:tcPr>
          <w:tcW w:w="709" w:type="dxa"/>
        </w:tcPr>
        <w:p w14:paraId="2C0E64FE" w14:textId="77777777" w:rsidR="00576464" w:rsidRPr="0059732C" w:rsidRDefault="00576464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3F453220" w14:textId="77777777" w:rsidR="00576464" w:rsidRPr="0059732C" w:rsidRDefault="00576464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5CA0C4E6" w14:textId="77777777" w:rsidR="00576464" w:rsidRPr="0059732C" w:rsidRDefault="00576464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1EAE8C24" w14:textId="77777777" w:rsidR="00576464" w:rsidRPr="0059732C" w:rsidRDefault="00576464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09731457" w14:textId="77777777" w:rsidR="00576464" w:rsidRDefault="00576464">
    <w:pPr>
      <w:pStyle w:val="Encabezado"/>
    </w:pPr>
  </w:p>
  <w:p w14:paraId="1EDFF0D3" w14:textId="77777777" w:rsidR="00576464" w:rsidRDefault="005764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13780"/>
    <w:rsid w:val="001B01BC"/>
    <w:rsid w:val="001F1003"/>
    <w:rsid w:val="001F6E8C"/>
    <w:rsid w:val="002A7AF9"/>
    <w:rsid w:val="002D242E"/>
    <w:rsid w:val="002E209A"/>
    <w:rsid w:val="0032680E"/>
    <w:rsid w:val="0040528C"/>
    <w:rsid w:val="00431627"/>
    <w:rsid w:val="00443CD1"/>
    <w:rsid w:val="00482AB9"/>
    <w:rsid w:val="00576464"/>
    <w:rsid w:val="00580A44"/>
    <w:rsid w:val="0059732C"/>
    <w:rsid w:val="005A29D9"/>
    <w:rsid w:val="00722E75"/>
    <w:rsid w:val="007728DA"/>
    <w:rsid w:val="00797221"/>
    <w:rsid w:val="007C65E2"/>
    <w:rsid w:val="0087156B"/>
    <w:rsid w:val="008F47A5"/>
    <w:rsid w:val="009B52AB"/>
    <w:rsid w:val="009F252B"/>
    <w:rsid w:val="00AF6389"/>
    <w:rsid w:val="00B211BE"/>
    <w:rsid w:val="00B32E54"/>
    <w:rsid w:val="00C2034C"/>
    <w:rsid w:val="00C52CF6"/>
    <w:rsid w:val="00CA5A78"/>
    <w:rsid w:val="00CD5311"/>
    <w:rsid w:val="00E07EDB"/>
    <w:rsid w:val="00E16798"/>
    <w:rsid w:val="00E67978"/>
    <w:rsid w:val="00EC627D"/>
    <w:rsid w:val="00F07028"/>
    <w:rsid w:val="00FC3FAF"/>
    <w:rsid w:val="00FE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D3A82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CF6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C52CF6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52CF6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11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5</cp:revision>
  <dcterms:created xsi:type="dcterms:W3CDTF">2020-03-23T18:00:00Z</dcterms:created>
  <dcterms:modified xsi:type="dcterms:W3CDTF">2020-09-14T07:54:00Z</dcterms:modified>
</cp:coreProperties>
</file>