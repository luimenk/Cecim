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4C0182" w:rsidRPr="007230CC" w14:paraId="6127927D" w14:textId="77777777" w:rsidTr="00E30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3F1E9680" w14:textId="77777777" w:rsidR="004C0182" w:rsidRPr="007230CC" w:rsidRDefault="004C0182" w:rsidP="00E30252">
            <w:pPr>
              <w:jc w:val="left"/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1380860B" w14:textId="77777777" w:rsidR="004C0182" w:rsidRPr="007230CC" w:rsidRDefault="004C0182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44A309CB" w14:textId="77777777" w:rsidR="004C0182" w:rsidRPr="003A39A6" w:rsidRDefault="004C0182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675451">
              <w:rPr>
                <w:szCs w:val="16"/>
              </w:rPr>
              <w:t>Fecha inicio</w:t>
            </w:r>
            <w:r>
              <w:rPr>
                <w:szCs w:val="16"/>
              </w:rPr>
              <w:t xml:space="preserve"> de análisis</w:t>
            </w:r>
          </w:p>
        </w:tc>
        <w:tc>
          <w:tcPr>
            <w:tcW w:w="929" w:type="pct"/>
          </w:tcPr>
          <w:p w14:paraId="3DBB9A9F" w14:textId="77C11034" w:rsidR="004C0182" w:rsidRPr="003A39A6" w:rsidRDefault="004C0182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C0182" w:rsidRPr="007230CC" w14:paraId="7F0411F2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462B9F40" w14:textId="77777777" w:rsidR="004C0182" w:rsidRPr="007230CC" w:rsidRDefault="004C0182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12892BED" w14:textId="77777777" w:rsidR="004C0182" w:rsidRPr="007230CC" w:rsidRDefault="004C0182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3366D620" w14:textId="77777777" w:rsidR="004C0182" w:rsidRPr="003A39A6" w:rsidRDefault="004C0182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0B3157DB" w14:textId="44979D1E" w:rsidR="004C0182" w:rsidRPr="003A39A6" w:rsidRDefault="004C0182" w:rsidP="00E30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5A316341" w14:textId="77777777" w:rsidR="004C0182" w:rsidRDefault="004C0182" w:rsidP="004C0182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271"/>
        <w:gridCol w:w="1418"/>
        <w:gridCol w:w="3261"/>
        <w:gridCol w:w="2268"/>
        <w:gridCol w:w="2572"/>
      </w:tblGrid>
      <w:tr w:rsidR="004C0182" w:rsidRPr="007230CC" w14:paraId="67F5EAB1" w14:textId="77777777" w:rsidTr="004C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pct"/>
          </w:tcPr>
          <w:p w14:paraId="33B995A6" w14:textId="77777777" w:rsidR="004C0182" w:rsidRPr="007230CC" w:rsidRDefault="004C0182" w:rsidP="00E30252">
            <w:pPr>
              <w:jc w:val="left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2168" w:type="pct"/>
            <w:gridSpan w:val="2"/>
          </w:tcPr>
          <w:p w14:paraId="71AEBD65" w14:textId="77777777" w:rsidR="004C0182" w:rsidRPr="007230CC" w:rsidRDefault="004C0182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57A4BF74" w14:textId="77777777" w:rsidR="004C0182" w:rsidRPr="003A39A6" w:rsidRDefault="004C0182" w:rsidP="00E3025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3A39A6">
              <w:rPr>
                <w:szCs w:val="16"/>
              </w:rPr>
              <w:t>Humedad relativa</w:t>
            </w:r>
          </w:p>
        </w:tc>
        <w:tc>
          <w:tcPr>
            <w:tcW w:w="1192" w:type="pct"/>
          </w:tcPr>
          <w:p w14:paraId="6651B767" w14:textId="77777777" w:rsidR="004C0182" w:rsidRPr="007230CC" w:rsidRDefault="004C0182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4C0182" w:rsidRPr="007230CC" w14:paraId="53CB311C" w14:textId="77777777" w:rsidTr="004C018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</w:tcPr>
          <w:p w14:paraId="6039874D" w14:textId="6C2640AB" w:rsidR="004C0182" w:rsidRPr="007230CC" w:rsidRDefault="004C0182" w:rsidP="00E30252">
            <w:pPr>
              <w:rPr>
                <w:szCs w:val="16"/>
              </w:rPr>
            </w:pPr>
            <w:r w:rsidRPr="004C0182">
              <w:rPr>
                <w:szCs w:val="16"/>
              </w:rPr>
              <w:t>Código de espectrómetro</w:t>
            </w:r>
          </w:p>
        </w:tc>
        <w:tc>
          <w:tcPr>
            <w:tcW w:w="1511" w:type="pct"/>
          </w:tcPr>
          <w:p w14:paraId="1A08909B" w14:textId="77777777" w:rsidR="004C0182" w:rsidRPr="007230CC" w:rsidRDefault="004C0182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1051" w:type="pct"/>
            <w:shd w:val="clear" w:color="auto" w:fill="D9D9D9" w:themeFill="background1" w:themeFillShade="D9"/>
          </w:tcPr>
          <w:p w14:paraId="55A058E8" w14:textId="11AAE4C9" w:rsidR="004C0182" w:rsidRPr="007230CC" w:rsidRDefault="004C0182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4C0182">
              <w:rPr>
                <w:b/>
                <w:bCs/>
                <w:szCs w:val="16"/>
              </w:rPr>
              <w:t>Parrilla de calentamiento</w:t>
            </w:r>
          </w:p>
        </w:tc>
        <w:tc>
          <w:tcPr>
            <w:tcW w:w="1192" w:type="pct"/>
          </w:tcPr>
          <w:p w14:paraId="037FAAE1" w14:textId="77777777" w:rsidR="004C0182" w:rsidRPr="007230CC" w:rsidRDefault="004C0182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bookmarkEnd w:id="1"/>
      <w:bookmarkEnd w:id="2"/>
    </w:tbl>
    <w:p w14:paraId="5A260BC1" w14:textId="703F8BA0" w:rsidR="004C0182" w:rsidRDefault="004C0182" w:rsidP="004C0182"/>
    <w:p w14:paraId="530F5CA1" w14:textId="1534D479" w:rsidR="009668B8" w:rsidRDefault="009668B8" w:rsidP="007728DA">
      <w:pPr>
        <w:pStyle w:val="Ttulo1"/>
      </w:pPr>
      <w:r>
        <w:t>Resultados</w:t>
      </w:r>
    </w:p>
    <w:tbl>
      <w:tblPr>
        <w:tblStyle w:val="Estilo2"/>
        <w:tblW w:w="0" w:type="auto"/>
        <w:jc w:val="center"/>
        <w:tblLook w:val="04A0" w:firstRow="1" w:lastRow="0" w:firstColumn="1" w:lastColumn="0" w:noHBand="0" w:noVBand="1"/>
      </w:tblPr>
      <w:tblGrid>
        <w:gridCol w:w="438"/>
        <w:gridCol w:w="1984"/>
        <w:gridCol w:w="2404"/>
        <w:gridCol w:w="438"/>
        <w:gridCol w:w="1990"/>
        <w:gridCol w:w="2405"/>
      </w:tblGrid>
      <w:tr w:rsidR="009668B8" w:rsidRPr="009668B8" w14:paraId="60FEEBCF" w14:textId="77777777" w:rsidTr="00580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</w:tcPr>
          <w:p w14:paraId="1C93AE77" w14:textId="77777777" w:rsidR="009668B8" w:rsidRPr="009668B8" w:rsidRDefault="009668B8" w:rsidP="009668B8">
            <w:r w:rsidRPr="009668B8">
              <w:t>Tiempo de exposición (h)</w:t>
            </w:r>
          </w:p>
        </w:tc>
        <w:tc>
          <w:tcPr>
            <w:tcW w:w="2404" w:type="dxa"/>
          </w:tcPr>
          <w:p w14:paraId="6898DBC7" w14:textId="77777777" w:rsidR="009668B8" w:rsidRPr="009668B8" w:rsidRDefault="009668B8" w:rsidP="0096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ICO/COD</w:t>
            </w:r>
          </w:p>
        </w:tc>
        <w:tc>
          <w:tcPr>
            <w:tcW w:w="2404" w:type="dxa"/>
            <w:gridSpan w:val="2"/>
          </w:tcPr>
          <w:p w14:paraId="4B34453F" w14:textId="538926D3" w:rsidR="009668B8" w:rsidRPr="009668B8" w:rsidRDefault="009668B8" w:rsidP="0096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Tiempo de exposición (h)</w:t>
            </w:r>
          </w:p>
        </w:tc>
        <w:tc>
          <w:tcPr>
            <w:tcW w:w="2405" w:type="dxa"/>
          </w:tcPr>
          <w:p w14:paraId="2F516791" w14:textId="77777777" w:rsidR="009668B8" w:rsidRPr="009668B8" w:rsidRDefault="009668B8" w:rsidP="0096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ICO/COD</w:t>
            </w:r>
          </w:p>
        </w:tc>
      </w:tr>
      <w:tr w:rsidR="00580C40" w:rsidRPr="009668B8" w14:paraId="3BBCB5D0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054176AE" w14:textId="77777777" w:rsidR="00580C40" w:rsidRPr="009668B8" w:rsidRDefault="00580C40" w:rsidP="009668B8">
            <w:r w:rsidRPr="009668B8">
              <w:t>1.</w:t>
            </w:r>
          </w:p>
        </w:tc>
        <w:tc>
          <w:tcPr>
            <w:tcW w:w="1984" w:type="dxa"/>
          </w:tcPr>
          <w:p w14:paraId="2EA93EA4" w14:textId="12B001CB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DD4D645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334145D7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11.</w:t>
            </w:r>
          </w:p>
        </w:tc>
        <w:tc>
          <w:tcPr>
            <w:tcW w:w="1990" w:type="dxa"/>
          </w:tcPr>
          <w:p w14:paraId="592CF3D9" w14:textId="57AD6D2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2C93C36B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7E63F35C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45C3EE62" w14:textId="77777777" w:rsidR="00580C40" w:rsidRPr="009668B8" w:rsidRDefault="00580C40" w:rsidP="009668B8">
            <w:r w:rsidRPr="009668B8">
              <w:t>2.</w:t>
            </w:r>
          </w:p>
        </w:tc>
        <w:tc>
          <w:tcPr>
            <w:tcW w:w="1984" w:type="dxa"/>
          </w:tcPr>
          <w:p w14:paraId="5197D383" w14:textId="4C647AB2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489A3875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42F6F73C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12.</w:t>
            </w:r>
          </w:p>
        </w:tc>
        <w:tc>
          <w:tcPr>
            <w:tcW w:w="1990" w:type="dxa"/>
          </w:tcPr>
          <w:p w14:paraId="5F74C19C" w14:textId="3BE107DA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1D346719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6C41745E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468F09D1" w14:textId="77777777" w:rsidR="00580C40" w:rsidRPr="009668B8" w:rsidRDefault="00580C40" w:rsidP="009668B8">
            <w:r w:rsidRPr="009668B8">
              <w:t>3.</w:t>
            </w:r>
          </w:p>
        </w:tc>
        <w:tc>
          <w:tcPr>
            <w:tcW w:w="1984" w:type="dxa"/>
          </w:tcPr>
          <w:p w14:paraId="5B7C02FC" w14:textId="43FC7130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3F8B7369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2275B26E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13.</w:t>
            </w:r>
          </w:p>
        </w:tc>
        <w:tc>
          <w:tcPr>
            <w:tcW w:w="1990" w:type="dxa"/>
          </w:tcPr>
          <w:p w14:paraId="63D75244" w14:textId="51A42D96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567BF3B6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6FD74A46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39C4395F" w14:textId="77777777" w:rsidR="00580C40" w:rsidRPr="009668B8" w:rsidRDefault="00580C40" w:rsidP="009668B8">
            <w:r w:rsidRPr="009668B8">
              <w:t>4.</w:t>
            </w:r>
          </w:p>
        </w:tc>
        <w:tc>
          <w:tcPr>
            <w:tcW w:w="1984" w:type="dxa"/>
          </w:tcPr>
          <w:p w14:paraId="261A1F87" w14:textId="37D321CB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53384EBD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20D2100D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14.</w:t>
            </w:r>
          </w:p>
        </w:tc>
        <w:tc>
          <w:tcPr>
            <w:tcW w:w="1990" w:type="dxa"/>
          </w:tcPr>
          <w:p w14:paraId="32319A8D" w14:textId="4F879E55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3402F0A9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2139866D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430D15E5" w14:textId="77777777" w:rsidR="00580C40" w:rsidRPr="009668B8" w:rsidRDefault="00580C40" w:rsidP="009668B8">
            <w:r w:rsidRPr="009668B8">
              <w:t>5.</w:t>
            </w:r>
          </w:p>
        </w:tc>
        <w:tc>
          <w:tcPr>
            <w:tcW w:w="1984" w:type="dxa"/>
          </w:tcPr>
          <w:p w14:paraId="31495930" w14:textId="07C59C62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65EF66B8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742BDE10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15.</w:t>
            </w:r>
          </w:p>
        </w:tc>
        <w:tc>
          <w:tcPr>
            <w:tcW w:w="1990" w:type="dxa"/>
          </w:tcPr>
          <w:p w14:paraId="2C448A58" w14:textId="69797935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5C7C2237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43B66BB1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48647925" w14:textId="77777777" w:rsidR="00580C40" w:rsidRPr="009668B8" w:rsidRDefault="00580C40" w:rsidP="009668B8">
            <w:r w:rsidRPr="009668B8">
              <w:t>6.</w:t>
            </w:r>
          </w:p>
        </w:tc>
        <w:tc>
          <w:tcPr>
            <w:tcW w:w="1984" w:type="dxa"/>
          </w:tcPr>
          <w:p w14:paraId="36E6D366" w14:textId="177A42E1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5048B4B0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36DF0AE4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16.</w:t>
            </w:r>
          </w:p>
        </w:tc>
        <w:tc>
          <w:tcPr>
            <w:tcW w:w="1990" w:type="dxa"/>
          </w:tcPr>
          <w:p w14:paraId="1048AC77" w14:textId="59A555F2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4F0D139E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531BAC79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798D17A1" w14:textId="77777777" w:rsidR="00580C40" w:rsidRPr="009668B8" w:rsidRDefault="00580C40" w:rsidP="009668B8">
            <w:r w:rsidRPr="009668B8">
              <w:t>7.</w:t>
            </w:r>
          </w:p>
        </w:tc>
        <w:tc>
          <w:tcPr>
            <w:tcW w:w="1984" w:type="dxa"/>
          </w:tcPr>
          <w:p w14:paraId="484E303B" w14:textId="194B51C8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7A9D137C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3FFD521E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17.</w:t>
            </w:r>
          </w:p>
        </w:tc>
        <w:tc>
          <w:tcPr>
            <w:tcW w:w="1990" w:type="dxa"/>
          </w:tcPr>
          <w:p w14:paraId="770163E5" w14:textId="65C7E086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0B623F1B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661059EF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4555A816" w14:textId="77777777" w:rsidR="00580C40" w:rsidRPr="009668B8" w:rsidRDefault="00580C40" w:rsidP="009668B8">
            <w:r w:rsidRPr="009668B8">
              <w:t>8.</w:t>
            </w:r>
          </w:p>
        </w:tc>
        <w:tc>
          <w:tcPr>
            <w:tcW w:w="1984" w:type="dxa"/>
          </w:tcPr>
          <w:p w14:paraId="67B48A9A" w14:textId="192897D6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14361E53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07EB84BF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18.</w:t>
            </w:r>
          </w:p>
        </w:tc>
        <w:tc>
          <w:tcPr>
            <w:tcW w:w="1990" w:type="dxa"/>
          </w:tcPr>
          <w:p w14:paraId="7B360A99" w14:textId="4563276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6341957A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5409B185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1A68FA5E" w14:textId="77777777" w:rsidR="00580C40" w:rsidRPr="009668B8" w:rsidRDefault="00580C40" w:rsidP="009668B8">
            <w:r w:rsidRPr="009668B8">
              <w:t>9.</w:t>
            </w:r>
          </w:p>
        </w:tc>
        <w:tc>
          <w:tcPr>
            <w:tcW w:w="1984" w:type="dxa"/>
          </w:tcPr>
          <w:p w14:paraId="1C572641" w14:textId="42BE5252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56634BD3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07B274E1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19.</w:t>
            </w:r>
          </w:p>
        </w:tc>
        <w:tc>
          <w:tcPr>
            <w:tcW w:w="1990" w:type="dxa"/>
          </w:tcPr>
          <w:p w14:paraId="3A60D10B" w14:textId="08BAF76B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2F406259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C40" w:rsidRPr="009668B8" w14:paraId="65607385" w14:textId="77777777" w:rsidTr="00580C4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shd w:val="clear" w:color="auto" w:fill="FFFFFF" w:themeFill="background1"/>
          </w:tcPr>
          <w:p w14:paraId="7D94872B" w14:textId="77777777" w:rsidR="00580C40" w:rsidRPr="009668B8" w:rsidRDefault="00580C40" w:rsidP="009668B8">
            <w:r w:rsidRPr="009668B8">
              <w:t>10.</w:t>
            </w:r>
          </w:p>
        </w:tc>
        <w:tc>
          <w:tcPr>
            <w:tcW w:w="1984" w:type="dxa"/>
          </w:tcPr>
          <w:p w14:paraId="12EC1635" w14:textId="57589D39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61CAF65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" w:type="dxa"/>
          </w:tcPr>
          <w:p w14:paraId="7CC93AD6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68B8">
              <w:t>20.</w:t>
            </w:r>
          </w:p>
        </w:tc>
        <w:tc>
          <w:tcPr>
            <w:tcW w:w="1990" w:type="dxa"/>
          </w:tcPr>
          <w:p w14:paraId="15817BC1" w14:textId="6F892E7C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5" w:type="dxa"/>
          </w:tcPr>
          <w:p w14:paraId="23754839" w14:textId="77777777" w:rsidR="00580C40" w:rsidRPr="009668B8" w:rsidRDefault="00580C40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8B8" w:rsidRPr="009668B8" w14:paraId="58B0B69C" w14:textId="77777777" w:rsidTr="00580C4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</w:tcPr>
          <w:p w14:paraId="403C93BA" w14:textId="77777777" w:rsidR="009668B8" w:rsidRPr="009668B8" w:rsidRDefault="009668B8" w:rsidP="009668B8">
            <w:pPr>
              <w:jc w:val="right"/>
              <w:rPr>
                <w:b/>
                <w:bCs/>
              </w:rPr>
            </w:pPr>
            <w:r w:rsidRPr="009668B8">
              <w:rPr>
                <w:b/>
                <w:bCs/>
              </w:rPr>
              <w:t>Tiempo de exposición total:</w:t>
            </w:r>
          </w:p>
        </w:tc>
        <w:tc>
          <w:tcPr>
            <w:tcW w:w="7213" w:type="dxa"/>
            <w:gridSpan w:val="4"/>
          </w:tcPr>
          <w:p w14:paraId="6EFC1B50" w14:textId="77777777" w:rsidR="009668B8" w:rsidRPr="009668B8" w:rsidRDefault="009668B8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68B8" w:rsidRPr="009668B8" w14:paraId="60A8A21C" w14:textId="77777777" w:rsidTr="00580C40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  <w:gridSpan w:val="2"/>
          </w:tcPr>
          <w:p w14:paraId="0E5A63E7" w14:textId="77777777" w:rsidR="009668B8" w:rsidRPr="009668B8" w:rsidRDefault="009668B8" w:rsidP="009668B8">
            <w:pPr>
              <w:jc w:val="right"/>
              <w:rPr>
                <w:b/>
                <w:bCs/>
              </w:rPr>
            </w:pPr>
            <w:r w:rsidRPr="009668B8">
              <w:rPr>
                <w:b/>
                <w:bCs/>
              </w:rPr>
              <w:t>Valor final ICO/COD:</w:t>
            </w:r>
          </w:p>
        </w:tc>
        <w:tc>
          <w:tcPr>
            <w:tcW w:w="7213" w:type="dxa"/>
            <w:gridSpan w:val="4"/>
          </w:tcPr>
          <w:p w14:paraId="3CB7579B" w14:textId="77777777" w:rsidR="009668B8" w:rsidRPr="009668B8" w:rsidRDefault="009668B8" w:rsidP="00966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9528F6" w14:textId="77777777" w:rsidR="009668B8" w:rsidRDefault="009668B8"/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9668B8" w:rsidRPr="0005452C" w14:paraId="36A2292A" w14:textId="77777777" w:rsidTr="004C0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785152FC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62E983C8" w14:textId="77777777" w:rsidR="009668B8" w:rsidRDefault="009668B8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37181C6" w14:textId="77777777" w:rsidR="009668B8" w:rsidRDefault="009668B8" w:rsidP="002E209A">
            <w:pPr>
              <w:pStyle w:val="Encabezado"/>
              <w:tabs>
                <w:tab w:val="right" w:pos="567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248C54E9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061204C8" w14:textId="77777777" w:rsidR="009668B8" w:rsidRDefault="009668B8"/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9668B8" w:rsidRPr="0005452C" w14:paraId="20DBB7D8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7C4E1BEF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  <w:r>
              <w:rPr>
                <w:szCs w:val="20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5B929144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szCs w:val="20"/>
              </w:rPr>
              <w:t>Supervisó</w:t>
            </w:r>
          </w:p>
        </w:tc>
      </w:tr>
      <w:tr w:rsidR="009668B8" w:rsidRPr="0005452C" w14:paraId="42AD64C3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828A0A7" w14:textId="77777777" w:rsidR="009668B8" w:rsidRDefault="009668B8" w:rsidP="002E209A">
            <w:pPr>
              <w:pStyle w:val="Encabezado"/>
              <w:tabs>
                <w:tab w:val="right" w:pos="567"/>
              </w:tabs>
              <w:rPr>
                <w:rFonts w:cs="Arial"/>
                <w:b w:val="0"/>
                <w:szCs w:val="20"/>
              </w:rPr>
            </w:pPr>
          </w:p>
          <w:p w14:paraId="39A7EF93" w14:textId="77777777" w:rsidR="009668B8" w:rsidRDefault="009668B8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7A9EAA1F" w14:textId="77777777" w:rsidR="009668B8" w:rsidRDefault="009668B8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  <w:p w14:paraId="33F171A8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rPr>
                <w:rFonts w:cs="Arial"/>
                <w:szCs w:val="20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50A20063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1F5C54E" w14:textId="77777777" w:rsidR="009668B8" w:rsidRDefault="009668B8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7C9F3E63" w14:textId="77777777" w:rsidR="009668B8" w:rsidRDefault="009668B8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  <w:p w14:paraId="04296251" w14:textId="77777777" w:rsidR="009668B8" w:rsidRPr="0005452C" w:rsidRDefault="009668B8" w:rsidP="002E209A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  <w:tr w:rsidR="009668B8" w:rsidRPr="0005452C" w14:paraId="6FDF2743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10FF748B" w14:textId="77777777" w:rsidR="009668B8" w:rsidRPr="00C9524D" w:rsidRDefault="009668B8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20"/>
              </w:rPr>
            </w:pPr>
            <w:r w:rsidRPr="00C9524D">
              <w:rPr>
                <w:rFonts w:cs="Arial"/>
                <w:szCs w:val="20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3326BAF5" w14:textId="77777777" w:rsidR="009668B8" w:rsidRPr="00C9524D" w:rsidRDefault="009668B8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C9524D">
              <w:rPr>
                <w:rFonts w:cs="Arial"/>
                <w:b/>
                <w:szCs w:val="20"/>
              </w:rPr>
              <w:t>Nombre y firma</w:t>
            </w:r>
          </w:p>
        </w:tc>
      </w:tr>
    </w:tbl>
    <w:p w14:paraId="5EF22282" w14:textId="77777777" w:rsidR="009668B8" w:rsidRDefault="009668B8">
      <w:pPr>
        <w:sectPr w:rsidR="009668B8" w:rsidSect="009668B8">
          <w:headerReference w:type="default" r:id="rId7"/>
          <w:footerReference w:type="default" r:id="rId8"/>
          <w:pgSz w:w="12240" w:h="15840"/>
          <w:pgMar w:top="720" w:right="720" w:bottom="720" w:left="720" w:header="567" w:footer="567" w:gutter="0"/>
          <w:pgNumType w:start="1"/>
          <w:cols w:space="708"/>
          <w:docGrid w:linePitch="360"/>
        </w:sectPr>
      </w:pPr>
    </w:p>
    <w:p w14:paraId="0A22C818" w14:textId="77777777" w:rsidR="009668B8" w:rsidRDefault="009668B8"/>
    <w:sectPr w:rsidR="009668B8" w:rsidSect="009668B8">
      <w:headerReference w:type="default" r:id="rId9"/>
      <w:footerReference w:type="default" r:id="rId10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2C4B1" w14:textId="77777777" w:rsidR="005438F0" w:rsidRDefault="005438F0" w:rsidP="00AF6389">
      <w:pPr>
        <w:spacing w:after="0" w:line="240" w:lineRule="auto"/>
      </w:pPr>
      <w:r>
        <w:separator/>
      </w:r>
    </w:p>
  </w:endnote>
  <w:endnote w:type="continuationSeparator" w:id="0">
    <w:p w14:paraId="53907D47" w14:textId="77777777" w:rsidR="005438F0" w:rsidRDefault="005438F0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8385"/>
    </w:tblGrid>
    <w:tr w:rsidR="004C0182" w14:paraId="645E1F8C" w14:textId="77777777" w:rsidTr="00932071">
      <w:tc>
        <w:tcPr>
          <w:tcW w:w="1555" w:type="dxa"/>
        </w:tcPr>
        <w:p w14:paraId="4E7FC2D6" w14:textId="77777777" w:rsidR="004C0182" w:rsidRPr="001F1003" w:rsidRDefault="004C018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FRA-ICO-001</w:t>
          </w:r>
        </w:p>
      </w:tc>
      <w:tc>
        <w:tcPr>
          <w:tcW w:w="850" w:type="dxa"/>
        </w:tcPr>
        <w:p w14:paraId="1662716C" w14:textId="77777777" w:rsidR="004C0182" w:rsidRPr="001F1003" w:rsidRDefault="004C0182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8385" w:type="dxa"/>
        </w:tcPr>
        <w:p w14:paraId="50B5AA96" w14:textId="3618711E" w:rsidR="004C0182" w:rsidRPr="001F1003" w:rsidRDefault="004C0182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</w:tr>
  </w:tbl>
  <w:p w14:paraId="09ED1CA6" w14:textId="77777777" w:rsidR="009668B8" w:rsidRDefault="009668B8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C1EA829" wp14:editId="6F26252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4" name="Gráfico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FC3FAF" w14:paraId="4EA80EC8" w14:textId="77777777" w:rsidTr="001F1003">
      <w:tc>
        <w:tcPr>
          <w:tcW w:w="1555" w:type="dxa"/>
        </w:tcPr>
        <w:p w14:paraId="5B7608D1" w14:textId="77777777" w:rsidR="00FC3FAF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FRA-ICO-001</w:t>
          </w:r>
        </w:p>
      </w:tc>
      <w:tc>
        <w:tcPr>
          <w:tcW w:w="850" w:type="dxa"/>
        </w:tcPr>
        <w:p w14:paraId="5A3D13D7" w14:textId="77777777" w:rsidR="00FC3FAF" w:rsidRPr="001F1003" w:rsidRDefault="00FC3FAF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576464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742EF7BE" w14:textId="77777777" w:rsidR="00FC3FAF" w:rsidRPr="001F1003" w:rsidRDefault="00FC3FAF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48E32FA8" w14:textId="77777777" w:rsidR="00FC3FAF" w:rsidRPr="001F1003" w:rsidRDefault="00FC3FAF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204BE4D3" w14:textId="77777777" w:rsidR="00FC3FAF" w:rsidRDefault="00FC3FAF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D72B95B" wp14:editId="753DBC1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EEE6F" w14:textId="77777777" w:rsidR="005438F0" w:rsidRDefault="005438F0" w:rsidP="00AF6389">
      <w:pPr>
        <w:spacing w:after="0" w:line="240" w:lineRule="auto"/>
      </w:pPr>
      <w:r>
        <w:separator/>
      </w:r>
    </w:p>
  </w:footnote>
  <w:footnote w:type="continuationSeparator" w:id="0">
    <w:p w14:paraId="02A68545" w14:textId="77777777" w:rsidR="005438F0" w:rsidRDefault="005438F0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7534"/>
    </w:tblGrid>
    <w:tr w:rsidR="009668B8" w:rsidRPr="0059732C" w14:paraId="3C8E9B59" w14:textId="77777777" w:rsidTr="007728DA">
      <w:tc>
        <w:tcPr>
          <w:tcW w:w="2547" w:type="dxa"/>
          <w:vMerge w:val="restart"/>
        </w:tcPr>
        <w:p w14:paraId="18574ECB" w14:textId="3A9A3AFA" w:rsidR="009668B8" w:rsidRPr="0059732C" w:rsidRDefault="00663736" w:rsidP="00AF6389">
          <w:pPr>
            <w:pStyle w:val="Encabezado"/>
            <w:jc w:val="both"/>
          </w:pPr>
          <w:r>
            <w:rPr>
              <w:noProof/>
            </w:rPr>
            <w:drawing>
              <wp:inline distT="0" distB="0" distL="0" distR="0" wp14:anchorId="49D559E4" wp14:editId="18E66E33">
                <wp:extent cx="1440000" cy="853955"/>
                <wp:effectExtent l="0" t="0" r="8255" b="3810"/>
                <wp:docPr id="31" name="Gráfico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853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687672AC" w14:textId="77777777" w:rsidR="009668B8" w:rsidRPr="0059732C" w:rsidRDefault="009668B8">
          <w:pPr>
            <w:pStyle w:val="Encabezado"/>
          </w:pPr>
        </w:p>
      </w:tc>
      <w:tc>
        <w:tcPr>
          <w:tcW w:w="7534" w:type="dxa"/>
          <w:vMerge w:val="restart"/>
          <w:vAlign w:val="center"/>
        </w:tcPr>
        <w:p w14:paraId="231A21C7" w14:textId="655BDC02" w:rsidR="009668B8" w:rsidRPr="004C0182" w:rsidRDefault="004C0182" w:rsidP="0040528C">
          <w:pPr>
            <w:pStyle w:val="Encabezado"/>
            <w:rPr>
              <w:b/>
              <w:bCs/>
              <w:color w:val="002060"/>
              <w:sz w:val="20"/>
              <w:szCs w:val="20"/>
            </w:rPr>
          </w:pPr>
          <w:r w:rsidRPr="004C0182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 xml:space="preserve">Formato: </w:t>
          </w:r>
          <w:r w:rsidR="009668B8" w:rsidRPr="004C0182">
            <w:rPr>
              <w:b/>
              <w:bCs/>
              <w:noProof/>
              <w:color w:val="808080" w:themeColor="background1" w:themeShade="80"/>
              <w:sz w:val="20"/>
              <w:szCs w:val="20"/>
            </w:rPr>
            <w:t>Registro de análisis de determinación del índice y densidad óptica de carbonilo por envejecimiento acelerado y espectroscopía</w:t>
          </w:r>
        </w:p>
      </w:tc>
    </w:tr>
    <w:tr w:rsidR="009668B8" w:rsidRPr="0059732C" w14:paraId="187E4590" w14:textId="77777777" w:rsidTr="001B01BC">
      <w:tc>
        <w:tcPr>
          <w:tcW w:w="2547" w:type="dxa"/>
          <w:vMerge/>
        </w:tcPr>
        <w:p w14:paraId="45EA66D2" w14:textId="77777777" w:rsidR="009668B8" w:rsidRPr="0059732C" w:rsidRDefault="009668B8">
          <w:pPr>
            <w:pStyle w:val="Encabezado"/>
          </w:pPr>
        </w:p>
      </w:tc>
      <w:tc>
        <w:tcPr>
          <w:tcW w:w="709" w:type="dxa"/>
        </w:tcPr>
        <w:p w14:paraId="4C7756B0" w14:textId="77777777" w:rsidR="009668B8" w:rsidRPr="0059732C" w:rsidRDefault="009668B8">
          <w:pPr>
            <w:pStyle w:val="Encabezado"/>
          </w:pPr>
        </w:p>
      </w:tc>
      <w:tc>
        <w:tcPr>
          <w:tcW w:w="7534" w:type="dxa"/>
          <w:vMerge/>
        </w:tcPr>
        <w:p w14:paraId="194573F5" w14:textId="77777777" w:rsidR="009668B8" w:rsidRPr="0059732C" w:rsidRDefault="009668B8" w:rsidP="0040528C">
          <w:pPr>
            <w:pStyle w:val="Encabezado"/>
          </w:pPr>
        </w:p>
      </w:tc>
    </w:tr>
    <w:tr w:rsidR="009668B8" w:rsidRPr="0059732C" w14:paraId="4A84A802" w14:textId="77777777" w:rsidTr="0040528C">
      <w:tc>
        <w:tcPr>
          <w:tcW w:w="2547" w:type="dxa"/>
          <w:vMerge/>
        </w:tcPr>
        <w:p w14:paraId="3F3F6AB2" w14:textId="77777777" w:rsidR="009668B8" w:rsidRPr="0059732C" w:rsidRDefault="009668B8" w:rsidP="0059732C">
          <w:pPr>
            <w:pStyle w:val="Encabezado"/>
          </w:pPr>
        </w:p>
      </w:tc>
      <w:tc>
        <w:tcPr>
          <w:tcW w:w="709" w:type="dxa"/>
        </w:tcPr>
        <w:p w14:paraId="7EED1024" w14:textId="77777777" w:rsidR="009668B8" w:rsidRPr="0059732C" w:rsidRDefault="009668B8" w:rsidP="0059732C">
          <w:pPr>
            <w:pStyle w:val="Encabezado"/>
          </w:pPr>
        </w:p>
      </w:tc>
      <w:tc>
        <w:tcPr>
          <w:tcW w:w="7534" w:type="dxa"/>
          <w:vMerge/>
          <w:tcBorders>
            <w:bottom w:val="single" w:sz="24" w:space="0" w:color="808080" w:themeColor="background1" w:themeShade="80"/>
          </w:tcBorders>
        </w:tcPr>
        <w:p w14:paraId="67914157" w14:textId="77777777" w:rsidR="009668B8" w:rsidRPr="0059732C" w:rsidRDefault="009668B8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4C0182" w:rsidRPr="0059732C" w14:paraId="092684EF" w14:textId="77777777" w:rsidTr="00153189">
      <w:tc>
        <w:tcPr>
          <w:tcW w:w="2547" w:type="dxa"/>
          <w:vMerge/>
        </w:tcPr>
        <w:p w14:paraId="5E2E22CD" w14:textId="77777777" w:rsidR="004C0182" w:rsidRPr="0059732C" w:rsidRDefault="004C0182" w:rsidP="0059732C">
          <w:pPr>
            <w:pStyle w:val="Encabezado"/>
          </w:pPr>
        </w:p>
      </w:tc>
      <w:tc>
        <w:tcPr>
          <w:tcW w:w="709" w:type="dxa"/>
        </w:tcPr>
        <w:p w14:paraId="2AF9F6A7" w14:textId="77777777" w:rsidR="004C0182" w:rsidRPr="0059732C" w:rsidRDefault="004C0182" w:rsidP="0059732C">
          <w:pPr>
            <w:pStyle w:val="Encabezado"/>
          </w:pPr>
        </w:p>
      </w:tc>
      <w:tc>
        <w:tcPr>
          <w:tcW w:w="7534" w:type="dxa"/>
          <w:tcBorders>
            <w:top w:val="single" w:sz="24" w:space="0" w:color="808080" w:themeColor="background1" w:themeShade="80"/>
          </w:tcBorders>
        </w:tcPr>
        <w:p w14:paraId="4E1ADFF1" w14:textId="77777777" w:rsidR="004C0182" w:rsidRDefault="004C0182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  <w:p w14:paraId="3AC09525" w14:textId="3C4D2CEB" w:rsidR="004C0182" w:rsidRPr="0059732C" w:rsidRDefault="004C0182" w:rsidP="004C0182">
          <w:pPr>
            <w:pStyle w:val="Encabezado"/>
            <w:jc w:val="right"/>
            <w:rPr>
              <w:color w:val="3B3838" w:themeColor="background2" w:themeShade="40"/>
              <w:szCs w:val="16"/>
            </w:rPr>
          </w:pPr>
        </w:p>
      </w:tc>
    </w:tr>
  </w:tbl>
  <w:p w14:paraId="4CFBB15F" w14:textId="77777777" w:rsidR="009668B8" w:rsidRDefault="009668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FC3FAF" w:rsidRPr="0059732C" w14:paraId="6449998B" w14:textId="77777777" w:rsidTr="007728DA">
      <w:tc>
        <w:tcPr>
          <w:tcW w:w="2547" w:type="dxa"/>
          <w:vMerge w:val="restart"/>
        </w:tcPr>
        <w:p w14:paraId="472F9C33" w14:textId="77777777" w:rsidR="00FC3FAF" w:rsidRPr="0059732C" w:rsidRDefault="00FC3FAF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256C378A" wp14:editId="439B720A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0888377C" w14:textId="77777777" w:rsidR="00FC3FAF" w:rsidRPr="0059732C" w:rsidRDefault="00FC3FAF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6CC53330" w14:textId="77777777" w:rsidR="00FC3FAF" w:rsidRPr="0059732C" w:rsidRDefault="00576464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Registro de análisis de determinación del índice y densidad óptica de carbonilo por envejecimiento acelerado y espectroscopía</w:t>
          </w:r>
        </w:p>
      </w:tc>
    </w:tr>
    <w:tr w:rsidR="00FC3FAF" w:rsidRPr="0059732C" w14:paraId="3196A633" w14:textId="77777777" w:rsidTr="001B01BC">
      <w:tc>
        <w:tcPr>
          <w:tcW w:w="2547" w:type="dxa"/>
          <w:vMerge/>
        </w:tcPr>
        <w:p w14:paraId="769452EB" w14:textId="77777777" w:rsidR="00FC3FAF" w:rsidRPr="0059732C" w:rsidRDefault="00FC3FAF">
          <w:pPr>
            <w:pStyle w:val="Encabezado"/>
          </w:pPr>
        </w:p>
      </w:tc>
      <w:tc>
        <w:tcPr>
          <w:tcW w:w="709" w:type="dxa"/>
        </w:tcPr>
        <w:p w14:paraId="333DF104" w14:textId="77777777" w:rsidR="00FC3FAF" w:rsidRPr="0059732C" w:rsidRDefault="00FC3FAF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6A53F2CE" w14:textId="77777777" w:rsidR="00FC3FAF" w:rsidRPr="0059732C" w:rsidRDefault="00FC3FAF" w:rsidP="0040528C">
          <w:pPr>
            <w:pStyle w:val="Encabezado"/>
          </w:pPr>
        </w:p>
      </w:tc>
    </w:tr>
    <w:tr w:rsidR="00FC3FAF" w:rsidRPr="0059732C" w14:paraId="536A435A" w14:textId="77777777" w:rsidTr="0040528C">
      <w:tc>
        <w:tcPr>
          <w:tcW w:w="2547" w:type="dxa"/>
          <w:vMerge/>
        </w:tcPr>
        <w:p w14:paraId="7B72B270" w14:textId="77777777" w:rsidR="00FC3FAF" w:rsidRPr="0059732C" w:rsidRDefault="00FC3FAF" w:rsidP="0059732C">
          <w:pPr>
            <w:pStyle w:val="Encabezado"/>
          </w:pPr>
        </w:p>
      </w:tc>
      <w:tc>
        <w:tcPr>
          <w:tcW w:w="709" w:type="dxa"/>
        </w:tcPr>
        <w:p w14:paraId="7A347090" w14:textId="77777777" w:rsidR="00FC3FAF" w:rsidRPr="0059732C" w:rsidRDefault="00FC3FAF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48CF4A82" w14:textId="77777777" w:rsidR="00FC3FAF" w:rsidRPr="0059732C" w:rsidRDefault="00FC3FAF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FC3FAF" w:rsidRPr="0059732C" w14:paraId="1F10523D" w14:textId="77777777" w:rsidTr="001F1003">
      <w:tc>
        <w:tcPr>
          <w:tcW w:w="2547" w:type="dxa"/>
          <w:vMerge/>
        </w:tcPr>
        <w:p w14:paraId="2EA6C3A4" w14:textId="77777777" w:rsidR="00FC3FAF" w:rsidRPr="0059732C" w:rsidRDefault="00FC3FAF" w:rsidP="0059732C">
          <w:pPr>
            <w:pStyle w:val="Encabezado"/>
          </w:pPr>
        </w:p>
      </w:tc>
      <w:tc>
        <w:tcPr>
          <w:tcW w:w="709" w:type="dxa"/>
        </w:tcPr>
        <w:p w14:paraId="4EAC2C4A" w14:textId="77777777" w:rsidR="00FC3FAF" w:rsidRPr="0059732C" w:rsidRDefault="00FC3FAF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3E2BF830" w14:textId="77777777" w:rsidR="00FC3FAF" w:rsidRPr="0059732C" w:rsidRDefault="00FC3FAF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37DD1318" w14:textId="77777777" w:rsidR="00FC3FAF" w:rsidRPr="0059732C" w:rsidRDefault="00FC3FAF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37324866" w14:textId="77777777" w:rsidR="00FC3FAF" w:rsidRPr="0059732C" w:rsidRDefault="00FC3FAF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502FB830" w14:textId="77777777" w:rsidR="00FC3FAF" w:rsidRDefault="00FC3FAF">
    <w:pPr>
      <w:pStyle w:val="Encabezado"/>
    </w:pPr>
  </w:p>
  <w:p w14:paraId="51B9F4F5" w14:textId="77777777" w:rsidR="00FC3FAF" w:rsidRDefault="00FC3F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B01BC"/>
    <w:rsid w:val="001F1003"/>
    <w:rsid w:val="001F6E8C"/>
    <w:rsid w:val="002D242E"/>
    <w:rsid w:val="002E209A"/>
    <w:rsid w:val="0040528C"/>
    <w:rsid w:val="00431627"/>
    <w:rsid w:val="00482AB9"/>
    <w:rsid w:val="004C0182"/>
    <w:rsid w:val="005438F0"/>
    <w:rsid w:val="00576464"/>
    <w:rsid w:val="00580A44"/>
    <w:rsid w:val="00580C40"/>
    <w:rsid w:val="0059732C"/>
    <w:rsid w:val="005A29D9"/>
    <w:rsid w:val="00663736"/>
    <w:rsid w:val="007728DA"/>
    <w:rsid w:val="00797221"/>
    <w:rsid w:val="007C65E2"/>
    <w:rsid w:val="00863E33"/>
    <w:rsid w:val="008F47A5"/>
    <w:rsid w:val="00935060"/>
    <w:rsid w:val="009668B8"/>
    <w:rsid w:val="009C16E4"/>
    <w:rsid w:val="009F252B"/>
    <w:rsid w:val="00A4011E"/>
    <w:rsid w:val="00AF6389"/>
    <w:rsid w:val="00B211BE"/>
    <w:rsid w:val="00B32E54"/>
    <w:rsid w:val="00C2034C"/>
    <w:rsid w:val="00CA5A78"/>
    <w:rsid w:val="00E16798"/>
    <w:rsid w:val="00E67978"/>
    <w:rsid w:val="00EC627D"/>
    <w:rsid w:val="00F07028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E49BE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182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4C0182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0182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13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5</cp:revision>
  <dcterms:created xsi:type="dcterms:W3CDTF">2020-03-23T17:33:00Z</dcterms:created>
  <dcterms:modified xsi:type="dcterms:W3CDTF">2020-11-13T08:29:00Z</dcterms:modified>
</cp:coreProperties>
</file>