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737654" w:rsidRPr="007230CC" w14:paraId="04BD54C7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50853524" w14:textId="77777777" w:rsidR="00737654" w:rsidRPr="007230CC" w:rsidRDefault="00737654" w:rsidP="00E30252">
            <w:pPr>
              <w:jc w:val="left"/>
              <w:rPr>
                <w:szCs w:val="16"/>
              </w:rPr>
            </w:pPr>
            <w:bookmarkStart w:id="0" w:name="_Hlk38454252"/>
            <w:bookmarkStart w:id="1" w:name="_Hlk38466111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215474AE" w14:textId="77777777" w:rsidR="00737654" w:rsidRPr="007230CC" w:rsidRDefault="00737654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400CFF71" w14:textId="77777777" w:rsidR="00737654" w:rsidRPr="003A39A6" w:rsidRDefault="00737654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75451">
              <w:rPr>
                <w:szCs w:val="16"/>
              </w:rPr>
              <w:t>Fecha inicio</w:t>
            </w:r>
            <w:r>
              <w:rPr>
                <w:szCs w:val="16"/>
              </w:rPr>
              <w:t xml:space="preserve"> de análisis</w:t>
            </w:r>
          </w:p>
        </w:tc>
        <w:tc>
          <w:tcPr>
            <w:tcW w:w="929" w:type="pct"/>
          </w:tcPr>
          <w:p w14:paraId="4DB06FC9" w14:textId="07F91968" w:rsidR="00737654" w:rsidRPr="003A39A6" w:rsidRDefault="00737654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737654" w:rsidRPr="007230CC" w14:paraId="5764B96A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6E6A1934" w14:textId="77777777" w:rsidR="00737654" w:rsidRPr="007230CC" w:rsidRDefault="00737654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7755C198" w14:textId="77777777" w:rsidR="00737654" w:rsidRPr="007230CC" w:rsidRDefault="00737654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2FF0DF07" w14:textId="77777777" w:rsidR="00737654" w:rsidRPr="003A39A6" w:rsidRDefault="00737654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46A8DE4B" w14:textId="7A506CDE" w:rsidR="00737654" w:rsidRPr="003A39A6" w:rsidRDefault="00737654" w:rsidP="00E3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4E29ED00" w14:textId="77777777" w:rsidR="00737654" w:rsidRDefault="00737654" w:rsidP="00737654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271"/>
        <w:gridCol w:w="285"/>
        <w:gridCol w:w="3543"/>
        <w:gridCol w:w="2126"/>
        <w:gridCol w:w="3565"/>
      </w:tblGrid>
      <w:tr w:rsidR="00737654" w:rsidRPr="007230CC" w14:paraId="43C657A4" w14:textId="77777777" w:rsidTr="0073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</w:tcPr>
          <w:p w14:paraId="3975FC81" w14:textId="77777777" w:rsidR="00737654" w:rsidRPr="007230CC" w:rsidRDefault="00737654" w:rsidP="00E30252">
            <w:pPr>
              <w:jc w:val="left"/>
              <w:rPr>
                <w:szCs w:val="16"/>
              </w:rPr>
            </w:pPr>
            <w:bookmarkStart w:id="2" w:name="_Hlk38456141"/>
            <w:r>
              <w:rPr>
                <w:szCs w:val="16"/>
              </w:rPr>
              <w:t>Temperatura</w:t>
            </w:r>
          </w:p>
        </w:tc>
        <w:tc>
          <w:tcPr>
            <w:tcW w:w="1774" w:type="pct"/>
            <w:gridSpan w:val="2"/>
          </w:tcPr>
          <w:p w14:paraId="7E64C317" w14:textId="77777777" w:rsidR="00737654" w:rsidRPr="007230CC" w:rsidRDefault="00737654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5" w:type="pct"/>
            <w:shd w:val="clear" w:color="auto" w:fill="D9D9D9" w:themeFill="background1" w:themeFillShade="D9"/>
          </w:tcPr>
          <w:p w14:paraId="7A9D4E93" w14:textId="77777777" w:rsidR="00737654" w:rsidRPr="003A39A6" w:rsidRDefault="00737654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1652" w:type="pct"/>
          </w:tcPr>
          <w:p w14:paraId="7FDC5C1A" w14:textId="77777777" w:rsidR="00737654" w:rsidRPr="007230CC" w:rsidRDefault="00737654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737654" w:rsidRPr="007230CC" w14:paraId="0B553392" w14:textId="77777777" w:rsidTr="0073765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gridSpan w:val="2"/>
          </w:tcPr>
          <w:p w14:paraId="2B1D14B5" w14:textId="4069E07C" w:rsidR="00737654" w:rsidRPr="007230CC" w:rsidRDefault="00737654" w:rsidP="00E30252">
            <w:pPr>
              <w:rPr>
                <w:szCs w:val="16"/>
              </w:rPr>
            </w:pPr>
            <w:r w:rsidRPr="00737654">
              <w:rPr>
                <w:szCs w:val="16"/>
              </w:rPr>
              <w:t>Código OXTRAN</w:t>
            </w:r>
          </w:p>
        </w:tc>
        <w:tc>
          <w:tcPr>
            <w:tcW w:w="1642" w:type="pct"/>
          </w:tcPr>
          <w:p w14:paraId="15B02D56" w14:textId="77777777" w:rsidR="00737654" w:rsidRPr="007230CC" w:rsidRDefault="00737654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5" w:type="pct"/>
            <w:shd w:val="clear" w:color="auto" w:fill="D9D9D9" w:themeFill="background1" w:themeFillShade="D9"/>
          </w:tcPr>
          <w:p w14:paraId="22C7FDF5" w14:textId="673E8936" w:rsidR="00737654" w:rsidRPr="007230CC" w:rsidRDefault="00737654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737654">
              <w:rPr>
                <w:b/>
                <w:bCs/>
                <w:szCs w:val="16"/>
              </w:rPr>
              <w:t>Código del micrómetro</w:t>
            </w:r>
          </w:p>
        </w:tc>
        <w:tc>
          <w:tcPr>
            <w:tcW w:w="1652" w:type="pct"/>
          </w:tcPr>
          <w:p w14:paraId="6D665EF1" w14:textId="77777777" w:rsidR="00737654" w:rsidRPr="007230CC" w:rsidRDefault="00737654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</w:tbl>
    <w:bookmarkEnd w:id="1"/>
    <w:bookmarkEnd w:id="2"/>
    <w:p w14:paraId="46B466C6" w14:textId="282E8B09" w:rsidR="00257D4E" w:rsidRDefault="00257D4E" w:rsidP="007728DA">
      <w:pPr>
        <w:pStyle w:val="Ttulo1"/>
      </w:pPr>
      <w:r>
        <w:t>Condiciones</w:t>
      </w:r>
    </w:p>
    <w:tbl>
      <w:tblPr>
        <w:tblStyle w:val="Estilo2"/>
        <w:tblW w:w="9453" w:type="dxa"/>
        <w:jc w:val="center"/>
        <w:tblLook w:val="04A0" w:firstRow="1" w:lastRow="0" w:firstColumn="1" w:lastColumn="0" w:noHBand="0" w:noVBand="1"/>
      </w:tblPr>
      <w:tblGrid>
        <w:gridCol w:w="1045"/>
        <w:gridCol w:w="2802"/>
        <w:gridCol w:w="2803"/>
        <w:gridCol w:w="2803"/>
      </w:tblGrid>
      <w:tr w:rsidR="00257D4E" w:rsidRPr="00257D4E" w14:paraId="246BFE17" w14:textId="77777777" w:rsidTr="0073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14:paraId="12E9679C" w14:textId="77777777" w:rsidR="00257D4E" w:rsidRPr="00257D4E" w:rsidRDefault="00257D4E" w:rsidP="00257D4E">
            <w:r w:rsidRPr="00257D4E">
              <w:t>Repetición</w:t>
            </w:r>
          </w:p>
        </w:tc>
        <w:tc>
          <w:tcPr>
            <w:tcW w:w="2802" w:type="dxa"/>
          </w:tcPr>
          <w:p w14:paraId="1F389361" w14:textId="77777777" w:rsidR="00257D4E" w:rsidRPr="00257D4E" w:rsidRDefault="00257D4E" w:rsidP="00257D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7D4E">
              <w:t>Espesor (mm)</w:t>
            </w:r>
          </w:p>
        </w:tc>
        <w:tc>
          <w:tcPr>
            <w:tcW w:w="2803" w:type="dxa"/>
          </w:tcPr>
          <w:p w14:paraId="587AC38F" w14:textId="77777777" w:rsidR="00257D4E" w:rsidRPr="00257D4E" w:rsidRDefault="00257D4E" w:rsidP="00257D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7D4E">
              <w:t>Tiempo de purga</w:t>
            </w:r>
          </w:p>
        </w:tc>
        <w:tc>
          <w:tcPr>
            <w:tcW w:w="2803" w:type="dxa"/>
          </w:tcPr>
          <w:p w14:paraId="78AD1E30" w14:textId="77777777" w:rsidR="00257D4E" w:rsidRPr="00257D4E" w:rsidRDefault="00257D4E" w:rsidP="00257D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7D4E">
              <w:t xml:space="preserve">Tipo de mascarilla </w:t>
            </w:r>
          </w:p>
        </w:tc>
      </w:tr>
      <w:tr w:rsidR="00257D4E" w:rsidRPr="00257D4E" w14:paraId="494CD779" w14:textId="77777777" w:rsidTr="0073765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14:paraId="5DFF8C80" w14:textId="77777777" w:rsidR="00257D4E" w:rsidRPr="00257D4E" w:rsidRDefault="00257D4E" w:rsidP="00257D4E">
            <w:pPr>
              <w:jc w:val="center"/>
            </w:pPr>
            <w:r w:rsidRPr="00257D4E">
              <w:t>1</w:t>
            </w:r>
          </w:p>
        </w:tc>
        <w:tc>
          <w:tcPr>
            <w:tcW w:w="2802" w:type="dxa"/>
          </w:tcPr>
          <w:p w14:paraId="2FBDE3AA" w14:textId="77777777" w:rsidR="00257D4E" w:rsidRPr="00257D4E" w:rsidRDefault="00257D4E" w:rsidP="00257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3" w:type="dxa"/>
          </w:tcPr>
          <w:p w14:paraId="22D3D071" w14:textId="77777777" w:rsidR="00257D4E" w:rsidRPr="00257D4E" w:rsidRDefault="00257D4E" w:rsidP="00257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3" w:type="dxa"/>
          </w:tcPr>
          <w:p w14:paraId="32F0572B" w14:textId="77777777" w:rsidR="00257D4E" w:rsidRPr="00257D4E" w:rsidRDefault="00257D4E" w:rsidP="00257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D4E" w:rsidRPr="00257D4E" w14:paraId="3D1BB2F6" w14:textId="77777777" w:rsidTr="0073765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14:paraId="23F32868" w14:textId="77777777" w:rsidR="00257D4E" w:rsidRPr="00257D4E" w:rsidRDefault="00257D4E" w:rsidP="00257D4E">
            <w:pPr>
              <w:jc w:val="center"/>
            </w:pPr>
            <w:r w:rsidRPr="00257D4E">
              <w:t>2</w:t>
            </w:r>
          </w:p>
        </w:tc>
        <w:tc>
          <w:tcPr>
            <w:tcW w:w="2802" w:type="dxa"/>
          </w:tcPr>
          <w:p w14:paraId="4261E364" w14:textId="77777777" w:rsidR="00257D4E" w:rsidRPr="00257D4E" w:rsidRDefault="00257D4E" w:rsidP="00257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3" w:type="dxa"/>
          </w:tcPr>
          <w:p w14:paraId="405D435A" w14:textId="77777777" w:rsidR="00257D4E" w:rsidRPr="00257D4E" w:rsidRDefault="00257D4E" w:rsidP="00257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3" w:type="dxa"/>
          </w:tcPr>
          <w:p w14:paraId="54EDAD3C" w14:textId="77777777" w:rsidR="00257D4E" w:rsidRPr="00257D4E" w:rsidRDefault="00257D4E" w:rsidP="00257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916736" w14:textId="62E70CA7" w:rsidR="00257D4E" w:rsidRDefault="00257D4E"/>
    <w:tbl>
      <w:tblPr>
        <w:tblStyle w:val="Estilo2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802"/>
      </w:tblGrid>
      <w:tr w:rsidR="00257D4E" w:rsidRPr="00405C77" w14:paraId="68377A40" w14:textId="77777777" w:rsidTr="0073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99B99" w14:textId="77777777" w:rsidR="00257D4E" w:rsidRPr="00405C77" w:rsidRDefault="00257D4E" w:rsidP="00E71B4E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iCs/>
              </w:rPr>
            </w:pPr>
            <w:r>
              <w:rPr>
                <w:rFonts w:cs="Arial"/>
                <w:iCs/>
              </w:rPr>
              <w:t>Parámetro</w:t>
            </w:r>
          </w:p>
        </w:tc>
        <w:tc>
          <w:tcPr>
            <w:tcW w:w="7802" w:type="dxa"/>
          </w:tcPr>
          <w:p w14:paraId="2A93191F" w14:textId="77777777" w:rsidR="00257D4E" w:rsidRPr="00405C77" w:rsidRDefault="00257D4E" w:rsidP="00E71B4E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iCs/>
              </w:rPr>
            </w:pPr>
            <w:r>
              <w:rPr>
                <w:rFonts w:cs="Arial"/>
                <w:iCs/>
              </w:rPr>
              <w:t>Especificación</w:t>
            </w:r>
          </w:p>
        </w:tc>
      </w:tr>
      <w:tr w:rsidR="00257D4E" w14:paraId="228D5A28" w14:textId="77777777" w:rsidTr="0073765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59C7BC" w14:textId="77777777" w:rsidR="00257D4E" w:rsidRDefault="00257D4E" w:rsidP="00E71B4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Número de ciclos</w:t>
            </w:r>
          </w:p>
        </w:tc>
        <w:tc>
          <w:tcPr>
            <w:tcW w:w="7802" w:type="dxa"/>
          </w:tcPr>
          <w:p w14:paraId="16505303" w14:textId="77777777" w:rsidR="00257D4E" w:rsidRDefault="00257D4E" w:rsidP="00E71B4E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257D4E" w14:paraId="4C20A97F" w14:textId="77777777" w:rsidTr="0073765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C86F9F" w14:textId="77777777" w:rsidR="00257D4E" w:rsidRDefault="00257D4E" w:rsidP="00E71B4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Tiempo por ciclo</w:t>
            </w:r>
          </w:p>
        </w:tc>
        <w:tc>
          <w:tcPr>
            <w:tcW w:w="7802" w:type="dxa"/>
          </w:tcPr>
          <w:p w14:paraId="5B6EFE5A" w14:textId="77777777" w:rsidR="00257D4E" w:rsidRDefault="00257D4E" w:rsidP="00E71B4E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257D4E" w14:paraId="7898855A" w14:textId="77777777" w:rsidTr="0073765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134F12" w14:textId="77777777" w:rsidR="00257D4E" w:rsidRDefault="00257D4E" w:rsidP="00E71B4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Convergencia</w:t>
            </w:r>
          </w:p>
        </w:tc>
        <w:tc>
          <w:tcPr>
            <w:tcW w:w="7802" w:type="dxa"/>
          </w:tcPr>
          <w:p w14:paraId="2BCD2887" w14:textId="77777777" w:rsidR="00257D4E" w:rsidRDefault="00257D4E" w:rsidP="00E71B4E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54DD6006" w14:textId="5BB9B5CE" w:rsidR="00257D4E" w:rsidRDefault="00257D4E" w:rsidP="00257D4E">
      <w:pPr>
        <w:pStyle w:val="Ttulo1"/>
      </w:pPr>
      <w:r>
        <w:t>Resultados</w:t>
      </w:r>
    </w:p>
    <w:tbl>
      <w:tblPr>
        <w:tblStyle w:val="Estilo2"/>
        <w:tblW w:w="8593" w:type="dxa"/>
        <w:jc w:val="center"/>
        <w:tblLook w:val="04A0" w:firstRow="1" w:lastRow="0" w:firstColumn="1" w:lastColumn="0" w:noHBand="0" w:noVBand="1"/>
      </w:tblPr>
      <w:tblGrid>
        <w:gridCol w:w="1045"/>
        <w:gridCol w:w="7548"/>
      </w:tblGrid>
      <w:tr w:rsidR="00257D4E" w:rsidRPr="00A909FD" w14:paraId="55C3E726" w14:textId="77777777" w:rsidTr="0073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9FF2CD" w14:textId="77777777" w:rsidR="00257D4E" w:rsidRPr="00257D4E" w:rsidRDefault="00257D4E" w:rsidP="00E71B4E">
            <w:pPr>
              <w:pStyle w:val="Encabezado"/>
              <w:tabs>
                <w:tab w:val="right" w:pos="567"/>
              </w:tabs>
              <w:rPr>
                <w:rFonts w:cs="Arial"/>
                <w:iCs/>
              </w:rPr>
            </w:pPr>
            <w:r w:rsidRPr="00257D4E">
              <w:rPr>
                <w:rFonts w:cs="Arial"/>
                <w:iCs/>
              </w:rPr>
              <w:t>Repetición</w:t>
            </w:r>
          </w:p>
        </w:tc>
        <w:tc>
          <w:tcPr>
            <w:tcW w:w="7605" w:type="dxa"/>
          </w:tcPr>
          <w:p w14:paraId="2732751F" w14:textId="77777777" w:rsidR="00257D4E" w:rsidRPr="00257D4E" w:rsidRDefault="00257D4E" w:rsidP="00E71B4E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257D4E">
              <w:rPr>
                <w:rFonts w:cs="Arial"/>
                <w:iCs/>
              </w:rPr>
              <w:t>Permeabilidad al oxígeno</w:t>
            </w:r>
          </w:p>
        </w:tc>
      </w:tr>
      <w:tr w:rsidR="00257D4E" w:rsidRPr="00A909FD" w14:paraId="263F3897" w14:textId="77777777" w:rsidTr="00737654">
        <w:trPr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87822E" w14:textId="77777777" w:rsidR="00257D4E" w:rsidRPr="00405C77" w:rsidRDefault="00257D4E" w:rsidP="00E71B4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405C77">
              <w:rPr>
                <w:rFonts w:cs="Arial"/>
                <w:szCs w:val="20"/>
              </w:rPr>
              <w:t>1</w:t>
            </w:r>
          </w:p>
        </w:tc>
        <w:tc>
          <w:tcPr>
            <w:tcW w:w="7605" w:type="dxa"/>
          </w:tcPr>
          <w:p w14:paraId="049A15B3" w14:textId="77777777" w:rsidR="00257D4E" w:rsidRPr="00A909FD" w:rsidRDefault="00257D4E" w:rsidP="00E71B4E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7D4E" w:rsidRPr="00A909FD" w14:paraId="77903759" w14:textId="77777777" w:rsidTr="00737654">
        <w:trPr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6AB40C" w14:textId="77777777" w:rsidR="00257D4E" w:rsidRPr="00405C77" w:rsidRDefault="00257D4E" w:rsidP="00E71B4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405C77">
              <w:rPr>
                <w:rFonts w:cs="Arial"/>
                <w:szCs w:val="20"/>
              </w:rPr>
              <w:t>2</w:t>
            </w:r>
          </w:p>
        </w:tc>
        <w:tc>
          <w:tcPr>
            <w:tcW w:w="7605" w:type="dxa"/>
          </w:tcPr>
          <w:p w14:paraId="328A1D3B" w14:textId="77777777" w:rsidR="00257D4E" w:rsidRPr="00A909FD" w:rsidRDefault="00257D4E" w:rsidP="00E71B4E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14:paraId="16317928" w14:textId="77777777" w:rsidR="00257D4E" w:rsidRDefault="00257D4E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556"/>
        <w:gridCol w:w="9234"/>
      </w:tblGrid>
      <w:tr w:rsidR="00257D4E" w:rsidRPr="0005452C" w14:paraId="09EB0ADD" w14:textId="77777777" w:rsidTr="0073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tcBorders>
              <w:right w:val="single" w:sz="4" w:space="0" w:color="F2F2F2" w:themeColor="background1" w:themeShade="F2"/>
            </w:tcBorders>
          </w:tcPr>
          <w:p w14:paraId="0301B4A6" w14:textId="77777777" w:rsidR="00257D4E" w:rsidRPr="0005452C" w:rsidRDefault="00257D4E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2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37BF1DC" w14:textId="77777777" w:rsidR="00257D4E" w:rsidRDefault="00257D4E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74FA6F8B" w14:textId="77777777" w:rsidR="00257D4E" w:rsidRDefault="00257D4E" w:rsidP="002E209A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46962A8C" w14:textId="77777777" w:rsidR="00257D4E" w:rsidRPr="0005452C" w:rsidRDefault="00257D4E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190C7723" w14:textId="77777777" w:rsidR="00257D4E" w:rsidRDefault="00257D4E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257D4E" w:rsidRPr="0005452C" w14:paraId="2FFEEF89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0E432BB2" w14:textId="77777777" w:rsidR="00257D4E" w:rsidRPr="0005452C" w:rsidRDefault="00257D4E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41F0050F" w14:textId="77777777" w:rsidR="00257D4E" w:rsidRPr="0005452C" w:rsidRDefault="00257D4E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257D4E" w:rsidRPr="0005452C" w14:paraId="097A942A" w14:textId="77777777" w:rsidTr="002E209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62382180" w14:textId="77777777" w:rsidR="00257D4E" w:rsidRDefault="00257D4E" w:rsidP="002E209A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szCs w:val="20"/>
              </w:rPr>
            </w:pPr>
          </w:p>
          <w:p w14:paraId="1E6A1753" w14:textId="77777777" w:rsidR="00257D4E" w:rsidRDefault="00257D4E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670D8D3D" w14:textId="77777777" w:rsidR="00257D4E" w:rsidRDefault="00257D4E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0DF03EF2" w14:textId="77777777" w:rsidR="00257D4E" w:rsidRPr="0005452C" w:rsidRDefault="00257D4E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54AB7EF6" w14:textId="77777777" w:rsidR="00257D4E" w:rsidRPr="0005452C" w:rsidRDefault="00257D4E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52329449" w14:textId="77777777" w:rsidR="00257D4E" w:rsidRDefault="00257D4E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796F8417" w14:textId="77777777" w:rsidR="00257D4E" w:rsidRDefault="00257D4E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462B62D0" w14:textId="77777777" w:rsidR="00257D4E" w:rsidRPr="0005452C" w:rsidRDefault="00257D4E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257D4E" w:rsidRPr="0005452C" w14:paraId="1948D233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3E92D77D" w14:textId="77777777" w:rsidR="00257D4E" w:rsidRPr="00C9524D" w:rsidRDefault="00257D4E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2261B426" w14:textId="77777777" w:rsidR="00257D4E" w:rsidRPr="00C9524D" w:rsidRDefault="00257D4E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19B4B171" w14:textId="77777777" w:rsidR="00257D4E" w:rsidRDefault="00257D4E">
      <w:pPr>
        <w:sectPr w:rsidR="00257D4E" w:rsidSect="00257D4E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4407F765" w14:textId="77777777" w:rsidR="00257D4E" w:rsidRDefault="00257D4E"/>
    <w:sectPr w:rsidR="00257D4E" w:rsidSect="00257D4E">
      <w:headerReference w:type="default" r:id="rId9"/>
      <w:footerReference w:type="default" r:id="rId10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F8568" w14:textId="77777777" w:rsidR="00DF466F" w:rsidRDefault="00DF466F" w:rsidP="00AF6389">
      <w:pPr>
        <w:spacing w:after="0" w:line="240" w:lineRule="auto"/>
      </w:pPr>
      <w:r>
        <w:separator/>
      </w:r>
    </w:p>
  </w:endnote>
  <w:endnote w:type="continuationSeparator" w:id="0">
    <w:p w14:paraId="16DB52C2" w14:textId="77777777" w:rsidR="00DF466F" w:rsidRDefault="00DF466F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737654" w14:paraId="7EDE1658" w14:textId="77777777" w:rsidTr="00441884">
      <w:tc>
        <w:tcPr>
          <w:tcW w:w="1555" w:type="dxa"/>
        </w:tcPr>
        <w:p w14:paraId="2E31EAED" w14:textId="77777777" w:rsidR="00737654" w:rsidRPr="001F1003" w:rsidRDefault="0073765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FRA-PO-001</w:t>
          </w:r>
        </w:p>
      </w:tc>
      <w:tc>
        <w:tcPr>
          <w:tcW w:w="850" w:type="dxa"/>
        </w:tcPr>
        <w:p w14:paraId="4C0E4676" w14:textId="77777777" w:rsidR="00737654" w:rsidRPr="001F1003" w:rsidRDefault="0073765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787D6D7C" w14:textId="27943584" w:rsidR="00737654" w:rsidRPr="001F1003" w:rsidRDefault="00737654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290C282E" w14:textId="77777777" w:rsidR="00257D4E" w:rsidRDefault="00257D4E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B7650D9" wp14:editId="4508626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576464" w14:paraId="270FB0A9" w14:textId="77777777" w:rsidTr="001F1003">
      <w:tc>
        <w:tcPr>
          <w:tcW w:w="1555" w:type="dxa"/>
        </w:tcPr>
        <w:p w14:paraId="15C79053" w14:textId="77777777" w:rsidR="00576464" w:rsidRPr="001F1003" w:rsidRDefault="002A7AF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FRA-PO-001</w:t>
          </w:r>
        </w:p>
      </w:tc>
      <w:tc>
        <w:tcPr>
          <w:tcW w:w="850" w:type="dxa"/>
        </w:tcPr>
        <w:p w14:paraId="23F86BD6" w14:textId="77777777" w:rsidR="00576464" w:rsidRPr="001F1003" w:rsidRDefault="0057646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2A7AF9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0C4DC69D" w14:textId="77777777" w:rsidR="00576464" w:rsidRPr="001F1003" w:rsidRDefault="00576464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1EC92EA8" w14:textId="77777777" w:rsidR="00576464" w:rsidRPr="001F1003" w:rsidRDefault="00576464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1FF8FDC4" w14:textId="77777777" w:rsidR="00576464" w:rsidRDefault="00576464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0AE63C7" wp14:editId="6D36C47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D45A5" w14:textId="77777777" w:rsidR="00DF466F" w:rsidRDefault="00DF466F" w:rsidP="00AF6389">
      <w:pPr>
        <w:spacing w:after="0" w:line="240" w:lineRule="auto"/>
      </w:pPr>
      <w:r>
        <w:separator/>
      </w:r>
    </w:p>
  </w:footnote>
  <w:footnote w:type="continuationSeparator" w:id="0">
    <w:p w14:paraId="5CB5944C" w14:textId="77777777" w:rsidR="00DF466F" w:rsidRDefault="00DF466F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257D4E" w:rsidRPr="0059732C" w14:paraId="11DC5710" w14:textId="77777777" w:rsidTr="007728DA">
      <w:tc>
        <w:tcPr>
          <w:tcW w:w="2547" w:type="dxa"/>
          <w:vMerge w:val="restart"/>
        </w:tcPr>
        <w:p w14:paraId="2E9E9394" w14:textId="363F1817" w:rsidR="00257D4E" w:rsidRPr="0059732C" w:rsidRDefault="00657D48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2D8C0878" wp14:editId="702D9C76">
                <wp:extent cx="1440000" cy="853955"/>
                <wp:effectExtent l="0" t="0" r="8255" b="3810"/>
                <wp:docPr id="31" name="Gráfic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14907055" w14:textId="77777777" w:rsidR="00257D4E" w:rsidRPr="0059732C" w:rsidRDefault="00257D4E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04321F03" w14:textId="0BDBD616" w:rsidR="00257D4E" w:rsidRPr="00737654" w:rsidRDefault="00737654" w:rsidP="00737654">
          <w:pPr>
            <w:pStyle w:val="Encabezado"/>
            <w:rPr>
              <w:b/>
              <w:bCs/>
              <w:color w:val="002060"/>
              <w:sz w:val="22"/>
            </w:rPr>
          </w:pPr>
          <w:r w:rsidRPr="00737654">
            <w:rPr>
              <w:b/>
              <w:bCs/>
              <w:noProof/>
              <w:color w:val="808080" w:themeColor="background1" w:themeShade="80"/>
              <w:sz w:val="22"/>
            </w:rPr>
            <w:t xml:space="preserve">Formato: </w:t>
          </w:r>
          <w:r w:rsidR="00657D48" w:rsidRPr="00737654">
            <w:rPr>
              <w:b/>
              <w:bCs/>
              <w:noProof/>
              <w:color w:val="808080" w:themeColor="background1" w:themeShade="80"/>
              <w:sz w:val="22"/>
            </w:rPr>
            <w:t>R</w:t>
          </w:r>
          <w:r w:rsidR="00257D4E" w:rsidRPr="00737654">
            <w:rPr>
              <w:b/>
              <w:bCs/>
              <w:noProof/>
              <w:color w:val="808080" w:themeColor="background1" w:themeShade="80"/>
              <w:sz w:val="22"/>
            </w:rPr>
            <w:t xml:space="preserve">egistro de análisis de determinación </w:t>
          </w:r>
          <w:r>
            <w:rPr>
              <w:b/>
              <w:bCs/>
              <w:noProof/>
              <w:color w:val="808080" w:themeColor="background1" w:themeShade="80"/>
              <w:sz w:val="22"/>
            </w:rPr>
            <w:br/>
          </w:r>
          <w:r w:rsidR="00257D4E" w:rsidRPr="00737654">
            <w:rPr>
              <w:b/>
              <w:bCs/>
              <w:noProof/>
              <w:color w:val="808080" w:themeColor="background1" w:themeShade="80"/>
              <w:sz w:val="22"/>
            </w:rPr>
            <w:t>de permeabilidad al oxígeno</w:t>
          </w:r>
        </w:p>
      </w:tc>
    </w:tr>
    <w:tr w:rsidR="00257D4E" w:rsidRPr="0059732C" w14:paraId="113008F0" w14:textId="77777777" w:rsidTr="001B01BC">
      <w:tc>
        <w:tcPr>
          <w:tcW w:w="2547" w:type="dxa"/>
          <w:vMerge/>
        </w:tcPr>
        <w:p w14:paraId="4D04B14A" w14:textId="77777777" w:rsidR="00257D4E" w:rsidRPr="0059732C" w:rsidRDefault="00257D4E">
          <w:pPr>
            <w:pStyle w:val="Encabezado"/>
          </w:pPr>
        </w:p>
      </w:tc>
      <w:tc>
        <w:tcPr>
          <w:tcW w:w="709" w:type="dxa"/>
        </w:tcPr>
        <w:p w14:paraId="481251BA" w14:textId="77777777" w:rsidR="00257D4E" w:rsidRPr="0059732C" w:rsidRDefault="00257D4E">
          <w:pPr>
            <w:pStyle w:val="Encabezado"/>
          </w:pPr>
        </w:p>
      </w:tc>
      <w:tc>
        <w:tcPr>
          <w:tcW w:w="7534" w:type="dxa"/>
          <w:vMerge/>
        </w:tcPr>
        <w:p w14:paraId="01D6315A" w14:textId="77777777" w:rsidR="00257D4E" w:rsidRPr="0059732C" w:rsidRDefault="00257D4E" w:rsidP="0040528C">
          <w:pPr>
            <w:pStyle w:val="Encabezado"/>
          </w:pPr>
        </w:p>
      </w:tc>
    </w:tr>
    <w:tr w:rsidR="00257D4E" w:rsidRPr="0059732C" w14:paraId="21F6A4DC" w14:textId="77777777" w:rsidTr="0040528C">
      <w:tc>
        <w:tcPr>
          <w:tcW w:w="2547" w:type="dxa"/>
          <w:vMerge/>
        </w:tcPr>
        <w:p w14:paraId="7AD39E5A" w14:textId="77777777" w:rsidR="00257D4E" w:rsidRPr="0059732C" w:rsidRDefault="00257D4E" w:rsidP="0059732C">
          <w:pPr>
            <w:pStyle w:val="Encabezado"/>
          </w:pPr>
        </w:p>
      </w:tc>
      <w:tc>
        <w:tcPr>
          <w:tcW w:w="709" w:type="dxa"/>
        </w:tcPr>
        <w:p w14:paraId="236ED843" w14:textId="77777777" w:rsidR="00257D4E" w:rsidRPr="0059732C" w:rsidRDefault="00257D4E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6E6B35AA" w14:textId="77777777" w:rsidR="00257D4E" w:rsidRPr="0059732C" w:rsidRDefault="00257D4E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737654" w:rsidRPr="0059732C" w14:paraId="49B7BCB4" w14:textId="77777777" w:rsidTr="00D54513">
      <w:tc>
        <w:tcPr>
          <w:tcW w:w="2547" w:type="dxa"/>
          <w:vMerge/>
        </w:tcPr>
        <w:p w14:paraId="0E1F4732" w14:textId="77777777" w:rsidR="00737654" w:rsidRPr="0059732C" w:rsidRDefault="00737654" w:rsidP="0059732C">
          <w:pPr>
            <w:pStyle w:val="Encabezado"/>
          </w:pPr>
        </w:p>
      </w:tc>
      <w:tc>
        <w:tcPr>
          <w:tcW w:w="709" w:type="dxa"/>
        </w:tcPr>
        <w:p w14:paraId="60FAF046" w14:textId="77777777" w:rsidR="00737654" w:rsidRPr="0059732C" w:rsidRDefault="00737654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2003798B" w14:textId="77777777" w:rsidR="00737654" w:rsidRDefault="00737654" w:rsidP="00737654">
          <w:pPr>
            <w:pStyle w:val="Encabezado"/>
            <w:jc w:val="right"/>
            <w:rPr>
              <w:i/>
              <w:iCs/>
              <w:color w:val="3B3838" w:themeColor="background2" w:themeShade="40"/>
              <w:szCs w:val="16"/>
            </w:rPr>
          </w:pPr>
        </w:p>
        <w:p w14:paraId="1B709959" w14:textId="0056409B" w:rsidR="00737654" w:rsidRPr="0059732C" w:rsidRDefault="00737654" w:rsidP="00737654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2E6F1AC7" w14:textId="77777777" w:rsidR="00257D4E" w:rsidRDefault="00257D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576464" w:rsidRPr="0059732C" w14:paraId="441EF298" w14:textId="77777777" w:rsidTr="007728DA">
      <w:tc>
        <w:tcPr>
          <w:tcW w:w="2547" w:type="dxa"/>
          <w:vMerge w:val="restart"/>
        </w:tcPr>
        <w:p w14:paraId="67511209" w14:textId="77777777" w:rsidR="00576464" w:rsidRPr="0059732C" w:rsidRDefault="00576464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6DB3235D" wp14:editId="0C6097DB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2C2DDC21" w14:textId="77777777" w:rsidR="00576464" w:rsidRPr="0059732C" w:rsidRDefault="00576464">
          <w:pPr>
            <w:pStyle w:val="Encabezado"/>
          </w:pPr>
        </w:p>
      </w:tc>
      <w:tc>
        <w:tcPr>
          <w:tcW w:w="7534" w:type="dxa"/>
          <w:gridSpan w:val="3"/>
          <w:vMerge w:val="restart"/>
          <w:vAlign w:val="center"/>
        </w:tcPr>
        <w:p w14:paraId="7662B74D" w14:textId="77777777" w:rsidR="00576464" w:rsidRPr="0059732C" w:rsidRDefault="002A7AF9" w:rsidP="0040528C">
          <w:pPr>
            <w:pStyle w:val="Encabezado"/>
            <w:rPr>
              <w:b/>
              <w:bCs/>
              <w:color w:val="002060"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Formato de registro de análisis de determinación de permeabilidad al oxígeno</w:t>
          </w:r>
        </w:p>
      </w:tc>
    </w:tr>
    <w:tr w:rsidR="00576464" w:rsidRPr="0059732C" w14:paraId="445E0FDF" w14:textId="77777777" w:rsidTr="001B01BC">
      <w:tc>
        <w:tcPr>
          <w:tcW w:w="2547" w:type="dxa"/>
          <w:vMerge/>
        </w:tcPr>
        <w:p w14:paraId="724D812A" w14:textId="77777777" w:rsidR="00576464" w:rsidRPr="0059732C" w:rsidRDefault="00576464">
          <w:pPr>
            <w:pStyle w:val="Encabezado"/>
          </w:pPr>
        </w:p>
      </w:tc>
      <w:tc>
        <w:tcPr>
          <w:tcW w:w="709" w:type="dxa"/>
        </w:tcPr>
        <w:p w14:paraId="22612132" w14:textId="77777777" w:rsidR="00576464" w:rsidRPr="0059732C" w:rsidRDefault="00576464">
          <w:pPr>
            <w:pStyle w:val="Encabezado"/>
          </w:pPr>
        </w:p>
      </w:tc>
      <w:tc>
        <w:tcPr>
          <w:tcW w:w="7534" w:type="dxa"/>
          <w:gridSpan w:val="3"/>
          <w:vMerge/>
        </w:tcPr>
        <w:p w14:paraId="0343353D" w14:textId="77777777" w:rsidR="00576464" w:rsidRPr="0059732C" w:rsidRDefault="00576464" w:rsidP="0040528C">
          <w:pPr>
            <w:pStyle w:val="Encabezado"/>
          </w:pPr>
        </w:p>
      </w:tc>
    </w:tr>
    <w:tr w:rsidR="00576464" w:rsidRPr="0059732C" w14:paraId="31DE8F09" w14:textId="77777777" w:rsidTr="0040528C">
      <w:tc>
        <w:tcPr>
          <w:tcW w:w="2547" w:type="dxa"/>
          <w:vMerge/>
        </w:tcPr>
        <w:p w14:paraId="6793A605" w14:textId="77777777" w:rsidR="00576464" w:rsidRPr="0059732C" w:rsidRDefault="00576464" w:rsidP="0059732C">
          <w:pPr>
            <w:pStyle w:val="Encabezado"/>
          </w:pPr>
        </w:p>
      </w:tc>
      <w:tc>
        <w:tcPr>
          <w:tcW w:w="709" w:type="dxa"/>
        </w:tcPr>
        <w:p w14:paraId="2654EDA7" w14:textId="77777777" w:rsidR="00576464" w:rsidRPr="0059732C" w:rsidRDefault="00576464" w:rsidP="0059732C">
          <w:pPr>
            <w:pStyle w:val="Encabezado"/>
          </w:pPr>
        </w:p>
      </w:tc>
      <w:tc>
        <w:tcPr>
          <w:tcW w:w="7534" w:type="dxa"/>
          <w:gridSpan w:val="3"/>
          <w:vMerge/>
          <w:tcBorders>
            <w:bottom w:val="single" w:sz="24" w:space="0" w:color="808080" w:themeColor="background1" w:themeShade="80"/>
          </w:tcBorders>
        </w:tcPr>
        <w:p w14:paraId="232DDF5C" w14:textId="77777777" w:rsidR="00576464" w:rsidRPr="0059732C" w:rsidRDefault="00576464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576464" w:rsidRPr="0059732C" w14:paraId="2B58E4C7" w14:textId="77777777" w:rsidTr="001F1003">
      <w:tc>
        <w:tcPr>
          <w:tcW w:w="2547" w:type="dxa"/>
          <w:vMerge/>
        </w:tcPr>
        <w:p w14:paraId="4222121A" w14:textId="77777777" w:rsidR="00576464" w:rsidRPr="0059732C" w:rsidRDefault="00576464" w:rsidP="0059732C">
          <w:pPr>
            <w:pStyle w:val="Encabezado"/>
          </w:pPr>
        </w:p>
      </w:tc>
      <w:tc>
        <w:tcPr>
          <w:tcW w:w="709" w:type="dxa"/>
        </w:tcPr>
        <w:p w14:paraId="301D5460" w14:textId="77777777" w:rsidR="00576464" w:rsidRPr="0059732C" w:rsidRDefault="00576464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703AB40C" w14:textId="77777777" w:rsidR="00576464" w:rsidRPr="0059732C" w:rsidRDefault="00576464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171A3403" w14:textId="77777777" w:rsidR="00576464" w:rsidRPr="0059732C" w:rsidRDefault="00576464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634A101C" w14:textId="77777777" w:rsidR="00576464" w:rsidRPr="0059732C" w:rsidRDefault="00576464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0C4D81A2" w14:textId="77777777" w:rsidR="00576464" w:rsidRDefault="00576464">
    <w:pPr>
      <w:pStyle w:val="Encabezado"/>
    </w:pPr>
  </w:p>
  <w:p w14:paraId="1472E771" w14:textId="77777777" w:rsidR="00576464" w:rsidRDefault="005764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113780"/>
    <w:rsid w:val="001B01BC"/>
    <w:rsid w:val="001F1003"/>
    <w:rsid w:val="001F6E8C"/>
    <w:rsid w:val="00257D4E"/>
    <w:rsid w:val="002A7AF9"/>
    <w:rsid w:val="002D242E"/>
    <w:rsid w:val="002E209A"/>
    <w:rsid w:val="0040528C"/>
    <w:rsid w:val="00431627"/>
    <w:rsid w:val="00482AB9"/>
    <w:rsid w:val="004B51BD"/>
    <w:rsid w:val="00576464"/>
    <w:rsid w:val="00580A44"/>
    <w:rsid w:val="0059732C"/>
    <w:rsid w:val="005A29D9"/>
    <w:rsid w:val="005F296F"/>
    <w:rsid w:val="00657D48"/>
    <w:rsid w:val="00732A02"/>
    <w:rsid w:val="00737654"/>
    <w:rsid w:val="007728DA"/>
    <w:rsid w:val="00797221"/>
    <w:rsid w:val="007C65E2"/>
    <w:rsid w:val="008F47A5"/>
    <w:rsid w:val="009328B1"/>
    <w:rsid w:val="009F252B"/>
    <w:rsid w:val="00AF6389"/>
    <w:rsid w:val="00B211BE"/>
    <w:rsid w:val="00B32E54"/>
    <w:rsid w:val="00C2034C"/>
    <w:rsid w:val="00CA5A78"/>
    <w:rsid w:val="00DF466F"/>
    <w:rsid w:val="00E16798"/>
    <w:rsid w:val="00E67978"/>
    <w:rsid w:val="00EC627D"/>
    <w:rsid w:val="00F07028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ECDFC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654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737654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37654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11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5</cp:revision>
  <dcterms:created xsi:type="dcterms:W3CDTF">2020-03-23T18:19:00Z</dcterms:created>
  <dcterms:modified xsi:type="dcterms:W3CDTF">2020-09-11T08:17:00Z</dcterms:modified>
</cp:coreProperties>
</file>