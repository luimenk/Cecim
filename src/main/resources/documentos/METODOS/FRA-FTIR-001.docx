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543"/>
        <w:gridCol w:w="2128"/>
        <w:gridCol w:w="2005"/>
      </w:tblGrid>
      <w:tr w:rsidR="005B4EF9" w:rsidRPr="007230CC" w14:paraId="71060158" w14:textId="77777777" w:rsidTr="005B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auto"/>
          </w:tcPr>
          <w:p w14:paraId="6180EBFA" w14:textId="77777777" w:rsidR="005B4EF9" w:rsidRPr="00675451" w:rsidRDefault="005B4EF9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29E9C132" w14:textId="77777777" w:rsidR="005B4EF9" w:rsidRPr="007230CC" w:rsidRDefault="005B4EF9" w:rsidP="005B4EF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7A559CF" w14:textId="1FB3015E" w:rsidR="005B4EF9" w:rsidRPr="005B4EF9" w:rsidRDefault="005B4EF9" w:rsidP="005B4E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5B4EF9"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6D7307FA" w14:textId="77777777" w:rsidR="005B4EF9" w:rsidRPr="003A39A6" w:rsidRDefault="005B4EF9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166EBD" w:rsidRPr="007230CC" w14:paraId="0EF8B33A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6134D4D3" w14:textId="77777777" w:rsidR="00166EBD" w:rsidRPr="007230CC" w:rsidRDefault="00166EBD" w:rsidP="00E30252">
            <w:pPr>
              <w:rPr>
                <w:szCs w:val="16"/>
              </w:rPr>
            </w:pPr>
            <w:bookmarkStart w:id="0" w:name="_Hlk38466111"/>
            <w:bookmarkStart w:id="1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42D58BB4" w14:textId="77777777" w:rsidR="00166EBD" w:rsidRPr="007230CC" w:rsidRDefault="00166EBD" w:rsidP="005B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155D4532" w14:textId="77777777" w:rsidR="00166EBD" w:rsidRPr="005B4EF9" w:rsidRDefault="00166EBD" w:rsidP="005B4E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5B4EF9">
              <w:rPr>
                <w:b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3634499C" w14:textId="7AF345FF" w:rsidR="00166EBD" w:rsidRPr="003A39A6" w:rsidRDefault="00166EB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166EBD" w:rsidRPr="007230CC" w14:paraId="61170284" w14:textId="77777777" w:rsidTr="005B4EF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76006B78" w14:textId="77777777" w:rsidR="00166EBD" w:rsidRPr="007230CC" w:rsidRDefault="00166EBD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1642" w:type="pct"/>
          </w:tcPr>
          <w:p w14:paraId="0927CBAA" w14:textId="77777777" w:rsidR="00166EBD" w:rsidRPr="007230CC" w:rsidRDefault="00166EBD" w:rsidP="005B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6BCEFFB" w14:textId="77777777" w:rsidR="00166EBD" w:rsidRPr="005B4EF9" w:rsidRDefault="00166EBD" w:rsidP="005B4E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5B4EF9">
              <w:rPr>
                <w:b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294F4501" w14:textId="61D14F55" w:rsidR="00166EBD" w:rsidRPr="003A39A6" w:rsidRDefault="00166EBD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1"/>
    </w:tbl>
    <w:p w14:paraId="4AC862E9" w14:textId="77777777" w:rsidR="00166EBD" w:rsidRDefault="00166EBD" w:rsidP="00166EBD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1133"/>
        <w:gridCol w:w="4253"/>
        <w:gridCol w:w="2128"/>
        <w:gridCol w:w="2005"/>
      </w:tblGrid>
      <w:tr w:rsidR="00166EBD" w:rsidRPr="007230CC" w14:paraId="092ED80E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04876023" w14:textId="77777777" w:rsidR="00166EBD" w:rsidRPr="007230CC" w:rsidRDefault="00166EBD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587FC9DF" w14:textId="77777777" w:rsidR="00166EBD" w:rsidRPr="007230CC" w:rsidRDefault="00166EB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97061D4" w14:textId="77777777" w:rsidR="00166EBD" w:rsidRPr="003A39A6" w:rsidRDefault="00166EBD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2765D87C" w14:textId="77777777" w:rsidR="00166EBD" w:rsidRPr="007230CC" w:rsidRDefault="00166EB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166EBD" w:rsidRPr="007230CC" w14:paraId="6188A9AE" w14:textId="77777777" w:rsidTr="00166EBD">
        <w:trPr>
          <w:gridAfter w:val="2"/>
          <w:wAfter w:w="1915" w:type="pct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gridSpan w:val="2"/>
          </w:tcPr>
          <w:p w14:paraId="65233DBE" w14:textId="530F798A" w:rsidR="00166EBD" w:rsidRPr="007230CC" w:rsidRDefault="00166EBD" w:rsidP="00E30252">
            <w:pPr>
              <w:rPr>
                <w:szCs w:val="16"/>
              </w:rPr>
            </w:pPr>
            <w:r>
              <w:rPr>
                <w:szCs w:val="16"/>
              </w:rPr>
              <w:t>Código de espectrómetro</w:t>
            </w:r>
          </w:p>
        </w:tc>
        <w:tc>
          <w:tcPr>
            <w:tcW w:w="1970" w:type="pct"/>
          </w:tcPr>
          <w:p w14:paraId="140485C2" w14:textId="77777777" w:rsidR="00166EBD" w:rsidRPr="007230CC" w:rsidRDefault="00166EB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0"/>
      <w:bookmarkEnd w:id="2"/>
    </w:tbl>
    <w:p w14:paraId="042AC215" w14:textId="77645EB7" w:rsidR="00166EBD" w:rsidRDefault="00166EBD"/>
    <w:p w14:paraId="6EB7BBBA" w14:textId="46A710B7" w:rsidR="003448FC" w:rsidRDefault="003448FC" w:rsidP="007728DA">
      <w:pPr>
        <w:pStyle w:val="Ttulo1"/>
      </w:pPr>
      <w:r>
        <w:t>Resultados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4788"/>
      </w:tblGrid>
      <w:tr w:rsidR="003448FC" w:rsidRPr="003448FC" w14:paraId="4D780FA6" w14:textId="77777777" w:rsidTr="0034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658EAAB4" w14:textId="77777777" w:rsidR="003448FC" w:rsidRPr="003448FC" w:rsidRDefault="003448FC" w:rsidP="003448FC">
            <w:r w:rsidRPr="003448FC">
              <w:t>Compuesto 1</w:t>
            </w:r>
          </w:p>
        </w:tc>
        <w:tc>
          <w:tcPr>
            <w:tcW w:w="4788" w:type="dxa"/>
          </w:tcPr>
          <w:p w14:paraId="2D37B719" w14:textId="77777777" w:rsidR="003448FC" w:rsidRPr="003448FC" w:rsidRDefault="003448FC" w:rsidP="00344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8FC">
              <w:t>Identidad (%)</w:t>
            </w:r>
          </w:p>
        </w:tc>
      </w:tr>
      <w:tr w:rsidR="003448FC" w:rsidRPr="003448FC" w14:paraId="4EB9F17D" w14:textId="77777777" w:rsidTr="003448FC">
        <w:trPr>
          <w:trHeight w:val="8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14:paraId="11FD3DC8" w14:textId="77777777" w:rsidR="003448FC" w:rsidRPr="003448FC" w:rsidRDefault="003448FC" w:rsidP="003448FC">
            <w:pPr>
              <w:jc w:val="center"/>
            </w:pPr>
          </w:p>
        </w:tc>
        <w:tc>
          <w:tcPr>
            <w:tcW w:w="4788" w:type="dxa"/>
          </w:tcPr>
          <w:p w14:paraId="3B37D967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9C23A6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109256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CAD0D3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8FC" w:rsidRPr="003448FC" w14:paraId="29C7A7D0" w14:textId="77777777" w:rsidTr="003448F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D9D9D9" w:themeFill="background1" w:themeFillShade="D9"/>
          </w:tcPr>
          <w:p w14:paraId="4E722326" w14:textId="77777777" w:rsidR="003448FC" w:rsidRPr="003448FC" w:rsidRDefault="003448FC" w:rsidP="003448FC">
            <w:pPr>
              <w:jc w:val="center"/>
              <w:rPr>
                <w:b/>
                <w:bCs/>
              </w:rPr>
            </w:pPr>
            <w:r w:rsidRPr="003448FC">
              <w:rPr>
                <w:b/>
                <w:bCs/>
              </w:rPr>
              <w:t>Compuesto 2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0BBB4160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8FC">
              <w:rPr>
                <w:b/>
                <w:bCs/>
              </w:rPr>
              <w:t>Identidad (%)</w:t>
            </w:r>
          </w:p>
        </w:tc>
      </w:tr>
      <w:tr w:rsidR="003448FC" w:rsidRPr="003448FC" w14:paraId="5DDD7B00" w14:textId="77777777" w:rsidTr="003448FC">
        <w:trPr>
          <w:trHeight w:val="8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14:paraId="6B7DA948" w14:textId="77777777" w:rsidR="003448FC" w:rsidRPr="003448FC" w:rsidRDefault="003448FC" w:rsidP="003448FC">
            <w:pPr>
              <w:jc w:val="center"/>
            </w:pPr>
          </w:p>
        </w:tc>
        <w:tc>
          <w:tcPr>
            <w:tcW w:w="4788" w:type="dxa"/>
          </w:tcPr>
          <w:p w14:paraId="4ED41D60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77CD35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84239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E1419F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9F6473" w14:textId="77777777" w:rsidR="003448FC" w:rsidRPr="003448FC" w:rsidRDefault="003448FC" w:rsidP="00344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23A22A" w14:textId="77777777" w:rsidR="003448FC" w:rsidRDefault="003448FC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3448FC" w:rsidRPr="0005452C" w14:paraId="23DC3EC6" w14:textId="77777777" w:rsidTr="002D2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47BC92D5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859CBEC" w14:textId="77777777" w:rsidR="003448FC" w:rsidRDefault="003448FC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17F0EEB5" w14:textId="77777777" w:rsidR="003448FC" w:rsidRDefault="003448FC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110264A8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360FF2E" w14:textId="77777777" w:rsidR="003448FC" w:rsidRDefault="003448FC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3448FC" w:rsidRPr="0005452C" w14:paraId="0D8EBC63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4B2A6BF7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357CBDEB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3448FC" w:rsidRPr="0005452C" w14:paraId="4A177AD4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7DDD78A" w14:textId="77777777" w:rsidR="003448F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54A29E1A" w14:textId="77777777" w:rsidR="003448F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7D982488" w14:textId="77777777" w:rsidR="003448F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50BE747C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5879549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2D76DC00" w14:textId="77777777" w:rsidR="003448FC" w:rsidRDefault="003448FC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43E2B49B" w14:textId="77777777" w:rsidR="003448FC" w:rsidRDefault="003448FC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B377885" w14:textId="77777777" w:rsidR="003448FC" w:rsidRPr="0005452C" w:rsidRDefault="003448FC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3448FC" w:rsidRPr="0005452C" w14:paraId="311F4E76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1D0023E" w14:textId="77777777" w:rsidR="003448FC" w:rsidRPr="00C9524D" w:rsidRDefault="003448FC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3F2B53B" w14:textId="77777777" w:rsidR="003448FC" w:rsidRPr="00C9524D" w:rsidRDefault="003448FC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1911CDED" w14:textId="77777777" w:rsidR="003448FC" w:rsidRDefault="003448FC">
      <w:pPr>
        <w:sectPr w:rsidR="003448FC" w:rsidSect="003448FC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5B15B465" w14:textId="77777777" w:rsidR="003448FC" w:rsidRDefault="003448FC"/>
    <w:sectPr w:rsidR="003448FC" w:rsidSect="003448FC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6368C" w14:textId="77777777" w:rsidR="00156574" w:rsidRDefault="00156574" w:rsidP="00AF6389">
      <w:pPr>
        <w:spacing w:after="0" w:line="240" w:lineRule="auto"/>
      </w:pPr>
      <w:r>
        <w:separator/>
      </w:r>
    </w:p>
  </w:endnote>
  <w:endnote w:type="continuationSeparator" w:id="0">
    <w:p w14:paraId="16735405" w14:textId="77777777" w:rsidR="00156574" w:rsidRDefault="0015657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166EBD" w14:paraId="14737E66" w14:textId="77777777" w:rsidTr="00271E33">
      <w:tc>
        <w:tcPr>
          <w:tcW w:w="1555" w:type="dxa"/>
        </w:tcPr>
        <w:p w14:paraId="2F38D5B7" w14:textId="77777777" w:rsidR="00166EBD" w:rsidRPr="001F1003" w:rsidRDefault="00166EB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FRA-FTIR-001</w:t>
          </w:r>
        </w:p>
      </w:tc>
      <w:tc>
        <w:tcPr>
          <w:tcW w:w="850" w:type="dxa"/>
        </w:tcPr>
        <w:p w14:paraId="326BAC91" w14:textId="77777777" w:rsidR="00166EBD" w:rsidRPr="001F1003" w:rsidRDefault="00166EB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7E516A99" w14:textId="33BBF464" w:rsidR="00166EBD" w:rsidRPr="001F1003" w:rsidRDefault="00166EBD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2DC4CAA0" w14:textId="77777777" w:rsidR="003448FC" w:rsidRDefault="003448FC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36F8B54" wp14:editId="7940F7B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B32E54" w14:paraId="1085CF8A" w14:textId="77777777" w:rsidTr="001F1003">
      <w:tc>
        <w:tcPr>
          <w:tcW w:w="1555" w:type="dxa"/>
        </w:tcPr>
        <w:p w14:paraId="043169CD" w14:textId="77777777" w:rsidR="00B32E54" w:rsidRPr="001F1003" w:rsidRDefault="002D242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FRA-FTIR-001</w:t>
          </w:r>
        </w:p>
      </w:tc>
      <w:tc>
        <w:tcPr>
          <w:tcW w:w="850" w:type="dxa"/>
        </w:tcPr>
        <w:p w14:paraId="76B49990" w14:textId="77777777" w:rsidR="00B32E54" w:rsidRPr="001F1003" w:rsidRDefault="00B32E5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D242E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9741D15" w14:textId="77777777" w:rsidR="00B32E54" w:rsidRPr="001F1003" w:rsidRDefault="00B32E5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468C542B" w14:textId="77777777" w:rsidR="00B32E54" w:rsidRPr="001F1003" w:rsidRDefault="00B32E5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78779368" w14:textId="77777777" w:rsidR="00B32E54" w:rsidRDefault="00B32E5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DAD6D4" wp14:editId="2270621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1C1B7" w14:textId="77777777" w:rsidR="00156574" w:rsidRDefault="00156574" w:rsidP="00AF6389">
      <w:pPr>
        <w:spacing w:after="0" w:line="240" w:lineRule="auto"/>
      </w:pPr>
      <w:r>
        <w:separator/>
      </w:r>
    </w:p>
  </w:footnote>
  <w:footnote w:type="continuationSeparator" w:id="0">
    <w:p w14:paraId="079EABDE" w14:textId="77777777" w:rsidR="00156574" w:rsidRDefault="00156574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3448FC" w:rsidRPr="0059732C" w14:paraId="6466070D" w14:textId="77777777" w:rsidTr="007728DA">
      <w:tc>
        <w:tcPr>
          <w:tcW w:w="2547" w:type="dxa"/>
          <w:vMerge w:val="restart"/>
        </w:tcPr>
        <w:p w14:paraId="354DD39B" w14:textId="365EED0B" w:rsidR="003448FC" w:rsidRPr="0059732C" w:rsidRDefault="00CC3FFA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72B87E28" wp14:editId="2ACCC975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5BBBB9A" w14:textId="77777777" w:rsidR="003448FC" w:rsidRPr="0059732C" w:rsidRDefault="003448FC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0E18B1B4" w14:textId="176A1CF2" w:rsidR="003448FC" w:rsidRPr="00166EBD" w:rsidRDefault="00166EBD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166EBD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3448FC" w:rsidRPr="00166EBD">
            <w:rPr>
              <w:b/>
              <w:bCs/>
              <w:noProof/>
              <w:color w:val="808080" w:themeColor="background1" w:themeShade="80"/>
              <w:sz w:val="22"/>
            </w:rPr>
            <w:t>Registro de análisis de determinación de compuestos por espectrometría infrarroja por transformada de Fourier</w:t>
          </w:r>
        </w:p>
      </w:tc>
    </w:tr>
    <w:tr w:rsidR="003448FC" w:rsidRPr="0059732C" w14:paraId="2871AFE3" w14:textId="77777777" w:rsidTr="001B01BC">
      <w:tc>
        <w:tcPr>
          <w:tcW w:w="2547" w:type="dxa"/>
          <w:vMerge/>
        </w:tcPr>
        <w:p w14:paraId="3929748F" w14:textId="77777777" w:rsidR="003448FC" w:rsidRPr="0059732C" w:rsidRDefault="003448FC">
          <w:pPr>
            <w:pStyle w:val="Encabezado"/>
          </w:pPr>
        </w:p>
      </w:tc>
      <w:tc>
        <w:tcPr>
          <w:tcW w:w="709" w:type="dxa"/>
        </w:tcPr>
        <w:p w14:paraId="06696EF0" w14:textId="77777777" w:rsidR="003448FC" w:rsidRPr="0059732C" w:rsidRDefault="003448FC">
          <w:pPr>
            <w:pStyle w:val="Encabezado"/>
          </w:pPr>
        </w:p>
      </w:tc>
      <w:tc>
        <w:tcPr>
          <w:tcW w:w="7534" w:type="dxa"/>
          <w:vMerge/>
        </w:tcPr>
        <w:p w14:paraId="15D1B0A0" w14:textId="77777777" w:rsidR="003448FC" w:rsidRPr="0059732C" w:rsidRDefault="003448FC" w:rsidP="0040528C">
          <w:pPr>
            <w:pStyle w:val="Encabezado"/>
          </w:pPr>
        </w:p>
      </w:tc>
    </w:tr>
    <w:tr w:rsidR="003448FC" w:rsidRPr="0059732C" w14:paraId="1D0C3576" w14:textId="77777777" w:rsidTr="0040528C">
      <w:tc>
        <w:tcPr>
          <w:tcW w:w="2547" w:type="dxa"/>
          <w:vMerge/>
        </w:tcPr>
        <w:p w14:paraId="2C754F10" w14:textId="77777777" w:rsidR="003448FC" w:rsidRPr="0059732C" w:rsidRDefault="003448FC" w:rsidP="0059732C">
          <w:pPr>
            <w:pStyle w:val="Encabezado"/>
          </w:pPr>
        </w:p>
      </w:tc>
      <w:tc>
        <w:tcPr>
          <w:tcW w:w="709" w:type="dxa"/>
        </w:tcPr>
        <w:p w14:paraId="2B66EA1C" w14:textId="77777777" w:rsidR="003448FC" w:rsidRPr="0059732C" w:rsidRDefault="003448FC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26301116" w14:textId="77777777" w:rsidR="003448FC" w:rsidRPr="0059732C" w:rsidRDefault="003448FC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166EBD" w:rsidRPr="0059732C" w14:paraId="558342B3" w14:textId="77777777" w:rsidTr="001E1C78">
      <w:tc>
        <w:tcPr>
          <w:tcW w:w="2547" w:type="dxa"/>
          <w:vMerge/>
        </w:tcPr>
        <w:p w14:paraId="786BB9BE" w14:textId="77777777" w:rsidR="00166EBD" w:rsidRPr="0059732C" w:rsidRDefault="00166EBD" w:rsidP="0059732C">
          <w:pPr>
            <w:pStyle w:val="Encabezado"/>
          </w:pPr>
        </w:p>
      </w:tc>
      <w:tc>
        <w:tcPr>
          <w:tcW w:w="709" w:type="dxa"/>
        </w:tcPr>
        <w:p w14:paraId="57C1B1F9" w14:textId="77777777" w:rsidR="00166EBD" w:rsidRPr="0059732C" w:rsidRDefault="00166EBD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B3F447F" w14:textId="77777777" w:rsidR="00166EBD" w:rsidRDefault="00166EB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420F06C3" w14:textId="72233A0C" w:rsidR="00166EBD" w:rsidRPr="0059732C" w:rsidRDefault="00166EBD" w:rsidP="005B4EF9">
          <w:pPr>
            <w:pStyle w:val="Encabezado"/>
            <w:jc w:val="center"/>
            <w:rPr>
              <w:color w:val="3B3838" w:themeColor="background2" w:themeShade="40"/>
              <w:szCs w:val="16"/>
            </w:rPr>
          </w:pPr>
        </w:p>
      </w:tc>
    </w:tr>
  </w:tbl>
  <w:p w14:paraId="27A2C165" w14:textId="77777777" w:rsidR="003448FC" w:rsidRDefault="003448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B32E54" w:rsidRPr="0059732C" w14:paraId="753A90B2" w14:textId="77777777" w:rsidTr="007728DA">
      <w:tc>
        <w:tcPr>
          <w:tcW w:w="2547" w:type="dxa"/>
          <w:vMerge w:val="restart"/>
        </w:tcPr>
        <w:p w14:paraId="5A1C5DD8" w14:textId="77777777" w:rsidR="00B32E54" w:rsidRPr="0059732C" w:rsidRDefault="00B32E5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4C6D393F" wp14:editId="1539FE3B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D491E3C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49199373" w14:textId="77777777" w:rsidR="00B32E54" w:rsidRPr="0059732C" w:rsidRDefault="002D242E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determinación de compuestos por espectrometría infrarroja por transformada de Fourier</w:t>
          </w:r>
        </w:p>
      </w:tc>
    </w:tr>
    <w:tr w:rsidR="00B32E54" w:rsidRPr="0059732C" w14:paraId="5CE5E85C" w14:textId="77777777" w:rsidTr="001B01BC">
      <w:tc>
        <w:tcPr>
          <w:tcW w:w="2547" w:type="dxa"/>
          <w:vMerge/>
        </w:tcPr>
        <w:p w14:paraId="62CDE869" w14:textId="77777777" w:rsidR="00B32E54" w:rsidRPr="0059732C" w:rsidRDefault="00B32E54">
          <w:pPr>
            <w:pStyle w:val="Encabezado"/>
          </w:pPr>
        </w:p>
      </w:tc>
      <w:tc>
        <w:tcPr>
          <w:tcW w:w="709" w:type="dxa"/>
        </w:tcPr>
        <w:p w14:paraId="1059E5C8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63D0D0C4" w14:textId="77777777" w:rsidR="00B32E54" w:rsidRPr="0059732C" w:rsidRDefault="00B32E54" w:rsidP="0040528C">
          <w:pPr>
            <w:pStyle w:val="Encabezado"/>
          </w:pPr>
        </w:p>
      </w:tc>
    </w:tr>
    <w:tr w:rsidR="00B32E54" w:rsidRPr="0059732C" w14:paraId="6D5365C9" w14:textId="77777777" w:rsidTr="0040528C">
      <w:tc>
        <w:tcPr>
          <w:tcW w:w="2547" w:type="dxa"/>
          <w:vMerge/>
        </w:tcPr>
        <w:p w14:paraId="7B10069B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30DA6BCF" w14:textId="77777777" w:rsidR="00B32E54" w:rsidRPr="0059732C" w:rsidRDefault="00B32E5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4666B5A5" w14:textId="77777777" w:rsidR="00B32E54" w:rsidRPr="0059732C" w:rsidRDefault="00B32E5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32E54" w:rsidRPr="0059732C" w14:paraId="23C80A5C" w14:textId="77777777" w:rsidTr="001F1003">
      <w:tc>
        <w:tcPr>
          <w:tcW w:w="2547" w:type="dxa"/>
          <w:vMerge/>
        </w:tcPr>
        <w:p w14:paraId="3374D0F9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2381AB2A" w14:textId="77777777" w:rsidR="00B32E54" w:rsidRPr="0059732C" w:rsidRDefault="00B32E5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40902168" w14:textId="77777777" w:rsidR="00B32E54" w:rsidRPr="0059732C" w:rsidRDefault="00B32E5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745E60A1" w14:textId="77777777" w:rsidR="00B32E54" w:rsidRPr="0059732C" w:rsidRDefault="00B32E5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63ADF620" w14:textId="77777777" w:rsidR="00B32E54" w:rsidRPr="0059732C" w:rsidRDefault="00B32E5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4C423201" w14:textId="77777777" w:rsidR="00B32E54" w:rsidRDefault="00B32E54">
    <w:pPr>
      <w:pStyle w:val="Encabezado"/>
    </w:pPr>
  </w:p>
  <w:p w14:paraId="22852E40" w14:textId="77777777" w:rsidR="00B32E54" w:rsidRDefault="00B32E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E0BA5"/>
    <w:rsid w:val="00113780"/>
    <w:rsid w:val="00156574"/>
    <w:rsid w:val="00166EBD"/>
    <w:rsid w:val="001B01BC"/>
    <w:rsid w:val="001F1003"/>
    <w:rsid w:val="001F6E8C"/>
    <w:rsid w:val="002D242E"/>
    <w:rsid w:val="002E209A"/>
    <w:rsid w:val="003448FC"/>
    <w:rsid w:val="0040528C"/>
    <w:rsid w:val="00431627"/>
    <w:rsid w:val="00482AB9"/>
    <w:rsid w:val="00580A44"/>
    <w:rsid w:val="0059732C"/>
    <w:rsid w:val="005A29D9"/>
    <w:rsid w:val="005B4EF9"/>
    <w:rsid w:val="007728DA"/>
    <w:rsid w:val="00797221"/>
    <w:rsid w:val="007C65E2"/>
    <w:rsid w:val="008F47A5"/>
    <w:rsid w:val="009146D5"/>
    <w:rsid w:val="009F252B"/>
    <w:rsid w:val="00AF6389"/>
    <w:rsid w:val="00B211BE"/>
    <w:rsid w:val="00B32E54"/>
    <w:rsid w:val="00B52EDA"/>
    <w:rsid w:val="00C2034C"/>
    <w:rsid w:val="00CA5A78"/>
    <w:rsid w:val="00CC3FFA"/>
    <w:rsid w:val="00E16798"/>
    <w:rsid w:val="00E67978"/>
    <w:rsid w:val="00EC627D"/>
    <w:rsid w:val="00EE5BF6"/>
    <w:rsid w:val="00F07028"/>
    <w:rsid w:val="00F1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3F80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EBD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166EBD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6EBD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6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6</cp:revision>
  <dcterms:created xsi:type="dcterms:W3CDTF">2020-03-23T17:09:00Z</dcterms:created>
  <dcterms:modified xsi:type="dcterms:W3CDTF">2021-02-07T02:46:00Z</dcterms:modified>
</cp:coreProperties>
</file>