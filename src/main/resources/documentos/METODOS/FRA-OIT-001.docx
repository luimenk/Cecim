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981"/>
        <w:gridCol w:w="1133"/>
        <w:gridCol w:w="3543"/>
        <w:gridCol w:w="2128"/>
        <w:gridCol w:w="2005"/>
      </w:tblGrid>
      <w:tr w:rsidR="00582CFE" w:rsidRPr="007230CC" w14:paraId="7973F81F" w14:textId="77777777" w:rsidTr="00582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gridSpan w:val="2"/>
            <w:shd w:val="clear" w:color="auto" w:fill="auto"/>
          </w:tcPr>
          <w:p w14:paraId="4AD6C5C4" w14:textId="77777777" w:rsidR="00582CFE" w:rsidRPr="00675451" w:rsidRDefault="00582CFE" w:rsidP="00E30252">
            <w:pPr>
              <w:rPr>
                <w:szCs w:val="16"/>
              </w:rPr>
            </w:pPr>
          </w:p>
        </w:tc>
        <w:tc>
          <w:tcPr>
            <w:tcW w:w="1642" w:type="pct"/>
            <w:shd w:val="clear" w:color="auto" w:fill="auto"/>
          </w:tcPr>
          <w:p w14:paraId="2C6DBDF1" w14:textId="77777777" w:rsidR="00582CFE" w:rsidRPr="007230CC" w:rsidRDefault="00582CFE" w:rsidP="00E302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091C9E85" w14:textId="388869F3" w:rsidR="00582CFE" w:rsidRPr="00582CFE" w:rsidRDefault="00582CFE" w:rsidP="00582CF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  <w:r>
              <w:rPr>
                <w:szCs w:val="16"/>
              </w:rPr>
              <w:t>Folio</w:t>
            </w:r>
          </w:p>
        </w:tc>
        <w:tc>
          <w:tcPr>
            <w:tcW w:w="929" w:type="pct"/>
          </w:tcPr>
          <w:p w14:paraId="29FA113C" w14:textId="77777777" w:rsidR="00582CFE" w:rsidRPr="003A39A6" w:rsidRDefault="00582CFE" w:rsidP="00582CF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szCs w:val="16"/>
              </w:rPr>
            </w:pPr>
          </w:p>
        </w:tc>
      </w:tr>
      <w:tr w:rsidR="00801BC7" w:rsidRPr="007230CC" w14:paraId="415317FA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3" w:type="pct"/>
            <w:gridSpan w:val="2"/>
          </w:tcPr>
          <w:p w14:paraId="006B0E91" w14:textId="77777777" w:rsidR="00801BC7" w:rsidRPr="007230CC" w:rsidRDefault="00801BC7" w:rsidP="00E30252">
            <w:pPr>
              <w:rPr>
                <w:szCs w:val="16"/>
              </w:rPr>
            </w:pPr>
            <w:bookmarkStart w:id="0" w:name="_Hlk38454252"/>
            <w:bookmarkStart w:id="1" w:name="_Hlk38466111"/>
            <w:r w:rsidRPr="00675451">
              <w:rPr>
                <w:szCs w:val="16"/>
              </w:rPr>
              <w:t>Folio de solicitud de servicio interno</w:t>
            </w:r>
          </w:p>
        </w:tc>
        <w:tc>
          <w:tcPr>
            <w:tcW w:w="1642" w:type="pct"/>
          </w:tcPr>
          <w:p w14:paraId="261A7F82" w14:textId="77777777" w:rsidR="00801BC7" w:rsidRPr="007230CC" w:rsidRDefault="00801BC7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619A65DC" w14:textId="77777777" w:rsidR="00801BC7" w:rsidRPr="00582CFE" w:rsidRDefault="00801BC7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582CFE">
              <w:rPr>
                <w:b/>
                <w:bCs/>
                <w:szCs w:val="16"/>
              </w:rPr>
              <w:t>Fecha inicio de análisis</w:t>
            </w:r>
          </w:p>
        </w:tc>
        <w:tc>
          <w:tcPr>
            <w:tcW w:w="929" w:type="pct"/>
          </w:tcPr>
          <w:p w14:paraId="7B4280C6" w14:textId="61E308CA" w:rsidR="00801BC7" w:rsidRPr="003A39A6" w:rsidRDefault="00801BC7" w:rsidP="0058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tr w:rsidR="00801BC7" w:rsidRPr="007230CC" w14:paraId="06AE2964" w14:textId="77777777" w:rsidTr="00E30252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pct"/>
          </w:tcPr>
          <w:p w14:paraId="2BCBA8F7" w14:textId="77777777" w:rsidR="00801BC7" w:rsidRPr="007230CC" w:rsidRDefault="00801BC7" w:rsidP="00E30252">
            <w:pPr>
              <w:rPr>
                <w:szCs w:val="16"/>
              </w:rPr>
            </w:pPr>
            <w:r w:rsidRPr="00675451">
              <w:rPr>
                <w:bCs/>
                <w:szCs w:val="16"/>
              </w:rPr>
              <w:t xml:space="preserve">ID interno de </w:t>
            </w:r>
            <w:r>
              <w:rPr>
                <w:bCs/>
                <w:szCs w:val="16"/>
              </w:rPr>
              <w:t>m</w:t>
            </w:r>
            <w:r w:rsidRPr="00675451">
              <w:rPr>
                <w:bCs/>
                <w:szCs w:val="16"/>
              </w:rPr>
              <w:t>uestra</w:t>
            </w:r>
          </w:p>
        </w:tc>
        <w:tc>
          <w:tcPr>
            <w:tcW w:w="2167" w:type="pct"/>
            <w:gridSpan w:val="2"/>
          </w:tcPr>
          <w:p w14:paraId="3F1DC8B9" w14:textId="77777777" w:rsidR="00801BC7" w:rsidRPr="007230CC" w:rsidRDefault="00801BC7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86" w:type="pct"/>
            <w:shd w:val="clear" w:color="auto" w:fill="D9D9D9" w:themeFill="background1" w:themeFillShade="D9"/>
          </w:tcPr>
          <w:p w14:paraId="74AA3580" w14:textId="77777777" w:rsidR="00801BC7" w:rsidRPr="003A39A6" w:rsidRDefault="00801BC7" w:rsidP="00E30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3A39A6">
              <w:rPr>
                <w:b/>
                <w:bCs/>
                <w:szCs w:val="16"/>
              </w:rPr>
              <w:t>Fecha final de análisis</w:t>
            </w:r>
          </w:p>
        </w:tc>
        <w:tc>
          <w:tcPr>
            <w:tcW w:w="929" w:type="pct"/>
          </w:tcPr>
          <w:p w14:paraId="40D3569A" w14:textId="2A1B19F8" w:rsidR="00801BC7" w:rsidRPr="003A39A6" w:rsidRDefault="00801BC7" w:rsidP="00582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16"/>
              </w:rPr>
            </w:pPr>
          </w:p>
        </w:tc>
      </w:tr>
      <w:bookmarkEnd w:id="0"/>
    </w:tbl>
    <w:p w14:paraId="627693D4" w14:textId="77777777" w:rsidR="00801BC7" w:rsidRDefault="00801BC7" w:rsidP="00801BC7"/>
    <w:tbl>
      <w:tblPr>
        <w:tblStyle w:val="Estilo1"/>
        <w:tblW w:w="5000" w:type="pct"/>
        <w:jc w:val="center"/>
        <w:tblLook w:val="0480" w:firstRow="0" w:lastRow="0" w:firstColumn="1" w:lastColumn="0" w:noHBand="0" w:noVBand="1"/>
      </w:tblPr>
      <w:tblGrid>
        <w:gridCol w:w="1556"/>
        <w:gridCol w:w="3971"/>
        <w:gridCol w:w="1983"/>
        <w:gridCol w:w="3280"/>
      </w:tblGrid>
      <w:tr w:rsidR="00801BC7" w:rsidRPr="007230CC" w14:paraId="5F3D99EE" w14:textId="77777777" w:rsidTr="00283CBC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</w:tcPr>
          <w:p w14:paraId="7A121630" w14:textId="77777777" w:rsidR="00801BC7" w:rsidRPr="007230CC" w:rsidRDefault="00801BC7" w:rsidP="004C4613">
            <w:pPr>
              <w:jc w:val="both"/>
              <w:rPr>
                <w:szCs w:val="16"/>
              </w:rPr>
            </w:pPr>
            <w:bookmarkStart w:id="2" w:name="_Hlk38456141"/>
            <w:r>
              <w:rPr>
                <w:szCs w:val="16"/>
              </w:rPr>
              <w:t>Temperatura</w:t>
            </w:r>
          </w:p>
        </w:tc>
        <w:tc>
          <w:tcPr>
            <w:tcW w:w="1840" w:type="pct"/>
          </w:tcPr>
          <w:p w14:paraId="22EA180A" w14:textId="6E43A68E" w:rsidR="00801BC7" w:rsidRPr="007230CC" w:rsidRDefault="00801BC7" w:rsidP="004C46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19" w:type="pct"/>
            <w:shd w:val="clear" w:color="auto" w:fill="D9D9D9" w:themeFill="background1" w:themeFillShade="D9"/>
          </w:tcPr>
          <w:p w14:paraId="09A900FE" w14:textId="77777777" w:rsidR="00801BC7" w:rsidRPr="00283CBC" w:rsidRDefault="00801BC7" w:rsidP="004C46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283CBC">
              <w:rPr>
                <w:b/>
                <w:bCs/>
                <w:szCs w:val="16"/>
              </w:rPr>
              <w:t>Humedad relativa</w:t>
            </w:r>
          </w:p>
        </w:tc>
        <w:tc>
          <w:tcPr>
            <w:tcW w:w="1520" w:type="pct"/>
          </w:tcPr>
          <w:p w14:paraId="3397BD15" w14:textId="23F00AD8" w:rsidR="00801BC7" w:rsidRPr="007230CC" w:rsidRDefault="00801BC7" w:rsidP="004C46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  <w:tr w:rsidR="00801BC7" w:rsidRPr="007230CC" w14:paraId="6D3A583F" w14:textId="77777777" w:rsidTr="00283CBC">
        <w:trPr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1" w:type="pct"/>
          </w:tcPr>
          <w:p w14:paraId="59472E5B" w14:textId="46C3CD22" w:rsidR="00801BC7" w:rsidRPr="007230CC" w:rsidRDefault="00801BC7" w:rsidP="004C4613">
            <w:pPr>
              <w:jc w:val="both"/>
              <w:rPr>
                <w:szCs w:val="16"/>
              </w:rPr>
            </w:pPr>
            <w:r w:rsidRPr="00801BC7">
              <w:rPr>
                <w:szCs w:val="16"/>
              </w:rPr>
              <w:t>Código de DSC</w:t>
            </w:r>
          </w:p>
        </w:tc>
        <w:tc>
          <w:tcPr>
            <w:tcW w:w="1840" w:type="pct"/>
          </w:tcPr>
          <w:p w14:paraId="1ACA2C4E" w14:textId="77777777" w:rsidR="00801BC7" w:rsidRPr="007230CC" w:rsidRDefault="00801BC7" w:rsidP="004C46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  <w:tc>
          <w:tcPr>
            <w:tcW w:w="919" w:type="pct"/>
            <w:shd w:val="clear" w:color="auto" w:fill="D9D9D9" w:themeFill="background1" w:themeFillShade="D9"/>
          </w:tcPr>
          <w:p w14:paraId="59127E9B" w14:textId="39020FF7" w:rsidR="00801BC7" w:rsidRPr="007230CC" w:rsidRDefault="00801BC7" w:rsidP="004C46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  <w:r w:rsidRPr="00801BC7">
              <w:rPr>
                <w:b/>
                <w:bCs/>
                <w:szCs w:val="16"/>
              </w:rPr>
              <w:t>Código de la balanza</w:t>
            </w:r>
          </w:p>
        </w:tc>
        <w:tc>
          <w:tcPr>
            <w:tcW w:w="1520" w:type="pct"/>
          </w:tcPr>
          <w:p w14:paraId="358FEB15" w14:textId="77777777" w:rsidR="00801BC7" w:rsidRPr="007230CC" w:rsidRDefault="00801BC7" w:rsidP="004C461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16"/>
              </w:rPr>
            </w:pPr>
          </w:p>
        </w:tc>
      </w:tr>
    </w:tbl>
    <w:bookmarkEnd w:id="1"/>
    <w:bookmarkEnd w:id="2"/>
    <w:p w14:paraId="20651FCC" w14:textId="6EA3CD58" w:rsidR="0089496F" w:rsidRDefault="0089496F" w:rsidP="007728DA">
      <w:pPr>
        <w:pStyle w:val="Ttulo1"/>
      </w:pPr>
      <w:r>
        <w:t>Resultados</w:t>
      </w:r>
    </w:p>
    <w:tbl>
      <w:tblPr>
        <w:tblStyle w:val="Estilo2"/>
        <w:tblW w:w="5000" w:type="pct"/>
        <w:tblLook w:val="04A0" w:firstRow="1" w:lastRow="0" w:firstColumn="1" w:lastColumn="0" w:noHBand="0" w:noVBand="1"/>
      </w:tblPr>
      <w:tblGrid>
        <w:gridCol w:w="1931"/>
        <w:gridCol w:w="2877"/>
        <w:gridCol w:w="2877"/>
        <w:gridCol w:w="3105"/>
      </w:tblGrid>
      <w:tr w:rsidR="0089496F" w:rsidRPr="00801BC7" w14:paraId="5271846D" w14:textId="77777777" w:rsidTr="00894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pct"/>
          </w:tcPr>
          <w:p w14:paraId="54D67E9D" w14:textId="77777777" w:rsidR="0089496F" w:rsidRPr="00801BC7" w:rsidRDefault="0089496F" w:rsidP="0089496F">
            <w:pPr>
              <w:rPr>
                <w:szCs w:val="16"/>
              </w:rPr>
            </w:pPr>
            <w:r w:rsidRPr="00801BC7">
              <w:rPr>
                <w:szCs w:val="16"/>
              </w:rPr>
              <w:t>Repetición</w:t>
            </w:r>
          </w:p>
        </w:tc>
        <w:tc>
          <w:tcPr>
            <w:tcW w:w="1333" w:type="pct"/>
          </w:tcPr>
          <w:p w14:paraId="43C41D6F" w14:textId="77777777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Espesor (mm)</w:t>
            </w:r>
          </w:p>
        </w:tc>
        <w:tc>
          <w:tcPr>
            <w:tcW w:w="1333" w:type="pct"/>
          </w:tcPr>
          <w:p w14:paraId="55AA0157" w14:textId="77777777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Peso (mg)</w:t>
            </w:r>
          </w:p>
        </w:tc>
        <w:tc>
          <w:tcPr>
            <w:tcW w:w="1439" w:type="pct"/>
          </w:tcPr>
          <w:p w14:paraId="76025486" w14:textId="24214B39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 xml:space="preserve">Posición en el portador </w:t>
            </w:r>
            <w:r w:rsidR="00801BC7">
              <w:rPr>
                <w:szCs w:val="16"/>
              </w:rPr>
              <w:br/>
            </w:r>
            <w:r w:rsidRPr="00801BC7">
              <w:rPr>
                <w:szCs w:val="16"/>
              </w:rPr>
              <w:t>de muestras de DSC</w:t>
            </w:r>
          </w:p>
        </w:tc>
      </w:tr>
      <w:tr w:rsidR="0089496F" w:rsidRPr="00801BC7" w14:paraId="409CCB83" w14:textId="77777777" w:rsidTr="00801BC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pct"/>
          </w:tcPr>
          <w:p w14:paraId="67F22B3A" w14:textId="77777777" w:rsidR="0089496F" w:rsidRPr="00801BC7" w:rsidRDefault="0089496F" w:rsidP="0089496F">
            <w:pPr>
              <w:jc w:val="center"/>
              <w:rPr>
                <w:szCs w:val="16"/>
              </w:rPr>
            </w:pPr>
            <w:r w:rsidRPr="00801BC7">
              <w:rPr>
                <w:szCs w:val="16"/>
              </w:rPr>
              <w:t>1</w:t>
            </w:r>
          </w:p>
        </w:tc>
        <w:tc>
          <w:tcPr>
            <w:tcW w:w="1333" w:type="pct"/>
          </w:tcPr>
          <w:p w14:paraId="507143E9" w14:textId="77777777" w:rsidR="0089496F" w:rsidRPr="00801BC7" w:rsidRDefault="0089496F" w:rsidP="00894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333" w:type="pct"/>
          </w:tcPr>
          <w:p w14:paraId="24471471" w14:textId="77777777" w:rsidR="0089496F" w:rsidRPr="00801BC7" w:rsidRDefault="0089496F" w:rsidP="00894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439" w:type="pct"/>
          </w:tcPr>
          <w:p w14:paraId="55E801E0" w14:textId="77777777" w:rsidR="0089496F" w:rsidRPr="00801BC7" w:rsidRDefault="0089496F" w:rsidP="00894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  <w:tr w:rsidR="0089496F" w:rsidRPr="00801BC7" w14:paraId="4F7F33CE" w14:textId="77777777" w:rsidTr="00801BC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5" w:type="pct"/>
          </w:tcPr>
          <w:p w14:paraId="5A3831F6" w14:textId="77777777" w:rsidR="0089496F" w:rsidRPr="00801BC7" w:rsidRDefault="0089496F" w:rsidP="0089496F">
            <w:pPr>
              <w:jc w:val="center"/>
              <w:rPr>
                <w:szCs w:val="16"/>
              </w:rPr>
            </w:pPr>
            <w:r w:rsidRPr="00801BC7">
              <w:rPr>
                <w:szCs w:val="16"/>
              </w:rPr>
              <w:t>2</w:t>
            </w:r>
          </w:p>
        </w:tc>
        <w:tc>
          <w:tcPr>
            <w:tcW w:w="1333" w:type="pct"/>
          </w:tcPr>
          <w:p w14:paraId="38E18E3F" w14:textId="77777777" w:rsidR="0089496F" w:rsidRPr="00801BC7" w:rsidRDefault="0089496F" w:rsidP="00894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333" w:type="pct"/>
          </w:tcPr>
          <w:p w14:paraId="401AE599" w14:textId="77777777" w:rsidR="0089496F" w:rsidRPr="00801BC7" w:rsidRDefault="0089496F" w:rsidP="00894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439" w:type="pct"/>
          </w:tcPr>
          <w:p w14:paraId="62E6E8D6" w14:textId="77777777" w:rsidR="0089496F" w:rsidRPr="00801BC7" w:rsidRDefault="0089496F" w:rsidP="00894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</w:tbl>
    <w:p w14:paraId="0F769FA0" w14:textId="74C70DBA" w:rsidR="0089496F" w:rsidRDefault="0089496F" w:rsidP="0089496F">
      <w:pPr>
        <w:pStyle w:val="Ttulo1"/>
      </w:pPr>
      <w:r>
        <w:t>Condiciones de ensayo</w:t>
      </w:r>
    </w:p>
    <w:tbl>
      <w:tblPr>
        <w:tblStyle w:val="Estilo2"/>
        <w:tblW w:w="5000" w:type="pct"/>
        <w:jc w:val="center"/>
        <w:tblLook w:val="04A0" w:firstRow="1" w:lastRow="0" w:firstColumn="1" w:lastColumn="0" w:noHBand="0" w:noVBand="1"/>
      </w:tblPr>
      <w:tblGrid>
        <w:gridCol w:w="1844"/>
        <w:gridCol w:w="1491"/>
        <w:gridCol w:w="1491"/>
        <w:gridCol w:w="1491"/>
        <w:gridCol w:w="1491"/>
        <w:gridCol w:w="1491"/>
        <w:gridCol w:w="1491"/>
      </w:tblGrid>
      <w:tr w:rsidR="0089496F" w:rsidRPr="00801BC7" w14:paraId="44977FF6" w14:textId="77777777" w:rsidTr="00801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9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074E1778" w14:textId="77777777" w:rsidR="0089496F" w:rsidRPr="00801BC7" w:rsidRDefault="0089496F" w:rsidP="0089496F">
            <w:pPr>
              <w:rPr>
                <w:szCs w:val="16"/>
              </w:rPr>
            </w:pPr>
            <w:r w:rsidRPr="00801BC7">
              <w:rPr>
                <w:szCs w:val="16"/>
              </w:rPr>
              <w:t>Etapa</w:t>
            </w:r>
          </w:p>
        </w:tc>
        <w:tc>
          <w:tcPr>
            <w:tcW w:w="691" w:type="pct"/>
          </w:tcPr>
          <w:p w14:paraId="59E717A1" w14:textId="77777777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Temperatura (°C)</w:t>
            </w:r>
          </w:p>
        </w:tc>
        <w:tc>
          <w:tcPr>
            <w:tcW w:w="691" w:type="pct"/>
          </w:tcPr>
          <w:p w14:paraId="11826ECE" w14:textId="22914024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 xml:space="preserve">Tiempo </w:t>
            </w:r>
            <w:r w:rsidR="00450FA9" w:rsidRPr="00801BC7">
              <w:rPr>
                <w:szCs w:val="16"/>
              </w:rPr>
              <w:br/>
            </w:r>
            <w:r w:rsidRPr="00801BC7">
              <w:rPr>
                <w:szCs w:val="16"/>
              </w:rPr>
              <w:t>(min)</w:t>
            </w:r>
          </w:p>
        </w:tc>
        <w:tc>
          <w:tcPr>
            <w:tcW w:w="691" w:type="pct"/>
          </w:tcPr>
          <w:p w14:paraId="53E19D37" w14:textId="3956655E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 xml:space="preserve">Tasa </w:t>
            </w:r>
            <w:r w:rsidR="00450FA9" w:rsidRPr="00801BC7">
              <w:rPr>
                <w:szCs w:val="16"/>
              </w:rPr>
              <w:br/>
            </w:r>
            <w:r w:rsidRPr="00801BC7">
              <w:rPr>
                <w:szCs w:val="16"/>
              </w:rPr>
              <w:t>(K/min)</w:t>
            </w:r>
          </w:p>
        </w:tc>
        <w:tc>
          <w:tcPr>
            <w:tcW w:w="691" w:type="pct"/>
          </w:tcPr>
          <w:p w14:paraId="115932A8" w14:textId="77777777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Flujo de oxígeno (ml/min)</w:t>
            </w:r>
          </w:p>
        </w:tc>
        <w:tc>
          <w:tcPr>
            <w:tcW w:w="691" w:type="pct"/>
          </w:tcPr>
          <w:p w14:paraId="25F90B2F" w14:textId="77777777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Flujo de nitrógeno para atmosfera (ml/min)</w:t>
            </w:r>
          </w:p>
        </w:tc>
        <w:tc>
          <w:tcPr>
            <w:tcW w:w="691" w:type="pct"/>
          </w:tcPr>
          <w:p w14:paraId="5E2ECDBC" w14:textId="77777777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Flujo de nitrógeno para protección (ml/min)</w:t>
            </w:r>
          </w:p>
        </w:tc>
      </w:tr>
      <w:tr w:rsidR="00450FA9" w:rsidRPr="00801BC7" w14:paraId="53A267A5" w14:textId="77777777" w:rsidTr="00801BC7">
        <w:trPr>
          <w:trHeight w:hRule="exact"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0314D1F8" w14:textId="77777777" w:rsidR="00450FA9" w:rsidRPr="00801BC7" w:rsidRDefault="00450FA9" w:rsidP="00450FA9">
            <w:pPr>
              <w:jc w:val="center"/>
              <w:rPr>
                <w:b/>
                <w:bCs/>
                <w:szCs w:val="16"/>
              </w:rPr>
            </w:pPr>
            <w:r w:rsidRPr="00801BC7">
              <w:rPr>
                <w:b/>
                <w:bCs/>
                <w:szCs w:val="16"/>
              </w:rPr>
              <w:t>Inicio</w:t>
            </w:r>
          </w:p>
        </w:tc>
        <w:tc>
          <w:tcPr>
            <w:tcW w:w="691" w:type="pct"/>
          </w:tcPr>
          <w:p w14:paraId="50C7C327" w14:textId="44C735BB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40</w:t>
            </w:r>
          </w:p>
        </w:tc>
        <w:tc>
          <w:tcPr>
            <w:tcW w:w="691" w:type="pct"/>
          </w:tcPr>
          <w:p w14:paraId="1A968185" w14:textId="29651443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N/A</w:t>
            </w:r>
          </w:p>
        </w:tc>
        <w:tc>
          <w:tcPr>
            <w:tcW w:w="691" w:type="pct"/>
          </w:tcPr>
          <w:p w14:paraId="1AF38756" w14:textId="25C71333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N/A</w:t>
            </w:r>
          </w:p>
        </w:tc>
        <w:tc>
          <w:tcPr>
            <w:tcW w:w="691" w:type="pct"/>
          </w:tcPr>
          <w:p w14:paraId="0B9BB4AE" w14:textId="61386298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0</w:t>
            </w:r>
          </w:p>
        </w:tc>
        <w:tc>
          <w:tcPr>
            <w:tcW w:w="691" w:type="pct"/>
          </w:tcPr>
          <w:p w14:paraId="6F6F20CB" w14:textId="4B2B3D9B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50</w:t>
            </w:r>
          </w:p>
        </w:tc>
        <w:tc>
          <w:tcPr>
            <w:tcW w:w="691" w:type="pct"/>
          </w:tcPr>
          <w:p w14:paraId="154A04AF" w14:textId="54E73BB9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100</w:t>
            </w:r>
          </w:p>
        </w:tc>
      </w:tr>
      <w:tr w:rsidR="00450FA9" w:rsidRPr="00801BC7" w14:paraId="3980C3CF" w14:textId="77777777" w:rsidTr="00801BC7">
        <w:trPr>
          <w:trHeight w:hRule="exact"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186EF604" w14:textId="77777777" w:rsidR="00450FA9" w:rsidRPr="00801BC7" w:rsidRDefault="00450FA9" w:rsidP="00450FA9">
            <w:pPr>
              <w:jc w:val="center"/>
              <w:rPr>
                <w:b/>
                <w:bCs/>
                <w:szCs w:val="16"/>
              </w:rPr>
            </w:pPr>
            <w:r w:rsidRPr="00801BC7">
              <w:rPr>
                <w:b/>
                <w:bCs/>
                <w:szCs w:val="16"/>
              </w:rPr>
              <w:t>Dinámica</w:t>
            </w:r>
          </w:p>
        </w:tc>
        <w:tc>
          <w:tcPr>
            <w:tcW w:w="691" w:type="pct"/>
          </w:tcPr>
          <w:p w14:paraId="73E0BF75" w14:textId="45EB0EEF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180</w:t>
            </w:r>
          </w:p>
        </w:tc>
        <w:tc>
          <w:tcPr>
            <w:tcW w:w="691" w:type="pct"/>
          </w:tcPr>
          <w:p w14:paraId="101DDAB3" w14:textId="65A8C1C9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7</w:t>
            </w:r>
          </w:p>
        </w:tc>
        <w:tc>
          <w:tcPr>
            <w:tcW w:w="691" w:type="pct"/>
          </w:tcPr>
          <w:p w14:paraId="645BCDC8" w14:textId="161F297E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20</w:t>
            </w:r>
          </w:p>
        </w:tc>
        <w:tc>
          <w:tcPr>
            <w:tcW w:w="691" w:type="pct"/>
          </w:tcPr>
          <w:p w14:paraId="30F259CF" w14:textId="448788B6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0</w:t>
            </w:r>
          </w:p>
        </w:tc>
        <w:tc>
          <w:tcPr>
            <w:tcW w:w="691" w:type="pct"/>
          </w:tcPr>
          <w:p w14:paraId="5C6C201B" w14:textId="1E9481F7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50</w:t>
            </w:r>
          </w:p>
        </w:tc>
        <w:tc>
          <w:tcPr>
            <w:tcW w:w="691" w:type="pct"/>
          </w:tcPr>
          <w:p w14:paraId="3B1897B5" w14:textId="424A9E06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100</w:t>
            </w:r>
          </w:p>
        </w:tc>
      </w:tr>
      <w:tr w:rsidR="00450FA9" w:rsidRPr="00801BC7" w14:paraId="4B02852D" w14:textId="77777777" w:rsidTr="00801BC7">
        <w:trPr>
          <w:trHeight w:hRule="exact"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1BE4B9DD" w14:textId="77777777" w:rsidR="00450FA9" w:rsidRPr="00801BC7" w:rsidRDefault="00450FA9" w:rsidP="00450FA9">
            <w:pPr>
              <w:jc w:val="center"/>
              <w:rPr>
                <w:b/>
                <w:bCs/>
                <w:szCs w:val="16"/>
              </w:rPr>
            </w:pPr>
            <w:r w:rsidRPr="00801BC7">
              <w:rPr>
                <w:b/>
                <w:bCs/>
                <w:szCs w:val="16"/>
              </w:rPr>
              <w:t>Isoterma</w:t>
            </w:r>
          </w:p>
        </w:tc>
        <w:tc>
          <w:tcPr>
            <w:tcW w:w="691" w:type="pct"/>
          </w:tcPr>
          <w:p w14:paraId="30BB08B6" w14:textId="439D15FC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180</w:t>
            </w:r>
          </w:p>
        </w:tc>
        <w:tc>
          <w:tcPr>
            <w:tcW w:w="691" w:type="pct"/>
          </w:tcPr>
          <w:p w14:paraId="1249F527" w14:textId="7C613B29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5</w:t>
            </w:r>
          </w:p>
        </w:tc>
        <w:tc>
          <w:tcPr>
            <w:tcW w:w="691" w:type="pct"/>
          </w:tcPr>
          <w:p w14:paraId="3A4E9423" w14:textId="39279333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N/A</w:t>
            </w:r>
          </w:p>
        </w:tc>
        <w:tc>
          <w:tcPr>
            <w:tcW w:w="691" w:type="pct"/>
          </w:tcPr>
          <w:p w14:paraId="7395DAAE" w14:textId="3E46D662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0</w:t>
            </w:r>
          </w:p>
        </w:tc>
        <w:tc>
          <w:tcPr>
            <w:tcW w:w="691" w:type="pct"/>
          </w:tcPr>
          <w:p w14:paraId="56F3287D" w14:textId="3E9B32B0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50</w:t>
            </w:r>
          </w:p>
        </w:tc>
        <w:tc>
          <w:tcPr>
            <w:tcW w:w="691" w:type="pct"/>
          </w:tcPr>
          <w:p w14:paraId="4965372D" w14:textId="62F44F8B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100</w:t>
            </w:r>
          </w:p>
        </w:tc>
      </w:tr>
      <w:tr w:rsidR="00450FA9" w:rsidRPr="00801BC7" w14:paraId="76ADF96A" w14:textId="77777777" w:rsidTr="00801BC7">
        <w:trPr>
          <w:trHeight w:hRule="exact"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3ABBE24B" w14:textId="77777777" w:rsidR="00450FA9" w:rsidRPr="00801BC7" w:rsidRDefault="00450FA9" w:rsidP="00450FA9">
            <w:pPr>
              <w:jc w:val="center"/>
              <w:rPr>
                <w:b/>
                <w:bCs/>
                <w:szCs w:val="16"/>
              </w:rPr>
            </w:pPr>
            <w:r w:rsidRPr="00801BC7">
              <w:rPr>
                <w:b/>
                <w:bCs/>
                <w:szCs w:val="16"/>
              </w:rPr>
              <w:t>Isoterma</w:t>
            </w:r>
          </w:p>
        </w:tc>
        <w:tc>
          <w:tcPr>
            <w:tcW w:w="691" w:type="pct"/>
          </w:tcPr>
          <w:p w14:paraId="54E53402" w14:textId="519C7DE2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180</w:t>
            </w:r>
          </w:p>
        </w:tc>
        <w:tc>
          <w:tcPr>
            <w:tcW w:w="691" w:type="pct"/>
          </w:tcPr>
          <w:p w14:paraId="7809059E" w14:textId="77777777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691" w:type="pct"/>
          </w:tcPr>
          <w:p w14:paraId="0D2976E3" w14:textId="7B9620A3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N/A</w:t>
            </w:r>
          </w:p>
        </w:tc>
        <w:tc>
          <w:tcPr>
            <w:tcW w:w="691" w:type="pct"/>
          </w:tcPr>
          <w:p w14:paraId="0AC298F1" w14:textId="496F0FBD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50</w:t>
            </w:r>
          </w:p>
        </w:tc>
        <w:tc>
          <w:tcPr>
            <w:tcW w:w="691" w:type="pct"/>
          </w:tcPr>
          <w:p w14:paraId="66720B0C" w14:textId="44BBAFAF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0</w:t>
            </w:r>
          </w:p>
        </w:tc>
        <w:tc>
          <w:tcPr>
            <w:tcW w:w="691" w:type="pct"/>
          </w:tcPr>
          <w:p w14:paraId="401EBFB9" w14:textId="6F4FA73C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100</w:t>
            </w:r>
          </w:p>
        </w:tc>
      </w:tr>
      <w:tr w:rsidR="00450FA9" w:rsidRPr="00801BC7" w14:paraId="3E36487C" w14:textId="77777777" w:rsidTr="00801BC7">
        <w:trPr>
          <w:trHeight w:hRule="exact"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0B465637" w14:textId="77777777" w:rsidR="00450FA9" w:rsidRPr="00801BC7" w:rsidRDefault="00450FA9" w:rsidP="00450FA9">
            <w:pPr>
              <w:jc w:val="center"/>
              <w:rPr>
                <w:b/>
                <w:bCs/>
                <w:szCs w:val="16"/>
              </w:rPr>
            </w:pPr>
            <w:r w:rsidRPr="00801BC7">
              <w:rPr>
                <w:b/>
                <w:bCs/>
                <w:szCs w:val="16"/>
              </w:rPr>
              <w:t>Dinámica</w:t>
            </w:r>
          </w:p>
        </w:tc>
        <w:tc>
          <w:tcPr>
            <w:tcW w:w="691" w:type="pct"/>
          </w:tcPr>
          <w:p w14:paraId="24663574" w14:textId="5DCFA0C1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40</w:t>
            </w:r>
          </w:p>
        </w:tc>
        <w:tc>
          <w:tcPr>
            <w:tcW w:w="691" w:type="pct"/>
          </w:tcPr>
          <w:p w14:paraId="001D62D5" w14:textId="015704FA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7</w:t>
            </w:r>
          </w:p>
        </w:tc>
        <w:tc>
          <w:tcPr>
            <w:tcW w:w="691" w:type="pct"/>
          </w:tcPr>
          <w:p w14:paraId="026547FF" w14:textId="02669DC7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20</w:t>
            </w:r>
          </w:p>
        </w:tc>
        <w:tc>
          <w:tcPr>
            <w:tcW w:w="691" w:type="pct"/>
          </w:tcPr>
          <w:p w14:paraId="0287A11D" w14:textId="35BF7C30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0</w:t>
            </w:r>
          </w:p>
        </w:tc>
        <w:tc>
          <w:tcPr>
            <w:tcW w:w="691" w:type="pct"/>
          </w:tcPr>
          <w:p w14:paraId="283C7C1D" w14:textId="0E0C18D0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50</w:t>
            </w:r>
          </w:p>
        </w:tc>
        <w:tc>
          <w:tcPr>
            <w:tcW w:w="691" w:type="pct"/>
          </w:tcPr>
          <w:p w14:paraId="33722D08" w14:textId="0120A6DA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100</w:t>
            </w:r>
          </w:p>
        </w:tc>
      </w:tr>
      <w:tr w:rsidR="00450FA9" w:rsidRPr="00801BC7" w14:paraId="7B886B4E" w14:textId="77777777" w:rsidTr="00801BC7">
        <w:trPr>
          <w:trHeight w:hRule="exact" w:val="4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pct"/>
          </w:tcPr>
          <w:p w14:paraId="4387A48F" w14:textId="2C4F7EC2" w:rsidR="00450FA9" w:rsidRPr="00801BC7" w:rsidRDefault="00450FA9" w:rsidP="00450FA9">
            <w:pPr>
              <w:jc w:val="center"/>
              <w:rPr>
                <w:b/>
                <w:bCs/>
                <w:szCs w:val="16"/>
              </w:rPr>
            </w:pPr>
            <w:r w:rsidRPr="00801BC7">
              <w:rPr>
                <w:b/>
                <w:bCs/>
                <w:szCs w:val="16"/>
              </w:rPr>
              <w:t xml:space="preserve">Temperatura </w:t>
            </w:r>
            <w:r w:rsidR="00801BC7">
              <w:rPr>
                <w:b/>
                <w:bCs/>
                <w:szCs w:val="16"/>
              </w:rPr>
              <w:br/>
            </w:r>
            <w:r w:rsidRPr="00801BC7">
              <w:rPr>
                <w:b/>
                <w:bCs/>
                <w:szCs w:val="16"/>
              </w:rPr>
              <w:t>de emergencia</w:t>
            </w:r>
          </w:p>
        </w:tc>
        <w:tc>
          <w:tcPr>
            <w:tcW w:w="691" w:type="pct"/>
          </w:tcPr>
          <w:p w14:paraId="45C0EC7F" w14:textId="5CADB104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190</w:t>
            </w:r>
          </w:p>
        </w:tc>
        <w:tc>
          <w:tcPr>
            <w:tcW w:w="691" w:type="pct"/>
          </w:tcPr>
          <w:p w14:paraId="153DA938" w14:textId="0E6CCCA9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N/A</w:t>
            </w:r>
          </w:p>
        </w:tc>
        <w:tc>
          <w:tcPr>
            <w:tcW w:w="691" w:type="pct"/>
          </w:tcPr>
          <w:p w14:paraId="79917E17" w14:textId="7EF4250A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N/A</w:t>
            </w:r>
          </w:p>
        </w:tc>
        <w:tc>
          <w:tcPr>
            <w:tcW w:w="691" w:type="pct"/>
          </w:tcPr>
          <w:p w14:paraId="5D9F33C3" w14:textId="773DF2EE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0</w:t>
            </w:r>
          </w:p>
        </w:tc>
        <w:tc>
          <w:tcPr>
            <w:tcW w:w="691" w:type="pct"/>
          </w:tcPr>
          <w:p w14:paraId="3F919FF9" w14:textId="1E9D8FDF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50</w:t>
            </w:r>
          </w:p>
        </w:tc>
        <w:tc>
          <w:tcPr>
            <w:tcW w:w="691" w:type="pct"/>
          </w:tcPr>
          <w:p w14:paraId="50B2EF05" w14:textId="1DA517C9" w:rsidR="00450FA9" w:rsidRPr="00801BC7" w:rsidRDefault="00450FA9" w:rsidP="00450F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100</w:t>
            </w:r>
          </w:p>
        </w:tc>
      </w:tr>
    </w:tbl>
    <w:p w14:paraId="1FF4E892" w14:textId="1BFCBA2B" w:rsidR="0089496F" w:rsidRDefault="0089496F" w:rsidP="0089496F">
      <w:pPr>
        <w:pStyle w:val="Ttulo1"/>
      </w:pPr>
      <w:r>
        <w:t>Resultados</w:t>
      </w:r>
    </w:p>
    <w:tbl>
      <w:tblPr>
        <w:tblStyle w:val="Estilo2"/>
        <w:tblW w:w="5000" w:type="pct"/>
        <w:jc w:val="center"/>
        <w:tblLook w:val="04A0" w:firstRow="1" w:lastRow="0" w:firstColumn="1" w:lastColumn="0" w:noHBand="0" w:noVBand="1"/>
      </w:tblPr>
      <w:tblGrid>
        <w:gridCol w:w="1128"/>
        <w:gridCol w:w="3220"/>
        <w:gridCol w:w="3222"/>
        <w:gridCol w:w="3220"/>
      </w:tblGrid>
      <w:tr w:rsidR="0089496F" w:rsidRPr="00801BC7" w14:paraId="08B6DCA6" w14:textId="77777777" w:rsidTr="00801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pct"/>
          </w:tcPr>
          <w:p w14:paraId="5F603D87" w14:textId="77777777" w:rsidR="0089496F" w:rsidRPr="00801BC7" w:rsidRDefault="0089496F" w:rsidP="0089496F">
            <w:pPr>
              <w:rPr>
                <w:szCs w:val="16"/>
              </w:rPr>
            </w:pPr>
            <w:r w:rsidRPr="00801BC7">
              <w:rPr>
                <w:szCs w:val="16"/>
              </w:rPr>
              <w:t>Repetición</w:t>
            </w:r>
          </w:p>
        </w:tc>
        <w:tc>
          <w:tcPr>
            <w:tcW w:w="1492" w:type="pct"/>
          </w:tcPr>
          <w:p w14:paraId="0A2559D5" w14:textId="77777777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OIT repetición 1 (min)</w:t>
            </w:r>
          </w:p>
        </w:tc>
        <w:tc>
          <w:tcPr>
            <w:tcW w:w="1493" w:type="pct"/>
          </w:tcPr>
          <w:p w14:paraId="55F40889" w14:textId="77777777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OIT repetición 2 (min)</w:t>
            </w:r>
          </w:p>
        </w:tc>
        <w:tc>
          <w:tcPr>
            <w:tcW w:w="1493" w:type="pct"/>
          </w:tcPr>
          <w:p w14:paraId="0DF8468A" w14:textId="77777777" w:rsidR="0089496F" w:rsidRPr="00801BC7" w:rsidRDefault="0089496F" w:rsidP="00894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  <w:r w:rsidRPr="00801BC7">
              <w:rPr>
                <w:szCs w:val="16"/>
              </w:rPr>
              <w:t>Promedio (min)</w:t>
            </w:r>
          </w:p>
        </w:tc>
      </w:tr>
      <w:tr w:rsidR="0089496F" w:rsidRPr="00801BC7" w14:paraId="1C9A323A" w14:textId="77777777" w:rsidTr="00801BC7">
        <w:trPr>
          <w:trHeight w:val="3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" w:type="pct"/>
          </w:tcPr>
          <w:p w14:paraId="6A3B8ED7" w14:textId="77777777" w:rsidR="0089496F" w:rsidRPr="00801BC7" w:rsidRDefault="0089496F" w:rsidP="0089496F">
            <w:pPr>
              <w:jc w:val="center"/>
              <w:rPr>
                <w:szCs w:val="16"/>
              </w:rPr>
            </w:pPr>
            <w:r w:rsidRPr="00801BC7">
              <w:rPr>
                <w:szCs w:val="16"/>
              </w:rPr>
              <w:t>1</w:t>
            </w:r>
          </w:p>
        </w:tc>
        <w:tc>
          <w:tcPr>
            <w:tcW w:w="1492" w:type="pct"/>
          </w:tcPr>
          <w:p w14:paraId="09E3B356" w14:textId="77777777" w:rsidR="0089496F" w:rsidRPr="00801BC7" w:rsidRDefault="0089496F" w:rsidP="00582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493" w:type="pct"/>
          </w:tcPr>
          <w:p w14:paraId="7F63ACED" w14:textId="77777777" w:rsidR="0089496F" w:rsidRPr="00801BC7" w:rsidRDefault="0089496F" w:rsidP="00582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  <w:tc>
          <w:tcPr>
            <w:tcW w:w="1493" w:type="pct"/>
          </w:tcPr>
          <w:p w14:paraId="2DEDF344" w14:textId="77777777" w:rsidR="0089496F" w:rsidRPr="00801BC7" w:rsidRDefault="0089496F" w:rsidP="00582C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6"/>
              </w:rPr>
            </w:pPr>
          </w:p>
        </w:tc>
      </w:tr>
    </w:tbl>
    <w:p w14:paraId="497EC136" w14:textId="77777777" w:rsidR="0089496F" w:rsidRPr="0089496F" w:rsidRDefault="0089496F">
      <w:pPr>
        <w:rPr>
          <w:sz w:val="2"/>
          <w:szCs w:val="2"/>
        </w:rPr>
      </w:pPr>
    </w:p>
    <w:tbl>
      <w:tblPr>
        <w:tblStyle w:val="Estilo1"/>
        <w:tblW w:w="5000" w:type="pct"/>
        <w:jc w:val="center"/>
        <w:tblLook w:val="04A0" w:firstRow="1" w:lastRow="0" w:firstColumn="1" w:lastColumn="0" w:noHBand="0" w:noVBand="1"/>
      </w:tblPr>
      <w:tblGrid>
        <w:gridCol w:w="1433"/>
        <w:gridCol w:w="9357"/>
      </w:tblGrid>
      <w:tr w:rsidR="0089496F" w:rsidRPr="0005452C" w14:paraId="5F3DB680" w14:textId="77777777" w:rsidTr="00477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tcBorders>
              <w:right w:val="single" w:sz="4" w:space="0" w:color="F2F2F2" w:themeColor="background1" w:themeShade="F2"/>
            </w:tcBorders>
          </w:tcPr>
          <w:p w14:paraId="4A83D06E" w14:textId="77777777" w:rsidR="0089496F" w:rsidRPr="0005452C" w:rsidRDefault="0089496F" w:rsidP="002E209A">
            <w:pPr>
              <w:pStyle w:val="Encabezado"/>
              <w:tabs>
                <w:tab w:val="right" w:pos="567"/>
              </w:tabs>
              <w:jc w:val="both"/>
              <w:rPr>
                <w:rFonts w:cs="Arial"/>
                <w:szCs w:val="20"/>
              </w:rPr>
            </w:pPr>
            <w:r w:rsidRPr="0005452C">
              <w:rPr>
                <w:rFonts w:cs="Arial"/>
                <w:szCs w:val="20"/>
              </w:rPr>
              <w:t>Observaciones:</w:t>
            </w:r>
          </w:p>
        </w:tc>
        <w:tc>
          <w:tcPr>
            <w:tcW w:w="4345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auto"/>
          </w:tcPr>
          <w:p w14:paraId="3DDFEDE5" w14:textId="77777777" w:rsidR="0089496F" w:rsidRDefault="0089496F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Cs w:val="20"/>
              </w:rPr>
            </w:pPr>
          </w:p>
          <w:p w14:paraId="31F00006" w14:textId="77777777" w:rsidR="0089496F" w:rsidRPr="0005452C" w:rsidRDefault="0089496F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0"/>
              </w:rPr>
            </w:pPr>
          </w:p>
        </w:tc>
      </w:tr>
    </w:tbl>
    <w:p w14:paraId="5D8F41E9" w14:textId="77777777" w:rsidR="0089496F" w:rsidRPr="0089496F" w:rsidRDefault="0089496F">
      <w:pPr>
        <w:rPr>
          <w:sz w:val="2"/>
          <w:szCs w:val="2"/>
        </w:rPr>
      </w:pPr>
    </w:p>
    <w:tbl>
      <w:tblPr>
        <w:tblStyle w:val="Estilo1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0"/>
        <w:gridCol w:w="5400"/>
      </w:tblGrid>
      <w:tr w:rsidR="0089496F" w:rsidRPr="00801BC7" w14:paraId="6B553DEA" w14:textId="77777777" w:rsidTr="002E2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shd w:val="clear" w:color="auto" w:fill="F2F2F2" w:themeFill="background1" w:themeFillShade="F2"/>
          </w:tcPr>
          <w:p w14:paraId="5BE079AF" w14:textId="77777777" w:rsidR="0089496F" w:rsidRPr="00801BC7" w:rsidRDefault="0089496F" w:rsidP="002E209A">
            <w:pPr>
              <w:pStyle w:val="Encabezado"/>
              <w:tabs>
                <w:tab w:val="right" w:pos="567"/>
              </w:tabs>
              <w:rPr>
                <w:rFonts w:cs="Arial"/>
                <w:szCs w:val="16"/>
              </w:rPr>
            </w:pPr>
            <w:r w:rsidRPr="00801BC7">
              <w:rPr>
                <w:szCs w:val="16"/>
              </w:rPr>
              <w:t>Realizó</w:t>
            </w:r>
          </w:p>
        </w:tc>
        <w:tc>
          <w:tcPr>
            <w:tcW w:w="2500" w:type="pct"/>
            <w:shd w:val="clear" w:color="auto" w:fill="F2F2F2" w:themeFill="background1" w:themeFillShade="F2"/>
          </w:tcPr>
          <w:p w14:paraId="4DA919F2" w14:textId="77777777" w:rsidR="0089496F" w:rsidRPr="00801BC7" w:rsidRDefault="0089496F" w:rsidP="002E209A">
            <w:pPr>
              <w:pStyle w:val="Encabezado"/>
              <w:tabs>
                <w:tab w:val="right" w:pos="567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  <w:r w:rsidRPr="00801BC7">
              <w:rPr>
                <w:szCs w:val="16"/>
              </w:rPr>
              <w:t>Supervisó</w:t>
            </w:r>
          </w:p>
        </w:tc>
      </w:tr>
      <w:tr w:rsidR="0089496F" w:rsidRPr="00801BC7" w14:paraId="7D29CE90" w14:textId="77777777" w:rsidTr="002E209A">
        <w:trPr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22D22923" w14:textId="77777777" w:rsidR="0089496F" w:rsidRPr="00801BC7" w:rsidRDefault="0089496F" w:rsidP="002E209A">
            <w:pPr>
              <w:pStyle w:val="Encabezado"/>
              <w:tabs>
                <w:tab w:val="right" w:pos="567"/>
              </w:tabs>
              <w:rPr>
                <w:rFonts w:cs="Arial"/>
                <w:szCs w:val="16"/>
              </w:rPr>
            </w:pPr>
          </w:p>
        </w:tc>
        <w:tc>
          <w:tcPr>
            <w:tcW w:w="2500" w:type="pct"/>
            <w:tcBorders>
              <w:bottom w:val="single" w:sz="4" w:space="0" w:color="F2F2F2" w:themeColor="background1" w:themeShade="F2"/>
            </w:tcBorders>
            <w:shd w:val="clear" w:color="auto" w:fill="auto"/>
          </w:tcPr>
          <w:p w14:paraId="7EB4E7B4" w14:textId="77777777" w:rsidR="0089496F" w:rsidRPr="00801BC7" w:rsidRDefault="0089496F" w:rsidP="00190CA3">
            <w:pPr>
              <w:pStyle w:val="Encabezado"/>
              <w:tabs>
                <w:tab w:val="right" w:pos="56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16"/>
              </w:rPr>
            </w:pPr>
          </w:p>
        </w:tc>
      </w:tr>
      <w:tr w:rsidR="0089496F" w:rsidRPr="00801BC7" w14:paraId="3082A0B8" w14:textId="77777777" w:rsidTr="002E209A">
        <w:trPr>
          <w:trHeight w:val="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47E652FD" w14:textId="77777777" w:rsidR="0089496F" w:rsidRPr="00801BC7" w:rsidRDefault="0089496F" w:rsidP="002E209A">
            <w:pPr>
              <w:pStyle w:val="Encabezado"/>
              <w:tabs>
                <w:tab w:val="right" w:pos="567"/>
              </w:tabs>
              <w:jc w:val="center"/>
              <w:rPr>
                <w:rFonts w:cs="Arial"/>
                <w:szCs w:val="16"/>
              </w:rPr>
            </w:pPr>
            <w:r w:rsidRPr="00801BC7">
              <w:rPr>
                <w:rFonts w:cs="Arial"/>
                <w:szCs w:val="16"/>
              </w:rPr>
              <w:t>Nombre y firma</w:t>
            </w:r>
          </w:p>
        </w:tc>
        <w:tc>
          <w:tcPr>
            <w:tcW w:w="2500" w:type="pct"/>
            <w:tcBorders>
              <w:top w:val="single" w:sz="4" w:space="0" w:color="F2F2F2" w:themeColor="background1" w:themeShade="F2"/>
            </w:tcBorders>
            <w:shd w:val="clear" w:color="auto" w:fill="auto"/>
          </w:tcPr>
          <w:p w14:paraId="6A0A844E" w14:textId="77777777" w:rsidR="0089496F" w:rsidRPr="00801BC7" w:rsidRDefault="0089496F" w:rsidP="002E209A">
            <w:pPr>
              <w:pStyle w:val="Encabezado"/>
              <w:tabs>
                <w:tab w:val="right" w:pos="56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szCs w:val="16"/>
              </w:rPr>
            </w:pPr>
            <w:r w:rsidRPr="00801BC7">
              <w:rPr>
                <w:rFonts w:cs="Arial"/>
                <w:b/>
                <w:szCs w:val="16"/>
              </w:rPr>
              <w:t>Nombre y firma</w:t>
            </w:r>
          </w:p>
        </w:tc>
      </w:tr>
    </w:tbl>
    <w:p w14:paraId="5CD086CD" w14:textId="77777777" w:rsidR="0089496F" w:rsidRDefault="0089496F" w:rsidP="0089496F"/>
    <w:sectPr w:rsidR="0089496F" w:rsidSect="0089496F">
      <w:headerReference w:type="default" r:id="rId7"/>
      <w:footerReference w:type="default" r:id="rId8"/>
      <w:type w:val="continuous"/>
      <w:pgSz w:w="12240" w:h="15840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6C5399" w14:textId="77777777" w:rsidR="00414B5A" w:rsidRDefault="00414B5A" w:rsidP="00AF6389">
      <w:pPr>
        <w:spacing w:after="0" w:line="240" w:lineRule="auto"/>
      </w:pPr>
      <w:r>
        <w:separator/>
      </w:r>
    </w:p>
  </w:endnote>
  <w:endnote w:type="continuationSeparator" w:id="0">
    <w:p w14:paraId="68B5D107" w14:textId="77777777" w:rsidR="00414B5A" w:rsidRDefault="00414B5A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55"/>
      <w:gridCol w:w="850"/>
      <w:gridCol w:w="6804"/>
      <w:gridCol w:w="1581"/>
    </w:tblGrid>
    <w:tr w:rsidR="00576464" w14:paraId="75299575" w14:textId="77777777" w:rsidTr="001F1003">
      <w:tc>
        <w:tcPr>
          <w:tcW w:w="1555" w:type="dxa"/>
        </w:tcPr>
        <w:p w14:paraId="5A1F5221" w14:textId="77777777" w:rsidR="00576464" w:rsidRPr="001F1003" w:rsidRDefault="002A7AF9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FRA-OIT-001</w:t>
          </w:r>
        </w:p>
      </w:tc>
      <w:tc>
        <w:tcPr>
          <w:tcW w:w="850" w:type="dxa"/>
        </w:tcPr>
        <w:p w14:paraId="7E9E9A9F" w14:textId="77777777" w:rsidR="00576464" w:rsidRPr="001F1003" w:rsidRDefault="00576464">
          <w:pPr>
            <w:pStyle w:val="Piedepgina"/>
            <w:rPr>
              <w:i/>
              <w:iCs/>
              <w:color w:val="767171" w:themeColor="background2" w:themeShade="80"/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Ver. </w:t>
          </w:r>
          <w:r w:rsidR="002A7AF9" w:rsidRPr="009565A4">
            <w:rPr>
              <w:i/>
              <w:iCs/>
              <w:noProof/>
              <w:color w:val="767171" w:themeColor="background2" w:themeShade="80"/>
              <w:sz w:val="14"/>
              <w:szCs w:val="14"/>
            </w:rPr>
            <w:t>0</w:t>
          </w:r>
        </w:p>
      </w:tc>
      <w:tc>
        <w:tcPr>
          <w:tcW w:w="6804" w:type="dxa"/>
        </w:tcPr>
        <w:p w14:paraId="259EAF6A" w14:textId="77777777" w:rsidR="00576464" w:rsidRPr="001F1003" w:rsidRDefault="00576464" w:rsidP="001F1003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color w:val="808080" w:themeColor="background1" w:themeShade="80"/>
              <w:sz w:val="14"/>
              <w:szCs w:val="14"/>
            </w:rPr>
            <w:t>Prohibida su reproducción total o parcial sin previa autorización de CeCIM</w:t>
          </w:r>
        </w:p>
      </w:tc>
      <w:tc>
        <w:tcPr>
          <w:tcW w:w="1581" w:type="dxa"/>
        </w:tcPr>
        <w:p w14:paraId="53BC2D7A" w14:textId="77777777" w:rsidR="00576464" w:rsidRPr="001F1003" w:rsidRDefault="00576464" w:rsidP="0059732C">
          <w:pPr>
            <w:pStyle w:val="Piedepgina"/>
            <w:jc w:val="center"/>
            <w:rPr>
              <w:sz w:val="14"/>
              <w:szCs w:val="14"/>
            </w:rPr>
          </w:pP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Página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PAGE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1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 xml:space="preserve"> de 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begin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instrText>NUMPAGES  \* Arabic  \* MERGEFORMAT</w:instrTex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separate"/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t>2</w:t>
          </w:r>
          <w:r w:rsidRPr="001F1003">
            <w:rPr>
              <w:i/>
              <w:iCs/>
              <w:color w:val="767171" w:themeColor="background2" w:themeShade="80"/>
              <w:sz w:val="14"/>
              <w:szCs w:val="14"/>
            </w:rPr>
            <w:fldChar w:fldCharType="end"/>
          </w:r>
        </w:p>
      </w:tc>
    </w:tr>
  </w:tbl>
  <w:p w14:paraId="5757982C" w14:textId="77777777" w:rsidR="00576464" w:rsidRDefault="00576464">
    <w:pPr>
      <w:pStyle w:val="Piedepgina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A10EB83" wp14:editId="5627E64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76000" cy="4755665"/>
          <wp:effectExtent l="0" t="0" r="0" b="6985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76000" cy="4755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F19D5" w14:textId="77777777" w:rsidR="00414B5A" w:rsidRDefault="00414B5A" w:rsidP="00AF6389">
      <w:pPr>
        <w:spacing w:after="0" w:line="240" w:lineRule="auto"/>
      </w:pPr>
      <w:r>
        <w:separator/>
      </w:r>
    </w:p>
  </w:footnote>
  <w:footnote w:type="continuationSeparator" w:id="0">
    <w:p w14:paraId="297280BC" w14:textId="77777777" w:rsidR="00414B5A" w:rsidRDefault="00414B5A" w:rsidP="00AF6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09"/>
      <w:gridCol w:w="4836"/>
      <w:gridCol w:w="1826"/>
      <w:gridCol w:w="872"/>
    </w:tblGrid>
    <w:tr w:rsidR="00576464" w:rsidRPr="0059732C" w14:paraId="5322E53A" w14:textId="77777777" w:rsidTr="007728DA">
      <w:tc>
        <w:tcPr>
          <w:tcW w:w="2547" w:type="dxa"/>
          <w:vMerge w:val="restart"/>
        </w:tcPr>
        <w:p w14:paraId="14CD2319" w14:textId="77777777" w:rsidR="00576464" w:rsidRPr="0059732C" w:rsidRDefault="00576464" w:rsidP="00AF6389">
          <w:pPr>
            <w:pStyle w:val="Encabezado"/>
            <w:jc w:val="both"/>
          </w:pPr>
          <w:r w:rsidRPr="0059732C">
            <w:rPr>
              <w:noProof/>
            </w:rPr>
            <w:drawing>
              <wp:inline distT="0" distB="0" distL="0" distR="0" wp14:anchorId="4B0CF49B" wp14:editId="4B10AEDB">
                <wp:extent cx="1457444" cy="756000"/>
                <wp:effectExtent l="0" t="0" r="0" b="635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7444" cy="75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9" w:type="dxa"/>
        </w:tcPr>
        <w:p w14:paraId="1CC82823" w14:textId="77777777" w:rsidR="00576464" w:rsidRPr="0059732C" w:rsidRDefault="00576464">
          <w:pPr>
            <w:pStyle w:val="Encabezado"/>
          </w:pPr>
        </w:p>
      </w:tc>
      <w:tc>
        <w:tcPr>
          <w:tcW w:w="7534" w:type="dxa"/>
          <w:gridSpan w:val="3"/>
          <w:vMerge w:val="restart"/>
          <w:vAlign w:val="center"/>
        </w:tcPr>
        <w:p w14:paraId="45B88714" w14:textId="77777777" w:rsidR="00576464" w:rsidRPr="0059732C" w:rsidRDefault="002A7AF9" w:rsidP="0040528C">
          <w:pPr>
            <w:pStyle w:val="Encabezado"/>
            <w:rPr>
              <w:b/>
              <w:bCs/>
              <w:color w:val="002060"/>
            </w:rPr>
          </w:pPr>
          <w:r w:rsidRPr="009565A4">
            <w:rPr>
              <w:b/>
              <w:bCs/>
              <w:noProof/>
              <w:color w:val="808080" w:themeColor="background1" w:themeShade="80"/>
            </w:rPr>
            <w:t>Determinación del tiempo de inducción a la oxidación</w:t>
          </w:r>
        </w:p>
      </w:tc>
    </w:tr>
    <w:tr w:rsidR="00576464" w:rsidRPr="0059732C" w14:paraId="05E40448" w14:textId="77777777" w:rsidTr="001B01BC">
      <w:tc>
        <w:tcPr>
          <w:tcW w:w="2547" w:type="dxa"/>
          <w:vMerge/>
        </w:tcPr>
        <w:p w14:paraId="7CC0CF8A" w14:textId="77777777" w:rsidR="00576464" w:rsidRPr="0059732C" w:rsidRDefault="00576464">
          <w:pPr>
            <w:pStyle w:val="Encabezado"/>
          </w:pPr>
        </w:p>
      </w:tc>
      <w:tc>
        <w:tcPr>
          <w:tcW w:w="709" w:type="dxa"/>
        </w:tcPr>
        <w:p w14:paraId="0BE6C970" w14:textId="77777777" w:rsidR="00576464" w:rsidRPr="0059732C" w:rsidRDefault="00576464">
          <w:pPr>
            <w:pStyle w:val="Encabezado"/>
          </w:pPr>
        </w:p>
      </w:tc>
      <w:tc>
        <w:tcPr>
          <w:tcW w:w="7534" w:type="dxa"/>
          <w:gridSpan w:val="3"/>
          <w:vMerge/>
        </w:tcPr>
        <w:p w14:paraId="2FCA7B2C" w14:textId="77777777" w:rsidR="00576464" w:rsidRPr="0059732C" w:rsidRDefault="00576464" w:rsidP="0040528C">
          <w:pPr>
            <w:pStyle w:val="Encabezado"/>
          </w:pPr>
        </w:p>
      </w:tc>
    </w:tr>
    <w:tr w:rsidR="00576464" w:rsidRPr="0059732C" w14:paraId="27477860" w14:textId="77777777" w:rsidTr="0040528C">
      <w:tc>
        <w:tcPr>
          <w:tcW w:w="2547" w:type="dxa"/>
          <w:vMerge/>
        </w:tcPr>
        <w:p w14:paraId="1784E19A" w14:textId="77777777" w:rsidR="00576464" w:rsidRPr="0059732C" w:rsidRDefault="00576464" w:rsidP="0059732C">
          <w:pPr>
            <w:pStyle w:val="Encabezado"/>
          </w:pPr>
        </w:p>
      </w:tc>
      <w:tc>
        <w:tcPr>
          <w:tcW w:w="709" w:type="dxa"/>
        </w:tcPr>
        <w:p w14:paraId="5FCF8133" w14:textId="77777777" w:rsidR="00576464" w:rsidRPr="0059732C" w:rsidRDefault="00576464" w:rsidP="0059732C">
          <w:pPr>
            <w:pStyle w:val="Encabezado"/>
          </w:pPr>
        </w:p>
      </w:tc>
      <w:tc>
        <w:tcPr>
          <w:tcW w:w="7534" w:type="dxa"/>
          <w:gridSpan w:val="3"/>
          <w:vMerge/>
          <w:tcBorders>
            <w:bottom w:val="single" w:sz="24" w:space="0" w:color="808080" w:themeColor="background1" w:themeShade="80"/>
          </w:tcBorders>
        </w:tcPr>
        <w:p w14:paraId="369C5A78" w14:textId="77777777" w:rsidR="00576464" w:rsidRPr="0059732C" w:rsidRDefault="00576464" w:rsidP="0040528C">
          <w:pPr>
            <w:pStyle w:val="Encabezado"/>
            <w:rPr>
              <w:i/>
              <w:iCs/>
              <w:color w:val="767171" w:themeColor="background2" w:themeShade="80"/>
              <w:szCs w:val="16"/>
            </w:rPr>
          </w:pPr>
        </w:p>
      </w:tc>
    </w:tr>
    <w:tr w:rsidR="00576464" w:rsidRPr="0059732C" w14:paraId="4D39930A" w14:textId="77777777" w:rsidTr="001F1003">
      <w:tc>
        <w:tcPr>
          <w:tcW w:w="2547" w:type="dxa"/>
          <w:vMerge/>
        </w:tcPr>
        <w:p w14:paraId="7BE1B8FD" w14:textId="77777777" w:rsidR="00576464" w:rsidRPr="0059732C" w:rsidRDefault="00576464" w:rsidP="0059732C">
          <w:pPr>
            <w:pStyle w:val="Encabezado"/>
          </w:pPr>
        </w:p>
      </w:tc>
      <w:tc>
        <w:tcPr>
          <w:tcW w:w="709" w:type="dxa"/>
        </w:tcPr>
        <w:p w14:paraId="1D82B201" w14:textId="77777777" w:rsidR="00576464" w:rsidRPr="0059732C" w:rsidRDefault="00576464" w:rsidP="0059732C">
          <w:pPr>
            <w:pStyle w:val="Encabezado"/>
          </w:pPr>
        </w:p>
      </w:tc>
      <w:tc>
        <w:tcPr>
          <w:tcW w:w="4836" w:type="dxa"/>
          <w:tcBorders>
            <w:top w:val="single" w:sz="24" w:space="0" w:color="808080" w:themeColor="background1" w:themeShade="80"/>
          </w:tcBorders>
        </w:tcPr>
        <w:p w14:paraId="39F3A003" w14:textId="77777777" w:rsidR="00576464" w:rsidRPr="0059732C" w:rsidRDefault="00576464" w:rsidP="0059732C">
          <w:pPr>
            <w:pStyle w:val="Encabezado"/>
          </w:pPr>
        </w:p>
      </w:tc>
      <w:tc>
        <w:tcPr>
          <w:tcW w:w="1826" w:type="dxa"/>
          <w:tcBorders>
            <w:top w:val="single" w:sz="24" w:space="0" w:color="808080" w:themeColor="background1" w:themeShade="80"/>
          </w:tcBorders>
          <w:vAlign w:val="center"/>
        </w:tcPr>
        <w:p w14:paraId="524E7026" w14:textId="77777777" w:rsidR="00576464" w:rsidRPr="0059732C" w:rsidRDefault="00576464" w:rsidP="0059732C">
          <w:pPr>
            <w:pStyle w:val="Encabezado"/>
            <w:rPr>
              <w:i/>
              <w:iCs/>
              <w:color w:val="3B3838" w:themeColor="background2" w:themeShade="40"/>
              <w:szCs w:val="16"/>
            </w:rPr>
          </w:pPr>
        </w:p>
      </w:tc>
      <w:tc>
        <w:tcPr>
          <w:tcW w:w="872" w:type="dxa"/>
          <w:tcBorders>
            <w:top w:val="single" w:sz="24" w:space="0" w:color="808080" w:themeColor="background1" w:themeShade="80"/>
          </w:tcBorders>
          <w:vAlign w:val="center"/>
        </w:tcPr>
        <w:p w14:paraId="26315293" w14:textId="77777777" w:rsidR="00576464" w:rsidRPr="0059732C" w:rsidRDefault="00576464" w:rsidP="0059732C">
          <w:pPr>
            <w:pStyle w:val="Encabezado"/>
            <w:rPr>
              <w:color w:val="3B3838" w:themeColor="background2" w:themeShade="40"/>
              <w:szCs w:val="16"/>
            </w:rPr>
          </w:pPr>
        </w:p>
      </w:tc>
    </w:tr>
  </w:tbl>
  <w:p w14:paraId="34CAC4F8" w14:textId="77777777" w:rsidR="00576464" w:rsidRDefault="00576464">
    <w:pPr>
      <w:pStyle w:val="Encabezado"/>
    </w:pPr>
  </w:p>
  <w:p w14:paraId="61F32BDE" w14:textId="77777777" w:rsidR="00576464" w:rsidRDefault="005764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113780"/>
    <w:rsid w:val="00181DEB"/>
    <w:rsid w:val="00190CA3"/>
    <w:rsid w:val="001B01BC"/>
    <w:rsid w:val="001F1003"/>
    <w:rsid w:val="001F6E8C"/>
    <w:rsid w:val="0028204D"/>
    <w:rsid w:val="00283CBC"/>
    <w:rsid w:val="002A7AF9"/>
    <w:rsid w:val="002D242E"/>
    <w:rsid w:val="002E09A4"/>
    <w:rsid w:val="002E209A"/>
    <w:rsid w:val="0040528C"/>
    <w:rsid w:val="00414B5A"/>
    <w:rsid w:val="004154BC"/>
    <w:rsid w:val="00431627"/>
    <w:rsid w:val="00450FA9"/>
    <w:rsid w:val="00477172"/>
    <w:rsid w:val="00482AB9"/>
    <w:rsid w:val="004C4613"/>
    <w:rsid w:val="00576464"/>
    <w:rsid w:val="00580A44"/>
    <w:rsid w:val="00582CFE"/>
    <w:rsid w:val="0059732C"/>
    <w:rsid w:val="005A29D9"/>
    <w:rsid w:val="006A5923"/>
    <w:rsid w:val="006C3D3B"/>
    <w:rsid w:val="007276A8"/>
    <w:rsid w:val="00745ADF"/>
    <w:rsid w:val="007728DA"/>
    <w:rsid w:val="00797221"/>
    <w:rsid w:val="007A2F8D"/>
    <w:rsid w:val="007C65E2"/>
    <w:rsid w:val="00801BC7"/>
    <w:rsid w:val="0089496F"/>
    <w:rsid w:val="008F47A5"/>
    <w:rsid w:val="009F252B"/>
    <w:rsid w:val="00AF6389"/>
    <w:rsid w:val="00B211BE"/>
    <w:rsid w:val="00B32E54"/>
    <w:rsid w:val="00C2034C"/>
    <w:rsid w:val="00CA5A78"/>
    <w:rsid w:val="00DF7EC3"/>
    <w:rsid w:val="00E16798"/>
    <w:rsid w:val="00E67978"/>
    <w:rsid w:val="00EC627D"/>
    <w:rsid w:val="00F07028"/>
    <w:rsid w:val="00F504ED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99DF8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BC7"/>
    <w:rPr>
      <w:rFonts w:ascii="Century Gothic" w:hAnsi="Century Gothic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801BC7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5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801BC7"/>
    <w:rPr>
      <w:rFonts w:ascii="Century Gothic" w:eastAsiaTheme="majorEastAsia" w:hAnsi="Century Gothic" w:cstheme="majorBidi"/>
      <w:b/>
      <w:color w:val="A61D7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EMA_Vertical</Template>
  <TotalTime>102</TotalTime>
  <Pages>1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Desarrollo</cp:lastModifiedBy>
  <cp:revision>13</cp:revision>
  <dcterms:created xsi:type="dcterms:W3CDTF">2020-03-23T18:08:00Z</dcterms:created>
  <dcterms:modified xsi:type="dcterms:W3CDTF">2021-02-07T02:35:00Z</dcterms:modified>
</cp:coreProperties>
</file>