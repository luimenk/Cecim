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BB4AA8" w:rsidRPr="007230CC" w14:paraId="79CAEEBA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7CEE628F" w14:textId="77777777" w:rsidR="00BB4AA8" w:rsidRPr="007230CC" w:rsidRDefault="00BB4AA8" w:rsidP="00E30252">
            <w:pPr>
              <w:jc w:val="left"/>
              <w:rPr>
                <w:szCs w:val="16"/>
              </w:rPr>
            </w:pPr>
            <w:bookmarkStart w:id="0" w:name="_Hlk38454252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6047FF75" w14:textId="77777777" w:rsidR="00BB4AA8" w:rsidRPr="007230CC" w:rsidRDefault="00BB4AA8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452020EB" w14:textId="77777777" w:rsidR="00BB4AA8" w:rsidRPr="003A39A6" w:rsidRDefault="00BB4AA8" w:rsidP="00B80C7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75451">
              <w:rPr>
                <w:szCs w:val="16"/>
              </w:rPr>
              <w:t>Fecha inicio</w:t>
            </w:r>
            <w:r>
              <w:rPr>
                <w:szCs w:val="16"/>
              </w:rPr>
              <w:t xml:space="preserve"> de análisis</w:t>
            </w:r>
          </w:p>
        </w:tc>
        <w:tc>
          <w:tcPr>
            <w:tcW w:w="929" w:type="pct"/>
          </w:tcPr>
          <w:p w14:paraId="7C9BA30C" w14:textId="6C960B72" w:rsidR="00BB4AA8" w:rsidRPr="003A39A6" w:rsidRDefault="00BB4AA8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BB4AA8" w:rsidRPr="007230CC" w14:paraId="09F2EACB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79356102" w14:textId="77777777" w:rsidR="00BB4AA8" w:rsidRPr="007230CC" w:rsidRDefault="00BB4AA8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0FD78B48" w14:textId="77777777" w:rsidR="00BB4AA8" w:rsidRPr="007230CC" w:rsidRDefault="00BB4AA8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5B06FEE1" w14:textId="77777777" w:rsidR="00BB4AA8" w:rsidRPr="003A39A6" w:rsidRDefault="00BB4AA8" w:rsidP="00B8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366CE0A5" w14:textId="5341F4B2" w:rsidR="00BB4AA8" w:rsidRPr="003A39A6" w:rsidRDefault="00BB4AA8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472620D9" w14:textId="77777777" w:rsidR="00BB4AA8" w:rsidRDefault="00BB4AA8" w:rsidP="00BB4AA8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271"/>
        <w:gridCol w:w="850"/>
        <w:gridCol w:w="4536"/>
        <w:gridCol w:w="850"/>
        <w:gridCol w:w="1278"/>
        <w:gridCol w:w="2005"/>
      </w:tblGrid>
      <w:tr w:rsidR="00BB4AA8" w:rsidRPr="007230CC" w14:paraId="5FCD443E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</w:tcPr>
          <w:p w14:paraId="1CC6FA07" w14:textId="77777777" w:rsidR="00BB4AA8" w:rsidRPr="007230CC" w:rsidRDefault="00BB4AA8" w:rsidP="00E30252">
            <w:pPr>
              <w:jc w:val="left"/>
              <w:rPr>
                <w:szCs w:val="16"/>
              </w:rPr>
            </w:pPr>
            <w:bookmarkStart w:id="1" w:name="_Hlk38456141"/>
            <w:r>
              <w:rPr>
                <w:szCs w:val="16"/>
              </w:rPr>
              <w:t>Temperatura</w:t>
            </w:r>
          </w:p>
        </w:tc>
        <w:tc>
          <w:tcPr>
            <w:tcW w:w="2496" w:type="pct"/>
            <w:gridSpan w:val="2"/>
          </w:tcPr>
          <w:p w14:paraId="1872A62D" w14:textId="77777777" w:rsidR="00BB4AA8" w:rsidRPr="007230CC" w:rsidRDefault="00BB4AA8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gridSpan w:val="2"/>
            <w:shd w:val="clear" w:color="auto" w:fill="D9D9D9" w:themeFill="background1" w:themeFillShade="D9"/>
          </w:tcPr>
          <w:p w14:paraId="015DD8B4" w14:textId="77777777" w:rsidR="00BB4AA8" w:rsidRPr="003A39A6" w:rsidRDefault="00BB4AA8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929" w:type="pct"/>
          </w:tcPr>
          <w:p w14:paraId="084F2864" w14:textId="77777777" w:rsidR="00BB4AA8" w:rsidRPr="007230CC" w:rsidRDefault="00BB4AA8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BB4AA8" w:rsidRPr="007230CC" w14:paraId="2972443A" w14:textId="77777777" w:rsidTr="00BB4AA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gridSpan w:val="2"/>
          </w:tcPr>
          <w:p w14:paraId="60BFE18A" w14:textId="09D160A9" w:rsidR="00BB4AA8" w:rsidRPr="007230CC" w:rsidRDefault="00BB4AA8" w:rsidP="00E30252">
            <w:pPr>
              <w:rPr>
                <w:szCs w:val="16"/>
              </w:rPr>
            </w:pPr>
            <w:r w:rsidRPr="00BB4AA8">
              <w:rPr>
                <w:szCs w:val="16"/>
              </w:rPr>
              <w:t>Código del micrómetro</w:t>
            </w:r>
          </w:p>
        </w:tc>
        <w:tc>
          <w:tcPr>
            <w:tcW w:w="2101" w:type="pct"/>
          </w:tcPr>
          <w:p w14:paraId="3C3C5994" w14:textId="77777777" w:rsidR="00BB4AA8" w:rsidRPr="007230CC" w:rsidRDefault="00BB4AA8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394" w:type="pct"/>
            <w:shd w:val="clear" w:color="auto" w:fill="D9D9D9" w:themeFill="background1" w:themeFillShade="D9"/>
          </w:tcPr>
          <w:p w14:paraId="72455290" w14:textId="108ED2DB" w:rsidR="00BB4AA8" w:rsidRPr="007230CC" w:rsidRDefault="00BB4AA8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Método</w:t>
            </w:r>
          </w:p>
        </w:tc>
        <w:tc>
          <w:tcPr>
            <w:tcW w:w="1521" w:type="pct"/>
            <w:gridSpan w:val="2"/>
          </w:tcPr>
          <w:p w14:paraId="687D494F" w14:textId="77777777" w:rsidR="00BB4AA8" w:rsidRPr="007230CC" w:rsidRDefault="00BB4AA8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bookmarkEnd w:id="1"/>
    </w:tbl>
    <w:p w14:paraId="24413E5D" w14:textId="77777777" w:rsidR="00BB4AA8" w:rsidRPr="00BB4AA8" w:rsidRDefault="00BB4AA8" w:rsidP="00BB4AA8"/>
    <w:p w14:paraId="6B84EDCC" w14:textId="47F9CFC8" w:rsidR="00F93A21" w:rsidRDefault="00F93A21" w:rsidP="007728DA">
      <w:pPr>
        <w:pStyle w:val="Ttulo1"/>
      </w:pPr>
      <w:r>
        <w:t>Resultados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1128"/>
        <w:gridCol w:w="4830"/>
        <w:gridCol w:w="4832"/>
      </w:tblGrid>
      <w:tr w:rsidR="00F93A21" w:rsidRPr="00F93A21" w14:paraId="3469E2E2" w14:textId="77777777" w:rsidTr="00BB4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523" w:type="pct"/>
          </w:tcPr>
          <w:p w14:paraId="0FFDFFD5" w14:textId="77777777" w:rsidR="00F93A21" w:rsidRPr="00F93A21" w:rsidRDefault="00F93A21" w:rsidP="00F93A21">
            <w:r w:rsidRPr="00F93A21">
              <w:t>Número</w:t>
            </w:r>
          </w:p>
        </w:tc>
        <w:tc>
          <w:tcPr>
            <w:tcW w:w="2238" w:type="pct"/>
            <w:tcBorders>
              <w:bottom w:val="single" w:sz="4" w:space="0" w:color="F2F2F2" w:themeColor="background1" w:themeShade="F2"/>
            </w:tcBorders>
          </w:tcPr>
          <w:p w14:paraId="1E4C3AF7" w14:textId="77777777" w:rsidR="00F93A21" w:rsidRPr="00F93A21" w:rsidRDefault="00F93A21" w:rsidP="00F93A21">
            <w:r w:rsidRPr="00F93A21">
              <w:t>Largo (mm)</w:t>
            </w:r>
          </w:p>
        </w:tc>
        <w:tc>
          <w:tcPr>
            <w:tcW w:w="2239" w:type="pct"/>
            <w:tcBorders>
              <w:bottom w:val="single" w:sz="4" w:space="0" w:color="F2F2F2" w:themeColor="background1" w:themeShade="F2"/>
            </w:tcBorders>
          </w:tcPr>
          <w:p w14:paraId="6D7ECC20" w14:textId="77777777" w:rsidR="00F93A21" w:rsidRPr="00F93A21" w:rsidRDefault="00F93A21" w:rsidP="00F93A21">
            <w:r w:rsidRPr="00F93A21">
              <w:t>Ancho (mm)</w:t>
            </w:r>
          </w:p>
        </w:tc>
      </w:tr>
      <w:tr w:rsidR="00F93A21" w:rsidRPr="00F93A21" w14:paraId="1965A8A1" w14:textId="77777777" w:rsidTr="00BB4AA8">
        <w:trPr>
          <w:trHeight w:val="518"/>
        </w:trPr>
        <w:tc>
          <w:tcPr>
            <w:tcW w:w="523" w:type="pct"/>
            <w:tcBorders>
              <w:right w:val="single" w:sz="4" w:space="0" w:color="F2F2F2" w:themeColor="background1" w:themeShade="F2"/>
            </w:tcBorders>
            <w:shd w:val="clear" w:color="auto" w:fill="DEEAF6" w:themeFill="accent5" w:themeFillTint="33"/>
          </w:tcPr>
          <w:p w14:paraId="5D31CA4C" w14:textId="77777777" w:rsidR="00F93A21" w:rsidRPr="00F93A21" w:rsidRDefault="00F93A21" w:rsidP="00F93A21">
            <w:pPr>
              <w:jc w:val="center"/>
            </w:pPr>
            <w:r w:rsidRPr="00F93A21">
              <w:t>1</w:t>
            </w:r>
          </w:p>
        </w:tc>
        <w:tc>
          <w:tcPr>
            <w:tcW w:w="223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A2AA96A" w14:textId="77777777" w:rsidR="00F93A21" w:rsidRPr="00F93A21" w:rsidRDefault="00F93A21" w:rsidP="00F93A21"/>
        </w:tc>
        <w:tc>
          <w:tcPr>
            <w:tcW w:w="223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1B21F40" w14:textId="77777777" w:rsidR="00F93A21" w:rsidRPr="00F93A21" w:rsidRDefault="00F93A21" w:rsidP="00F93A21"/>
        </w:tc>
      </w:tr>
      <w:tr w:rsidR="00F93A21" w:rsidRPr="00F93A21" w14:paraId="0810DF06" w14:textId="77777777" w:rsidTr="00BB4AA8">
        <w:trPr>
          <w:trHeight w:val="518"/>
        </w:trPr>
        <w:tc>
          <w:tcPr>
            <w:tcW w:w="523" w:type="pct"/>
            <w:tcBorders>
              <w:right w:val="single" w:sz="4" w:space="0" w:color="F2F2F2" w:themeColor="background1" w:themeShade="F2"/>
            </w:tcBorders>
            <w:shd w:val="clear" w:color="auto" w:fill="DEEAF6" w:themeFill="accent5" w:themeFillTint="33"/>
          </w:tcPr>
          <w:p w14:paraId="6C02DBD0" w14:textId="77777777" w:rsidR="00F93A21" w:rsidRPr="00F93A21" w:rsidRDefault="00F93A21" w:rsidP="00F93A21">
            <w:pPr>
              <w:jc w:val="center"/>
            </w:pPr>
            <w:r w:rsidRPr="00F93A21">
              <w:t>2</w:t>
            </w:r>
          </w:p>
        </w:tc>
        <w:tc>
          <w:tcPr>
            <w:tcW w:w="223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4B7A4A9" w14:textId="77777777" w:rsidR="00F93A21" w:rsidRPr="00F93A21" w:rsidRDefault="00F93A21" w:rsidP="00F93A21"/>
        </w:tc>
        <w:tc>
          <w:tcPr>
            <w:tcW w:w="223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434C906" w14:textId="77777777" w:rsidR="00F93A21" w:rsidRPr="00F93A21" w:rsidRDefault="00F93A21" w:rsidP="00F93A21"/>
        </w:tc>
      </w:tr>
      <w:tr w:rsidR="00F93A21" w:rsidRPr="00F93A21" w14:paraId="0C6E17D3" w14:textId="77777777" w:rsidTr="00BB4AA8">
        <w:trPr>
          <w:trHeight w:val="518"/>
        </w:trPr>
        <w:tc>
          <w:tcPr>
            <w:tcW w:w="523" w:type="pct"/>
            <w:tcBorders>
              <w:right w:val="single" w:sz="4" w:space="0" w:color="F2F2F2" w:themeColor="background1" w:themeShade="F2"/>
            </w:tcBorders>
            <w:shd w:val="clear" w:color="auto" w:fill="DEEAF6" w:themeFill="accent5" w:themeFillTint="33"/>
          </w:tcPr>
          <w:p w14:paraId="0A48959E" w14:textId="77777777" w:rsidR="00F93A21" w:rsidRPr="00F93A21" w:rsidRDefault="00F93A21" w:rsidP="00F93A21">
            <w:pPr>
              <w:jc w:val="center"/>
            </w:pPr>
            <w:r w:rsidRPr="00F93A21">
              <w:t>3</w:t>
            </w:r>
          </w:p>
        </w:tc>
        <w:tc>
          <w:tcPr>
            <w:tcW w:w="223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DA076DD" w14:textId="77777777" w:rsidR="00F93A21" w:rsidRPr="00F93A21" w:rsidRDefault="00F93A21" w:rsidP="00F93A21"/>
        </w:tc>
        <w:tc>
          <w:tcPr>
            <w:tcW w:w="223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FFCB30F" w14:textId="77777777" w:rsidR="00F93A21" w:rsidRPr="00F93A21" w:rsidRDefault="00F93A21" w:rsidP="00F93A21"/>
        </w:tc>
      </w:tr>
      <w:tr w:rsidR="00F93A21" w:rsidRPr="00F93A21" w14:paraId="467B606A" w14:textId="77777777" w:rsidTr="00BB4AA8">
        <w:trPr>
          <w:trHeight w:val="518"/>
        </w:trPr>
        <w:tc>
          <w:tcPr>
            <w:tcW w:w="523" w:type="pct"/>
            <w:tcBorders>
              <w:right w:val="single" w:sz="4" w:space="0" w:color="F2F2F2" w:themeColor="background1" w:themeShade="F2"/>
            </w:tcBorders>
            <w:shd w:val="clear" w:color="auto" w:fill="DEEAF6" w:themeFill="accent5" w:themeFillTint="33"/>
          </w:tcPr>
          <w:p w14:paraId="7694B72A" w14:textId="77777777" w:rsidR="00F93A21" w:rsidRPr="00F93A21" w:rsidRDefault="00F93A21" w:rsidP="00F93A21">
            <w:pPr>
              <w:jc w:val="center"/>
            </w:pPr>
            <w:r w:rsidRPr="00F93A21">
              <w:t>4</w:t>
            </w:r>
          </w:p>
        </w:tc>
        <w:tc>
          <w:tcPr>
            <w:tcW w:w="223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243CB55" w14:textId="77777777" w:rsidR="00F93A21" w:rsidRPr="00F93A21" w:rsidRDefault="00F93A21" w:rsidP="00F93A21"/>
        </w:tc>
        <w:tc>
          <w:tcPr>
            <w:tcW w:w="223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DDC4622" w14:textId="77777777" w:rsidR="00F93A21" w:rsidRPr="00F93A21" w:rsidRDefault="00F93A21" w:rsidP="00F93A21"/>
        </w:tc>
      </w:tr>
      <w:tr w:rsidR="00F93A21" w:rsidRPr="00F93A21" w14:paraId="194413D0" w14:textId="77777777" w:rsidTr="00BB4AA8">
        <w:trPr>
          <w:trHeight w:val="444"/>
        </w:trPr>
        <w:tc>
          <w:tcPr>
            <w:tcW w:w="523" w:type="pct"/>
            <w:tcBorders>
              <w:right w:val="single" w:sz="4" w:space="0" w:color="F2F2F2" w:themeColor="background1" w:themeShade="F2"/>
            </w:tcBorders>
            <w:shd w:val="clear" w:color="auto" w:fill="DEEAF6" w:themeFill="accent5" w:themeFillTint="33"/>
          </w:tcPr>
          <w:p w14:paraId="062EA917" w14:textId="77777777" w:rsidR="00F93A21" w:rsidRPr="00F93A21" w:rsidRDefault="00F93A21" w:rsidP="00F93A21">
            <w:pPr>
              <w:jc w:val="center"/>
            </w:pPr>
            <w:r w:rsidRPr="00F93A21">
              <w:t>Promedio:</w:t>
            </w:r>
          </w:p>
        </w:tc>
        <w:tc>
          <w:tcPr>
            <w:tcW w:w="223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7197E05" w14:textId="77777777" w:rsidR="00F93A21" w:rsidRPr="00F93A21" w:rsidRDefault="00F93A21" w:rsidP="00F93A21"/>
        </w:tc>
        <w:tc>
          <w:tcPr>
            <w:tcW w:w="223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804552B" w14:textId="77777777" w:rsidR="00F93A21" w:rsidRPr="00F93A21" w:rsidRDefault="00F93A21" w:rsidP="00F93A21"/>
        </w:tc>
      </w:tr>
    </w:tbl>
    <w:p w14:paraId="4265C8D5" w14:textId="548BD0B2" w:rsidR="00F93A21" w:rsidRDefault="00F93A21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433"/>
        <w:gridCol w:w="9357"/>
      </w:tblGrid>
      <w:tr w:rsidR="00F93A21" w:rsidRPr="0005452C" w14:paraId="67627752" w14:textId="77777777" w:rsidTr="00BB4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right w:val="single" w:sz="4" w:space="0" w:color="F2F2F2" w:themeColor="background1" w:themeShade="F2"/>
            </w:tcBorders>
          </w:tcPr>
          <w:p w14:paraId="55D66E6A" w14:textId="77777777" w:rsidR="00F93A21" w:rsidRPr="0005452C" w:rsidRDefault="00F93A21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34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E56CCF3" w14:textId="77777777" w:rsidR="00F93A21" w:rsidRDefault="00F93A21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03014419" w14:textId="77777777" w:rsidR="00F93A21" w:rsidRDefault="00F93A21" w:rsidP="002E209A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629E20F0" w14:textId="77777777" w:rsidR="00F93A21" w:rsidRPr="0005452C" w:rsidRDefault="00F93A21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4788775B" w14:textId="77777777" w:rsidR="00F93A21" w:rsidRDefault="00F93A21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F93A21" w:rsidRPr="0005452C" w14:paraId="2FE4B62D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2908883D" w14:textId="77777777" w:rsidR="00F93A21" w:rsidRPr="0005452C" w:rsidRDefault="00F93A21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475F58F6" w14:textId="77777777" w:rsidR="00F93A21" w:rsidRPr="0005452C" w:rsidRDefault="00F93A21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F93A21" w:rsidRPr="0005452C" w14:paraId="11D92214" w14:textId="77777777" w:rsidTr="002E209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742DA9E5" w14:textId="77777777" w:rsidR="00F93A21" w:rsidRDefault="00F93A21" w:rsidP="0098100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szCs w:val="20"/>
              </w:rPr>
            </w:pPr>
          </w:p>
          <w:p w14:paraId="16DBB652" w14:textId="77777777" w:rsidR="00F93A21" w:rsidRDefault="00F93A21" w:rsidP="0098100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</w:p>
          <w:p w14:paraId="05EE32A5" w14:textId="77777777" w:rsidR="00F93A21" w:rsidRDefault="00F93A21" w:rsidP="0098100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</w:p>
          <w:p w14:paraId="1E19A907" w14:textId="77777777" w:rsidR="00F93A21" w:rsidRPr="0005452C" w:rsidRDefault="00F93A21" w:rsidP="0098100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59763726" w14:textId="77777777" w:rsidR="00F93A21" w:rsidRPr="0005452C" w:rsidRDefault="00F93A21" w:rsidP="0098100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272EA331" w14:textId="77777777" w:rsidR="00F93A21" w:rsidRDefault="00F93A21" w:rsidP="0098100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43376857" w14:textId="77777777" w:rsidR="00F93A21" w:rsidRDefault="00F93A21" w:rsidP="0098100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3FAAADC5" w14:textId="77777777" w:rsidR="00F93A21" w:rsidRPr="0005452C" w:rsidRDefault="00F93A21" w:rsidP="0098100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F93A21" w:rsidRPr="0005452C" w14:paraId="6A5F3934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51FD25FE" w14:textId="77777777" w:rsidR="00F93A21" w:rsidRPr="00C9524D" w:rsidRDefault="00F93A21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7A75B1C" w14:textId="77777777" w:rsidR="00F93A21" w:rsidRPr="00C9524D" w:rsidRDefault="00F93A21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62227FCB" w14:textId="77777777" w:rsidR="00F93A21" w:rsidRDefault="00F93A21">
      <w:pPr>
        <w:sectPr w:rsidR="00F93A21" w:rsidSect="00F93A21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608D6AE8" w14:textId="77777777" w:rsidR="00F93A21" w:rsidRDefault="00F93A21"/>
    <w:sectPr w:rsidR="00F93A21" w:rsidSect="00F93A21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377CB" w14:textId="77777777" w:rsidR="00C0156C" w:rsidRDefault="00C0156C" w:rsidP="00AF6389">
      <w:pPr>
        <w:spacing w:after="0" w:line="240" w:lineRule="auto"/>
      </w:pPr>
      <w:r>
        <w:separator/>
      </w:r>
    </w:p>
  </w:endnote>
  <w:endnote w:type="continuationSeparator" w:id="0">
    <w:p w14:paraId="370C9200" w14:textId="77777777" w:rsidR="00C0156C" w:rsidRDefault="00C0156C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BB4AA8" w14:paraId="4EB7DC7B" w14:textId="77777777" w:rsidTr="009F1DA2">
      <w:tc>
        <w:tcPr>
          <w:tcW w:w="1555" w:type="dxa"/>
        </w:tcPr>
        <w:p w14:paraId="225FEF1A" w14:textId="77777777" w:rsidR="00BB4AA8" w:rsidRPr="001F1003" w:rsidRDefault="00BB4AA8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FRA-ES-001</w:t>
          </w:r>
        </w:p>
      </w:tc>
      <w:tc>
        <w:tcPr>
          <w:tcW w:w="850" w:type="dxa"/>
        </w:tcPr>
        <w:p w14:paraId="55646DDE" w14:textId="77777777" w:rsidR="00BB4AA8" w:rsidRPr="001F1003" w:rsidRDefault="00BB4AA8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59954654" w14:textId="159C7174" w:rsidR="00BB4AA8" w:rsidRPr="001F1003" w:rsidRDefault="00BB4AA8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7E923DF6" w14:textId="77777777" w:rsidR="00F93A21" w:rsidRDefault="00F93A21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8236CAB" wp14:editId="720C997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B32E54" w14:paraId="07A8F6B6" w14:textId="77777777" w:rsidTr="001F1003">
      <w:tc>
        <w:tcPr>
          <w:tcW w:w="1555" w:type="dxa"/>
        </w:tcPr>
        <w:p w14:paraId="464BA1B5" w14:textId="77777777" w:rsidR="00B32E54" w:rsidRPr="001F1003" w:rsidRDefault="002D242E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FRA-ES-001</w:t>
          </w:r>
        </w:p>
      </w:tc>
      <w:tc>
        <w:tcPr>
          <w:tcW w:w="850" w:type="dxa"/>
        </w:tcPr>
        <w:p w14:paraId="5E877A56" w14:textId="77777777" w:rsidR="00B32E54" w:rsidRPr="001F1003" w:rsidRDefault="00B32E5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D242E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0E6D306D" w14:textId="77777777" w:rsidR="00B32E54" w:rsidRPr="001F1003" w:rsidRDefault="00B32E54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0DE790C1" w14:textId="77777777" w:rsidR="00B32E54" w:rsidRPr="001F1003" w:rsidRDefault="00B32E54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780D593D" w14:textId="77777777" w:rsidR="00B32E54" w:rsidRDefault="00B32E54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B15AC19" wp14:editId="2977FA1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BA8CD" w14:textId="77777777" w:rsidR="00C0156C" w:rsidRDefault="00C0156C" w:rsidP="00AF6389">
      <w:pPr>
        <w:spacing w:after="0" w:line="240" w:lineRule="auto"/>
      </w:pPr>
      <w:r>
        <w:separator/>
      </w:r>
    </w:p>
  </w:footnote>
  <w:footnote w:type="continuationSeparator" w:id="0">
    <w:p w14:paraId="4D53EE42" w14:textId="77777777" w:rsidR="00C0156C" w:rsidRDefault="00C0156C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F93A21" w:rsidRPr="0059732C" w14:paraId="06C5987E" w14:textId="77777777" w:rsidTr="007728DA">
      <w:tc>
        <w:tcPr>
          <w:tcW w:w="2547" w:type="dxa"/>
          <w:vMerge w:val="restart"/>
        </w:tcPr>
        <w:p w14:paraId="75D338A7" w14:textId="0EE714CB" w:rsidR="00F93A21" w:rsidRPr="0059732C" w:rsidRDefault="00B04327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521558BB" wp14:editId="17F9E57D">
                <wp:extent cx="1440000" cy="853955"/>
                <wp:effectExtent l="0" t="0" r="8255" b="3810"/>
                <wp:docPr id="31" name="Gráfic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433159A0" w14:textId="77777777" w:rsidR="00F93A21" w:rsidRPr="0059732C" w:rsidRDefault="00F93A21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57482BCF" w14:textId="6133E5B0" w:rsidR="00F93A21" w:rsidRPr="00BB4AA8" w:rsidRDefault="00BB4AA8" w:rsidP="0040528C">
          <w:pPr>
            <w:pStyle w:val="Encabezado"/>
            <w:rPr>
              <w:b/>
              <w:bCs/>
              <w:color w:val="002060"/>
              <w:sz w:val="22"/>
            </w:rPr>
          </w:pPr>
          <w:r w:rsidRPr="00BB4AA8"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F93A21" w:rsidRPr="00BB4AA8">
            <w:rPr>
              <w:b/>
              <w:bCs/>
              <w:noProof/>
              <w:color w:val="808080" w:themeColor="background1" w:themeShade="80"/>
              <w:sz w:val="22"/>
            </w:rPr>
            <w:t>Determinación del espesor</w:t>
          </w:r>
        </w:p>
      </w:tc>
    </w:tr>
    <w:tr w:rsidR="00F93A21" w:rsidRPr="0059732C" w14:paraId="774F341D" w14:textId="77777777" w:rsidTr="001B01BC">
      <w:tc>
        <w:tcPr>
          <w:tcW w:w="2547" w:type="dxa"/>
          <w:vMerge/>
        </w:tcPr>
        <w:p w14:paraId="6577C9A7" w14:textId="77777777" w:rsidR="00F93A21" w:rsidRPr="0059732C" w:rsidRDefault="00F93A21">
          <w:pPr>
            <w:pStyle w:val="Encabezado"/>
          </w:pPr>
        </w:p>
      </w:tc>
      <w:tc>
        <w:tcPr>
          <w:tcW w:w="709" w:type="dxa"/>
        </w:tcPr>
        <w:p w14:paraId="3F7FE821" w14:textId="77777777" w:rsidR="00F93A21" w:rsidRPr="0059732C" w:rsidRDefault="00F93A21">
          <w:pPr>
            <w:pStyle w:val="Encabezado"/>
          </w:pPr>
        </w:p>
      </w:tc>
      <w:tc>
        <w:tcPr>
          <w:tcW w:w="7534" w:type="dxa"/>
          <w:vMerge/>
        </w:tcPr>
        <w:p w14:paraId="28F91960" w14:textId="77777777" w:rsidR="00F93A21" w:rsidRPr="0059732C" w:rsidRDefault="00F93A21" w:rsidP="0040528C">
          <w:pPr>
            <w:pStyle w:val="Encabezado"/>
          </w:pPr>
        </w:p>
      </w:tc>
    </w:tr>
    <w:tr w:rsidR="00F93A21" w:rsidRPr="0059732C" w14:paraId="6070C163" w14:textId="77777777" w:rsidTr="0040528C">
      <w:tc>
        <w:tcPr>
          <w:tcW w:w="2547" w:type="dxa"/>
          <w:vMerge/>
        </w:tcPr>
        <w:p w14:paraId="348F3E3D" w14:textId="77777777" w:rsidR="00F93A21" w:rsidRPr="0059732C" w:rsidRDefault="00F93A21" w:rsidP="0059732C">
          <w:pPr>
            <w:pStyle w:val="Encabezado"/>
          </w:pPr>
        </w:p>
      </w:tc>
      <w:tc>
        <w:tcPr>
          <w:tcW w:w="709" w:type="dxa"/>
        </w:tcPr>
        <w:p w14:paraId="76536DD1" w14:textId="77777777" w:rsidR="00F93A21" w:rsidRPr="0059732C" w:rsidRDefault="00F93A21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79A8EBF3" w14:textId="77777777" w:rsidR="00F93A21" w:rsidRPr="0059732C" w:rsidRDefault="00F93A21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BB4AA8" w:rsidRPr="0059732C" w14:paraId="4716D77B" w14:textId="77777777" w:rsidTr="0099747F">
      <w:tc>
        <w:tcPr>
          <w:tcW w:w="2547" w:type="dxa"/>
          <w:vMerge/>
        </w:tcPr>
        <w:p w14:paraId="60B7D365" w14:textId="77777777" w:rsidR="00BB4AA8" w:rsidRPr="0059732C" w:rsidRDefault="00BB4AA8" w:rsidP="0059732C">
          <w:pPr>
            <w:pStyle w:val="Encabezado"/>
          </w:pPr>
        </w:p>
      </w:tc>
      <w:tc>
        <w:tcPr>
          <w:tcW w:w="709" w:type="dxa"/>
        </w:tcPr>
        <w:p w14:paraId="0735C122" w14:textId="77777777" w:rsidR="00BB4AA8" w:rsidRPr="0059732C" w:rsidRDefault="00BB4AA8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5AA25AC6" w14:textId="77777777" w:rsidR="00BB4AA8" w:rsidRDefault="00BB4AA8" w:rsidP="00BB4AA8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  <w:p w14:paraId="21D36D5A" w14:textId="4D010AB4" w:rsidR="00BB4AA8" w:rsidRPr="0059732C" w:rsidRDefault="00BB4AA8" w:rsidP="00BB4AA8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  <w:r>
            <w:rPr>
              <w:color w:val="3B3838" w:themeColor="background2" w:themeShade="40"/>
              <w:szCs w:val="16"/>
            </w:rPr>
            <w:t>Folio: ####</w:t>
          </w:r>
        </w:p>
      </w:tc>
    </w:tr>
  </w:tbl>
  <w:p w14:paraId="339AFD8A" w14:textId="77777777" w:rsidR="00F93A21" w:rsidRDefault="00F93A2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B32E54" w:rsidRPr="0059732C" w14:paraId="44B1EB45" w14:textId="77777777" w:rsidTr="007728DA">
      <w:tc>
        <w:tcPr>
          <w:tcW w:w="2547" w:type="dxa"/>
          <w:vMerge w:val="restart"/>
        </w:tcPr>
        <w:p w14:paraId="3C08D64F" w14:textId="77777777" w:rsidR="00B32E54" w:rsidRPr="0059732C" w:rsidRDefault="00B32E54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6869212E" wp14:editId="242ADAB9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3A126BC4" w14:textId="77777777" w:rsidR="00B32E54" w:rsidRPr="0059732C" w:rsidRDefault="00B32E54">
          <w:pPr>
            <w:pStyle w:val="Encabezado"/>
          </w:pPr>
        </w:p>
      </w:tc>
      <w:tc>
        <w:tcPr>
          <w:tcW w:w="7534" w:type="dxa"/>
          <w:gridSpan w:val="3"/>
          <w:vMerge w:val="restart"/>
          <w:vAlign w:val="center"/>
        </w:tcPr>
        <w:p w14:paraId="6FBD1A96" w14:textId="77777777" w:rsidR="00B32E54" w:rsidRPr="0059732C" w:rsidRDefault="002D242E" w:rsidP="0040528C">
          <w:pPr>
            <w:pStyle w:val="Encabezado"/>
            <w:rPr>
              <w:b/>
              <w:bCs/>
              <w:color w:val="002060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Determinación del espesor</w:t>
          </w:r>
        </w:p>
      </w:tc>
    </w:tr>
    <w:tr w:rsidR="00B32E54" w:rsidRPr="0059732C" w14:paraId="6D27EDBF" w14:textId="77777777" w:rsidTr="001B01BC">
      <w:tc>
        <w:tcPr>
          <w:tcW w:w="2547" w:type="dxa"/>
          <w:vMerge/>
        </w:tcPr>
        <w:p w14:paraId="789B9CCA" w14:textId="77777777" w:rsidR="00B32E54" w:rsidRPr="0059732C" w:rsidRDefault="00B32E54">
          <w:pPr>
            <w:pStyle w:val="Encabezado"/>
          </w:pPr>
        </w:p>
      </w:tc>
      <w:tc>
        <w:tcPr>
          <w:tcW w:w="709" w:type="dxa"/>
        </w:tcPr>
        <w:p w14:paraId="04DAF2B7" w14:textId="77777777" w:rsidR="00B32E54" w:rsidRPr="0059732C" w:rsidRDefault="00B32E54">
          <w:pPr>
            <w:pStyle w:val="Encabezado"/>
          </w:pPr>
        </w:p>
      </w:tc>
      <w:tc>
        <w:tcPr>
          <w:tcW w:w="7534" w:type="dxa"/>
          <w:gridSpan w:val="3"/>
          <w:vMerge/>
        </w:tcPr>
        <w:p w14:paraId="5E9DF75F" w14:textId="77777777" w:rsidR="00B32E54" w:rsidRPr="0059732C" w:rsidRDefault="00B32E54" w:rsidP="0040528C">
          <w:pPr>
            <w:pStyle w:val="Encabezado"/>
          </w:pPr>
        </w:p>
      </w:tc>
    </w:tr>
    <w:tr w:rsidR="00B32E54" w:rsidRPr="0059732C" w14:paraId="49B6B1EA" w14:textId="77777777" w:rsidTr="0040528C">
      <w:tc>
        <w:tcPr>
          <w:tcW w:w="2547" w:type="dxa"/>
          <w:vMerge/>
        </w:tcPr>
        <w:p w14:paraId="2FD8AA5B" w14:textId="77777777" w:rsidR="00B32E54" w:rsidRPr="0059732C" w:rsidRDefault="00B32E54" w:rsidP="0059732C">
          <w:pPr>
            <w:pStyle w:val="Encabezado"/>
          </w:pPr>
        </w:p>
      </w:tc>
      <w:tc>
        <w:tcPr>
          <w:tcW w:w="709" w:type="dxa"/>
        </w:tcPr>
        <w:p w14:paraId="260C232D" w14:textId="77777777" w:rsidR="00B32E54" w:rsidRPr="0059732C" w:rsidRDefault="00B32E54" w:rsidP="0059732C">
          <w:pPr>
            <w:pStyle w:val="Encabezado"/>
          </w:pPr>
        </w:p>
      </w:tc>
      <w:tc>
        <w:tcPr>
          <w:tcW w:w="7534" w:type="dxa"/>
          <w:gridSpan w:val="3"/>
          <w:vMerge/>
          <w:tcBorders>
            <w:bottom w:val="single" w:sz="24" w:space="0" w:color="808080" w:themeColor="background1" w:themeShade="80"/>
          </w:tcBorders>
        </w:tcPr>
        <w:p w14:paraId="3AAE3F14" w14:textId="77777777" w:rsidR="00B32E54" w:rsidRPr="0059732C" w:rsidRDefault="00B32E54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B32E54" w:rsidRPr="0059732C" w14:paraId="1A978B26" w14:textId="77777777" w:rsidTr="001F1003">
      <w:tc>
        <w:tcPr>
          <w:tcW w:w="2547" w:type="dxa"/>
          <w:vMerge/>
        </w:tcPr>
        <w:p w14:paraId="00D43B13" w14:textId="77777777" w:rsidR="00B32E54" w:rsidRPr="0059732C" w:rsidRDefault="00B32E54" w:rsidP="0059732C">
          <w:pPr>
            <w:pStyle w:val="Encabezado"/>
          </w:pPr>
        </w:p>
      </w:tc>
      <w:tc>
        <w:tcPr>
          <w:tcW w:w="709" w:type="dxa"/>
        </w:tcPr>
        <w:p w14:paraId="68EAEBF1" w14:textId="77777777" w:rsidR="00B32E54" w:rsidRPr="0059732C" w:rsidRDefault="00B32E54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176A648E" w14:textId="77777777" w:rsidR="00B32E54" w:rsidRPr="0059732C" w:rsidRDefault="00B32E54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67A05F05" w14:textId="77777777" w:rsidR="00B32E54" w:rsidRPr="0059732C" w:rsidRDefault="00B32E54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0E6A2EF1" w14:textId="77777777" w:rsidR="00B32E54" w:rsidRPr="0059732C" w:rsidRDefault="00B32E54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42C2021A" w14:textId="77777777" w:rsidR="00B32E54" w:rsidRDefault="00B32E54">
    <w:pPr>
      <w:pStyle w:val="Encabezado"/>
    </w:pPr>
  </w:p>
  <w:p w14:paraId="27D77C5C" w14:textId="77777777" w:rsidR="00B32E54" w:rsidRDefault="00B32E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113780"/>
    <w:rsid w:val="001B01BC"/>
    <w:rsid w:val="001F1003"/>
    <w:rsid w:val="001F6E8C"/>
    <w:rsid w:val="002C4067"/>
    <w:rsid w:val="002D242E"/>
    <w:rsid w:val="002E209A"/>
    <w:rsid w:val="0040528C"/>
    <w:rsid w:val="00431627"/>
    <w:rsid w:val="00482AB9"/>
    <w:rsid w:val="004B5EB7"/>
    <w:rsid w:val="00580A44"/>
    <w:rsid w:val="0059732C"/>
    <w:rsid w:val="005A29D9"/>
    <w:rsid w:val="00724749"/>
    <w:rsid w:val="007728DA"/>
    <w:rsid w:val="00797221"/>
    <w:rsid w:val="007C65E2"/>
    <w:rsid w:val="008F47A5"/>
    <w:rsid w:val="008F7BFC"/>
    <w:rsid w:val="0098100E"/>
    <w:rsid w:val="009F252B"/>
    <w:rsid w:val="00AF6389"/>
    <w:rsid w:val="00B04327"/>
    <w:rsid w:val="00B211BE"/>
    <w:rsid w:val="00B32E54"/>
    <w:rsid w:val="00B80C7B"/>
    <w:rsid w:val="00BB4AA8"/>
    <w:rsid w:val="00C0156C"/>
    <w:rsid w:val="00C046ED"/>
    <w:rsid w:val="00C2034C"/>
    <w:rsid w:val="00CA5A78"/>
    <w:rsid w:val="00E01E19"/>
    <w:rsid w:val="00E16798"/>
    <w:rsid w:val="00E67978"/>
    <w:rsid w:val="00EC627D"/>
    <w:rsid w:val="00F07028"/>
    <w:rsid w:val="00F93A21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B2151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AA8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BB4AA8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B4AA8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5A29D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F93A2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77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7</cp:revision>
  <dcterms:created xsi:type="dcterms:W3CDTF">2020-03-23T17:01:00Z</dcterms:created>
  <dcterms:modified xsi:type="dcterms:W3CDTF">2020-07-30T22:40:00Z</dcterms:modified>
</cp:coreProperties>
</file>