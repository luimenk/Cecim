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8811EA" w:rsidRPr="007230CC" w14:paraId="53373814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4E6BAA70" w14:textId="77777777" w:rsidR="008811EA" w:rsidRPr="007230CC" w:rsidRDefault="008811EA" w:rsidP="00E30252">
            <w:pPr>
              <w:jc w:val="left"/>
              <w:rPr>
                <w:szCs w:val="16"/>
              </w:rPr>
            </w:pPr>
            <w:bookmarkStart w:id="0" w:name="_Hlk38454252"/>
            <w:bookmarkStart w:id="1" w:name="_Hlk38466111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13767B62" w14:textId="77777777" w:rsidR="008811EA" w:rsidRPr="007230CC" w:rsidRDefault="008811EA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43681945" w14:textId="77777777" w:rsidR="008811EA" w:rsidRPr="003A39A6" w:rsidRDefault="008811EA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0B9E4E87" w14:textId="204475F6" w:rsidR="008811EA" w:rsidRPr="003A39A6" w:rsidRDefault="008811EA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8811EA" w:rsidRPr="007230CC" w14:paraId="62EEADAA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086F4976" w14:textId="77777777" w:rsidR="008811EA" w:rsidRPr="007230CC" w:rsidRDefault="008811EA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3061E073" w14:textId="77777777" w:rsidR="008811EA" w:rsidRPr="007230CC" w:rsidRDefault="008811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35EC788A" w14:textId="77777777" w:rsidR="008811EA" w:rsidRPr="003A39A6" w:rsidRDefault="008811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4BD91B07" w14:textId="7D6E106A" w:rsidR="008811EA" w:rsidRPr="003A39A6" w:rsidRDefault="008811EA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79892F97" w14:textId="77777777" w:rsidR="008811EA" w:rsidRDefault="008811EA" w:rsidP="008811EA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271"/>
        <w:gridCol w:w="850"/>
        <w:gridCol w:w="3403"/>
        <w:gridCol w:w="1843"/>
        <w:gridCol w:w="3423"/>
      </w:tblGrid>
      <w:tr w:rsidR="008811EA" w:rsidRPr="007230CC" w14:paraId="1DABAF51" w14:textId="77777777" w:rsidTr="00881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</w:tcPr>
          <w:p w14:paraId="1EF3B615" w14:textId="77777777" w:rsidR="008811EA" w:rsidRPr="007230CC" w:rsidRDefault="008811EA" w:rsidP="00E30252">
            <w:pPr>
              <w:jc w:val="left"/>
              <w:rPr>
                <w:szCs w:val="16"/>
              </w:rPr>
            </w:pPr>
            <w:bookmarkStart w:id="2" w:name="_Hlk38456141"/>
            <w:r>
              <w:rPr>
                <w:szCs w:val="16"/>
              </w:rPr>
              <w:t>Temperatura</w:t>
            </w:r>
          </w:p>
        </w:tc>
        <w:tc>
          <w:tcPr>
            <w:tcW w:w="1971" w:type="pct"/>
            <w:gridSpan w:val="2"/>
          </w:tcPr>
          <w:p w14:paraId="069D11C8" w14:textId="77777777" w:rsidR="008811EA" w:rsidRPr="007230CC" w:rsidRDefault="008811EA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854" w:type="pct"/>
            <w:shd w:val="clear" w:color="auto" w:fill="D9D9D9" w:themeFill="background1" w:themeFillShade="D9"/>
          </w:tcPr>
          <w:p w14:paraId="52BFEA71" w14:textId="77777777" w:rsidR="008811EA" w:rsidRPr="003A39A6" w:rsidRDefault="008811EA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1587" w:type="pct"/>
          </w:tcPr>
          <w:p w14:paraId="2791C127" w14:textId="77777777" w:rsidR="008811EA" w:rsidRPr="007230CC" w:rsidRDefault="008811EA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8811EA" w:rsidRPr="007230CC" w14:paraId="15D3846F" w14:textId="77777777" w:rsidTr="008811E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gridSpan w:val="2"/>
          </w:tcPr>
          <w:p w14:paraId="5E71681A" w14:textId="2BFBDA11" w:rsidR="008811EA" w:rsidRPr="007230CC" w:rsidRDefault="008811EA" w:rsidP="00E30252">
            <w:pPr>
              <w:rPr>
                <w:szCs w:val="16"/>
              </w:rPr>
            </w:pPr>
            <w:r w:rsidRPr="008811EA">
              <w:rPr>
                <w:szCs w:val="16"/>
              </w:rPr>
              <w:t>Código de la balanza</w:t>
            </w:r>
          </w:p>
        </w:tc>
        <w:tc>
          <w:tcPr>
            <w:tcW w:w="1577" w:type="pct"/>
          </w:tcPr>
          <w:p w14:paraId="3FB397B2" w14:textId="77777777" w:rsidR="008811EA" w:rsidRPr="007230CC" w:rsidRDefault="008811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854" w:type="pct"/>
            <w:shd w:val="clear" w:color="auto" w:fill="D9D9D9" w:themeFill="background1" w:themeFillShade="D9"/>
          </w:tcPr>
          <w:p w14:paraId="67CF50DE" w14:textId="1935983D" w:rsidR="008811EA" w:rsidRPr="007230CC" w:rsidRDefault="008811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8811EA">
              <w:rPr>
                <w:b/>
                <w:bCs/>
                <w:szCs w:val="16"/>
              </w:rPr>
              <w:t>Código del horno</w:t>
            </w:r>
          </w:p>
        </w:tc>
        <w:tc>
          <w:tcPr>
            <w:tcW w:w="1587" w:type="pct"/>
          </w:tcPr>
          <w:p w14:paraId="175E4040" w14:textId="77777777" w:rsidR="008811EA" w:rsidRPr="007230CC" w:rsidRDefault="008811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8811EA" w:rsidRPr="007230CC" w14:paraId="179481DF" w14:textId="77777777" w:rsidTr="008811E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gridSpan w:val="2"/>
          </w:tcPr>
          <w:p w14:paraId="54C41DF4" w14:textId="0448B4AE" w:rsidR="008811EA" w:rsidRPr="008811EA" w:rsidRDefault="008811EA" w:rsidP="00E30252">
            <w:pPr>
              <w:rPr>
                <w:szCs w:val="16"/>
              </w:rPr>
            </w:pPr>
            <w:r w:rsidRPr="008811EA">
              <w:rPr>
                <w:szCs w:val="16"/>
              </w:rPr>
              <w:t>Temperatura de ensayo</w:t>
            </w:r>
          </w:p>
        </w:tc>
        <w:tc>
          <w:tcPr>
            <w:tcW w:w="1577" w:type="pct"/>
          </w:tcPr>
          <w:p w14:paraId="02BDEFBD" w14:textId="77777777" w:rsidR="008811EA" w:rsidRPr="007230CC" w:rsidRDefault="008811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854" w:type="pct"/>
            <w:shd w:val="clear" w:color="auto" w:fill="D9D9D9" w:themeFill="background1" w:themeFillShade="D9"/>
          </w:tcPr>
          <w:p w14:paraId="4BA2CDD2" w14:textId="409B44F7" w:rsidR="008811EA" w:rsidRPr="008811EA" w:rsidRDefault="008811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8811EA">
              <w:rPr>
                <w:b/>
                <w:bCs/>
                <w:szCs w:val="16"/>
              </w:rPr>
              <w:t>No. charola</w:t>
            </w:r>
          </w:p>
        </w:tc>
        <w:tc>
          <w:tcPr>
            <w:tcW w:w="1587" w:type="pct"/>
          </w:tcPr>
          <w:p w14:paraId="3FBED8EB" w14:textId="77777777" w:rsidR="008811EA" w:rsidRPr="007230CC" w:rsidRDefault="008811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</w:tbl>
    <w:bookmarkEnd w:id="1"/>
    <w:bookmarkEnd w:id="2"/>
    <w:p w14:paraId="649584F3" w14:textId="3E2387C9" w:rsidR="003C20EA" w:rsidRDefault="003C20EA" w:rsidP="007728DA">
      <w:pPr>
        <w:pStyle w:val="Ttulo1"/>
      </w:pPr>
      <w:r>
        <w:t>Resultados</w:t>
      </w:r>
    </w:p>
    <w:tbl>
      <w:tblPr>
        <w:tblStyle w:val="Estilo2"/>
        <w:tblW w:w="0" w:type="auto"/>
        <w:jc w:val="center"/>
        <w:tblLook w:val="04A0" w:firstRow="1" w:lastRow="0" w:firstColumn="1" w:lastColumn="0" w:noHBand="0" w:noVBand="1"/>
      </w:tblPr>
      <w:tblGrid>
        <w:gridCol w:w="4837"/>
        <w:gridCol w:w="174"/>
        <w:gridCol w:w="4394"/>
      </w:tblGrid>
      <w:tr w:rsidR="003C20EA" w14:paraId="7F6BD037" w14:textId="77777777" w:rsidTr="00881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  <w:gridSpan w:val="2"/>
          </w:tcPr>
          <w:p w14:paraId="42753CB9" w14:textId="77777777" w:rsidR="003C20EA" w:rsidRPr="00546B5C" w:rsidRDefault="003C20EA" w:rsidP="00E71B4E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>Peso charola (g)</w:t>
            </w:r>
          </w:p>
        </w:tc>
        <w:tc>
          <w:tcPr>
            <w:tcW w:w="4394" w:type="dxa"/>
          </w:tcPr>
          <w:p w14:paraId="26A768CA" w14:textId="77777777" w:rsidR="003C20EA" w:rsidRPr="002936B1" w:rsidRDefault="003C20EA" w:rsidP="00E71B4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 xml:space="preserve">M2: </w:t>
            </w:r>
            <w:r w:rsidRPr="002936B1">
              <w:rPr>
                <w:rFonts w:cs="Arial"/>
                <w:iCs/>
                <w:szCs w:val="20"/>
              </w:rPr>
              <w:t>Peso muestra (g)</w:t>
            </w:r>
          </w:p>
        </w:tc>
      </w:tr>
      <w:tr w:rsidR="003C20EA" w14:paraId="6B66F955" w14:textId="77777777" w:rsidTr="003C20EA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  <w:gridSpan w:val="2"/>
            <w:shd w:val="clear" w:color="auto" w:fill="auto"/>
          </w:tcPr>
          <w:p w14:paraId="661FCF14" w14:textId="77777777" w:rsidR="003C20EA" w:rsidRPr="00546B5C" w:rsidRDefault="003C20EA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iCs/>
                <w:szCs w:val="20"/>
              </w:rPr>
            </w:pPr>
          </w:p>
        </w:tc>
        <w:tc>
          <w:tcPr>
            <w:tcW w:w="4394" w:type="dxa"/>
          </w:tcPr>
          <w:p w14:paraId="6D583144" w14:textId="77777777" w:rsidR="003C20EA" w:rsidRPr="0060136F" w:rsidRDefault="003C20EA" w:rsidP="00E71B4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Cs w:val="20"/>
              </w:rPr>
            </w:pPr>
          </w:p>
        </w:tc>
      </w:tr>
      <w:tr w:rsidR="003C20EA" w14:paraId="1F26086B" w14:textId="77777777" w:rsidTr="008811E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  <w:gridSpan w:val="2"/>
            <w:shd w:val="clear" w:color="auto" w:fill="D9D9D9" w:themeFill="background1" w:themeFillShade="D9"/>
          </w:tcPr>
          <w:p w14:paraId="687826FD" w14:textId="77777777" w:rsidR="003C20EA" w:rsidRPr="00546B5C" w:rsidRDefault="003C20EA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iCs/>
                <w:szCs w:val="20"/>
              </w:rPr>
            </w:pPr>
            <w:r>
              <w:rPr>
                <w:rFonts w:cs="Arial"/>
                <w:b/>
                <w:iCs/>
                <w:szCs w:val="20"/>
              </w:rPr>
              <w:t>Tiempo de secado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47CB484" w14:textId="77777777" w:rsidR="003C20EA" w:rsidRPr="002936B1" w:rsidRDefault="003C20EA" w:rsidP="00E71B4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iCs/>
                <w:szCs w:val="20"/>
              </w:rPr>
            </w:pPr>
            <w:r>
              <w:rPr>
                <w:rFonts w:cs="Arial"/>
                <w:b/>
                <w:iCs/>
                <w:szCs w:val="20"/>
              </w:rPr>
              <w:t>Peso</w:t>
            </w:r>
            <w:r w:rsidRPr="002936B1">
              <w:rPr>
                <w:rFonts w:cs="Arial"/>
                <w:b/>
                <w:iCs/>
                <w:szCs w:val="20"/>
              </w:rPr>
              <w:t xml:space="preserve"> después del secado (g)</w:t>
            </w:r>
          </w:p>
        </w:tc>
      </w:tr>
      <w:tr w:rsidR="003C20EA" w14:paraId="6431E7A9" w14:textId="77777777" w:rsidTr="003C20E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  <w:gridSpan w:val="2"/>
            <w:shd w:val="clear" w:color="auto" w:fill="auto"/>
          </w:tcPr>
          <w:p w14:paraId="111DA9E5" w14:textId="77777777" w:rsidR="003C20EA" w:rsidRDefault="003C20EA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 h</w:t>
            </w:r>
          </w:p>
        </w:tc>
        <w:tc>
          <w:tcPr>
            <w:tcW w:w="4394" w:type="dxa"/>
          </w:tcPr>
          <w:p w14:paraId="3A0B726F" w14:textId="77777777" w:rsidR="003C20EA" w:rsidRDefault="003C20EA" w:rsidP="00E71B4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3C20EA" w14:paraId="358BCE7A" w14:textId="77777777" w:rsidTr="003C20E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  <w:gridSpan w:val="2"/>
            <w:shd w:val="clear" w:color="auto" w:fill="auto"/>
          </w:tcPr>
          <w:p w14:paraId="69912857" w14:textId="77777777" w:rsidR="003C20EA" w:rsidRDefault="003C20EA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 h</w:t>
            </w:r>
          </w:p>
        </w:tc>
        <w:tc>
          <w:tcPr>
            <w:tcW w:w="4394" w:type="dxa"/>
          </w:tcPr>
          <w:p w14:paraId="00C58BAB" w14:textId="77777777" w:rsidR="003C20EA" w:rsidRDefault="003C20EA" w:rsidP="00E71B4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3C20EA" w14:paraId="2ADD71A7" w14:textId="77777777" w:rsidTr="003C20E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  <w:gridSpan w:val="2"/>
            <w:shd w:val="clear" w:color="auto" w:fill="auto"/>
          </w:tcPr>
          <w:p w14:paraId="4F7CF05E" w14:textId="77777777" w:rsidR="003C20EA" w:rsidRDefault="003C20EA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 h</w:t>
            </w:r>
          </w:p>
        </w:tc>
        <w:tc>
          <w:tcPr>
            <w:tcW w:w="4394" w:type="dxa"/>
          </w:tcPr>
          <w:p w14:paraId="071E277C" w14:textId="77777777" w:rsidR="003C20EA" w:rsidRDefault="003C20EA" w:rsidP="00E71B4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3C20EA" w14:paraId="5BBF5826" w14:textId="77777777" w:rsidTr="003C20E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  <w:gridSpan w:val="2"/>
          </w:tcPr>
          <w:p w14:paraId="0C5DD097" w14:textId="77777777" w:rsidR="003C20EA" w:rsidRDefault="003C20EA" w:rsidP="00E71B4E">
            <w:pPr>
              <w:pStyle w:val="Encabezado"/>
              <w:tabs>
                <w:tab w:val="right" w:pos="567"/>
              </w:tabs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Promedio (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0"/>
                    </w:rPr>
                    <m:t>X</m:t>
                  </m:r>
                </m:e>
              </m:acc>
              <m:r>
                <w:rPr>
                  <w:rFonts w:ascii="Cambria Math" w:hAnsi="Cambria Math" w:cs="Arial"/>
                  <w:szCs w:val="20"/>
                </w:rPr>
                <m:t>)</m:t>
              </m:r>
            </m:oMath>
            <w:r>
              <w:rPr>
                <w:rFonts w:cs="Arial"/>
                <w:szCs w:val="20"/>
              </w:rPr>
              <w:t>:</w:t>
            </w:r>
          </w:p>
        </w:tc>
        <w:tc>
          <w:tcPr>
            <w:tcW w:w="4394" w:type="dxa"/>
          </w:tcPr>
          <w:p w14:paraId="0617D7D2" w14:textId="77777777" w:rsidR="003C20EA" w:rsidRDefault="003C20EA" w:rsidP="00E71B4E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3C20EA" w14:paraId="33AC2DA5" w14:textId="77777777" w:rsidTr="003C20EA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5" w:type="dxa"/>
            <w:gridSpan w:val="3"/>
            <w:shd w:val="clear" w:color="auto" w:fill="auto"/>
          </w:tcPr>
          <w:p w14:paraId="56A580DF" w14:textId="77777777" w:rsidR="003C20EA" w:rsidRDefault="003C20EA" w:rsidP="00E71B4E">
            <w:pPr>
              <w:pStyle w:val="Encabezado"/>
              <w:tabs>
                <w:tab w:val="right" w:pos="567"/>
              </w:tabs>
              <w:rPr>
                <w:rFonts w:cs="Arial"/>
              </w:rPr>
            </w:pPr>
            <w:r w:rsidRPr="00D57102">
              <w:rPr>
                <w:rFonts w:cs="Arial"/>
              </w:rPr>
              <w:t>F</w:t>
            </w:r>
            <w:r>
              <w:rPr>
                <w:rFonts w:cs="Arial"/>
              </w:rPr>
              <w:t>ó</w:t>
            </w:r>
            <w:r w:rsidRPr="00D57102">
              <w:rPr>
                <w:rFonts w:cs="Arial"/>
              </w:rPr>
              <w:t>rmula:</w:t>
            </w:r>
          </w:p>
          <w:p w14:paraId="264DC766" w14:textId="77777777" w:rsidR="003C20EA" w:rsidRPr="002936B1" w:rsidRDefault="003C20EA" w:rsidP="00E71B4E">
            <w:pPr>
              <w:pStyle w:val="Encabezado"/>
              <w:tabs>
                <w:tab w:val="right" w:pos="567"/>
              </w:tabs>
              <w:rPr>
                <w:rFonts w:cs="Arial"/>
              </w:rPr>
            </w:pPr>
            <w:r w:rsidRPr="002936B1">
              <w:rPr>
                <w:rFonts w:cs="Arial"/>
                <w:iCs/>
              </w:rPr>
              <w:t xml:space="preserve">                                                                             H</w:t>
            </w:r>
            <w:r>
              <w:rPr>
                <w:rFonts w:cs="Arial"/>
                <w:i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M1-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100</m:t>
              </m:r>
            </m:oMath>
          </w:p>
          <w:p w14:paraId="10E76C79" w14:textId="77777777" w:rsidR="003C20EA" w:rsidRPr="00E639E3" w:rsidRDefault="003C20EA" w:rsidP="00E71B4E">
            <w:pPr>
              <w:pStyle w:val="Encabezado"/>
              <w:tabs>
                <w:tab w:val="right" w:pos="567"/>
              </w:tabs>
              <w:rPr>
                <w:rFonts w:cs="Arial"/>
              </w:rPr>
            </w:pPr>
            <w:r>
              <w:rPr>
                <w:rFonts w:cs="Arial"/>
              </w:rPr>
              <w:t>H</w:t>
            </w:r>
            <w:r w:rsidRPr="00E639E3">
              <w:rPr>
                <w:rFonts w:cs="Arial"/>
              </w:rPr>
              <w:t xml:space="preserve">= </w:t>
            </w:r>
            <w:r>
              <w:rPr>
                <w:rFonts w:cs="Arial"/>
              </w:rPr>
              <w:t>humedad</w:t>
            </w:r>
            <w:r w:rsidRPr="00E639E3">
              <w:rPr>
                <w:rFonts w:cs="Arial"/>
              </w:rPr>
              <w:t xml:space="preserve"> (</w:t>
            </w:r>
            <w:r>
              <w:rPr>
                <w:rFonts w:cs="Arial"/>
              </w:rPr>
              <w:t>%</w:t>
            </w:r>
            <w:r w:rsidRPr="00E639E3">
              <w:rPr>
                <w:rFonts w:cs="Arial"/>
              </w:rPr>
              <w:t>)</w:t>
            </w:r>
          </w:p>
          <w:p w14:paraId="19391E53" w14:textId="77777777" w:rsidR="003C20EA" w:rsidRPr="00D57102" w:rsidRDefault="003C20EA" w:rsidP="00E71B4E">
            <w:pPr>
              <w:pStyle w:val="Encabezado"/>
              <w:tabs>
                <w:tab w:val="right" w:pos="567"/>
              </w:tabs>
              <w:rPr>
                <w:rFonts w:cs="Arial"/>
              </w:rPr>
            </w:pPr>
            <w:r>
              <w:rPr>
                <w:rFonts w:cs="Arial"/>
              </w:rPr>
              <w:t>M1</w:t>
            </w:r>
            <w:r w:rsidRPr="00D57102">
              <w:rPr>
                <w:rFonts w:cs="Arial"/>
              </w:rPr>
              <w:t xml:space="preserve">= </w:t>
            </w:r>
            <w:r>
              <w:rPr>
                <w:rFonts w:cs="Arial"/>
              </w:rPr>
              <w:t xml:space="preserve">(Peso de la charola + peso de la muestra) 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H=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mPr>
                        <m:mr>
                          <m:e/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 xml:space="preserve">    -     </m:t>
                            </m:r>
                          </m:e>
                          <m:e/>
                        </m:mr>
                      </m:m>
                    </m:num>
                    <m:den/>
                  </m:f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100=              %</m:t>
              </m:r>
            </m:oMath>
          </w:p>
          <w:p w14:paraId="3F4D0AC1" w14:textId="77777777" w:rsidR="003C20EA" w:rsidRDefault="00565017" w:rsidP="00E71B4E">
            <w:pPr>
              <w:pStyle w:val="Encabezado"/>
              <w:tabs>
                <w:tab w:val="right" w:pos="567"/>
              </w:tabs>
              <w:rPr>
                <w:rFonts w:cs="Arial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X</m:t>
                  </m:r>
                </m:e>
              </m:acc>
            </m:oMath>
            <w:r w:rsidR="003C20EA" w:rsidRPr="00D57102">
              <w:rPr>
                <w:rFonts w:cs="Arial"/>
              </w:rPr>
              <w:t xml:space="preserve">= Promedio de </w:t>
            </w:r>
            <w:r w:rsidR="003C20EA">
              <w:rPr>
                <w:rFonts w:cs="Arial"/>
              </w:rPr>
              <w:t>las mediciones (g)</w:t>
            </w:r>
          </w:p>
          <w:p w14:paraId="09A25539" w14:textId="77777777" w:rsidR="003C20EA" w:rsidRPr="002936B1" w:rsidRDefault="003C20EA" w:rsidP="00E71B4E">
            <w:pPr>
              <w:pStyle w:val="Encabezado"/>
              <w:tabs>
                <w:tab w:val="right" w:pos="567"/>
              </w:tabs>
              <w:rPr>
                <w:rFonts w:cs="Arial"/>
              </w:rPr>
            </w:pPr>
            <w:r>
              <w:rPr>
                <w:rFonts w:cs="Arial"/>
              </w:rPr>
              <w:t xml:space="preserve">M2= Peso de la muestra                        </w:t>
            </w:r>
          </w:p>
        </w:tc>
      </w:tr>
      <w:tr w:rsidR="003C20EA" w14:paraId="352C06CE" w14:textId="77777777" w:rsidTr="003C20EA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6F5FE6C9" w14:textId="77777777" w:rsidR="003C20EA" w:rsidRPr="003C20EA" w:rsidRDefault="003C20EA" w:rsidP="00E71B4E">
            <w:pPr>
              <w:pStyle w:val="Encabezado"/>
              <w:tabs>
                <w:tab w:val="right" w:pos="567"/>
              </w:tabs>
              <w:jc w:val="right"/>
              <w:rPr>
                <w:rFonts w:cs="Arial"/>
                <w:b/>
                <w:bCs/>
                <w:szCs w:val="20"/>
              </w:rPr>
            </w:pPr>
            <w:r w:rsidRPr="003C20EA">
              <w:rPr>
                <w:rFonts w:cs="Arial"/>
                <w:b/>
                <w:bCs/>
                <w:szCs w:val="20"/>
              </w:rPr>
              <w:t>Humedad (%):</w:t>
            </w:r>
          </w:p>
        </w:tc>
        <w:tc>
          <w:tcPr>
            <w:tcW w:w="4568" w:type="dxa"/>
            <w:gridSpan w:val="2"/>
          </w:tcPr>
          <w:p w14:paraId="4D2590AC" w14:textId="77777777" w:rsidR="003C20EA" w:rsidRDefault="003C20EA" w:rsidP="00E71B4E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22AA3DDA" w14:textId="345489E6" w:rsidR="003C20EA" w:rsidRDefault="003C20EA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895"/>
        <w:gridCol w:w="8895"/>
      </w:tblGrid>
      <w:tr w:rsidR="003C20EA" w:rsidRPr="0005452C" w14:paraId="6DE1028D" w14:textId="77777777" w:rsidTr="002D2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  <w:tcBorders>
              <w:right w:val="single" w:sz="4" w:space="0" w:color="F2F2F2" w:themeColor="background1" w:themeShade="F2"/>
            </w:tcBorders>
          </w:tcPr>
          <w:p w14:paraId="7813A497" w14:textId="77777777" w:rsidR="003C20EA" w:rsidRPr="0005452C" w:rsidRDefault="003C20EA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12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49E313D" w14:textId="77777777" w:rsidR="003C20EA" w:rsidRDefault="003C20EA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63D3B8B7" w14:textId="77777777" w:rsidR="003C20EA" w:rsidRDefault="003C20EA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4C62303A" w14:textId="77777777" w:rsidR="003C20EA" w:rsidRPr="0005452C" w:rsidRDefault="003C20EA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6C2BC11F" w14:textId="77777777" w:rsidR="003C20EA" w:rsidRDefault="003C20EA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3C20EA" w:rsidRPr="0005452C" w14:paraId="27AD956E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659CC3A9" w14:textId="77777777" w:rsidR="003C20EA" w:rsidRPr="0005452C" w:rsidRDefault="003C20EA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4A0B1EE8" w14:textId="77777777" w:rsidR="003C20EA" w:rsidRPr="0005452C" w:rsidRDefault="003C20EA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3C20EA" w:rsidRPr="0005452C" w14:paraId="2879503E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494A6D0F" w14:textId="77777777" w:rsidR="003C20EA" w:rsidRDefault="003C20EA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20"/>
              </w:rPr>
            </w:pPr>
          </w:p>
          <w:p w14:paraId="4746B8F5" w14:textId="77777777" w:rsidR="003C20EA" w:rsidRDefault="003C20EA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7F32670B" w14:textId="77777777" w:rsidR="003C20EA" w:rsidRDefault="003C20EA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4BA7FB3E" w14:textId="77777777" w:rsidR="003C20EA" w:rsidRPr="0005452C" w:rsidRDefault="003C20EA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065E693F" w14:textId="77777777" w:rsidR="003C20EA" w:rsidRPr="0005452C" w:rsidRDefault="003C20EA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6EF842B1" w14:textId="77777777" w:rsidR="003C20EA" w:rsidRDefault="003C20EA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452371F8" w14:textId="77777777" w:rsidR="003C20EA" w:rsidRDefault="003C20EA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7BD7FFB2" w14:textId="77777777" w:rsidR="003C20EA" w:rsidRPr="0005452C" w:rsidRDefault="003C20EA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3C20EA" w:rsidRPr="0005452C" w14:paraId="3368CBF3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510828AC" w14:textId="77777777" w:rsidR="003C20EA" w:rsidRPr="00C9524D" w:rsidRDefault="003C20EA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410D39A2" w14:textId="77777777" w:rsidR="003C20EA" w:rsidRPr="00C9524D" w:rsidRDefault="003C20EA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566509C9" w14:textId="77777777" w:rsidR="003C20EA" w:rsidRDefault="003C20EA">
      <w:pPr>
        <w:sectPr w:rsidR="003C20EA" w:rsidSect="003C20EA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7D353C0F" w14:textId="667836B7" w:rsidR="003C20EA" w:rsidRDefault="003C20EA"/>
    <w:p w14:paraId="2CD7FE9F" w14:textId="754FE211" w:rsidR="008811EA" w:rsidRPr="008811EA" w:rsidRDefault="008811EA" w:rsidP="008811EA"/>
    <w:p w14:paraId="14A08AE2" w14:textId="6DFCB85F" w:rsidR="008811EA" w:rsidRPr="008811EA" w:rsidRDefault="008811EA" w:rsidP="008811EA"/>
    <w:p w14:paraId="1339FE2A" w14:textId="32D8493B" w:rsidR="008811EA" w:rsidRPr="008811EA" w:rsidRDefault="008811EA" w:rsidP="008811EA">
      <w:pPr>
        <w:tabs>
          <w:tab w:val="left" w:pos="8103"/>
        </w:tabs>
      </w:pPr>
      <w:r>
        <w:tab/>
      </w:r>
    </w:p>
    <w:sectPr w:rsidR="008811EA" w:rsidRPr="008811EA" w:rsidSect="003C20EA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FD6B3" w14:textId="77777777" w:rsidR="00565017" w:rsidRDefault="00565017" w:rsidP="00AF6389">
      <w:pPr>
        <w:spacing w:after="0" w:line="240" w:lineRule="auto"/>
      </w:pPr>
      <w:r>
        <w:separator/>
      </w:r>
    </w:p>
  </w:endnote>
  <w:endnote w:type="continuationSeparator" w:id="0">
    <w:p w14:paraId="539F10C4" w14:textId="77777777" w:rsidR="00565017" w:rsidRDefault="00565017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8811EA" w14:paraId="480270EA" w14:textId="77777777" w:rsidTr="00306BAE">
      <w:tc>
        <w:tcPr>
          <w:tcW w:w="1555" w:type="dxa"/>
        </w:tcPr>
        <w:p w14:paraId="00F0C996" w14:textId="77777777" w:rsidR="008811EA" w:rsidRPr="001F1003" w:rsidRDefault="008811E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FRA-HUM-001</w:t>
          </w:r>
        </w:p>
      </w:tc>
      <w:tc>
        <w:tcPr>
          <w:tcW w:w="850" w:type="dxa"/>
        </w:tcPr>
        <w:p w14:paraId="307230DF" w14:textId="77777777" w:rsidR="008811EA" w:rsidRPr="001F1003" w:rsidRDefault="008811E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7E742027" w14:textId="376DCE05" w:rsidR="008811EA" w:rsidRPr="001F1003" w:rsidRDefault="008811EA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 xml:space="preserve">Prohibida su reproducción total o parcial sin previa autorización de </w:t>
          </w:r>
          <w:proofErr w:type="spellStart"/>
          <w:r w:rsidRPr="001F1003">
            <w:rPr>
              <w:color w:val="808080" w:themeColor="background1" w:themeShade="80"/>
              <w:sz w:val="14"/>
              <w:szCs w:val="14"/>
            </w:rPr>
            <w:t>CeCIM</w:t>
          </w:r>
          <w:proofErr w:type="spellEnd"/>
        </w:p>
      </w:tc>
    </w:tr>
  </w:tbl>
  <w:p w14:paraId="20B2A317" w14:textId="77777777" w:rsidR="003C20EA" w:rsidRDefault="003C20EA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0EE45F" wp14:editId="475BCC7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1" name="Gráfico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2D242E" w14:paraId="085B5756" w14:textId="77777777" w:rsidTr="001F1003">
      <w:tc>
        <w:tcPr>
          <w:tcW w:w="1555" w:type="dxa"/>
        </w:tcPr>
        <w:p w14:paraId="4692E819" w14:textId="77777777" w:rsidR="002D242E" w:rsidRPr="001F1003" w:rsidRDefault="00FC3FAF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FRA-HUM-001</w:t>
          </w:r>
        </w:p>
      </w:tc>
      <w:tc>
        <w:tcPr>
          <w:tcW w:w="850" w:type="dxa"/>
        </w:tcPr>
        <w:p w14:paraId="0CDED324" w14:textId="77777777" w:rsidR="002D242E" w:rsidRPr="001F1003" w:rsidRDefault="002D242E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FC3FAF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5B56BE34" w14:textId="77777777" w:rsidR="002D242E" w:rsidRPr="001F1003" w:rsidRDefault="002D242E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 xml:space="preserve">Prohibida su reproducción total o parcial sin previa autorización de </w:t>
          </w:r>
          <w:proofErr w:type="spellStart"/>
          <w:r w:rsidRPr="001F1003">
            <w:rPr>
              <w:color w:val="808080" w:themeColor="background1" w:themeShade="80"/>
              <w:sz w:val="14"/>
              <w:szCs w:val="14"/>
            </w:rPr>
            <w:t>CeCIM</w:t>
          </w:r>
          <w:proofErr w:type="spellEnd"/>
        </w:p>
      </w:tc>
      <w:tc>
        <w:tcPr>
          <w:tcW w:w="1581" w:type="dxa"/>
        </w:tcPr>
        <w:p w14:paraId="29CBBE96" w14:textId="77777777" w:rsidR="002D242E" w:rsidRPr="001F1003" w:rsidRDefault="002D242E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333245BA" w14:textId="77777777" w:rsidR="002D242E" w:rsidRDefault="002D242E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4C1E74" wp14:editId="71392C0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7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63805" w14:textId="77777777" w:rsidR="00565017" w:rsidRDefault="00565017" w:rsidP="00AF6389">
      <w:pPr>
        <w:spacing w:after="0" w:line="240" w:lineRule="auto"/>
      </w:pPr>
      <w:r>
        <w:separator/>
      </w:r>
    </w:p>
  </w:footnote>
  <w:footnote w:type="continuationSeparator" w:id="0">
    <w:p w14:paraId="30CBB41C" w14:textId="77777777" w:rsidR="00565017" w:rsidRDefault="00565017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3C20EA" w:rsidRPr="0059732C" w14:paraId="77AEA403" w14:textId="77777777" w:rsidTr="007728DA">
      <w:tc>
        <w:tcPr>
          <w:tcW w:w="2547" w:type="dxa"/>
          <w:vMerge w:val="restart"/>
        </w:tcPr>
        <w:p w14:paraId="2BE517B1" w14:textId="0815B898" w:rsidR="003C20EA" w:rsidRPr="0059732C" w:rsidRDefault="008C3C11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44576055" wp14:editId="67177C4C">
                <wp:extent cx="1439545" cy="853440"/>
                <wp:effectExtent l="0" t="0" r="8255" b="3810"/>
                <wp:docPr id="10" name="Gráfico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Gráfico 31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0ECA9E72" w14:textId="77777777" w:rsidR="003C20EA" w:rsidRPr="0059732C" w:rsidRDefault="003C20EA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0E2D3749" w14:textId="6D340888" w:rsidR="003C20EA" w:rsidRPr="008811EA" w:rsidRDefault="008811EA" w:rsidP="0040528C">
          <w:pPr>
            <w:pStyle w:val="Encabezado"/>
            <w:rPr>
              <w:b/>
              <w:bCs/>
              <w:color w:val="002060"/>
              <w:sz w:val="22"/>
            </w:rPr>
          </w:pPr>
          <w:r w:rsidRPr="008811EA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3C20EA" w:rsidRPr="008811EA">
            <w:rPr>
              <w:b/>
              <w:bCs/>
              <w:noProof/>
              <w:color w:val="808080" w:themeColor="background1" w:themeShade="80"/>
              <w:sz w:val="22"/>
            </w:rPr>
            <w:t>Registro de análisis de determinación de humedad</w:t>
          </w:r>
        </w:p>
      </w:tc>
    </w:tr>
    <w:tr w:rsidR="003C20EA" w:rsidRPr="0059732C" w14:paraId="099B9480" w14:textId="77777777" w:rsidTr="001B01BC">
      <w:tc>
        <w:tcPr>
          <w:tcW w:w="2547" w:type="dxa"/>
          <w:vMerge/>
        </w:tcPr>
        <w:p w14:paraId="01D705A6" w14:textId="77777777" w:rsidR="003C20EA" w:rsidRPr="0059732C" w:rsidRDefault="003C20EA">
          <w:pPr>
            <w:pStyle w:val="Encabezado"/>
          </w:pPr>
        </w:p>
      </w:tc>
      <w:tc>
        <w:tcPr>
          <w:tcW w:w="709" w:type="dxa"/>
        </w:tcPr>
        <w:p w14:paraId="31005CD7" w14:textId="77777777" w:rsidR="003C20EA" w:rsidRPr="0059732C" w:rsidRDefault="003C20EA">
          <w:pPr>
            <w:pStyle w:val="Encabezado"/>
          </w:pPr>
        </w:p>
      </w:tc>
      <w:tc>
        <w:tcPr>
          <w:tcW w:w="7534" w:type="dxa"/>
          <w:vMerge/>
        </w:tcPr>
        <w:p w14:paraId="75F66C09" w14:textId="77777777" w:rsidR="003C20EA" w:rsidRPr="0059732C" w:rsidRDefault="003C20EA" w:rsidP="0040528C">
          <w:pPr>
            <w:pStyle w:val="Encabezado"/>
          </w:pPr>
        </w:p>
      </w:tc>
    </w:tr>
    <w:tr w:rsidR="003C20EA" w:rsidRPr="0059732C" w14:paraId="058AB618" w14:textId="77777777" w:rsidTr="0040528C">
      <w:tc>
        <w:tcPr>
          <w:tcW w:w="2547" w:type="dxa"/>
          <w:vMerge/>
        </w:tcPr>
        <w:p w14:paraId="309CB676" w14:textId="77777777" w:rsidR="003C20EA" w:rsidRPr="0059732C" w:rsidRDefault="003C20EA" w:rsidP="0059732C">
          <w:pPr>
            <w:pStyle w:val="Encabezado"/>
          </w:pPr>
        </w:p>
      </w:tc>
      <w:tc>
        <w:tcPr>
          <w:tcW w:w="709" w:type="dxa"/>
        </w:tcPr>
        <w:p w14:paraId="07109D0B" w14:textId="77777777" w:rsidR="003C20EA" w:rsidRPr="0059732C" w:rsidRDefault="003C20EA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2365701C" w14:textId="77777777" w:rsidR="003C20EA" w:rsidRPr="0059732C" w:rsidRDefault="003C20EA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8811EA" w:rsidRPr="0059732C" w14:paraId="05498857" w14:textId="77777777" w:rsidTr="00A21AE3">
      <w:tc>
        <w:tcPr>
          <w:tcW w:w="2547" w:type="dxa"/>
          <w:vMerge/>
        </w:tcPr>
        <w:p w14:paraId="35787AFB" w14:textId="77777777" w:rsidR="008811EA" w:rsidRPr="0059732C" w:rsidRDefault="008811EA" w:rsidP="0059732C">
          <w:pPr>
            <w:pStyle w:val="Encabezado"/>
          </w:pPr>
        </w:p>
      </w:tc>
      <w:tc>
        <w:tcPr>
          <w:tcW w:w="709" w:type="dxa"/>
        </w:tcPr>
        <w:p w14:paraId="6A12B4DD" w14:textId="77777777" w:rsidR="008811EA" w:rsidRPr="0059732C" w:rsidRDefault="008811EA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7497B895" w14:textId="77777777" w:rsidR="008811EA" w:rsidRDefault="008811EA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1659922D" w14:textId="4D1B02BA" w:rsidR="008811EA" w:rsidRPr="0059732C" w:rsidRDefault="008811EA" w:rsidP="008811EA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710029B9" w14:textId="77777777" w:rsidR="003C20EA" w:rsidRDefault="003C20E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2D242E" w:rsidRPr="0059732C" w14:paraId="4302C8D6" w14:textId="77777777" w:rsidTr="007728DA">
      <w:tc>
        <w:tcPr>
          <w:tcW w:w="2547" w:type="dxa"/>
          <w:vMerge w:val="restart"/>
        </w:tcPr>
        <w:p w14:paraId="058AD63B" w14:textId="77777777" w:rsidR="002D242E" w:rsidRPr="0059732C" w:rsidRDefault="002D242E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27BF63F8" wp14:editId="746AF529">
                <wp:extent cx="1457444" cy="756000"/>
                <wp:effectExtent l="0" t="0" r="0" b="635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3A494025" w14:textId="77777777" w:rsidR="002D242E" w:rsidRPr="0059732C" w:rsidRDefault="002D242E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272EA1D2" w14:textId="77777777" w:rsidR="002D242E" w:rsidRPr="0059732C" w:rsidRDefault="00FC3FAF" w:rsidP="0040528C">
          <w:pPr>
            <w:pStyle w:val="Encabezado"/>
            <w:rPr>
              <w:b/>
              <w:bCs/>
              <w:color w:val="002060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Registro de análisis de determinación de humedad</w:t>
          </w:r>
        </w:p>
      </w:tc>
    </w:tr>
    <w:tr w:rsidR="002D242E" w:rsidRPr="0059732C" w14:paraId="56CF04A4" w14:textId="77777777" w:rsidTr="001B01BC">
      <w:tc>
        <w:tcPr>
          <w:tcW w:w="2547" w:type="dxa"/>
          <w:vMerge/>
        </w:tcPr>
        <w:p w14:paraId="5CDF8186" w14:textId="77777777" w:rsidR="002D242E" w:rsidRPr="0059732C" w:rsidRDefault="002D242E">
          <w:pPr>
            <w:pStyle w:val="Encabezado"/>
          </w:pPr>
        </w:p>
      </w:tc>
      <w:tc>
        <w:tcPr>
          <w:tcW w:w="709" w:type="dxa"/>
        </w:tcPr>
        <w:p w14:paraId="0578CBF9" w14:textId="77777777" w:rsidR="002D242E" w:rsidRPr="0059732C" w:rsidRDefault="002D242E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0635BE37" w14:textId="77777777" w:rsidR="002D242E" w:rsidRPr="0059732C" w:rsidRDefault="002D242E" w:rsidP="0040528C">
          <w:pPr>
            <w:pStyle w:val="Encabezado"/>
          </w:pPr>
        </w:p>
      </w:tc>
    </w:tr>
    <w:tr w:rsidR="002D242E" w:rsidRPr="0059732C" w14:paraId="74907928" w14:textId="77777777" w:rsidTr="0040528C">
      <w:tc>
        <w:tcPr>
          <w:tcW w:w="2547" w:type="dxa"/>
          <w:vMerge/>
        </w:tcPr>
        <w:p w14:paraId="5EF1FE6A" w14:textId="77777777" w:rsidR="002D242E" w:rsidRPr="0059732C" w:rsidRDefault="002D242E" w:rsidP="0059732C">
          <w:pPr>
            <w:pStyle w:val="Encabezado"/>
          </w:pPr>
        </w:p>
      </w:tc>
      <w:tc>
        <w:tcPr>
          <w:tcW w:w="709" w:type="dxa"/>
        </w:tcPr>
        <w:p w14:paraId="04BA057F" w14:textId="77777777" w:rsidR="002D242E" w:rsidRPr="0059732C" w:rsidRDefault="002D242E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6F719C92" w14:textId="77777777" w:rsidR="002D242E" w:rsidRPr="0059732C" w:rsidRDefault="002D242E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2D242E" w:rsidRPr="0059732C" w14:paraId="3F37242E" w14:textId="77777777" w:rsidTr="001F1003">
      <w:tc>
        <w:tcPr>
          <w:tcW w:w="2547" w:type="dxa"/>
          <w:vMerge/>
        </w:tcPr>
        <w:p w14:paraId="6584F7ED" w14:textId="77777777" w:rsidR="002D242E" w:rsidRPr="0059732C" w:rsidRDefault="002D242E" w:rsidP="0059732C">
          <w:pPr>
            <w:pStyle w:val="Encabezado"/>
          </w:pPr>
        </w:p>
      </w:tc>
      <w:tc>
        <w:tcPr>
          <w:tcW w:w="709" w:type="dxa"/>
        </w:tcPr>
        <w:p w14:paraId="39283DCD" w14:textId="77777777" w:rsidR="002D242E" w:rsidRPr="0059732C" w:rsidRDefault="002D242E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57D7C13B" w14:textId="77777777" w:rsidR="002D242E" w:rsidRPr="0059732C" w:rsidRDefault="002D242E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0B1CD385" w14:textId="77777777" w:rsidR="002D242E" w:rsidRPr="0059732C" w:rsidRDefault="002D242E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6BEB5C0C" w14:textId="77777777" w:rsidR="002D242E" w:rsidRPr="0059732C" w:rsidRDefault="002D242E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4173E13C" w14:textId="77777777" w:rsidR="002D242E" w:rsidRDefault="002D242E">
    <w:pPr>
      <w:pStyle w:val="Encabezado"/>
    </w:pPr>
  </w:p>
  <w:p w14:paraId="1594A38D" w14:textId="77777777" w:rsidR="002D242E" w:rsidRDefault="002D24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113780"/>
    <w:rsid w:val="00187183"/>
    <w:rsid w:val="001B01BC"/>
    <w:rsid w:val="001F1003"/>
    <w:rsid w:val="001F6E8C"/>
    <w:rsid w:val="002D242E"/>
    <w:rsid w:val="002E209A"/>
    <w:rsid w:val="003C20EA"/>
    <w:rsid w:val="0040528C"/>
    <w:rsid w:val="00431627"/>
    <w:rsid w:val="00482AB9"/>
    <w:rsid w:val="00565017"/>
    <w:rsid w:val="00580A44"/>
    <w:rsid w:val="0059732C"/>
    <w:rsid w:val="005A29D9"/>
    <w:rsid w:val="007728DA"/>
    <w:rsid w:val="00797221"/>
    <w:rsid w:val="007C65E2"/>
    <w:rsid w:val="008811EA"/>
    <w:rsid w:val="008B2F2D"/>
    <w:rsid w:val="008C3C11"/>
    <w:rsid w:val="008F47A5"/>
    <w:rsid w:val="00993BA9"/>
    <w:rsid w:val="009F252B"/>
    <w:rsid w:val="00AF6389"/>
    <w:rsid w:val="00B211BE"/>
    <w:rsid w:val="00B32E54"/>
    <w:rsid w:val="00C2034C"/>
    <w:rsid w:val="00CA5A78"/>
    <w:rsid w:val="00D61BDB"/>
    <w:rsid w:val="00E16798"/>
    <w:rsid w:val="00E67978"/>
    <w:rsid w:val="00EC627D"/>
    <w:rsid w:val="00F07028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6F74C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EA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9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4</cp:revision>
  <dcterms:created xsi:type="dcterms:W3CDTF">2020-03-23T17:24:00Z</dcterms:created>
  <dcterms:modified xsi:type="dcterms:W3CDTF">2020-09-04T18:02:00Z</dcterms:modified>
</cp:coreProperties>
</file>