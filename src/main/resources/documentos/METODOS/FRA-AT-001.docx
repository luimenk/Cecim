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973280" w:rsidRPr="007230CC" w14:paraId="1CDB9AFC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576F357F" w14:textId="77777777" w:rsidR="00973280" w:rsidRPr="007230CC" w:rsidRDefault="00973280" w:rsidP="00D34152">
            <w:pPr>
              <w:jc w:val="both"/>
              <w:rPr>
                <w:szCs w:val="16"/>
              </w:rPr>
            </w:pPr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606440B8" w14:textId="77777777" w:rsidR="00973280" w:rsidRPr="007230CC" w:rsidRDefault="00973280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113CF27" w14:textId="053B7491" w:rsidR="00973280" w:rsidRPr="003A39A6" w:rsidRDefault="00973280" w:rsidP="0097328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</w:t>
            </w:r>
          </w:p>
        </w:tc>
        <w:tc>
          <w:tcPr>
            <w:tcW w:w="929" w:type="pct"/>
          </w:tcPr>
          <w:p w14:paraId="6FFECBC1" w14:textId="2672C15E" w:rsidR="00973280" w:rsidRPr="003A39A6" w:rsidRDefault="00973280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973280" w:rsidRPr="007230CC" w14:paraId="44E47795" w14:textId="77777777" w:rsidTr="00D341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2FD57BE8" w14:textId="6B92CE5A" w:rsidR="00973280" w:rsidRPr="007230CC" w:rsidRDefault="00973280" w:rsidP="00D34152">
            <w:pPr>
              <w:jc w:val="both"/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 w:rsidR="00D34152"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2BFF3C43" w14:textId="77777777" w:rsidR="00973280" w:rsidRPr="007230CC" w:rsidRDefault="00973280" w:rsidP="00973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9B7AD07" w14:textId="77777777" w:rsidR="00973280" w:rsidRPr="003A39A6" w:rsidRDefault="00973280" w:rsidP="0097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1675EBD1" w14:textId="1B710B1E" w:rsidR="00973280" w:rsidRPr="003A39A6" w:rsidRDefault="00973280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</w:tbl>
    <w:p w14:paraId="097695BE" w14:textId="255B4E1A" w:rsidR="00973280" w:rsidRDefault="00973280">
      <w:pPr>
        <w:rPr>
          <w:szCs w:val="16"/>
        </w:rPr>
      </w:pPr>
    </w:p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2699"/>
        <w:gridCol w:w="2698"/>
        <w:gridCol w:w="2698"/>
        <w:gridCol w:w="2695"/>
      </w:tblGrid>
      <w:tr w:rsidR="00244635" w14:paraId="14E31B92" w14:textId="77777777" w:rsidTr="00973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</w:tcPr>
          <w:p w14:paraId="7B1D1A9F" w14:textId="2D43C97B" w:rsidR="00244635" w:rsidRPr="007230CC" w:rsidRDefault="00244635" w:rsidP="00E30252">
            <w:pPr>
              <w:rPr>
                <w:szCs w:val="16"/>
              </w:rPr>
            </w:pPr>
            <w:r>
              <w:rPr>
                <w:szCs w:val="16"/>
              </w:rPr>
              <w:t>Temperatura</w:t>
            </w:r>
          </w:p>
        </w:tc>
        <w:tc>
          <w:tcPr>
            <w:tcW w:w="1250" w:type="pct"/>
          </w:tcPr>
          <w:p w14:paraId="2693309D" w14:textId="77777777" w:rsidR="00244635" w:rsidRDefault="00244635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77BCAB68" w14:textId="72319BB5" w:rsidR="00244635" w:rsidRPr="00B73C5A" w:rsidRDefault="00244635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B73C5A">
              <w:rPr>
                <w:szCs w:val="16"/>
              </w:rPr>
              <w:t>Humedad relativa</w:t>
            </w:r>
          </w:p>
        </w:tc>
        <w:tc>
          <w:tcPr>
            <w:tcW w:w="1250" w:type="pct"/>
          </w:tcPr>
          <w:p w14:paraId="1C08B3B6" w14:textId="77777777" w:rsidR="00244635" w:rsidRDefault="00244635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</w:tbl>
    <w:p w14:paraId="664EE110" w14:textId="7A34A5B7" w:rsidR="00244635" w:rsidRDefault="00244635">
      <w:pPr>
        <w:rPr>
          <w:sz w:val="4"/>
          <w:szCs w:val="6"/>
        </w:rPr>
      </w:pPr>
    </w:p>
    <w:p w14:paraId="5FD1B9BD" w14:textId="50F6FDD5" w:rsidR="00395002" w:rsidRPr="00C9524D" w:rsidRDefault="00395002" w:rsidP="00395002">
      <w:pPr>
        <w:pStyle w:val="Ttulo1"/>
      </w:pPr>
      <w:r>
        <w:t>Resultados</w:t>
      </w:r>
    </w:p>
    <w:tbl>
      <w:tblPr>
        <w:tblStyle w:val="Estilo1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47"/>
        <w:gridCol w:w="7154"/>
        <w:gridCol w:w="3289"/>
      </w:tblGrid>
      <w:tr w:rsidR="00F751FB" w:rsidRPr="00B73C5A" w14:paraId="66F61EFA" w14:textId="77777777" w:rsidTr="00B73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pct"/>
            <w:gridSpan w:val="2"/>
            <w:shd w:val="clear" w:color="auto" w:fill="BFBFBF" w:themeFill="background1" w:themeFillShade="BF"/>
          </w:tcPr>
          <w:p w14:paraId="353E7F53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16"/>
              </w:rPr>
            </w:pPr>
            <w:r w:rsidRPr="00B73C5A">
              <w:rPr>
                <w:rFonts w:cs="Arial"/>
                <w:szCs w:val="16"/>
              </w:rPr>
              <w:t>Zona</w:t>
            </w:r>
          </w:p>
        </w:tc>
        <w:tc>
          <w:tcPr>
            <w:tcW w:w="1524" w:type="pct"/>
            <w:shd w:val="clear" w:color="auto" w:fill="BFBFBF" w:themeFill="background1" w:themeFillShade="BF"/>
          </w:tcPr>
          <w:p w14:paraId="39A76C65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16"/>
              </w:rPr>
            </w:pPr>
            <w:r w:rsidRPr="00B73C5A">
              <w:rPr>
                <w:rFonts w:cs="Arial"/>
                <w:szCs w:val="16"/>
              </w:rPr>
              <w:t>Desprendimiento</w:t>
            </w:r>
          </w:p>
        </w:tc>
      </w:tr>
      <w:tr w:rsidR="00F751FB" w:rsidRPr="00B73C5A" w14:paraId="00D84CE8" w14:textId="77777777" w:rsidTr="00395002">
        <w:trPr>
          <w:trHeight w:val="2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" w:type="pct"/>
          </w:tcPr>
          <w:p w14:paraId="0B0F572F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iCs/>
                <w:szCs w:val="16"/>
              </w:rPr>
            </w:pPr>
            <w:r w:rsidRPr="00B73C5A">
              <w:rPr>
                <w:rFonts w:cs="Arial"/>
                <w:bCs/>
                <w:iCs/>
                <w:szCs w:val="16"/>
              </w:rPr>
              <w:t>1</w:t>
            </w:r>
          </w:p>
        </w:tc>
        <w:tc>
          <w:tcPr>
            <w:tcW w:w="3315" w:type="pct"/>
            <w:shd w:val="clear" w:color="auto" w:fill="auto"/>
          </w:tcPr>
          <w:p w14:paraId="66904AF0" w14:textId="1B659C3F" w:rsidR="00F751FB" w:rsidRPr="00B73C5A" w:rsidRDefault="00F751FB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Cs w:val="16"/>
              </w:rPr>
            </w:pPr>
          </w:p>
        </w:tc>
        <w:tc>
          <w:tcPr>
            <w:tcW w:w="1524" w:type="pct"/>
            <w:shd w:val="clear" w:color="auto" w:fill="auto"/>
          </w:tcPr>
          <w:p w14:paraId="4897C11D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Cs w:val="16"/>
              </w:rPr>
            </w:pPr>
          </w:p>
        </w:tc>
      </w:tr>
      <w:tr w:rsidR="00F751FB" w:rsidRPr="00B73C5A" w14:paraId="1BDA070F" w14:textId="77777777" w:rsidTr="00395002">
        <w:trPr>
          <w:trHeight w:val="2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" w:type="pct"/>
          </w:tcPr>
          <w:p w14:paraId="050B0BD2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B73C5A">
              <w:rPr>
                <w:rFonts w:cs="Arial"/>
                <w:szCs w:val="16"/>
              </w:rPr>
              <w:t>2</w:t>
            </w:r>
          </w:p>
        </w:tc>
        <w:tc>
          <w:tcPr>
            <w:tcW w:w="3315" w:type="pct"/>
            <w:shd w:val="clear" w:color="auto" w:fill="auto"/>
          </w:tcPr>
          <w:p w14:paraId="13D118DC" w14:textId="77777777" w:rsidR="00F751FB" w:rsidRPr="00B73C5A" w:rsidRDefault="00F751FB" w:rsidP="0097328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524" w:type="pct"/>
            <w:shd w:val="clear" w:color="auto" w:fill="auto"/>
          </w:tcPr>
          <w:p w14:paraId="57B37D48" w14:textId="77777777" w:rsidR="00F751FB" w:rsidRPr="00B73C5A" w:rsidRDefault="00F751FB" w:rsidP="0097328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F751FB" w:rsidRPr="00B73C5A" w14:paraId="737BEBF0" w14:textId="77777777" w:rsidTr="00395002">
        <w:trPr>
          <w:trHeight w:val="2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" w:type="pct"/>
          </w:tcPr>
          <w:p w14:paraId="164D9694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B73C5A">
              <w:rPr>
                <w:rFonts w:cs="Arial"/>
                <w:szCs w:val="16"/>
              </w:rPr>
              <w:t>3</w:t>
            </w:r>
          </w:p>
        </w:tc>
        <w:tc>
          <w:tcPr>
            <w:tcW w:w="3315" w:type="pct"/>
            <w:shd w:val="clear" w:color="auto" w:fill="auto"/>
          </w:tcPr>
          <w:p w14:paraId="39967439" w14:textId="77777777" w:rsidR="00F751FB" w:rsidRPr="00B73C5A" w:rsidRDefault="00F751FB" w:rsidP="0097328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1524" w:type="pct"/>
            <w:shd w:val="clear" w:color="auto" w:fill="auto"/>
          </w:tcPr>
          <w:p w14:paraId="5BF57AFC" w14:textId="77777777" w:rsidR="00F751FB" w:rsidRPr="00B73C5A" w:rsidRDefault="00F751FB" w:rsidP="00973280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F751FB" w:rsidRPr="00B73C5A" w14:paraId="4580D748" w14:textId="77777777" w:rsidTr="000F7A3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pct"/>
            <w:gridSpan w:val="2"/>
          </w:tcPr>
          <w:p w14:paraId="74174095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jc w:val="right"/>
              <w:rPr>
                <w:rFonts w:cs="Arial"/>
                <w:szCs w:val="16"/>
              </w:rPr>
            </w:pPr>
            <w:r w:rsidRPr="00B73C5A">
              <w:rPr>
                <w:rFonts w:cs="Arial"/>
                <w:szCs w:val="16"/>
              </w:rPr>
              <w:t>La adhesión de la tinta a la película es:</w:t>
            </w:r>
          </w:p>
        </w:tc>
        <w:tc>
          <w:tcPr>
            <w:tcW w:w="1524" w:type="pct"/>
          </w:tcPr>
          <w:p w14:paraId="3B1591A2" w14:textId="77777777" w:rsidR="00F751FB" w:rsidRPr="00973280" w:rsidRDefault="00F751FB" w:rsidP="00C9524D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16"/>
              </w:rPr>
            </w:pPr>
          </w:p>
        </w:tc>
      </w:tr>
    </w:tbl>
    <w:p w14:paraId="6EEB0D65" w14:textId="708EC4B1" w:rsidR="00F751FB" w:rsidRDefault="00F751FB">
      <w:pPr>
        <w:rPr>
          <w:sz w:val="6"/>
          <w:szCs w:val="6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F751FB" w:rsidRPr="00B73C5A" w14:paraId="2E8AD925" w14:textId="77777777" w:rsidTr="00973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39FBA1C5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16"/>
              </w:rPr>
            </w:pPr>
            <w:r w:rsidRPr="00B73C5A">
              <w:rPr>
                <w:rFonts w:cs="Arial"/>
                <w:szCs w:val="16"/>
              </w:rPr>
              <w:t>Observaciones:</w:t>
            </w:r>
          </w:p>
        </w:tc>
        <w:tc>
          <w:tcPr>
            <w:tcW w:w="4345" w:type="pct"/>
          </w:tcPr>
          <w:p w14:paraId="2ECFB807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16"/>
              </w:rPr>
            </w:pPr>
          </w:p>
          <w:p w14:paraId="60E8820B" w14:textId="77777777" w:rsidR="00C9524D" w:rsidRPr="00B73C5A" w:rsidRDefault="00C9524D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16"/>
              </w:rPr>
            </w:pPr>
          </w:p>
          <w:p w14:paraId="0579D91D" w14:textId="71D3AEDE" w:rsidR="00C9524D" w:rsidRPr="00B73C5A" w:rsidRDefault="00C9524D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0CF1F974" w14:textId="2C69BA6D" w:rsidR="00F751FB" w:rsidRPr="00C9524D" w:rsidRDefault="00F751FB">
      <w:pPr>
        <w:rPr>
          <w:sz w:val="14"/>
          <w:szCs w:val="16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751FB" w:rsidRPr="00B73C5A" w14:paraId="5F72C778" w14:textId="77777777" w:rsidTr="00E05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7D4BB441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  <w:r w:rsidRPr="00B73C5A">
              <w:rPr>
                <w:szCs w:val="16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C4F0B56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B73C5A">
              <w:rPr>
                <w:szCs w:val="16"/>
              </w:rPr>
              <w:t>Supervisó</w:t>
            </w:r>
          </w:p>
        </w:tc>
      </w:tr>
      <w:tr w:rsidR="00F751FB" w:rsidRPr="00B73C5A" w14:paraId="0F32C272" w14:textId="77777777" w:rsidTr="00E05683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15B2FA4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  <w:p w14:paraId="323F99BE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  <w:p w14:paraId="4CF9EED5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B4C2EEE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24B13A3A" w14:textId="41B0FF38" w:rsidR="00F751FB" w:rsidRPr="00B73C5A" w:rsidRDefault="00F751FB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3E3BD246" w14:textId="77777777" w:rsidR="00C9524D" w:rsidRPr="00B73C5A" w:rsidRDefault="00C9524D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  <w:p w14:paraId="3E138DC6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F751FB" w:rsidRPr="00B73C5A" w14:paraId="612F3762" w14:textId="77777777" w:rsidTr="00E05683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95A36E7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B73C5A">
              <w:rPr>
                <w:rFonts w:cs="Arial"/>
                <w:szCs w:val="16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4F90B32" w14:textId="77777777" w:rsidR="00F751FB" w:rsidRPr="00B73C5A" w:rsidRDefault="00F751FB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B73C5A">
              <w:rPr>
                <w:rFonts w:cs="Arial"/>
                <w:b/>
                <w:szCs w:val="16"/>
              </w:rPr>
              <w:t>Nombre y firma</w:t>
            </w:r>
          </w:p>
        </w:tc>
      </w:tr>
    </w:tbl>
    <w:p w14:paraId="1A9D1973" w14:textId="77777777" w:rsidR="00B72977" w:rsidRDefault="00B72977"/>
    <w:sectPr w:rsidR="00B72977" w:rsidSect="00B72977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8FA4C" w14:textId="77777777" w:rsidR="00870ADA" w:rsidRDefault="00870ADA" w:rsidP="00AF6389">
      <w:pPr>
        <w:spacing w:after="0" w:line="240" w:lineRule="auto"/>
      </w:pPr>
      <w:r>
        <w:separator/>
      </w:r>
    </w:p>
  </w:endnote>
  <w:endnote w:type="continuationSeparator" w:id="0">
    <w:p w14:paraId="052A0C4B" w14:textId="77777777" w:rsidR="00870ADA" w:rsidRDefault="00870AD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973280" w14:paraId="5E9F94FE" w14:textId="77777777" w:rsidTr="00513849">
      <w:tc>
        <w:tcPr>
          <w:tcW w:w="1555" w:type="dxa"/>
        </w:tcPr>
        <w:p w14:paraId="6ED32823" w14:textId="77777777" w:rsidR="00973280" w:rsidRPr="001F1003" w:rsidRDefault="0097328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FRA-AT-001</w:t>
          </w:r>
        </w:p>
      </w:tc>
      <w:tc>
        <w:tcPr>
          <w:tcW w:w="850" w:type="dxa"/>
        </w:tcPr>
        <w:p w14:paraId="35B7CC63" w14:textId="77777777" w:rsidR="00973280" w:rsidRPr="001F1003" w:rsidRDefault="0097328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23646C68" w14:textId="7C5147BE" w:rsidR="00973280" w:rsidRPr="001F1003" w:rsidRDefault="00973280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2B23AB7E" w14:textId="77777777" w:rsidR="00AF6389" w:rsidRDefault="00E167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E4B678" wp14:editId="7039139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D41DE" w14:textId="77777777" w:rsidR="00870ADA" w:rsidRDefault="00870ADA" w:rsidP="00AF6389">
      <w:pPr>
        <w:spacing w:after="0" w:line="240" w:lineRule="auto"/>
      </w:pPr>
      <w:r>
        <w:separator/>
      </w:r>
    </w:p>
  </w:footnote>
  <w:footnote w:type="continuationSeparator" w:id="0">
    <w:p w14:paraId="62719B10" w14:textId="77777777" w:rsidR="00870ADA" w:rsidRDefault="00870ADA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6035"/>
      <w:gridCol w:w="1499"/>
    </w:tblGrid>
    <w:tr w:rsidR="0059732C" w:rsidRPr="0059732C" w14:paraId="5EB2FE28" w14:textId="77777777" w:rsidTr="001F1003">
      <w:tc>
        <w:tcPr>
          <w:tcW w:w="2547" w:type="dxa"/>
          <w:vMerge w:val="restart"/>
        </w:tcPr>
        <w:p w14:paraId="6EFA7FEE" w14:textId="5A896DB1" w:rsidR="0059732C" w:rsidRPr="0059732C" w:rsidRDefault="000F7A3D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54206C6" wp14:editId="310AD437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1B0ACFC4" w14:textId="77777777" w:rsidR="0059732C" w:rsidRPr="0059732C" w:rsidRDefault="0059732C">
          <w:pPr>
            <w:pStyle w:val="Encabezado"/>
          </w:pPr>
        </w:p>
      </w:tc>
      <w:tc>
        <w:tcPr>
          <w:tcW w:w="7534" w:type="dxa"/>
          <w:gridSpan w:val="2"/>
        </w:tcPr>
        <w:p w14:paraId="08D140E3" w14:textId="249EE34E" w:rsidR="0059732C" w:rsidRPr="0059732C" w:rsidRDefault="0059732C">
          <w:pPr>
            <w:pStyle w:val="Encabezado"/>
            <w:rPr>
              <w:b/>
              <w:bCs/>
              <w:color w:val="002060"/>
            </w:rPr>
          </w:pPr>
        </w:p>
      </w:tc>
    </w:tr>
    <w:tr w:rsidR="00395002" w:rsidRPr="0059732C" w14:paraId="18B05B9A" w14:textId="77777777" w:rsidTr="00415137">
      <w:tc>
        <w:tcPr>
          <w:tcW w:w="2547" w:type="dxa"/>
          <w:vMerge/>
        </w:tcPr>
        <w:p w14:paraId="13CD3F7E" w14:textId="77777777" w:rsidR="00395002" w:rsidRPr="0059732C" w:rsidRDefault="00395002">
          <w:pPr>
            <w:pStyle w:val="Encabezado"/>
          </w:pPr>
        </w:p>
      </w:tc>
      <w:tc>
        <w:tcPr>
          <w:tcW w:w="709" w:type="dxa"/>
        </w:tcPr>
        <w:p w14:paraId="44097B06" w14:textId="77777777" w:rsidR="00395002" w:rsidRPr="0059732C" w:rsidRDefault="00395002">
          <w:pPr>
            <w:pStyle w:val="Encabezado"/>
          </w:pPr>
        </w:p>
      </w:tc>
      <w:tc>
        <w:tcPr>
          <w:tcW w:w="6035" w:type="dxa"/>
          <w:vMerge w:val="restart"/>
          <w:vAlign w:val="center"/>
        </w:tcPr>
        <w:p w14:paraId="26F88515" w14:textId="25C7EB08" w:rsidR="00395002" w:rsidRPr="00395002" w:rsidRDefault="00973280" w:rsidP="00395002">
          <w:pPr>
            <w:pStyle w:val="Encabezado"/>
            <w:rPr>
              <w:sz w:val="22"/>
              <w:szCs w:val="24"/>
            </w:rPr>
          </w:pPr>
          <w:r>
            <w:rPr>
              <w:b/>
              <w:bCs/>
              <w:noProof/>
              <w:color w:val="808080" w:themeColor="background1" w:themeShade="80"/>
              <w:sz w:val="22"/>
              <w:szCs w:val="24"/>
            </w:rPr>
            <w:t xml:space="preserve">Formato: </w:t>
          </w:r>
          <w:r w:rsidR="00395002" w:rsidRPr="00395002">
            <w:rPr>
              <w:b/>
              <w:bCs/>
              <w:noProof/>
              <w:color w:val="808080" w:themeColor="background1" w:themeShade="80"/>
              <w:sz w:val="22"/>
              <w:szCs w:val="24"/>
            </w:rPr>
            <w:t>Registro de análisis de adhesión de tintas</w:t>
          </w:r>
        </w:p>
      </w:tc>
      <w:tc>
        <w:tcPr>
          <w:tcW w:w="1499" w:type="dxa"/>
        </w:tcPr>
        <w:p w14:paraId="27162C5B" w14:textId="77777777" w:rsidR="00395002" w:rsidRPr="0059732C" w:rsidRDefault="00395002">
          <w:pPr>
            <w:pStyle w:val="Encabezado"/>
          </w:pPr>
        </w:p>
      </w:tc>
    </w:tr>
    <w:tr w:rsidR="00395002" w:rsidRPr="0059732C" w14:paraId="12163A51" w14:textId="77777777" w:rsidTr="00415137">
      <w:tc>
        <w:tcPr>
          <w:tcW w:w="2547" w:type="dxa"/>
          <w:vMerge/>
        </w:tcPr>
        <w:p w14:paraId="40B6F3CB" w14:textId="77777777" w:rsidR="00395002" w:rsidRPr="0059732C" w:rsidRDefault="00395002" w:rsidP="0059732C">
          <w:pPr>
            <w:pStyle w:val="Encabezado"/>
          </w:pPr>
        </w:p>
      </w:tc>
      <w:tc>
        <w:tcPr>
          <w:tcW w:w="709" w:type="dxa"/>
        </w:tcPr>
        <w:p w14:paraId="45B38C36" w14:textId="77777777" w:rsidR="00395002" w:rsidRPr="0059732C" w:rsidRDefault="00395002" w:rsidP="0059732C">
          <w:pPr>
            <w:pStyle w:val="Encabezado"/>
          </w:pPr>
        </w:p>
      </w:tc>
      <w:tc>
        <w:tcPr>
          <w:tcW w:w="6035" w:type="dxa"/>
          <w:vMerge/>
          <w:tcBorders>
            <w:bottom w:val="single" w:sz="24" w:space="0" w:color="808080" w:themeColor="background1" w:themeShade="80"/>
          </w:tcBorders>
        </w:tcPr>
        <w:p w14:paraId="49229B32" w14:textId="35AE77B0" w:rsidR="00395002" w:rsidRPr="0059732C" w:rsidRDefault="00395002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  <w:tc>
        <w:tcPr>
          <w:tcW w:w="1499" w:type="dxa"/>
          <w:tcBorders>
            <w:bottom w:val="single" w:sz="24" w:space="0" w:color="808080" w:themeColor="background1" w:themeShade="80"/>
          </w:tcBorders>
          <w:vAlign w:val="center"/>
        </w:tcPr>
        <w:p w14:paraId="4FA89984" w14:textId="77777777" w:rsidR="00395002" w:rsidRPr="0059732C" w:rsidRDefault="00395002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37EEB" w:rsidRPr="0059732C" w14:paraId="50C99954" w14:textId="77777777" w:rsidTr="00737EEB">
      <w:trPr>
        <w:trHeight w:val="20"/>
      </w:trPr>
      <w:tc>
        <w:tcPr>
          <w:tcW w:w="2547" w:type="dxa"/>
          <w:vMerge/>
        </w:tcPr>
        <w:p w14:paraId="79C7F556" w14:textId="77777777" w:rsidR="00737EEB" w:rsidRPr="0059732C" w:rsidRDefault="00737EEB" w:rsidP="0059732C">
          <w:pPr>
            <w:pStyle w:val="Encabezado"/>
          </w:pPr>
        </w:p>
      </w:tc>
      <w:tc>
        <w:tcPr>
          <w:tcW w:w="709" w:type="dxa"/>
        </w:tcPr>
        <w:p w14:paraId="071BE220" w14:textId="77777777" w:rsidR="00737EEB" w:rsidRPr="0059732C" w:rsidRDefault="00737EEB" w:rsidP="0059732C">
          <w:pPr>
            <w:pStyle w:val="Encabezado"/>
          </w:pPr>
        </w:p>
      </w:tc>
      <w:tc>
        <w:tcPr>
          <w:tcW w:w="7534" w:type="dxa"/>
          <w:gridSpan w:val="2"/>
          <w:tcBorders>
            <w:top w:val="single" w:sz="24" w:space="0" w:color="808080" w:themeColor="background1" w:themeShade="80"/>
          </w:tcBorders>
        </w:tcPr>
        <w:p w14:paraId="434A8CB1" w14:textId="77777777" w:rsidR="00737EEB" w:rsidRDefault="00737EEB" w:rsidP="00415137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  <w:p w14:paraId="7FEA0B8A" w14:textId="2DD02D9E" w:rsidR="00737EEB" w:rsidRPr="00415137" w:rsidRDefault="00737EEB" w:rsidP="00415137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10C1071" w14:textId="1F4AE3A5" w:rsidR="00AF6389" w:rsidRDefault="00AF63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74618"/>
    <w:rsid w:val="00087D8F"/>
    <w:rsid w:val="000F7A3D"/>
    <w:rsid w:val="001F1003"/>
    <w:rsid w:val="00244635"/>
    <w:rsid w:val="00285BFE"/>
    <w:rsid w:val="002D3615"/>
    <w:rsid w:val="002D53A1"/>
    <w:rsid w:val="003018E4"/>
    <w:rsid w:val="00395002"/>
    <w:rsid w:val="00415137"/>
    <w:rsid w:val="00431627"/>
    <w:rsid w:val="00482AB9"/>
    <w:rsid w:val="0059732C"/>
    <w:rsid w:val="006F08C2"/>
    <w:rsid w:val="00737EEB"/>
    <w:rsid w:val="00770DEF"/>
    <w:rsid w:val="00797221"/>
    <w:rsid w:val="00870ADA"/>
    <w:rsid w:val="009654B1"/>
    <w:rsid w:val="00973280"/>
    <w:rsid w:val="00A62AB4"/>
    <w:rsid w:val="00AF6389"/>
    <w:rsid w:val="00B72977"/>
    <w:rsid w:val="00B73C5A"/>
    <w:rsid w:val="00C1417C"/>
    <w:rsid w:val="00C2034C"/>
    <w:rsid w:val="00C9524D"/>
    <w:rsid w:val="00CA5A78"/>
    <w:rsid w:val="00D34152"/>
    <w:rsid w:val="00E05683"/>
    <w:rsid w:val="00E16798"/>
    <w:rsid w:val="00E65C4C"/>
    <w:rsid w:val="00E67978"/>
    <w:rsid w:val="00F42F4E"/>
    <w:rsid w:val="00F7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51533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5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E65C4C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65C4C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F751FB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209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11</cp:revision>
  <cp:lastPrinted>2020-04-22T18:03:00Z</cp:lastPrinted>
  <dcterms:created xsi:type="dcterms:W3CDTF">2020-03-23T10:26:00Z</dcterms:created>
  <dcterms:modified xsi:type="dcterms:W3CDTF">2020-09-10T17:07:00Z</dcterms:modified>
</cp:coreProperties>
</file>