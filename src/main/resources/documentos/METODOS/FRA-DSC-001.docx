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3114"/>
        <w:gridCol w:w="3543"/>
        <w:gridCol w:w="2128"/>
        <w:gridCol w:w="2005"/>
      </w:tblGrid>
      <w:tr w:rsidR="005C25AC" w:rsidRPr="007230CC" w14:paraId="2DF9716C" w14:textId="77777777" w:rsidTr="005C2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shd w:val="clear" w:color="auto" w:fill="auto"/>
          </w:tcPr>
          <w:p w14:paraId="09AEEC12" w14:textId="77777777" w:rsidR="005C25AC" w:rsidRPr="00675451" w:rsidRDefault="005C25AC" w:rsidP="00E30252">
            <w:pPr>
              <w:rPr>
                <w:szCs w:val="16"/>
              </w:rPr>
            </w:pPr>
          </w:p>
        </w:tc>
        <w:tc>
          <w:tcPr>
            <w:tcW w:w="1642" w:type="pct"/>
            <w:shd w:val="clear" w:color="auto" w:fill="auto"/>
          </w:tcPr>
          <w:p w14:paraId="16A32072" w14:textId="77777777" w:rsidR="005C25AC" w:rsidRPr="007230CC" w:rsidRDefault="005C25AC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0B2067D8" w14:textId="7ECF7F30" w:rsidR="005C25AC" w:rsidRPr="00675451" w:rsidRDefault="005C25AC" w:rsidP="005C25A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Folio</w:t>
            </w:r>
          </w:p>
        </w:tc>
        <w:tc>
          <w:tcPr>
            <w:tcW w:w="929" w:type="pct"/>
          </w:tcPr>
          <w:p w14:paraId="753C864F" w14:textId="77777777" w:rsidR="005C25AC" w:rsidRPr="003A39A6" w:rsidRDefault="005C25AC" w:rsidP="000F482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2C30EA" w:rsidRPr="007230CC" w14:paraId="5B2859D8" w14:textId="77777777" w:rsidTr="00E30252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</w:tcPr>
          <w:p w14:paraId="67F373FA" w14:textId="77777777" w:rsidR="002C30EA" w:rsidRPr="007230CC" w:rsidRDefault="002C30EA" w:rsidP="00E30252">
            <w:pPr>
              <w:rPr>
                <w:szCs w:val="16"/>
              </w:rPr>
            </w:pPr>
            <w:bookmarkStart w:id="0" w:name="_Hlk38454252"/>
            <w:r w:rsidRPr="00675451">
              <w:rPr>
                <w:szCs w:val="16"/>
              </w:rPr>
              <w:t>Folio de solicitud de servicio interno</w:t>
            </w:r>
          </w:p>
        </w:tc>
        <w:tc>
          <w:tcPr>
            <w:tcW w:w="1642" w:type="pct"/>
          </w:tcPr>
          <w:p w14:paraId="01B520E1" w14:textId="77777777" w:rsidR="002C30EA" w:rsidRPr="007230CC" w:rsidRDefault="002C30EA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1CBB1029" w14:textId="77777777" w:rsidR="002C30EA" w:rsidRPr="0042452F" w:rsidRDefault="002C30EA" w:rsidP="0015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42452F">
              <w:rPr>
                <w:b/>
                <w:bCs/>
                <w:szCs w:val="16"/>
              </w:rPr>
              <w:t>Fecha inicio de análisis</w:t>
            </w:r>
          </w:p>
        </w:tc>
        <w:tc>
          <w:tcPr>
            <w:tcW w:w="929" w:type="pct"/>
          </w:tcPr>
          <w:p w14:paraId="4F67C61E" w14:textId="38AF90CC" w:rsidR="002C30EA" w:rsidRPr="003A39A6" w:rsidRDefault="002C30EA" w:rsidP="000F4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</w:tr>
      <w:tr w:rsidR="002C30EA" w:rsidRPr="007230CC" w14:paraId="04EDC2FF" w14:textId="77777777" w:rsidTr="00727364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</w:tcPr>
          <w:p w14:paraId="360B915B" w14:textId="77777777" w:rsidR="002C30EA" w:rsidRPr="007230CC" w:rsidRDefault="002C30EA" w:rsidP="00E30252">
            <w:pPr>
              <w:rPr>
                <w:szCs w:val="16"/>
              </w:rPr>
            </w:pPr>
            <w:r w:rsidRPr="00675451">
              <w:rPr>
                <w:bCs/>
                <w:szCs w:val="16"/>
              </w:rPr>
              <w:t xml:space="preserve">ID interno de </w:t>
            </w:r>
            <w:r>
              <w:rPr>
                <w:bCs/>
                <w:szCs w:val="16"/>
              </w:rPr>
              <w:t>m</w:t>
            </w:r>
            <w:r w:rsidRPr="00675451">
              <w:rPr>
                <w:bCs/>
                <w:szCs w:val="16"/>
              </w:rPr>
              <w:t>uestra</w:t>
            </w:r>
          </w:p>
        </w:tc>
        <w:tc>
          <w:tcPr>
            <w:tcW w:w="1642" w:type="pct"/>
          </w:tcPr>
          <w:p w14:paraId="74D41A62" w14:textId="77777777" w:rsidR="002C30EA" w:rsidRPr="007230CC" w:rsidRDefault="002C30EA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08052900" w14:textId="77777777" w:rsidR="002C30EA" w:rsidRPr="003A39A6" w:rsidRDefault="002C30EA" w:rsidP="00151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3A39A6">
              <w:rPr>
                <w:b/>
                <w:bCs/>
                <w:szCs w:val="16"/>
              </w:rPr>
              <w:t>Fecha final de análisis</w:t>
            </w:r>
          </w:p>
        </w:tc>
        <w:tc>
          <w:tcPr>
            <w:tcW w:w="929" w:type="pct"/>
          </w:tcPr>
          <w:p w14:paraId="4902A12B" w14:textId="4252A552" w:rsidR="002C30EA" w:rsidRPr="003A39A6" w:rsidRDefault="002C30EA" w:rsidP="000F4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16"/>
              </w:rPr>
            </w:pPr>
          </w:p>
        </w:tc>
      </w:tr>
      <w:bookmarkEnd w:id="0"/>
    </w:tbl>
    <w:p w14:paraId="2109EF74" w14:textId="77777777" w:rsidR="002C30EA" w:rsidRDefault="002C30EA" w:rsidP="002C30EA"/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981"/>
        <w:gridCol w:w="3414"/>
        <w:gridCol w:w="2115"/>
        <w:gridCol w:w="3280"/>
      </w:tblGrid>
      <w:tr w:rsidR="002C30EA" w:rsidRPr="007230CC" w14:paraId="0BCAEB6C" w14:textId="77777777" w:rsidTr="002C3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pct"/>
          </w:tcPr>
          <w:p w14:paraId="425EE2D7" w14:textId="77777777" w:rsidR="002C30EA" w:rsidRPr="007230CC" w:rsidRDefault="002C30EA" w:rsidP="000F482E">
            <w:pPr>
              <w:jc w:val="left"/>
              <w:rPr>
                <w:szCs w:val="16"/>
              </w:rPr>
            </w:pPr>
            <w:r>
              <w:rPr>
                <w:szCs w:val="16"/>
              </w:rPr>
              <w:t>Temperatura</w:t>
            </w:r>
          </w:p>
        </w:tc>
        <w:tc>
          <w:tcPr>
            <w:tcW w:w="1582" w:type="pct"/>
          </w:tcPr>
          <w:p w14:paraId="4D31219B" w14:textId="77777777" w:rsidR="002C30EA" w:rsidRPr="007230CC" w:rsidRDefault="002C30EA" w:rsidP="000F482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980" w:type="pct"/>
            <w:shd w:val="clear" w:color="auto" w:fill="D9D9D9" w:themeFill="background1" w:themeFillShade="D9"/>
          </w:tcPr>
          <w:p w14:paraId="70E3066E" w14:textId="77777777" w:rsidR="002C30EA" w:rsidRPr="003A39A6" w:rsidRDefault="002C30EA" w:rsidP="000F482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3A39A6">
              <w:rPr>
                <w:szCs w:val="16"/>
              </w:rPr>
              <w:t>Humedad relativa</w:t>
            </w:r>
          </w:p>
        </w:tc>
        <w:tc>
          <w:tcPr>
            <w:tcW w:w="1521" w:type="pct"/>
          </w:tcPr>
          <w:p w14:paraId="507AA2F8" w14:textId="77777777" w:rsidR="002C30EA" w:rsidRPr="007230CC" w:rsidRDefault="002C30EA" w:rsidP="000F482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2C30EA" w:rsidRPr="007230CC" w14:paraId="35F272BA" w14:textId="77777777" w:rsidTr="002C30EA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pct"/>
          </w:tcPr>
          <w:p w14:paraId="02B65439" w14:textId="7FBDDAFD" w:rsidR="002C30EA" w:rsidRPr="007230CC" w:rsidRDefault="002C30EA" w:rsidP="000F482E">
            <w:pPr>
              <w:rPr>
                <w:szCs w:val="16"/>
              </w:rPr>
            </w:pPr>
            <w:r>
              <w:rPr>
                <w:szCs w:val="16"/>
              </w:rPr>
              <w:t>Código de DSC</w:t>
            </w:r>
          </w:p>
        </w:tc>
        <w:tc>
          <w:tcPr>
            <w:tcW w:w="1582" w:type="pct"/>
          </w:tcPr>
          <w:p w14:paraId="27C9B4D9" w14:textId="77777777" w:rsidR="002C30EA" w:rsidRPr="007230CC" w:rsidRDefault="002C30EA" w:rsidP="000F4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80" w:type="pct"/>
            <w:shd w:val="clear" w:color="auto" w:fill="D9D9D9" w:themeFill="background1" w:themeFillShade="D9"/>
          </w:tcPr>
          <w:p w14:paraId="002BADC6" w14:textId="5321F3AC" w:rsidR="002C30EA" w:rsidRPr="007230CC" w:rsidRDefault="002C30EA" w:rsidP="000F4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>Código de balanza</w:t>
            </w:r>
          </w:p>
        </w:tc>
        <w:tc>
          <w:tcPr>
            <w:tcW w:w="1521" w:type="pct"/>
          </w:tcPr>
          <w:p w14:paraId="26B62D3E" w14:textId="77777777" w:rsidR="002C30EA" w:rsidRPr="007230CC" w:rsidRDefault="002C30EA" w:rsidP="000F4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</w:tr>
    </w:tbl>
    <w:p w14:paraId="01D60398" w14:textId="6541C022" w:rsidR="001E5C8E" w:rsidRPr="001E5C8E" w:rsidRDefault="00097B67" w:rsidP="00097B67">
      <w:pPr>
        <w:pStyle w:val="Ttulo1"/>
      </w:pPr>
      <w:r>
        <w:t>Resultado</w:t>
      </w:r>
      <w:r w:rsidR="007D4BB4">
        <w:t xml:space="preserve"> del pesado de la muestra</w:t>
      </w:r>
    </w:p>
    <w:tbl>
      <w:tblPr>
        <w:tblStyle w:val="Estilo2"/>
        <w:tblW w:w="5000" w:type="pct"/>
        <w:jc w:val="center"/>
        <w:tblLook w:val="04A0" w:firstRow="1" w:lastRow="0" w:firstColumn="1" w:lastColumn="0" w:noHBand="0" w:noVBand="1"/>
      </w:tblPr>
      <w:tblGrid>
        <w:gridCol w:w="1931"/>
        <w:gridCol w:w="2877"/>
        <w:gridCol w:w="2877"/>
        <w:gridCol w:w="3105"/>
      </w:tblGrid>
      <w:tr w:rsidR="001E5C8E" w:rsidRPr="002C30EA" w14:paraId="07840C19" w14:textId="77777777" w:rsidTr="00097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895" w:type="pct"/>
          </w:tcPr>
          <w:p w14:paraId="2AF66A1E" w14:textId="77777777" w:rsidR="001E5C8E" w:rsidRPr="002C30EA" w:rsidRDefault="001E5C8E" w:rsidP="001E5C8E">
            <w:pPr>
              <w:rPr>
                <w:b w:val="0"/>
                <w:bCs/>
                <w:szCs w:val="16"/>
              </w:rPr>
            </w:pPr>
            <w:r w:rsidRPr="002C30EA">
              <w:rPr>
                <w:bCs/>
                <w:szCs w:val="16"/>
              </w:rPr>
              <w:t>Repetición</w:t>
            </w:r>
          </w:p>
        </w:tc>
        <w:tc>
          <w:tcPr>
            <w:tcW w:w="1333" w:type="pct"/>
            <w:tcBorders>
              <w:bottom w:val="single" w:sz="4" w:space="0" w:color="F2F2F2" w:themeColor="background1" w:themeShade="F2"/>
            </w:tcBorders>
          </w:tcPr>
          <w:p w14:paraId="4A51CFF3" w14:textId="77777777" w:rsidR="001E5C8E" w:rsidRPr="002C30EA" w:rsidRDefault="001E5C8E" w:rsidP="001E5C8E">
            <w:pPr>
              <w:rPr>
                <w:b w:val="0"/>
                <w:bCs/>
                <w:szCs w:val="16"/>
              </w:rPr>
            </w:pPr>
            <w:r w:rsidRPr="002C30EA">
              <w:rPr>
                <w:bCs/>
                <w:szCs w:val="16"/>
              </w:rPr>
              <w:t>Espesor (mm)</w:t>
            </w:r>
          </w:p>
        </w:tc>
        <w:tc>
          <w:tcPr>
            <w:tcW w:w="1333" w:type="pct"/>
            <w:tcBorders>
              <w:bottom w:val="single" w:sz="4" w:space="0" w:color="F2F2F2" w:themeColor="background1" w:themeShade="F2"/>
            </w:tcBorders>
          </w:tcPr>
          <w:p w14:paraId="3FA368F5" w14:textId="77777777" w:rsidR="001E5C8E" w:rsidRPr="002C30EA" w:rsidRDefault="001E5C8E" w:rsidP="001E5C8E">
            <w:pPr>
              <w:rPr>
                <w:b w:val="0"/>
                <w:bCs/>
                <w:szCs w:val="16"/>
              </w:rPr>
            </w:pPr>
            <w:r w:rsidRPr="002C30EA">
              <w:rPr>
                <w:bCs/>
                <w:szCs w:val="16"/>
              </w:rPr>
              <w:t>Peso (mg)</w:t>
            </w:r>
          </w:p>
        </w:tc>
        <w:tc>
          <w:tcPr>
            <w:tcW w:w="1439" w:type="pct"/>
            <w:tcBorders>
              <w:bottom w:val="single" w:sz="4" w:space="0" w:color="F2F2F2" w:themeColor="background1" w:themeShade="F2"/>
            </w:tcBorders>
          </w:tcPr>
          <w:p w14:paraId="7AFE4402" w14:textId="4F34BEAC" w:rsidR="001E5C8E" w:rsidRPr="002C30EA" w:rsidRDefault="001E5C8E" w:rsidP="001E5C8E">
            <w:pPr>
              <w:rPr>
                <w:b w:val="0"/>
                <w:bCs/>
                <w:szCs w:val="16"/>
              </w:rPr>
            </w:pPr>
            <w:r w:rsidRPr="002C30EA">
              <w:rPr>
                <w:bCs/>
                <w:szCs w:val="16"/>
              </w:rPr>
              <w:t xml:space="preserve">Posición en el portador </w:t>
            </w:r>
            <w:r w:rsidRPr="002C30EA">
              <w:rPr>
                <w:bCs/>
                <w:szCs w:val="16"/>
              </w:rPr>
              <w:br/>
              <w:t>de muestras de DSC</w:t>
            </w:r>
          </w:p>
        </w:tc>
      </w:tr>
      <w:tr w:rsidR="001E5C8E" w:rsidRPr="002C30EA" w14:paraId="53155E55" w14:textId="77777777" w:rsidTr="00097B67">
        <w:trPr>
          <w:trHeight w:val="407"/>
          <w:jc w:val="center"/>
        </w:trPr>
        <w:tc>
          <w:tcPr>
            <w:tcW w:w="895" w:type="pct"/>
            <w:tcBorders>
              <w:right w:val="single" w:sz="4" w:space="0" w:color="F2F2F2" w:themeColor="background1" w:themeShade="F2"/>
            </w:tcBorders>
            <w:shd w:val="clear" w:color="auto" w:fill="FBFBFB"/>
          </w:tcPr>
          <w:p w14:paraId="6FD0C8DC" w14:textId="77777777" w:rsidR="001E5C8E" w:rsidRPr="002C30EA" w:rsidRDefault="001E5C8E" w:rsidP="000F482E">
            <w:pPr>
              <w:jc w:val="center"/>
              <w:rPr>
                <w:szCs w:val="16"/>
              </w:rPr>
            </w:pPr>
            <w:r w:rsidRPr="002C30EA">
              <w:rPr>
                <w:szCs w:val="16"/>
              </w:rPr>
              <w:t>1</w:t>
            </w:r>
          </w:p>
        </w:tc>
        <w:tc>
          <w:tcPr>
            <w:tcW w:w="133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7B69F73" w14:textId="77777777" w:rsidR="001E5C8E" w:rsidRPr="002C30EA" w:rsidRDefault="001E5C8E" w:rsidP="000F482E">
            <w:pPr>
              <w:jc w:val="center"/>
              <w:rPr>
                <w:szCs w:val="16"/>
              </w:rPr>
            </w:pPr>
          </w:p>
        </w:tc>
        <w:tc>
          <w:tcPr>
            <w:tcW w:w="1333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40FDE9C" w14:textId="77777777" w:rsidR="001E5C8E" w:rsidRPr="002C30EA" w:rsidRDefault="001E5C8E" w:rsidP="000F482E">
            <w:pPr>
              <w:jc w:val="center"/>
              <w:rPr>
                <w:szCs w:val="16"/>
              </w:rPr>
            </w:pPr>
          </w:p>
        </w:tc>
        <w:tc>
          <w:tcPr>
            <w:tcW w:w="143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FDBECBA" w14:textId="77777777" w:rsidR="001E5C8E" w:rsidRPr="002C30EA" w:rsidRDefault="001E5C8E" w:rsidP="000F482E">
            <w:pPr>
              <w:jc w:val="center"/>
              <w:rPr>
                <w:szCs w:val="16"/>
              </w:rPr>
            </w:pPr>
          </w:p>
        </w:tc>
      </w:tr>
    </w:tbl>
    <w:p w14:paraId="01F59ABD" w14:textId="2676C04B" w:rsidR="001E5C8E" w:rsidRDefault="001E5C8E">
      <w:pPr>
        <w:rPr>
          <w:sz w:val="2"/>
          <w:szCs w:val="2"/>
        </w:rPr>
      </w:pPr>
    </w:p>
    <w:p w14:paraId="34BBCA0C" w14:textId="0B905F59" w:rsidR="00097B67" w:rsidRDefault="00097B67" w:rsidP="00097B67">
      <w:pPr>
        <w:pStyle w:val="Ttulo1"/>
      </w:pPr>
      <w:r>
        <w:t>Condiciones de ensayo</w:t>
      </w:r>
    </w:p>
    <w:tbl>
      <w:tblPr>
        <w:tblStyle w:val="Estilo2"/>
        <w:tblW w:w="5000" w:type="pct"/>
        <w:tblLook w:val="04A0" w:firstRow="1" w:lastRow="0" w:firstColumn="1" w:lastColumn="0" w:noHBand="0" w:noVBand="1"/>
      </w:tblPr>
      <w:tblGrid>
        <w:gridCol w:w="1932"/>
        <w:gridCol w:w="766"/>
        <w:gridCol w:w="1448"/>
        <w:gridCol w:w="1249"/>
        <w:gridCol w:w="965"/>
        <w:gridCol w:w="1733"/>
        <w:gridCol w:w="481"/>
        <w:gridCol w:w="2216"/>
      </w:tblGrid>
      <w:tr w:rsidR="00864648" w:rsidRPr="002C30EA" w14:paraId="023C70F9" w14:textId="77777777" w:rsidTr="00097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911"/>
        </w:trPr>
        <w:tc>
          <w:tcPr>
            <w:tcW w:w="895" w:type="pct"/>
          </w:tcPr>
          <w:p w14:paraId="62AE4DAF" w14:textId="77777777" w:rsidR="00864648" w:rsidRPr="002C30EA" w:rsidRDefault="00864648" w:rsidP="00864648">
            <w:pPr>
              <w:rPr>
                <w:bCs/>
                <w:szCs w:val="16"/>
              </w:rPr>
            </w:pPr>
            <w:r w:rsidRPr="002C30EA">
              <w:rPr>
                <w:bCs/>
                <w:szCs w:val="16"/>
              </w:rPr>
              <w:t>Etapa</w:t>
            </w:r>
          </w:p>
        </w:tc>
        <w:tc>
          <w:tcPr>
            <w:tcW w:w="1026" w:type="pct"/>
            <w:gridSpan w:val="2"/>
            <w:tcBorders>
              <w:bottom w:val="single" w:sz="4" w:space="0" w:color="F2F2F2" w:themeColor="background1" w:themeShade="F2"/>
            </w:tcBorders>
          </w:tcPr>
          <w:p w14:paraId="53E712DB" w14:textId="77777777" w:rsidR="00864648" w:rsidRPr="002C30EA" w:rsidRDefault="00864648" w:rsidP="00864648">
            <w:pPr>
              <w:rPr>
                <w:bCs/>
                <w:szCs w:val="16"/>
              </w:rPr>
            </w:pPr>
            <w:r w:rsidRPr="002C30EA">
              <w:rPr>
                <w:bCs/>
                <w:szCs w:val="16"/>
              </w:rPr>
              <w:t>Temperatura (°C)</w:t>
            </w:r>
          </w:p>
        </w:tc>
        <w:tc>
          <w:tcPr>
            <w:tcW w:w="1026" w:type="pct"/>
            <w:gridSpan w:val="2"/>
            <w:tcBorders>
              <w:bottom w:val="single" w:sz="4" w:space="0" w:color="F2F2F2" w:themeColor="background1" w:themeShade="F2"/>
            </w:tcBorders>
          </w:tcPr>
          <w:p w14:paraId="62CB450E" w14:textId="77777777" w:rsidR="00864648" w:rsidRPr="002C30EA" w:rsidRDefault="00864648" w:rsidP="00864648">
            <w:pPr>
              <w:rPr>
                <w:bCs/>
                <w:szCs w:val="16"/>
              </w:rPr>
            </w:pPr>
            <w:r w:rsidRPr="002C30EA">
              <w:rPr>
                <w:bCs/>
                <w:szCs w:val="16"/>
              </w:rPr>
              <w:t>Flujo de oxígeno (ml/min)</w:t>
            </w:r>
          </w:p>
        </w:tc>
        <w:tc>
          <w:tcPr>
            <w:tcW w:w="1026" w:type="pct"/>
            <w:gridSpan w:val="2"/>
            <w:tcBorders>
              <w:bottom w:val="single" w:sz="4" w:space="0" w:color="F2F2F2" w:themeColor="background1" w:themeShade="F2"/>
            </w:tcBorders>
          </w:tcPr>
          <w:p w14:paraId="2B2520B3" w14:textId="77777777" w:rsidR="00864648" w:rsidRPr="002C30EA" w:rsidRDefault="00864648" w:rsidP="00864648">
            <w:pPr>
              <w:rPr>
                <w:bCs/>
                <w:szCs w:val="16"/>
              </w:rPr>
            </w:pPr>
            <w:r w:rsidRPr="002C30EA">
              <w:rPr>
                <w:bCs/>
                <w:szCs w:val="16"/>
              </w:rPr>
              <w:t>Flujo de nitrógeno para atmosfera (ml/min)</w:t>
            </w:r>
          </w:p>
        </w:tc>
        <w:tc>
          <w:tcPr>
            <w:tcW w:w="1027" w:type="pct"/>
            <w:tcBorders>
              <w:bottom w:val="single" w:sz="4" w:space="0" w:color="F2F2F2" w:themeColor="background1" w:themeShade="F2"/>
            </w:tcBorders>
          </w:tcPr>
          <w:p w14:paraId="4A643B1C" w14:textId="77777777" w:rsidR="00864648" w:rsidRPr="002C30EA" w:rsidRDefault="00864648" w:rsidP="00864648">
            <w:pPr>
              <w:rPr>
                <w:bCs/>
                <w:szCs w:val="16"/>
              </w:rPr>
            </w:pPr>
            <w:r w:rsidRPr="002C30EA">
              <w:rPr>
                <w:bCs/>
                <w:szCs w:val="16"/>
              </w:rPr>
              <w:t>Flujo de nitrógeno para protección (ml/min)</w:t>
            </w:r>
          </w:p>
        </w:tc>
      </w:tr>
      <w:tr w:rsidR="00864648" w:rsidRPr="002C30EA" w14:paraId="5BE4152A" w14:textId="77777777" w:rsidTr="00CC74AE">
        <w:trPr>
          <w:trHeight w:hRule="exact" w:val="283"/>
        </w:trPr>
        <w:tc>
          <w:tcPr>
            <w:tcW w:w="895" w:type="pct"/>
            <w:tcBorders>
              <w:right w:val="single" w:sz="4" w:space="0" w:color="F2F2F2" w:themeColor="background1" w:themeShade="F2"/>
            </w:tcBorders>
          </w:tcPr>
          <w:p w14:paraId="63C6C517" w14:textId="77777777" w:rsidR="00864648" w:rsidRPr="002C30EA" w:rsidRDefault="00864648" w:rsidP="000F482E">
            <w:pPr>
              <w:jc w:val="center"/>
              <w:rPr>
                <w:szCs w:val="16"/>
              </w:rPr>
            </w:pPr>
            <w:r w:rsidRPr="002C30EA">
              <w:rPr>
                <w:szCs w:val="16"/>
              </w:rPr>
              <w:t>Inicio</w:t>
            </w: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B83EBE2" w14:textId="20FC184E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EFD167D" w14:textId="51D98625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E54ADFF" w14:textId="0A03E0F3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  <w:tc>
          <w:tcPr>
            <w:tcW w:w="102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1A401C1" w14:textId="4E7C1A25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</w:tr>
      <w:tr w:rsidR="00864648" w:rsidRPr="002C30EA" w14:paraId="235A95A8" w14:textId="77777777" w:rsidTr="00CC74AE">
        <w:trPr>
          <w:trHeight w:hRule="exact" w:val="283"/>
        </w:trPr>
        <w:tc>
          <w:tcPr>
            <w:tcW w:w="895" w:type="pct"/>
            <w:tcBorders>
              <w:right w:val="single" w:sz="4" w:space="0" w:color="F2F2F2" w:themeColor="background1" w:themeShade="F2"/>
            </w:tcBorders>
          </w:tcPr>
          <w:p w14:paraId="580CD41B" w14:textId="77777777" w:rsidR="00864648" w:rsidRPr="002C30EA" w:rsidRDefault="00864648" w:rsidP="000F482E">
            <w:pPr>
              <w:jc w:val="center"/>
              <w:rPr>
                <w:szCs w:val="16"/>
              </w:rPr>
            </w:pPr>
            <w:r w:rsidRPr="002C30EA">
              <w:rPr>
                <w:szCs w:val="16"/>
              </w:rPr>
              <w:t>Dinámica</w:t>
            </w: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F320691" w14:textId="77777777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D32E50F" w14:textId="0B7AD999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48A3801" w14:textId="7D218F13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  <w:tc>
          <w:tcPr>
            <w:tcW w:w="102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5936A1D" w14:textId="023D1A2B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</w:tr>
      <w:tr w:rsidR="00864648" w:rsidRPr="002C30EA" w14:paraId="68E0E64A" w14:textId="77777777" w:rsidTr="00CC74AE">
        <w:trPr>
          <w:trHeight w:hRule="exact" w:val="283"/>
        </w:trPr>
        <w:tc>
          <w:tcPr>
            <w:tcW w:w="895" w:type="pct"/>
            <w:tcBorders>
              <w:right w:val="single" w:sz="4" w:space="0" w:color="F2F2F2" w:themeColor="background1" w:themeShade="F2"/>
            </w:tcBorders>
          </w:tcPr>
          <w:p w14:paraId="652C0D92" w14:textId="77777777" w:rsidR="00864648" w:rsidRPr="002C30EA" w:rsidRDefault="00864648" w:rsidP="000F482E">
            <w:pPr>
              <w:jc w:val="center"/>
              <w:rPr>
                <w:szCs w:val="16"/>
              </w:rPr>
            </w:pPr>
            <w:r w:rsidRPr="002C30EA">
              <w:rPr>
                <w:szCs w:val="16"/>
              </w:rPr>
              <w:t>Isoterma</w:t>
            </w: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6117513" w14:textId="77777777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6C54E57" w14:textId="0D62B111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A5B43CA" w14:textId="5E08A9B0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  <w:tc>
          <w:tcPr>
            <w:tcW w:w="102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A444A3D" w14:textId="02FA7935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</w:tr>
      <w:tr w:rsidR="00864648" w:rsidRPr="002C30EA" w14:paraId="660A6D84" w14:textId="77777777" w:rsidTr="00CC74AE">
        <w:trPr>
          <w:trHeight w:hRule="exact" w:val="283"/>
        </w:trPr>
        <w:tc>
          <w:tcPr>
            <w:tcW w:w="895" w:type="pct"/>
            <w:tcBorders>
              <w:right w:val="single" w:sz="4" w:space="0" w:color="F2F2F2" w:themeColor="background1" w:themeShade="F2"/>
            </w:tcBorders>
          </w:tcPr>
          <w:p w14:paraId="16EFA6D0" w14:textId="77777777" w:rsidR="00864648" w:rsidRPr="002C30EA" w:rsidRDefault="00864648" w:rsidP="000F482E">
            <w:pPr>
              <w:jc w:val="center"/>
              <w:rPr>
                <w:szCs w:val="16"/>
              </w:rPr>
            </w:pPr>
            <w:r w:rsidRPr="002C30EA">
              <w:rPr>
                <w:szCs w:val="16"/>
              </w:rPr>
              <w:t>Dinámica</w:t>
            </w: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2DF2BB2" w14:textId="77777777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69BECA2" w14:textId="3A583B65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6D1D9B2" w14:textId="1F8487BE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  <w:tc>
          <w:tcPr>
            <w:tcW w:w="102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B996027" w14:textId="1E2F816A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</w:tr>
      <w:tr w:rsidR="00864648" w:rsidRPr="002C30EA" w14:paraId="7653C91C" w14:textId="77777777" w:rsidTr="00CC74AE">
        <w:trPr>
          <w:trHeight w:hRule="exact" w:val="283"/>
        </w:trPr>
        <w:tc>
          <w:tcPr>
            <w:tcW w:w="895" w:type="pct"/>
            <w:tcBorders>
              <w:right w:val="single" w:sz="4" w:space="0" w:color="F2F2F2" w:themeColor="background1" w:themeShade="F2"/>
            </w:tcBorders>
          </w:tcPr>
          <w:p w14:paraId="39184761" w14:textId="77777777" w:rsidR="00864648" w:rsidRPr="002C30EA" w:rsidRDefault="00864648" w:rsidP="000F482E">
            <w:pPr>
              <w:jc w:val="center"/>
              <w:rPr>
                <w:szCs w:val="16"/>
              </w:rPr>
            </w:pPr>
            <w:r w:rsidRPr="002C30EA">
              <w:rPr>
                <w:szCs w:val="16"/>
              </w:rPr>
              <w:t>Dinámica</w:t>
            </w: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37739B0" w14:textId="77777777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FED12E4" w14:textId="4F429BA5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4FA9BB5" w14:textId="14DF22B1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  <w:tc>
          <w:tcPr>
            <w:tcW w:w="102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D34314B" w14:textId="65EB7472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</w:tr>
      <w:tr w:rsidR="00864648" w:rsidRPr="002C30EA" w14:paraId="62D7A587" w14:textId="77777777" w:rsidTr="00CC74AE">
        <w:trPr>
          <w:trHeight w:hRule="exact" w:val="283"/>
        </w:trPr>
        <w:tc>
          <w:tcPr>
            <w:tcW w:w="895" w:type="pct"/>
            <w:tcBorders>
              <w:right w:val="single" w:sz="4" w:space="0" w:color="F2F2F2" w:themeColor="background1" w:themeShade="F2"/>
            </w:tcBorders>
          </w:tcPr>
          <w:p w14:paraId="0757203A" w14:textId="77777777" w:rsidR="00864648" w:rsidRPr="002C30EA" w:rsidRDefault="00864648" w:rsidP="000F482E">
            <w:pPr>
              <w:jc w:val="center"/>
              <w:rPr>
                <w:szCs w:val="16"/>
              </w:rPr>
            </w:pPr>
            <w:r w:rsidRPr="002C30EA">
              <w:rPr>
                <w:szCs w:val="16"/>
              </w:rPr>
              <w:t>Isoterma</w:t>
            </w: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47BF7A9" w14:textId="77777777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2D8D6C7" w14:textId="613F7BC7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3B4559B" w14:textId="178EEDA4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  <w:tc>
          <w:tcPr>
            <w:tcW w:w="102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844CF75" w14:textId="4959DD63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</w:tr>
      <w:tr w:rsidR="00864648" w:rsidRPr="002C30EA" w14:paraId="0C723F35" w14:textId="77777777" w:rsidTr="00CC74AE">
        <w:trPr>
          <w:trHeight w:hRule="exact" w:val="283"/>
        </w:trPr>
        <w:tc>
          <w:tcPr>
            <w:tcW w:w="895" w:type="pct"/>
            <w:tcBorders>
              <w:right w:val="single" w:sz="4" w:space="0" w:color="F2F2F2" w:themeColor="background1" w:themeShade="F2"/>
            </w:tcBorders>
          </w:tcPr>
          <w:p w14:paraId="05F606B6" w14:textId="77777777" w:rsidR="00864648" w:rsidRPr="002C30EA" w:rsidRDefault="00864648" w:rsidP="000F482E">
            <w:pPr>
              <w:jc w:val="center"/>
              <w:rPr>
                <w:szCs w:val="16"/>
              </w:rPr>
            </w:pPr>
            <w:r w:rsidRPr="002C30EA">
              <w:rPr>
                <w:szCs w:val="16"/>
              </w:rPr>
              <w:t>Dinámica</w:t>
            </w: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A6C1F5A" w14:textId="71EEA2A7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0FB921E" w14:textId="574AF6E5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E215B3F" w14:textId="4CB85969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  <w:tc>
          <w:tcPr>
            <w:tcW w:w="102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0B64B44" w14:textId="5B7C5AE8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</w:tr>
      <w:tr w:rsidR="00864648" w:rsidRPr="002C30EA" w14:paraId="5EC49181" w14:textId="77777777" w:rsidTr="00CC74AE">
        <w:trPr>
          <w:trHeight w:hRule="exact" w:val="496"/>
        </w:trPr>
        <w:tc>
          <w:tcPr>
            <w:tcW w:w="895" w:type="pct"/>
            <w:tcBorders>
              <w:right w:val="single" w:sz="4" w:space="0" w:color="F2F2F2" w:themeColor="background1" w:themeShade="F2"/>
            </w:tcBorders>
          </w:tcPr>
          <w:p w14:paraId="15EF7D05" w14:textId="5F6E872B" w:rsidR="00864648" w:rsidRPr="002C30EA" w:rsidRDefault="00864648" w:rsidP="000F482E">
            <w:pPr>
              <w:jc w:val="center"/>
              <w:rPr>
                <w:szCs w:val="16"/>
              </w:rPr>
            </w:pPr>
            <w:r w:rsidRPr="002C30EA">
              <w:rPr>
                <w:szCs w:val="16"/>
              </w:rPr>
              <w:t xml:space="preserve">Temperatura </w:t>
            </w:r>
            <w:r w:rsidR="00CC74AE" w:rsidRPr="002C30EA">
              <w:rPr>
                <w:szCs w:val="16"/>
              </w:rPr>
              <w:br/>
            </w:r>
            <w:r w:rsidRPr="002C30EA">
              <w:rPr>
                <w:szCs w:val="16"/>
              </w:rPr>
              <w:t>de emergencia</w:t>
            </w: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F9BD51A" w14:textId="77777777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84B0756" w14:textId="246F4E2E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  <w:tc>
          <w:tcPr>
            <w:tcW w:w="1026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1652D42" w14:textId="1C5282C4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  <w:tc>
          <w:tcPr>
            <w:tcW w:w="102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1860D9A" w14:textId="6AE2DD59" w:rsidR="00864648" w:rsidRPr="002C30EA" w:rsidRDefault="00864648" w:rsidP="000F482E">
            <w:pPr>
              <w:jc w:val="center"/>
              <w:rPr>
                <w:szCs w:val="16"/>
              </w:rPr>
            </w:pPr>
          </w:p>
        </w:tc>
      </w:tr>
      <w:tr w:rsidR="00864648" w:rsidRPr="002C30EA" w14:paraId="1811BFA9" w14:textId="77777777" w:rsidTr="00CC74AE">
        <w:trPr>
          <w:trHeight w:hRule="exact" w:val="340"/>
        </w:trPr>
        <w:tc>
          <w:tcPr>
            <w:tcW w:w="1250" w:type="pct"/>
            <w:gridSpan w:val="2"/>
            <w:shd w:val="clear" w:color="auto" w:fill="DEEAF6" w:themeFill="accent5" w:themeFillTint="33"/>
          </w:tcPr>
          <w:p w14:paraId="360EE36C" w14:textId="77777777" w:rsidR="00864648" w:rsidRPr="002C30EA" w:rsidRDefault="00864648" w:rsidP="00864648">
            <w:pPr>
              <w:jc w:val="center"/>
              <w:rPr>
                <w:b/>
                <w:bCs/>
                <w:szCs w:val="16"/>
              </w:rPr>
            </w:pPr>
            <w:r w:rsidRPr="002C30EA">
              <w:rPr>
                <w:b/>
                <w:bCs/>
                <w:szCs w:val="16"/>
              </w:rPr>
              <w:t>Tasa de calentamiento</w:t>
            </w:r>
          </w:p>
        </w:tc>
        <w:tc>
          <w:tcPr>
            <w:tcW w:w="1250" w:type="pct"/>
            <w:gridSpan w:val="2"/>
          </w:tcPr>
          <w:p w14:paraId="74376CBD" w14:textId="77777777" w:rsidR="00864648" w:rsidRPr="002C30EA" w:rsidRDefault="00864648" w:rsidP="00864648">
            <w:pPr>
              <w:jc w:val="center"/>
              <w:rPr>
                <w:szCs w:val="16"/>
              </w:rPr>
            </w:pPr>
          </w:p>
        </w:tc>
        <w:tc>
          <w:tcPr>
            <w:tcW w:w="1250" w:type="pct"/>
            <w:gridSpan w:val="2"/>
            <w:shd w:val="clear" w:color="auto" w:fill="DEEAF6" w:themeFill="accent5" w:themeFillTint="33"/>
          </w:tcPr>
          <w:p w14:paraId="0D538BF2" w14:textId="77777777" w:rsidR="00864648" w:rsidRPr="002C30EA" w:rsidRDefault="00864648" w:rsidP="00864648">
            <w:pPr>
              <w:jc w:val="center"/>
              <w:rPr>
                <w:b/>
                <w:bCs/>
                <w:szCs w:val="16"/>
              </w:rPr>
            </w:pPr>
            <w:r w:rsidRPr="002C30EA">
              <w:rPr>
                <w:b/>
                <w:bCs/>
                <w:szCs w:val="16"/>
              </w:rPr>
              <w:t>Tasa de enfriamiento</w:t>
            </w:r>
          </w:p>
        </w:tc>
        <w:tc>
          <w:tcPr>
            <w:tcW w:w="1250" w:type="pct"/>
            <w:gridSpan w:val="2"/>
          </w:tcPr>
          <w:p w14:paraId="592C6B00" w14:textId="77777777" w:rsidR="00864648" w:rsidRPr="002C30EA" w:rsidRDefault="00864648" w:rsidP="00864648">
            <w:pPr>
              <w:jc w:val="center"/>
              <w:rPr>
                <w:szCs w:val="16"/>
              </w:rPr>
            </w:pPr>
          </w:p>
        </w:tc>
      </w:tr>
    </w:tbl>
    <w:p w14:paraId="3AA4B2D0" w14:textId="326F939D" w:rsidR="00097B67" w:rsidRDefault="00097B67" w:rsidP="00097B67">
      <w:pPr>
        <w:pStyle w:val="Ttulo1"/>
      </w:pPr>
      <w:r>
        <w:t>Resultado</w:t>
      </w:r>
      <w:r w:rsidR="007D4BB4">
        <w:t xml:space="preserve"> de la transición térmica</w:t>
      </w:r>
    </w:p>
    <w:tbl>
      <w:tblPr>
        <w:tblStyle w:val="Estilo2"/>
        <w:tblW w:w="5000" w:type="pct"/>
        <w:tblLook w:val="04A0" w:firstRow="1" w:lastRow="0" w:firstColumn="1" w:lastColumn="0" w:noHBand="0" w:noVBand="1"/>
      </w:tblPr>
      <w:tblGrid>
        <w:gridCol w:w="1128"/>
        <w:gridCol w:w="2415"/>
        <w:gridCol w:w="2415"/>
        <w:gridCol w:w="2415"/>
        <w:gridCol w:w="2417"/>
      </w:tblGrid>
      <w:tr w:rsidR="001E5C8E" w:rsidRPr="001E5C8E" w14:paraId="4D247359" w14:textId="77777777" w:rsidTr="002C3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tcW w:w="523" w:type="pct"/>
          </w:tcPr>
          <w:p w14:paraId="2B3DA3BD" w14:textId="77777777" w:rsidR="001E5C8E" w:rsidRPr="00097B67" w:rsidRDefault="001E5C8E" w:rsidP="001E5C8E">
            <w:pPr>
              <w:rPr>
                <w:b w:val="0"/>
                <w:bCs/>
              </w:rPr>
            </w:pPr>
            <w:r w:rsidRPr="00097B67">
              <w:rPr>
                <w:bCs/>
              </w:rPr>
              <w:t>Repetición</w:t>
            </w:r>
          </w:p>
        </w:tc>
        <w:tc>
          <w:tcPr>
            <w:tcW w:w="1119" w:type="pct"/>
            <w:tcBorders>
              <w:bottom w:val="single" w:sz="4" w:space="0" w:color="F2F2F2" w:themeColor="background1" w:themeShade="F2"/>
            </w:tcBorders>
          </w:tcPr>
          <w:p w14:paraId="76BF5556" w14:textId="77777777" w:rsidR="001E5C8E" w:rsidRPr="00097B67" w:rsidRDefault="001E5C8E" w:rsidP="001E5C8E">
            <w:pPr>
              <w:rPr>
                <w:b w:val="0"/>
                <w:bCs/>
              </w:rPr>
            </w:pPr>
            <w:r w:rsidRPr="00097B67">
              <w:rPr>
                <w:bCs/>
              </w:rPr>
              <w:t>Temperatura de fusión (°C)</w:t>
            </w:r>
          </w:p>
        </w:tc>
        <w:tc>
          <w:tcPr>
            <w:tcW w:w="1119" w:type="pct"/>
            <w:tcBorders>
              <w:bottom w:val="single" w:sz="4" w:space="0" w:color="F2F2F2" w:themeColor="background1" w:themeShade="F2"/>
            </w:tcBorders>
          </w:tcPr>
          <w:p w14:paraId="2539AF9E" w14:textId="77777777" w:rsidR="001E5C8E" w:rsidRPr="00097B67" w:rsidRDefault="001E5C8E" w:rsidP="001E5C8E">
            <w:pPr>
              <w:rPr>
                <w:b w:val="0"/>
                <w:bCs/>
              </w:rPr>
            </w:pPr>
            <w:r w:rsidRPr="00097B67">
              <w:rPr>
                <w:bCs/>
              </w:rPr>
              <w:t>Calor de fusión (J/mg)</w:t>
            </w:r>
          </w:p>
        </w:tc>
        <w:tc>
          <w:tcPr>
            <w:tcW w:w="1119" w:type="pct"/>
            <w:tcBorders>
              <w:bottom w:val="single" w:sz="4" w:space="0" w:color="F2F2F2" w:themeColor="background1" w:themeShade="F2"/>
            </w:tcBorders>
          </w:tcPr>
          <w:p w14:paraId="3112FF1D" w14:textId="77777777" w:rsidR="001E5C8E" w:rsidRPr="00097B67" w:rsidRDefault="001E5C8E" w:rsidP="001E5C8E">
            <w:pPr>
              <w:rPr>
                <w:b w:val="0"/>
                <w:bCs/>
              </w:rPr>
            </w:pPr>
            <w:r w:rsidRPr="00097B67">
              <w:rPr>
                <w:bCs/>
              </w:rPr>
              <w:t>Temperatura de cristalización (°C)</w:t>
            </w:r>
          </w:p>
        </w:tc>
        <w:tc>
          <w:tcPr>
            <w:tcW w:w="1120" w:type="pct"/>
            <w:tcBorders>
              <w:bottom w:val="single" w:sz="4" w:space="0" w:color="F2F2F2" w:themeColor="background1" w:themeShade="F2"/>
            </w:tcBorders>
          </w:tcPr>
          <w:p w14:paraId="40D1D6A6" w14:textId="77777777" w:rsidR="001E5C8E" w:rsidRPr="00097B67" w:rsidRDefault="001E5C8E" w:rsidP="001E5C8E">
            <w:pPr>
              <w:rPr>
                <w:b w:val="0"/>
                <w:bCs/>
              </w:rPr>
            </w:pPr>
            <w:r w:rsidRPr="00097B67">
              <w:rPr>
                <w:bCs/>
              </w:rPr>
              <w:t>Calor de cristalización (J/mg)</w:t>
            </w:r>
          </w:p>
        </w:tc>
      </w:tr>
      <w:tr w:rsidR="001E5C8E" w:rsidRPr="001E5C8E" w14:paraId="7809C9F8" w14:textId="77777777" w:rsidTr="002C30EA">
        <w:trPr>
          <w:trHeight w:val="409"/>
        </w:trPr>
        <w:tc>
          <w:tcPr>
            <w:tcW w:w="523" w:type="pct"/>
            <w:tcBorders>
              <w:right w:val="single" w:sz="4" w:space="0" w:color="F2F2F2" w:themeColor="background1" w:themeShade="F2"/>
            </w:tcBorders>
          </w:tcPr>
          <w:p w14:paraId="0A69FD65" w14:textId="77777777" w:rsidR="001E5C8E" w:rsidRPr="001E5C8E" w:rsidRDefault="001E5C8E" w:rsidP="001E5C8E">
            <w:pPr>
              <w:jc w:val="center"/>
            </w:pPr>
            <w:r w:rsidRPr="001E5C8E">
              <w:t>1</w:t>
            </w:r>
          </w:p>
        </w:tc>
        <w:tc>
          <w:tcPr>
            <w:tcW w:w="111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1F2AB9ED" w14:textId="77777777" w:rsidR="001E5C8E" w:rsidRPr="001E5C8E" w:rsidRDefault="001E5C8E" w:rsidP="00864648">
            <w:pPr>
              <w:jc w:val="center"/>
            </w:pPr>
          </w:p>
        </w:tc>
        <w:tc>
          <w:tcPr>
            <w:tcW w:w="111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452B6F59" w14:textId="77777777" w:rsidR="001E5C8E" w:rsidRPr="001E5C8E" w:rsidRDefault="001E5C8E" w:rsidP="00864648">
            <w:pPr>
              <w:jc w:val="center"/>
            </w:pPr>
          </w:p>
        </w:tc>
        <w:tc>
          <w:tcPr>
            <w:tcW w:w="111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2E5B704A" w14:textId="77777777" w:rsidR="001E5C8E" w:rsidRPr="001E5C8E" w:rsidRDefault="001E5C8E" w:rsidP="00864648">
            <w:pPr>
              <w:jc w:val="center"/>
            </w:pPr>
          </w:p>
        </w:tc>
        <w:tc>
          <w:tcPr>
            <w:tcW w:w="1120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04EFA140" w14:textId="77777777" w:rsidR="001E5C8E" w:rsidRPr="001E5C8E" w:rsidRDefault="001E5C8E" w:rsidP="00864648">
            <w:pPr>
              <w:jc w:val="center"/>
            </w:pPr>
          </w:p>
        </w:tc>
      </w:tr>
    </w:tbl>
    <w:p w14:paraId="1FDE7532" w14:textId="77777777" w:rsidR="001E5C8E" w:rsidRPr="001E5C8E" w:rsidRDefault="001E5C8E">
      <w:pPr>
        <w:rPr>
          <w:sz w:val="2"/>
          <w:szCs w:val="2"/>
        </w:rPr>
      </w:pPr>
    </w:p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556"/>
        <w:gridCol w:w="9234"/>
      </w:tblGrid>
      <w:tr w:rsidR="001E5C8E" w:rsidRPr="0005452C" w14:paraId="24CB53AF" w14:textId="77777777" w:rsidTr="005C2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tcBorders>
              <w:right w:val="single" w:sz="4" w:space="0" w:color="F2F2F2" w:themeColor="background1" w:themeShade="F2"/>
            </w:tcBorders>
          </w:tcPr>
          <w:p w14:paraId="3442C6DF" w14:textId="77777777" w:rsidR="001E5C8E" w:rsidRPr="0005452C" w:rsidRDefault="001E5C8E" w:rsidP="002E209A">
            <w:pPr>
              <w:pStyle w:val="Encabezado"/>
              <w:tabs>
                <w:tab w:val="right" w:pos="567"/>
              </w:tabs>
              <w:jc w:val="both"/>
              <w:rPr>
                <w:rFonts w:cs="Arial"/>
                <w:szCs w:val="20"/>
              </w:rPr>
            </w:pPr>
            <w:r w:rsidRPr="0005452C">
              <w:rPr>
                <w:rFonts w:cs="Arial"/>
                <w:szCs w:val="20"/>
              </w:rPr>
              <w:t>Observaciones:</w:t>
            </w:r>
          </w:p>
        </w:tc>
        <w:tc>
          <w:tcPr>
            <w:tcW w:w="427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5EB36F8D" w14:textId="77777777" w:rsidR="001E5C8E" w:rsidRPr="0005452C" w:rsidRDefault="001E5C8E" w:rsidP="00097B67">
            <w:pPr>
              <w:pStyle w:val="Encabezado"/>
              <w:tabs>
                <w:tab w:val="right" w:pos="567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</w:tbl>
    <w:p w14:paraId="275623C9" w14:textId="77777777" w:rsidR="001E5C8E" w:rsidRPr="001E5C8E" w:rsidRDefault="001E5C8E">
      <w:pPr>
        <w:rPr>
          <w:sz w:val="2"/>
          <w:szCs w:val="2"/>
        </w:rPr>
      </w:pPr>
    </w:p>
    <w:tbl>
      <w:tblPr>
        <w:tblStyle w:val="Estilo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1E5C8E" w:rsidRPr="0005452C" w14:paraId="31D69270" w14:textId="77777777" w:rsidTr="002E2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F2F2F2" w:themeFill="background1" w:themeFillShade="F2"/>
          </w:tcPr>
          <w:p w14:paraId="2EA7AD3D" w14:textId="77777777" w:rsidR="001E5C8E" w:rsidRPr="0005452C" w:rsidRDefault="001E5C8E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  <w:r>
              <w:rPr>
                <w:szCs w:val="20"/>
              </w:rPr>
              <w:t>Realizó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71ADC11E" w14:textId="77777777" w:rsidR="001E5C8E" w:rsidRPr="0005452C" w:rsidRDefault="001E5C8E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szCs w:val="20"/>
              </w:rPr>
              <w:t>Supervisó</w:t>
            </w:r>
          </w:p>
        </w:tc>
      </w:tr>
      <w:tr w:rsidR="001E5C8E" w:rsidRPr="0005452C" w14:paraId="222DBFA4" w14:textId="77777777" w:rsidTr="005C25AC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59244FBA" w14:textId="77777777" w:rsidR="001E5C8E" w:rsidRPr="0005452C" w:rsidRDefault="001E5C8E" w:rsidP="00063722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14126EB5" w14:textId="77777777" w:rsidR="001E5C8E" w:rsidRPr="0005452C" w:rsidRDefault="001E5C8E" w:rsidP="000F482E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1E5C8E" w:rsidRPr="0005452C" w14:paraId="3FC127CC" w14:textId="77777777" w:rsidTr="005C25AC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501DBEA9" w14:textId="77777777" w:rsidR="001E5C8E" w:rsidRPr="00C9524D" w:rsidRDefault="001E5C8E" w:rsidP="002E209A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  <w:r w:rsidRPr="00C9524D">
              <w:rPr>
                <w:rFonts w:cs="Arial"/>
                <w:szCs w:val="20"/>
              </w:rPr>
              <w:t>Nombre y firma</w:t>
            </w:r>
          </w:p>
        </w:tc>
        <w:tc>
          <w:tcPr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20282932" w14:textId="77777777" w:rsidR="001E5C8E" w:rsidRPr="00C9524D" w:rsidRDefault="001E5C8E" w:rsidP="002E209A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 w:rsidRPr="00C9524D">
              <w:rPr>
                <w:rFonts w:cs="Arial"/>
                <w:b/>
                <w:szCs w:val="20"/>
              </w:rPr>
              <w:t>Nombre y firma</w:t>
            </w:r>
          </w:p>
        </w:tc>
      </w:tr>
    </w:tbl>
    <w:p w14:paraId="7020A5A2" w14:textId="3F67B8A6" w:rsidR="002C30EA" w:rsidRPr="002C30EA" w:rsidRDefault="002C30EA" w:rsidP="002C30EA">
      <w:pPr>
        <w:sectPr w:rsidR="002C30EA" w:rsidRPr="002C30EA" w:rsidSect="001E5C8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567" w:footer="567" w:gutter="0"/>
          <w:pgNumType w:start="1"/>
          <w:cols w:space="708"/>
          <w:docGrid w:linePitch="360"/>
        </w:sectPr>
      </w:pPr>
    </w:p>
    <w:p w14:paraId="2F7F209A" w14:textId="77777777" w:rsidR="001E5C8E" w:rsidRDefault="001E5C8E" w:rsidP="002C30EA"/>
    <w:sectPr w:rsidR="001E5C8E" w:rsidSect="00E45164">
      <w:headerReference w:type="default" r:id="rId13"/>
      <w:footerReference w:type="default" r:id="rId14"/>
      <w:type w:val="continuous"/>
      <w:pgSz w:w="12240" w:h="15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E2EB7" w14:textId="77777777" w:rsidR="00D944D2" w:rsidRDefault="00D944D2" w:rsidP="00AF6389">
      <w:pPr>
        <w:spacing w:after="0" w:line="240" w:lineRule="auto"/>
      </w:pPr>
      <w:r>
        <w:separator/>
      </w:r>
    </w:p>
  </w:endnote>
  <w:endnote w:type="continuationSeparator" w:id="0">
    <w:p w14:paraId="3C32FE98" w14:textId="77777777" w:rsidR="00D944D2" w:rsidRDefault="00D944D2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51B2B" w14:textId="77777777" w:rsidR="00670A6D" w:rsidRDefault="00670A6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8385"/>
    </w:tblGrid>
    <w:tr w:rsidR="002C30EA" w14:paraId="388F2675" w14:textId="77777777" w:rsidTr="00B2324F">
      <w:tc>
        <w:tcPr>
          <w:tcW w:w="1555" w:type="dxa"/>
        </w:tcPr>
        <w:p w14:paraId="110404AB" w14:textId="77777777" w:rsidR="002C30EA" w:rsidRPr="001F1003" w:rsidRDefault="002C30EA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FRA-DSC-001</w:t>
          </w:r>
        </w:p>
      </w:tc>
      <w:tc>
        <w:tcPr>
          <w:tcW w:w="850" w:type="dxa"/>
        </w:tcPr>
        <w:p w14:paraId="6233D23C" w14:textId="7CBDF627" w:rsidR="002C30EA" w:rsidRPr="001F1003" w:rsidRDefault="002C30EA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  <w:r w:rsidR="00670A6D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01</w:t>
          </w:r>
        </w:p>
      </w:tc>
      <w:tc>
        <w:tcPr>
          <w:tcW w:w="8385" w:type="dxa"/>
        </w:tcPr>
        <w:p w14:paraId="3E0DF57A" w14:textId="445D8331" w:rsidR="002C30EA" w:rsidRPr="001F1003" w:rsidRDefault="002C30EA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 xml:space="preserve">Prohibida su reproducción total o parcial sin previa autorización de </w:t>
          </w:r>
          <w:proofErr w:type="spellStart"/>
          <w:r w:rsidRPr="001F1003">
            <w:rPr>
              <w:color w:val="808080" w:themeColor="background1" w:themeShade="80"/>
              <w:sz w:val="14"/>
              <w:szCs w:val="14"/>
            </w:rPr>
            <w:t>CeCIM</w:t>
          </w:r>
          <w:proofErr w:type="spellEnd"/>
        </w:p>
      </w:tc>
    </w:tr>
  </w:tbl>
  <w:p w14:paraId="66C327E0" w14:textId="77777777" w:rsidR="001E5C8E" w:rsidRDefault="001E5C8E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3FA9EA1" wp14:editId="10A44E1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4" name="Gráfico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FCF9D" w14:textId="77777777" w:rsidR="00670A6D" w:rsidRDefault="00670A6D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6804"/>
      <w:gridCol w:w="1581"/>
    </w:tblGrid>
    <w:tr w:rsidR="002E209A" w14:paraId="63D0E69C" w14:textId="77777777" w:rsidTr="001F1003">
      <w:tc>
        <w:tcPr>
          <w:tcW w:w="1555" w:type="dxa"/>
        </w:tcPr>
        <w:p w14:paraId="68060B0B" w14:textId="77777777" w:rsidR="002E209A" w:rsidRPr="001F1003" w:rsidRDefault="005A29D9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FRA-DSC-001</w:t>
          </w:r>
        </w:p>
      </w:tc>
      <w:tc>
        <w:tcPr>
          <w:tcW w:w="850" w:type="dxa"/>
        </w:tcPr>
        <w:p w14:paraId="4AE2850E" w14:textId="77777777" w:rsidR="002E209A" w:rsidRPr="001F1003" w:rsidRDefault="002E209A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="005A29D9"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6804" w:type="dxa"/>
        </w:tcPr>
        <w:p w14:paraId="6F173EAD" w14:textId="77777777" w:rsidR="002E209A" w:rsidRPr="001F1003" w:rsidRDefault="002E209A" w:rsidP="001F1003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 xml:space="preserve">Prohibida su reproducción total o parcial sin previa autorización de </w:t>
          </w:r>
          <w:proofErr w:type="spellStart"/>
          <w:r w:rsidRPr="001F1003">
            <w:rPr>
              <w:color w:val="808080" w:themeColor="background1" w:themeShade="80"/>
              <w:sz w:val="14"/>
              <w:szCs w:val="14"/>
            </w:rPr>
            <w:t>CeCIM</w:t>
          </w:r>
          <w:proofErr w:type="spellEnd"/>
        </w:p>
      </w:tc>
      <w:tc>
        <w:tcPr>
          <w:tcW w:w="1581" w:type="dxa"/>
        </w:tcPr>
        <w:p w14:paraId="69CC75D2" w14:textId="77777777" w:rsidR="002E209A" w:rsidRPr="001F1003" w:rsidRDefault="002E209A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Página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PAGE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1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 de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NUMPAGES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2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</w:p>
      </w:tc>
    </w:tr>
  </w:tbl>
  <w:p w14:paraId="602BC909" w14:textId="77777777" w:rsidR="002E209A" w:rsidRDefault="002E209A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8709BF8" wp14:editId="231C509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680E1" w14:textId="77777777" w:rsidR="00D944D2" w:rsidRDefault="00D944D2" w:rsidP="00AF6389">
      <w:pPr>
        <w:spacing w:after="0" w:line="240" w:lineRule="auto"/>
      </w:pPr>
      <w:r>
        <w:separator/>
      </w:r>
    </w:p>
  </w:footnote>
  <w:footnote w:type="continuationSeparator" w:id="0">
    <w:p w14:paraId="6A49FEB0" w14:textId="77777777" w:rsidR="00D944D2" w:rsidRDefault="00D944D2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1DE0A" w14:textId="77777777" w:rsidR="00670A6D" w:rsidRDefault="00670A6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7534"/>
    </w:tblGrid>
    <w:tr w:rsidR="00006D5A" w:rsidRPr="0059732C" w14:paraId="6847A877" w14:textId="77777777" w:rsidTr="00006D5A">
      <w:tc>
        <w:tcPr>
          <w:tcW w:w="2547" w:type="dxa"/>
          <w:vMerge w:val="restart"/>
        </w:tcPr>
        <w:p w14:paraId="2F28A23D" w14:textId="15A580FB" w:rsidR="00006D5A" w:rsidRPr="0059732C" w:rsidRDefault="00CC74AE" w:rsidP="00AF6389">
          <w:pPr>
            <w:pStyle w:val="Encabezado"/>
            <w:jc w:val="both"/>
          </w:pPr>
          <w:r>
            <w:rPr>
              <w:noProof/>
            </w:rPr>
            <w:drawing>
              <wp:inline distT="0" distB="0" distL="0" distR="0" wp14:anchorId="0951D010" wp14:editId="22A7B61A">
                <wp:extent cx="1440000" cy="853955"/>
                <wp:effectExtent l="0" t="0" r="8255" b="3810"/>
                <wp:docPr id="31" name="Gráfico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44E4B8C1" w14:textId="77777777" w:rsidR="00006D5A" w:rsidRPr="0059732C" w:rsidRDefault="00006D5A">
          <w:pPr>
            <w:pStyle w:val="Encabezado"/>
          </w:pPr>
        </w:p>
      </w:tc>
      <w:tc>
        <w:tcPr>
          <w:tcW w:w="7534" w:type="dxa"/>
          <w:vMerge w:val="restart"/>
          <w:vAlign w:val="center"/>
        </w:tcPr>
        <w:p w14:paraId="3001E4C1" w14:textId="5D83320E" w:rsidR="00006D5A" w:rsidRPr="002C30EA" w:rsidRDefault="002C30EA" w:rsidP="00006D5A">
          <w:pPr>
            <w:pStyle w:val="Encabezado"/>
            <w:rPr>
              <w:b/>
              <w:bCs/>
              <w:noProof/>
              <w:color w:val="808080" w:themeColor="background1" w:themeShade="80"/>
              <w:sz w:val="22"/>
            </w:rPr>
          </w:pPr>
          <w:r w:rsidRPr="002C30EA">
            <w:rPr>
              <w:b/>
              <w:bCs/>
              <w:noProof/>
              <w:color w:val="808080" w:themeColor="background1" w:themeShade="80"/>
              <w:sz w:val="22"/>
            </w:rPr>
            <w:t xml:space="preserve">Formato: </w:t>
          </w:r>
          <w:r w:rsidR="00006D5A" w:rsidRPr="002C30EA">
            <w:rPr>
              <w:b/>
              <w:bCs/>
              <w:noProof/>
              <w:color w:val="808080" w:themeColor="background1" w:themeShade="80"/>
              <w:sz w:val="22"/>
            </w:rPr>
            <w:t xml:space="preserve">Registro de análisis de determinación </w:t>
          </w:r>
        </w:p>
        <w:p w14:paraId="15909F9B" w14:textId="15D5393F" w:rsidR="00006D5A" w:rsidRPr="00006D5A" w:rsidRDefault="00006D5A" w:rsidP="00006D5A">
          <w:pPr>
            <w:pStyle w:val="Encabezado"/>
            <w:rPr>
              <w:b/>
              <w:bCs/>
              <w:color w:val="002060"/>
            </w:rPr>
          </w:pPr>
          <w:r w:rsidRPr="002C30EA">
            <w:rPr>
              <w:b/>
              <w:bCs/>
              <w:noProof/>
              <w:color w:val="808080" w:themeColor="background1" w:themeShade="80"/>
              <w:sz w:val="22"/>
            </w:rPr>
            <w:t>de transiciones térmicas de polímeros</w:t>
          </w:r>
        </w:p>
      </w:tc>
    </w:tr>
    <w:tr w:rsidR="00006D5A" w:rsidRPr="0059732C" w14:paraId="40E44ABB" w14:textId="77777777" w:rsidTr="00CA4983">
      <w:tc>
        <w:tcPr>
          <w:tcW w:w="2547" w:type="dxa"/>
          <w:vMerge/>
        </w:tcPr>
        <w:p w14:paraId="2016CF0C" w14:textId="77777777" w:rsidR="00006D5A" w:rsidRPr="0059732C" w:rsidRDefault="00006D5A">
          <w:pPr>
            <w:pStyle w:val="Encabezado"/>
          </w:pPr>
        </w:p>
      </w:tc>
      <w:tc>
        <w:tcPr>
          <w:tcW w:w="709" w:type="dxa"/>
        </w:tcPr>
        <w:p w14:paraId="2611D5D4" w14:textId="77777777" w:rsidR="00006D5A" w:rsidRPr="0059732C" w:rsidRDefault="00006D5A">
          <w:pPr>
            <w:pStyle w:val="Encabezado"/>
          </w:pPr>
        </w:p>
      </w:tc>
      <w:tc>
        <w:tcPr>
          <w:tcW w:w="7534" w:type="dxa"/>
          <w:vMerge/>
        </w:tcPr>
        <w:p w14:paraId="5AD53878" w14:textId="1BC413A5" w:rsidR="00006D5A" w:rsidRPr="0059732C" w:rsidRDefault="00006D5A" w:rsidP="0040528C">
          <w:pPr>
            <w:pStyle w:val="Encabezado"/>
          </w:pPr>
        </w:p>
      </w:tc>
    </w:tr>
    <w:tr w:rsidR="00006D5A" w:rsidRPr="0059732C" w14:paraId="55EE0098" w14:textId="77777777" w:rsidTr="0040528C">
      <w:tc>
        <w:tcPr>
          <w:tcW w:w="2547" w:type="dxa"/>
          <w:vMerge/>
        </w:tcPr>
        <w:p w14:paraId="1113BA6F" w14:textId="77777777" w:rsidR="00006D5A" w:rsidRPr="0059732C" w:rsidRDefault="00006D5A" w:rsidP="0059732C">
          <w:pPr>
            <w:pStyle w:val="Encabezado"/>
          </w:pPr>
        </w:p>
      </w:tc>
      <w:tc>
        <w:tcPr>
          <w:tcW w:w="709" w:type="dxa"/>
        </w:tcPr>
        <w:p w14:paraId="3CE3E747" w14:textId="77777777" w:rsidR="00006D5A" w:rsidRPr="0059732C" w:rsidRDefault="00006D5A" w:rsidP="0059732C">
          <w:pPr>
            <w:pStyle w:val="Encabezado"/>
          </w:pPr>
        </w:p>
      </w:tc>
      <w:tc>
        <w:tcPr>
          <w:tcW w:w="7534" w:type="dxa"/>
          <w:vMerge/>
          <w:tcBorders>
            <w:bottom w:val="single" w:sz="24" w:space="0" w:color="808080" w:themeColor="background1" w:themeShade="80"/>
          </w:tcBorders>
        </w:tcPr>
        <w:p w14:paraId="0E2C560E" w14:textId="04404EDB" w:rsidR="00006D5A" w:rsidRPr="0059732C" w:rsidRDefault="00006D5A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2C30EA" w:rsidRPr="0059732C" w14:paraId="31F5A5A8" w14:textId="77777777" w:rsidTr="00F714E5">
      <w:tc>
        <w:tcPr>
          <w:tcW w:w="2547" w:type="dxa"/>
          <w:vMerge/>
        </w:tcPr>
        <w:p w14:paraId="2699B930" w14:textId="77777777" w:rsidR="002C30EA" w:rsidRPr="0059732C" w:rsidRDefault="002C30EA" w:rsidP="0059732C">
          <w:pPr>
            <w:pStyle w:val="Encabezado"/>
          </w:pPr>
        </w:p>
      </w:tc>
      <w:tc>
        <w:tcPr>
          <w:tcW w:w="709" w:type="dxa"/>
        </w:tcPr>
        <w:p w14:paraId="7262247A" w14:textId="77777777" w:rsidR="002C30EA" w:rsidRPr="0059732C" w:rsidRDefault="002C30EA" w:rsidP="0059732C">
          <w:pPr>
            <w:pStyle w:val="Encabezado"/>
          </w:pPr>
        </w:p>
      </w:tc>
      <w:tc>
        <w:tcPr>
          <w:tcW w:w="7534" w:type="dxa"/>
          <w:tcBorders>
            <w:top w:val="single" w:sz="24" w:space="0" w:color="808080" w:themeColor="background1" w:themeShade="80"/>
          </w:tcBorders>
        </w:tcPr>
        <w:p w14:paraId="7CAF826C" w14:textId="77777777" w:rsidR="002C30EA" w:rsidRDefault="002C30EA" w:rsidP="002C30EA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  <w:p w14:paraId="5B3F99A1" w14:textId="4E3927BD" w:rsidR="002C30EA" w:rsidRPr="0059732C" w:rsidRDefault="002C30EA" w:rsidP="002C30EA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30FDC13D" w14:textId="77777777" w:rsidR="00006D5A" w:rsidRDefault="00006D5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0B57F" w14:textId="77777777" w:rsidR="00670A6D" w:rsidRDefault="00670A6D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FCA40" w14:textId="77777777" w:rsidR="002E209A" w:rsidRDefault="002E20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6D5A"/>
    <w:rsid w:val="0003287A"/>
    <w:rsid w:val="00046C7E"/>
    <w:rsid w:val="00063722"/>
    <w:rsid w:val="00097B67"/>
    <w:rsid w:val="000F482E"/>
    <w:rsid w:val="00151B74"/>
    <w:rsid w:val="001E5C8E"/>
    <w:rsid w:val="001F1003"/>
    <w:rsid w:val="001F6E8C"/>
    <w:rsid w:val="002C30EA"/>
    <w:rsid w:val="002E209A"/>
    <w:rsid w:val="002F6562"/>
    <w:rsid w:val="0040528C"/>
    <w:rsid w:val="0042452F"/>
    <w:rsid w:val="00431627"/>
    <w:rsid w:val="00456E8E"/>
    <w:rsid w:val="00482AB9"/>
    <w:rsid w:val="0059732C"/>
    <w:rsid w:val="005A29D9"/>
    <w:rsid w:val="005C25AC"/>
    <w:rsid w:val="005E303B"/>
    <w:rsid w:val="006340B0"/>
    <w:rsid w:val="00670A6D"/>
    <w:rsid w:val="00727364"/>
    <w:rsid w:val="00742285"/>
    <w:rsid w:val="00797221"/>
    <w:rsid w:val="007B2360"/>
    <w:rsid w:val="007D4BB4"/>
    <w:rsid w:val="00864648"/>
    <w:rsid w:val="00AF6389"/>
    <w:rsid w:val="00C2034C"/>
    <w:rsid w:val="00CA5A78"/>
    <w:rsid w:val="00CC2F17"/>
    <w:rsid w:val="00CC74AE"/>
    <w:rsid w:val="00CE315D"/>
    <w:rsid w:val="00D77C58"/>
    <w:rsid w:val="00D944D2"/>
    <w:rsid w:val="00E16798"/>
    <w:rsid w:val="00E426DF"/>
    <w:rsid w:val="00E45164"/>
    <w:rsid w:val="00E67978"/>
    <w:rsid w:val="00EC627D"/>
    <w:rsid w:val="00EF5B0E"/>
    <w:rsid w:val="00F0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64AE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0EA"/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C30EA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5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C30EA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5A29D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background1" w:themeFillShade="F2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EMA_Vertical</Template>
  <TotalTime>36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18</cp:revision>
  <dcterms:created xsi:type="dcterms:W3CDTF">2020-03-23T11:46:00Z</dcterms:created>
  <dcterms:modified xsi:type="dcterms:W3CDTF">2021-02-07T02:36:00Z</dcterms:modified>
</cp:coreProperties>
</file>