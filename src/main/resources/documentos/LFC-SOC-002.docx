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559"/>
        <w:gridCol w:w="1137"/>
        <w:gridCol w:w="1985"/>
        <w:gridCol w:w="2126"/>
        <w:gridCol w:w="2553"/>
        <w:gridCol w:w="2430"/>
      </w:tblGrid>
      <w:tr w:rsidR="005212CA" w:rsidRPr="005212CA" w14:paraId="1455D529" w14:textId="77777777" w:rsidTr="00356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14:paraId="7BBCEDEE" w14:textId="77777777" w:rsidR="005212CA" w:rsidRPr="005212CA" w:rsidRDefault="005212CA" w:rsidP="005212CA">
            <w:pPr>
              <w:rPr>
                <w:sz w:val="18"/>
                <w:szCs w:val="18"/>
              </w:rPr>
            </w:pPr>
            <w:r w:rsidRPr="005212CA">
              <w:rPr>
                <w:sz w:val="18"/>
                <w:szCs w:val="18"/>
              </w:rPr>
              <w:t>No.</w:t>
            </w:r>
          </w:p>
        </w:tc>
        <w:tc>
          <w:tcPr>
            <w:tcW w:w="527" w:type="pct"/>
            <w:hideMark/>
          </w:tcPr>
          <w:p w14:paraId="1A00AD1D" w14:textId="77777777" w:rsidR="005212CA" w:rsidRPr="005212CA" w:rsidRDefault="005212CA" w:rsidP="0052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212CA">
              <w:rPr>
                <w:szCs w:val="18"/>
              </w:rPr>
              <w:t>Fecha</w:t>
            </w:r>
          </w:p>
        </w:tc>
        <w:tc>
          <w:tcPr>
            <w:tcW w:w="920" w:type="pct"/>
            <w:hideMark/>
          </w:tcPr>
          <w:p w14:paraId="26FDE982" w14:textId="52581DF5" w:rsidR="005212CA" w:rsidRPr="005212CA" w:rsidRDefault="005212CA" w:rsidP="0052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212CA">
              <w:rPr>
                <w:szCs w:val="18"/>
              </w:rPr>
              <w:t>Folio solicitud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br/>
            </w:r>
            <w:r w:rsidRPr="005212CA">
              <w:rPr>
                <w:szCs w:val="18"/>
              </w:rPr>
              <w:t>de servicio</w:t>
            </w:r>
          </w:p>
        </w:tc>
        <w:tc>
          <w:tcPr>
            <w:tcW w:w="985" w:type="pct"/>
            <w:hideMark/>
          </w:tcPr>
          <w:p w14:paraId="75F3EE00" w14:textId="4341E76D" w:rsidR="005212CA" w:rsidRPr="005212CA" w:rsidRDefault="005212CA" w:rsidP="0052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212CA">
              <w:rPr>
                <w:szCs w:val="18"/>
              </w:rPr>
              <w:t>Folio</w:t>
            </w:r>
            <w:r>
              <w:rPr>
                <w:szCs w:val="18"/>
              </w:rPr>
              <w:t xml:space="preserve"> c</w:t>
            </w:r>
            <w:r w:rsidRPr="005212CA">
              <w:rPr>
                <w:szCs w:val="18"/>
              </w:rPr>
              <w:t xml:space="preserve">otización </w:t>
            </w:r>
            <w:r>
              <w:rPr>
                <w:szCs w:val="18"/>
              </w:rPr>
              <w:br/>
            </w:r>
            <w:r w:rsidRPr="005212CA">
              <w:rPr>
                <w:szCs w:val="18"/>
              </w:rPr>
              <w:t>y contrato</w:t>
            </w:r>
          </w:p>
        </w:tc>
        <w:tc>
          <w:tcPr>
            <w:tcW w:w="1183" w:type="pct"/>
            <w:hideMark/>
          </w:tcPr>
          <w:p w14:paraId="29FE64AC" w14:textId="77777777" w:rsidR="005212CA" w:rsidRPr="005212CA" w:rsidRDefault="005212CA" w:rsidP="0052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212CA">
              <w:rPr>
                <w:szCs w:val="18"/>
              </w:rPr>
              <w:t>Nombre del personal de CeCIM que atiende</w:t>
            </w:r>
          </w:p>
        </w:tc>
        <w:tc>
          <w:tcPr>
            <w:tcW w:w="1126" w:type="pct"/>
            <w:hideMark/>
          </w:tcPr>
          <w:p w14:paraId="1F68D8E7" w14:textId="77777777" w:rsidR="005212CA" w:rsidRPr="005212CA" w:rsidRDefault="005212CA" w:rsidP="0052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212CA">
              <w:rPr>
                <w:szCs w:val="18"/>
              </w:rPr>
              <w:t>Observaciones</w:t>
            </w:r>
          </w:p>
        </w:tc>
      </w:tr>
    </w:tbl>
    <w:p w14:paraId="0E9518B6" w14:textId="08E1B618" w:rsidR="005212CA" w:rsidRDefault="005212CA"/>
    <w:p w14:paraId="56135E21" w14:textId="42279345" w:rsidR="005212CA" w:rsidRDefault="005212CA"/>
    <w:p w14:paraId="03498447" w14:textId="366452D6" w:rsidR="00140F13" w:rsidRPr="00140F13" w:rsidRDefault="00140F13" w:rsidP="00140F13"/>
    <w:p w14:paraId="41CABAAE" w14:textId="19687503" w:rsidR="00140F13" w:rsidRPr="00140F13" w:rsidRDefault="00140F13" w:rsidP="00140F13"/>
    <w:p w14:paraId="575DB8B9" w14:textId="418479BB" w:rsidR="00140F13" w:rsidRPr="00140F13" w:rsidRDefault="00140F13" w:rsidP="00140F13"/>
    <w:p w14:paraId="123EE3B0" w14:textId="11B187DE" w:rsidR="00140F13" w:rsidRPr="00140F13" w:rsidRDefault="00140F13" w:rsidP="00140F13"/>
    <w:p w14:paraId="62B61A93" w14:textId="7F266BD0" w:rsidR="00140F13" w:rsidRPr="00140F13" w:rsidRDefault="00140F13" w:rsidP="00140F13"/>
    <w:p w14:paraId="000318C8" w14:textId="11DA5AD8" w:rsidR="00140F13" w:rsidRPr="00140F13" w:rsidRDefault="00140F13" w:rsidP="00140F13"/>
    <w:p w14:paraId="00DBCE11" w14:textId="0B7D08F4" w:rsidR="00140F13" w:rsidRDefault="00140F13" w:rsidP="00140F13"/>
    <w:p w14:paraId="56CD3F43" w14:textId="77777777" w:rsidR="00140F13" w:rsidRPr="00140F13" w:rsidRDefault="00140F13" w:rsidP="00140F13">
      <w:pPr>
        <w:jc w:val="right"/>
      </w:pPr>
    </w:p>
    <w:sectPr w:rsidR="00140F13" w:rsidRPr="00140F13" w:rsidSect="005212CA">
      <w:headerReference w:type="default" r:id="rId7"/>
      <w:footerReference w:type="default" r:id="rId8"/>
      <w:pgSz w:w="12240" w:h="15840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7FF3" w14:textId="77777777" w:rsidR="009C4635" w:rsidRDefault="009C4635" w:rsidP="00AF6389">
      <w:pPr>
        <w:spacing w:after="0" w:line="240" w:lineRule="auto"/>
      </w:pPr>
      <w:r>
        <w:separator/>
      </w:r>
    </w:p>
  </w:endnote>
  <w:endnote w:type="continuationSeparator" w:id="0">
    <w:p w14:paraId="7B5E5C37" w14:textId="77777777" w:rsidR="009C4635" w:rsidRDefault="009C463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ED15F3" w14:paraId="6BF12020" w14:textId="77777777" w:rsidTr="001F1003">
      <w:tc>
        <w:tcPr>
          <w:tcW w:w="1555" w:type="dxa"/>
        </w:tcPr>
        <w:p w14:paraId="27F11BDE" w14:textId="77777777" w:rsidR="00ED15F3" w:rsidRPr="001F1003" w:rsidRDefault="002B0A4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LFC-SOC-002</w:t>
          </w:r>
        </w:p>
      </w:tc>
      <w:tc>
        <w:tcPr>
          <w:tcW w:w="850" w:type="dxa"/>
        </w:tcPr>
        <w:p w14:paraId="67C6E505" w14:textId="77777777" w:rsidR="00ED15F3" w:rsidRPr="001F1003" w:rsidRDefault="00ED15F3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B0A40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544CD4B2" w14:textId="77777777" w:rsidR="00ED15F3" w:rsidRPr="001F1003" w:rsidRDefault="00ED15F3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22888F60" w14:textId="31DDECA1" w:rsidR="00ED15F3" w:rsidRPr="001F1003" w:rsidRDefault="00ED15F3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1C6A6C0E" w14:textId="77777777" w:rsidR="00ED15F3" w:rsidRDefault="00ED15F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F840C37" wp14:editId="57D564C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89607" w14:textId="77777777" w:rsidR="009C4635" w:rsidRDefault="009C4635" w:rsidP="00AF6389">
      <w:pPr>
        <w:spacing w:after="0" w:line="240" w:lineRule="auto"/>
      </w:pPr>
      <w:r>
        <w:separator/>
      </w:r>
    </w:p>
  </w:footnote>
  <w:footnote w:type="continuationSeparator" w:id="0">
    <w:p w14:paraId="6D516964" w14:textId="77777777" w:rsidR="009C4635" w:rsidRDefault="009C4635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ED15F3" w:rsidRPr="0059732C" w14:paraId="526C1E6B" w14:textId="77777777" w:rsidTr="007728DA">
      <w:tc>
        <w:tcPr>
          <w:tcW w:w="2547" w:type="dxa"/>
          <w:vMerge w:val="restart"/>
        </w:tcPr>
        <w:p w14:paraId="38465025" w14:textId="3AD7BD5D" w:rsidR="00ED15F3" w:rsidRPr="0059732C" w:rsidRDefault="00140F13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1886358" wp14:editId="6857D02D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C7D5CB3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705A473F" w14:textId="5EA25E11" w:rsidR="00ED15F3" w:rsidRPr="00140F13" w:rsidRDefault="005212CA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140F13">
            <w:rPr>
              <w:b/>
              <w:bCs/>
              <w:noProof/>
              <w:color w:val="808080" w:themeColor="background1" w:themeShade="80"/>
              <w:sz w:val="22"/>
            </w:rPr>
            <w:t>Lista: Folios de cotización y contrato</w:t>
          </w:r>
        </w:p>
      </w:tc>
    </w:tr>
    <w:tr w:rsidR="00ED15F3" w:rsidRPr="0059732C" w14:paraId="6FBDC88E" w14:textId="77777777" w:rsidTr="001B01BC">
      <w:tc>
        <w:tcPr>
          <w:tcW w:w="2547" w:type="dxa"/>
          <w:vMerge/>
        </w:tcPr>
        <w:p w14:paraId="18D7C351" w14:textId="77777777" w:rsidR="00ED15F3" w:rsidRPr="0059732C" w:rsidRDefault="00ED15F3">
          <w:pPr>
            <w:pStyle w:val="Encabezado"/>
          </w:pPr>
        </w:p>
      </w:tc>
      <w:tc>
        <w:tcPr>
          <w:tcW w:w="709" w:type="dxa"/>
        </w:tcPr>
        <w:p w14:paraId="286CC91A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/>
        </w:tcPr>
        <w:p w14:paraId="706BB9A4" w14:textId="77777777" w:rsidR="00ED15F3" w:rsidRPr="0059732C" w:rsidRDefault="00ED15F3" w:rsidP="0040528C">
          <w:pPr>
            <w:pStyle w:val="Encabezado"/>
          </w:pPr>
        </w:p>
      </w:tc>
    </w:tr>
    <w:tr w:rsidR="00ED15F3" w:rsidRPr="0059732C" w14:paraId="4D7195C3" w14:textId="77777777" w:rsidTr="0040528C">
      <w:tc>
        <w:tcPr>
          <w:tcW w:w="2547" w:type="dxa"/>
          <w:vMerge/>
        </w:tcPr>
        <w:p w14:paraId="5EC3D2B7" w14:textId="77777777" w:rsidR="00ED15F3" w:rsidRPr="0059732C" w:rsidRDefault="00ED15F3" w:rsidP="0059732C">
          <w:pPr>
            <w:pStyle w:val="Encabezado"/>
          </w:pPr>
        </w:p>
      </w:tc>
      <w:tc>
        <w:tcPr>
          <w:tcW w:w="709" w:type="dxa"/>
        </w:tcPr>
        <w:p w14:paraId="19779C50" w14:textId="77777777" w:rsidR="00ED15F3" w:rsidRPr="0059732C" w:rsidRDefault="00ED15F3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1CB456C5" w14:textId="77777777" w:rsidR="00ED15F3" w:rsidRPr="0059732C" w:rsidRDefault="00ED15F3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140F13" w:rsidRPr="0059732C" w14:paraId="289357A6" w14:textId="77777777" w:rsidTr="00F438C2">
      <w:tc>
        <w:tcPr>
          <w:tcW w:w="2547" w:type="dxa"/>
          <w:vMerge/>
        </w:tcPr>
        <w:p w14:paraId="198B3DA6" w14:textId="77777777" w:rsidR="00140F13" w:rsidRPr="0059732C" w:rsidRDefault="00140F13" w:rsidP="0059732C">
          <w:pPr>
            <w:pStyle w:val="Encabezado"/>
          </w:pPr>
        </w:p>
      </w:tc>
      <w:tc>
        <w:tcPr>
          <w:tcW w:w="709" w:type="dxa"/>
        </w:tcPr>
        <w:p w14:paraId="0DC8BAB0" w14:textId="77777777" w:rsidR="00140F13" w:rsidRPr="0059732C" w:rsidRDefault="00140F13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3CD4E580" w14:textId="77777777" w:rsidR="00140F13" w:rsidRDefault="00140F13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0B1465D5" w14:textId="4ECC18F1" w:rsidR="00140F13" w:rsidRPr="0059732C" w:rsidRDefault="00140F13" w:rsidP="00140F13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B72F374" w14:textId="77777777" w:rsidR="00ED15F3" w:rsidRDefault="00ED15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7126B"/>
    <w:rsid w:val="000E256C"/>
    <w:rsid w:val="00113780"/>
    <w:rsid w:val="00140F13"/>
    <w:rsid w:val="001B01BC"/>
    <w:rsid w:val="001F1003"/>
    <w:rsid w:val="001F6E8C"/>
    <w:rsid w:val="002A7AF9"/>
    <w:rsid w:val="002B0A40"/>
    <w:rsid w:val="002D242E"/>
    <w:rsid w:val="002E209A"/>
    <w:rsid w:val="00356E8E"/>
    <w:rsid w:val="0040528C"/>
    <w:rsid w:val="00431627"/>
    <w:rsid w:val="00482AB9"/>
    <w:rsid w:val="005212CA"/>
    <w:rsid w:val="005439E5"/>
    <w:rsid w:val="00576464"/>
    <w:rsid w:val="00580A44"/>
    <w:rsid w:val="0059732C"/>
    <w:rsid w:val="005A29D9"/>
    <w:rsid w:val="006A27D9"/>
    <w:rsid w:val="006F38D7"/>
    <w:rsid w:val="00735D99"/>
    <w:rsid w:val="007728DA"/>
    <w:rsid w:val="00797221"/>
    <w:rsid w:val="007C65E2"/>
    <w:rsid w:val="008F47A5"/>
    <w:rsid w:val="00973CC2"/>
    <w:rsid w:val="009C4635"/>
    <w:rsid w:val="009F252B"/>
    <w:rsid w:val="00AA5155"/>
    <w:rsid w:val="00AF6389"/>
    <w:rsid w:val="00B211BE"/>
    <w:rsid w:val="00B32E54"/>
    <w:rsid w:val="00C2034C"/>
    <w:rsid w:val="00C73DEF"/>
    <w:rsid w:val="00CA5A78"/>
    <w:rsid w:val="00CF1171"/>
    <w:rsid w:val="00E16798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62BC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13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4</cp:revision>
  <dcterms:created xsi:type="dcterms:W3CDTF">2020-03-26T19:32:00Z</dcterms:created>
  <dcterms:modified xsi:type="dcterms:W3CDTF">2020-11-23T09:17:00Z</dcterms:modified>
</cp:coreProperties>
</file>