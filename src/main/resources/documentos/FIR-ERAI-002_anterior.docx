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1"/>
        <w:tblW w:w="0" w:type="auto"/>
        <w:jc w:val="right"/>
        <w:tblLook w:val="04A0" w:firstRow="1" w:lastRow="0" w:firstColumn="1" w:lastColumn="0" w:noHBand="0" w:noVBand="1"/>
      </w:tblPr>
      <w:tblGrid>
        <w:gridCol w:w="2972"/>
        <w:gridCol w:w="1843"/>
      </w:tblGrid>
      <w:tr w:rsidR="00845B57" w14:paraId="54DCDDC6" w14:textId="77777777" w:rsidTr="00845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A6BBAF3" w14:textId="6E143196" w:rsidR="00845B57" w:rsidRDefault="00845B57" w:rsidP="00845B57">
            <w:r w:rsidRPr="00C44B59">
              <w:t>Fecha de recepción de la muestra</w:t>
            </w:r>
          </w:p>
        </w:tc>
        <w:tc>
          <w:tcPr>
            <w:tcW w:w="1843" w:type="dxa"/>
          </w:tcPr>
          <w:p w14:paraId="31EFBAC5" w14:textId="77777777" w:rsidR="00845B57" w:rsidRPr="00C4567E" w:rsidRDefault="00845B57" w:rsidP="00845B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</w:p>
        </w:tc>
      </w:tr>
      <w:tr w:rsidR="00845B57" w14:paraId="13B51D82" w14:textId="77777777" w:rsidTr="00845B57">
        <w:trPr>
          <w:trHeight w:val="28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834D656" w14:textId="1B828AC0" w:rsidR="00845B57" w:rsidRDefault="00845B57" w:rsidP="00845B57">
            <w:r w:rsidRPr="00C44B59">
              <w:t>Fecha de emisión del informe</w:t>
            </w:r>
          </w:p>
        </w:tc>
        <w:tc>
          <w:tcPr>
            <w:tcW w:w="1843" w:type="dxa"/>
          </w:tcPr>
          <w:p w14:paraId="5E0F802D" w14:textId="77777777" w:rsidR="00845B57" w:rsidRPr="00C4567E" w:rsidRDefault="00845B57" w:rsidP="00845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845B57" w14:paraId="4D5672EF" w14:textId="77777777" w:rsidTr="00845B57">
        <w:trPr>
          <w:trHeight w:val="28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639D1EE" w14:textId="15427AC8" w:rsidR="00845B57" w:rsidRDefault="00845B57" w:rsidP="00845B57">
            <w:r w:rsidRPr="00C44B59">
              <w:t>Número de informe</w:t>
            </w:r>
          </w:p>
        </w:tc>
        <w:tc>
          <w:tcPr>
            <w:tcW w:w="1843" w:type="dxa"/>
          </w:tcPr>
          <w:p w14:paraId="133758CD" w14:textId="77777777" w:rsidR="00845B57" w:rsidRPr="00C4567E" w:rsidRDefault="00845B57" w:rsidP="00845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845B57" w14:paraId="2FDAAFE7" w14:textId="77777777" w:rsidTr="00845B57">
        <w:trPr>
          <w:trHeight w:val="28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8841916" w14:textId="1C4C99C8" w:rsidR="00845B57" w:rsidRDefault="00845B57" w:rsidP="00845B57">
            <w:r w:rsidRPr="00C44B59">
              <w:t>Número de cotización</w:t>
            </w:r>
          </w:p>
        </w:tc>
        <w:tc>
          <w:tcPr>
            <w:tcW w:w="1843" w:type="dxa"/>
          </w:tcPr>
          <w:p w14:paraId="4EC327CD" w14:textId="77777777" w:rsidR="00845B57" w:rsidRPr="00C4567E" w:rsidRDefault="00845B57" w:rsidP="00845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</w:tbl>
    <w:p w14:paraId="18F5947D" w14:textId="57B9253F" w:rsidR="00845B57" w:rsidRDefault="00845B57" w:rsidP="007F5C13"/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1559"/>
        <w:gridCol w:w="2835"/>
      </w:tblGrid>
      <w:tr w:rsidR="00845B57" w14:paraId="213D4B5C" w14:textId="77777777" w:rsidTr="00845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516739" w14:textId="5F2D4F09" w:rsidR="00845B57" w:rsidRDefault="00845B57" w:rsidP="00EF198E">
            <w:pPr>
              <w:jc w:val="left"/>
            </w:pPr>
            <w:r>
              <w:t>Compañía</w:t>
            </w:r>
          </w:p>
        </w:tc>
        <w:tc>
          <w:tcPr>
            <w:tcW w:w="7088" w:type="dxa"/>
            <w:gridSpan w:val="3"/>
          </w:tcPr>
          <w:p w14:paraId="09F1EDD2" w14:textId="77777777" w:rsidR="00845B57" w:rsidRPr="00C4567E" w:rsidRDefault="00845B57" w:rsidP="00D309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</w:p>
        </w:tc>
      </w:tr>
      <w:tr w:rsidR="00845B57" w14:paraId="59E04545" w14:textId="77777777" w:rsidTr="00845B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80D97F" w14:textId="4F9BA43F" w:rsidR="00845B57" w:rsidRDefault="00845B57" w:rsidP="00EF198E">
            <w:pPr>
              <w:jc w:val="left"/>
            </w:pPr>
            <w:r>
              <w:t>Dirección</w:t>
            </w:r>
          </w:p>
        </w:tc>
        <w:tc>
          <w:tcPr>
            <w:tcW w:w="7088" w:type="dxa"/>
            <w:gridSpan w:val="3"/>
          </w:tcPr>
          <w:p w14:paraId="3524A525" w14:textId="77777777" w:rsidR="00845B57" w:rsidRPr="00C4567E" w:rsidRDefault="00845B57" w:rsidP="00D30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845B57" w14:paraId="6BA40CFA" w14:textId="77777777" w:rsidTr="00845B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CE5730" w14:textId="535A3BBF" w:rsidR="00845B57" w:rsidRDefault="00845B57" w:rsidP="00EF198E">
            <w:pPr>
              <w:jc w:val="left"/>
            </w:pPr>
            <w:r>
              <w:t>Contacto</w:t>
            </w:r>
          </w:p>
        </w:tc>
        <w:tc>
          <w:tcPr>
            <w:tcW w:w="7088" w:type="dxa"/>
            <w:gridSpan w:val="3"/>
          </w:tcPr>
          <w:p w14:paraId="05F38E3A" w14:textId="77777777" w:rsidR="00845B57" w:rsidRPr="00C4567E" w:rsidRDefault="00845B57" w:rsidP="00D30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845B57" w14:paraId="48D79237" w14:textId="77777777" w:rsidTr="00845B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F92BEB8" w14:textId="4D0C41F1" w:rsidR="00845B57" w:rsidRDefault="00845B57" w:rsidP="00EF198E">
            <w:pPr>
              <w:jc w:val="left"/>
            </w:pPr>
            <w:r>
              <w:t>Teléfono</w:t>
            </w:r>
          </w:p>
        </w:tc>
        <w:tc>
          <w:tcPr>
            <w:tcW w:w="7088" w:type="dxa"/>
            <w:gridSpan w:val="3"/>
          </w:tcPr>
          <w:p w14:paraId="0BAB61E7" w14:textId="77777777" w:rsidR="00845B57" w:rsidRPr="00C4567E" w:rsidRDefault="00845B57" w:rsidP="00D30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845B57" w14:paraId="29717BFD" w14:textId="77777777" w:rsidTr="00845B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3D4F029" w14:textId="0485E5DB" w:rsidR="00845B57" w:rsidRDefault="00845B57" w:rsidP="00EF198E">
            <w:pPr>
              <w:jc w:val="left"/>
            </w:pPr>
            <w:r>
              <w:t>Correo electrónico</w:t>
            </w:r>
          </w:p>
        </w:tc>
        <w:tc>
          <w:tcPr>
            <w:tcW w:w="7088" w:type="dxa"/>
            <w:gridSpan w:val="3"/>
          </w:tcPr>
          <w:p w14:paraId="3B0E2A17" w14:textId="77777777" w:rsidR="00845B57" w:rsidRPr="00C4567E" w:rsidRDefault="00845B57" w:rsidP="00D30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845B57" w14:paraId="00C3A089" w14:textId="77777777" w:rsidTr="00EF198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E78D75" w14:textId="0D97761C" w:rsidR="00845B57" w:rsidRDefault="00845B57" w:rsidP="00EF198E">
            <w:pPr>
              <w:jc w:val="left"/>
            </w:pPr>
            <w:r>
              <w:t>Dirigido a</w:t>
            </w:r>
            <w:r w:rsidR="00EF198E">
              <w:t>:</w:t>
            </w:r>
          </w:p>
        </w:tc>
        <w:tc>
          <w:tcPr>
            <w:tcW w:w="2694" w:type="dxa"/>
          </w:tcPr>
          <w:p w14:paraId="078D87C4" w14:textId="77777777" w:rsidR="00845B57" w:rsidRPr="00C4567E" w:rsidRDefault="00845B57" w:rsidP="00D30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14:paraId="5B9E2E29" w14:textId="069AB56A" w:rsidR="00845B57" w:rsidRPr="00845B57" w:rsidRDefault="00845B57" w:rsidP="00D30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45B57">
              <w:rPr>
                <w:b/>
                <w:bCs/>
              </w:rPr>
              <w:t>Con atención a</w:t>
            </w:r>
            <w:r w:rsidR="00EF198E">
              <w:rPr>
                <w:b/>
                <w:bCs/>
              </w:rPr>
              <w:t>:</w:t>
            </w:r>
          </w:p>
        </w:tc>
        <w:tc>
          <w:tcPr>
            <w:tcW w:w="2835" w:type="dxa"/>
          </w:tcPr>
          <w:p w14:paraId="0B2AB738" w14:textId="7E9DD1FB" w:rsidR="00845B57" w:rsidRPr="00C4567E" w:rsidRDefault="00845B57" w:rsidP="00D30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400454F3" w14:textId="5713ED9D" w:rsidR="00845B57" w:rsidRDefault="00845B57" w:rsidP="00845B57">
      <w:pPr>
        <w:pStyle w:val="Ttulo1"/>
      </w:pPr>
      <w:bookmarkStart w:id="0" w:name="_Toc44071327"/>
      <w:r>
        <w:t>Detalle de la muestra</w:t>
      </w:r>
      <w:bookmarkEnd w:id="0"/>
    </w:p>
    <w:p w14:paraId="328F8BDC" w14:textId="4D294B58" w:rsidR="00845B57" w:rsidRDefault="00845B57" w:rsidP="003E6D3F">
      <w:pPr>
        <w:pStyle w:val="Tablas"/>
        <w:ind w:left="0" w:hanging="11"/>
        <w:jc w:val="left"/>
      </w:pPr>
      <w:r>
        <w:t>Detalles de muestras</w:t>
      </w:r>
    </w:p>
    <w:tbl>
      <w:tblPr>
        <w:tblStyle w:val="Estilo2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2433"/>
        <w:gridCol w:w="1471"/>
        <w:gridCol w:w="1472"/>
        <w:gridCol w:w="1472"/>
      </w:tblGrid>
      <w:tr w:rsidR="00845B57" w14:paraId="73A1BC45" w14:textId="77777777" w:rsidTr="00845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4C12A47" w14:textId="53BB9062" w:rsidR="00845B57" w:rsidRDefault="00845B57" w:rsidP="00845B57">
            <w:pPr>
              <w:jc w:val="center"/>
            </w:pPr>
            <w:r>
              <w:t>No.</w:t>
            </w:r>
          </w:p>
        </w:tc>
        <w:tc>
          <w:tcPr>
            <w:tcW w:w="1418" w:type="dxa"/>
          </w:tcPr>
          <w:p w14:paraId="017FAACE" w14:textId="0C3CCBE6" w:rsidR="00845B57" w:rsidRDefault="00845B57" w:rsidP="0084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interno </w:t>
            </w:r>
            <w:r>
              <w:br/>
              <w:t>de la muestra</w:t>
            </w:r>
          </w:p>
        </w:tc>
        <w:tc>
          <w:tcPr>
            <w:tcW w:w="2433" w:type="dxa"/>
          </w:tcPr>
          <w:p w14:paraId="19C85F7B" w14:textId="57B408C3" w:rsidR="00845B57" w:rsidRDefault="00845B57" w:rsidP="0084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muestra</w:t>
            </w:r>
          </w:p>
        </w:tc>
        <w:tc>
          <w:tcPr>
            <w:tcW w:w="1471" w:type="dxa"/>
          </w:tcPr>
          <w:p w14:paraId="37039F78" w14:textId="1366EFA7" w:rsidR="00845B57" w:rsidRDefault="00845B57" w:rsidP="0084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cliente </w:t>
            </w:r>
            <w:r>
              <w:br/>
              <w:t>de la muestra</w:t>
            </w:r>
          </w:p>
        </w:tc>
        <w:tc>
          <w:tcPr>
            <w:tcW w:w="1472" w:type="dxa"/>
          </w:tcPr>
          <w:p w14:paraId="21097CE6" w14:textId="6F049CE0" w:rsidR="00845B57" w:rsidRDefault="00845B57" w:rsidP="0084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Descripción </w:t>
            </w:r>
            <w:r>
              <w:br/>
              <w:t>de la muestra</w:t>
            </w:r>
          </w:p>
        </w:tc>
        <w:tc>
          <w:tcPr>
            <w:tcW w:w="1472" w:type="dxa"/>
          </w:tcPr>
          <w:p w14:paraId="04094B7D" w14:textId="454BE92A" w:rsidR="00845B57" w:rsidRDefault="00845B57" w:rsidP="0084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Lote</w:t>
            </w:r>
          </w:p>
        </w:tc>
      </w:tr>
    </w:tbl>
    <w:p w14:paraId="443C46A3" w14:textId="0EAADAC0" w:rsidR="00845B57" w:rsidRDefault="00EB76A6" w:rsidP="00EB76A6">
      <w:pPr>
        <w:pStyle w:val="Ttulo1"/>
      </w:pPr>
      <w:bookmarkStart w:id="1" w:name="_Toc44071328"/>
      <w:r>
        <w:t>Ensayos solicitados</w:t>
      </w:r>
      <w:bookmarkEnd w:id="1"/>
    </w:p>
    <w:p w14:paraId="44D21D2A" w14:textId="25445A9F" w:rsidR="00EB76A6" w:rsidRDefault="00EB76A6" w:rsidP="003E6D3F">
      <w:pPr>
        <w:pStyle w:val="Tablas"/>
        <w:ind w:left="0" w:hanging="11"/>
        <w:jc w:val="left"/>
      </w:pPr>
      <w:r>
        <w:t>Ensayos solicitados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5665"/>
        <w:gridCol w:w="1418"/>
        <w:gridCol w:w="1745"/>
      </w:tblGrid>
      <w:tr w:rsidR="00EB76A6" w14:paraId="72EC2224" w14:textId="77777777" w:rsidTr="00EB7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0765ECB1" w14:textId="7AE44E3A" w:rsidR="00EB76A6" w:rsidRDefault="00EB76A6" w:rsidP="00EB76A6">
            <w:pPr>
              <w:jc w:val="center"/>
            </w:pPr>
            <w:r>
              <w:t>Método</w:t>
            </w:r>
          </w:p>
        </w:tc>
        <w:tc>
          <w:tcPr>
            <w:tcW w:w="1418" w:type="dxa"/>
          </w:tcPr>
          <w:p w14:paraId="6C35F52D" w14:textId="1E713DD3" w:rsidR="00EB76A6" w:rsidRDefault="00EB76A6" w:rsidP="00EB7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</w:t>
            </w:r>
          </w:p>
        </w:tc>
        <w:tc>
          <w:tcPr>
            <w:tcW w:w="1745" w:type="dxa"/>
          </w:tcPr>
          <w:p w14:paraId="6D0BA5FF" w14:textId="41B927C3" w:rsidR="00EB76A6" w:rsidRDefault="00EB76A6" w:rsidP="00EB7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Norma de referencia</w:t>
            </w:r>
          </w:p>
        </w:tc>
      </w:tr>
      <w:tr w:rsidR="00384942" w14:paraId="30C60F50" w14:textId="77777777" w:rsidTr="00EB7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7626CF71" w14:textId="77777777" w:rsidR="00384942" w:rsidRDefault="00384942" w:rsidP="00EB76A6">
            <w:pPr>
              <w:jc w:val="center"/>
            </w:pPr>
          </w:p>
        </w:tc>
        <w:tc>
          <w:tcPr>
            <w:tcW w:w="1418" w:type="dxa"/>
          </w:tcPr>
          <w:p w14:paraId="49F10A80" w14:textId="77777777" w:rsidR="00384942" w:rsidRDefault="00384942" w:rsidP="00EB7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5" w:type="dxa"/>
          </w:tcPr>
          <w:p w14:paraId="3F2CB26F" w14:textId="77777777" w:rsidR="00384942" w:rsidRDefault="00384942" w:rsidP="00EB7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B0D0578" w14:textId="77777777" w:rsidR="00EF198E" w:rsidRPr="00EF198E" w:rsidRDefault="00EF198E" w:rsidP="00EF198E"/>
    <w:p w14:paraId="4CA80D26" w14:textId="418449B9" w:rsidR="00EB76A6" w:rsidRDefault="002613BD" w:rsidP="00EB76A6">
      <w:pPr>
        <w:pStyle w:val="Ttulo1"/>
      </w:pPr>
      <w:bookmarkStart w:id="2" w:name="_Toc44071329"/>
      <w:r>
        <w:t>Resultados específicos por técnica</w:t>
      </w:r>
      <w:bookmarkEnd w:id="2"/>
    </w:p>
    <w:p w14:paraId="39837E68" w14:textId="5C3E141C" w:rsidR="002613BD" w:rsidRDefault="002613BD" w:rsidP="002613BD">
      <w:pPr>
        <w:pStyle w:val="Ttulo2"/>
      </w:pPr>
      <w:bookmarkStart w:id="3" w:name="_Toc44071330"/>
      <w:r>
        <w:t>Determinación de adhesión de tintas</w:t>
      </w:r>
      <w:bookmarkEnd w:id="3"/>
    </w:p>
    <w:tbl>
      <w:tblPr>
        <w:tblStyle w:val="Estilo3"/>
        <w:tblW w:w="5000" w:type="pct"/>
        <w:tblLook w:val="04A0" w:firstRow="1" w:lastRow="0" w:firstColumn="1" w:lastColumn="0" w:noHBand="0" w:noVBand="1"/>
      </w:tblPr>
      <w:tblGrid>
        <w:gridCol w:w="2404"/>
        <w:gridCol w:w="1702"/>
        <w:gridCol w:w="1277"/>
        <w:gridCol w:w="991"/>
        <w:gridCol w:w="1702"/>
        <w:gridCol w:w="752"/>
      </w:tblGrid>
      <w:tr w:rsidR="00D1387E" w14:paraId="69343EEA" w14:textId="77777777" w:rsidTr="00EF1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pct"/>
            <w:gridSpan w:val="2"/>
          </w:tcPr>
          <w:p w14:paraId="3DB3118D" w14:textId="66A12D86" w:rsidR="00D1387E" w:rsidRPr="00D1387E" w:rsidRDefault="00D1387E" w:rsidP="00D1387E">
            <w:pPr>
              <w:jc w:val="center"/>
            </w:pPr>
            <w:r w:rsidRPr="00D1387E">
              <w:t>Condiciones de ensayo</w:t>
            </w:r>
          </w:p>
        </w:tc>
        <w:tc>
          <w:tcPr>
            <w:tcW w:w="2674" w:type="pct"/>
            <w:gridSpan w:val="4"/>
          </w:tcPr>
          <w:p w14:paraId="12B5F2E7" w14:textId="1E9153C3" w:rsidR="00D1387E" w:rsidRDefault="00D1387E" w:rsidP="00D138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Condiciones ambientales</w:t>
            </w:r>
          </w:p>
        </w:tc>
      </w:tr>
      <w:tr w:rsidR="00DD0FBA" w14:paraId="0FB7122A" w14:textId="77777777" w:rsidTr="00EF198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  <w:shd w:val="clear" w:color="auto" w:fill="F2F2F2" w:themeFill="background1" w:themeFillShade="F2"/>
          </w:tcPr>
          <w:p w14:paraId="4F6309CB" w14:textId="62375654" w:rsidR="00DD0FBA" w:rsidRPr="00D1387E" w:rsidRDefault="00DD0FBA" w:rsidP="00DD0F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Pr="009B664A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964" w:type="pct"/>
          </w:tcPr>
          <w:p w14:paraId="43A2DBA4" w14:textId="1FBA4E75" w:rsidR="00DD0FBA" w:rsidRPr="00D1387E" w:rsidRDefault="00DD0FBA" w:rsidP="00DD0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23" w:type="pct"/>
            <w:shd w:val="clear" w:color="auto" w:fill="F2F2F2" w:themeFill="background1" w:themeFillShade="F2"/>
          </w:tcPr>
          <w:p w14:paraId="5A3728DD" w14:textId="6FF275EC" w:rsidR="00DD0FBA" w:rsidRPr="00D1387E" w:rsidRDefault="00DD0FBA" w:rsidP="00DD0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561" w:type="pct"/>
          </w:tcPr>
          <w:p w14:paraId="1127940F" w14:textId="1C2217D3" w:rsidR="00DD0FBA" w:rsidRDefault="00DD0FBA" w:rsidP="00DD0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964" w:type="pct"/>
            <w:shd w:val="clear" w:color="auto" w:fill="F2F2F2" w:themeFill="background1" w:themeFillShade="F2"/>
          </w:tcPr>
          <w:p w14:paraId="3667BAE6" w14:textId="0A2900BD" w:rsidR="00DD0FBA" w:rsidRPr="00D1387E" w:rsidRDefault="00DD0FBA" w:rsidP="00DD0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426" w:type="pct"/>
          </w:tcPr>
          <w:p w14:paraId="4479CCEA" w14:textId="62F8AE66" w:rsidR="00DD0FBA" w:rsidRDefault="00DD0FBA" w:rsidP="00DD0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1A0EB5D" w14:textId="20E65DE9" w:rsidR="00D1387E" w:rsidRDefault="00D1387E" w:rsidP="003E6D3F">
      <w:pPr>
        <w:pStyle w:val="Tablas"/>
        <w:ind w:left="0" w:firstLine="0"/>
        <w:jc w:val="left"/>
      </w:pPr>
      <w:r>
        <w:t>Resultados de la determinación de adhesión de tintas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1725"/>
        <w:gridCol w:w="4414"/>
      </w:tblGrid>
      <w:tr w:rsidR="00EF198E" w14:paraId="18A7E9B1" w14:textId="77777777" w:rsidTr="00EF1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09B1DCE8" w14:textId="572B0F09" w:rsidR="00EF198E" w:rsidRDefault="00EF198E" w:rsidP="00EF198E">
            <w:pPr>
              <w:jc w:val="center"/>
            </w:pPr>
            <w:bookmarkStart w:id="4" w:name="_Hlk44059404"/>
            <w:r>
              <w:t>ID cliente de la muestra</w:t>
            </w:r>
          </w:p>
        </w:tc>
        <w:tc>
          <w:tcPr>
            <w:tcW w:w="4414" w:type="dxa"/>
          </w:tcPr>
          <w:p w14:paraId="07746DE0" w14:textId="6B974677" w:rsidR="00EF198E" w:rsidRDefault="00EF198E" w:rsidP="00EF19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Porcentaje de desprendimiento de tinta (%)</w:t>
            </w:r>
          </w:p>
        </w:tc>
      </w:tr>
      <w:tr w:rsidR="00EF198E" w14:paraId="128E60F9" w14:textId="77777777" w:rsidTr="00EF198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7CBCF16E" w14:textId="77777777" w:rsidR="00EF198E" w:rsidRDefault="00EF198E" w:rsidP="00EF198E">
            <w:pPr>
              <w:jc w:val="center"/>
            </w:pPr>
          </w:p>
        </w:tc>
        <w:tc>
          <w:tcPr>
            <w:tcW w:w="4414" w:type="dxa"/>
          </w:tcPr>
          <w:p w14:paraId="778709C2" w14:textId="77777777" w:rsidR="00EF198E" w:rsidRDefault="00EF198E" w:rsidP="00EF1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198E" w14:paraId="5B1C252E" w14:textId="77777777" w:rsidTr="00EF198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7B2AEFEB" w14:textId="24AF74A9" w:rsidR="00EF198E" w:rsidRPr="00EF198E" w:rsidRDefault="00EF198E" w:rsidP="00EF198E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2"/>
          </w:tcPr>
          <w:p w14:paraId="394304CE" w14:textId="77777777" w:rsidR="00EF198E" w:rsidRDefault="00EF198E" w:rsidP="00EF1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198E" w14:paraId="4568EEB4" w14:textId="77777777" w:rsidTr="00EF198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61CB4773" w14:textId="7A1B2D91" w:rsidR="00EF198E" w:rsidRPr="00EF198E" w:rsidRDefault="00EF198E" w:rsidP="00EF198E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2"/>
          </w:tcPr>
          <w:p w14:paraId="4E80FCA4" w14:textId="77777777" w:rsidR="00EF198E" w:rsidRDefault="00EF198E" w:rsidP="00EF1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198E" w14:paraId="41D0DC62" w14:textId="77777777" w:rsidTr="00EF198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32C15113" w14:textId="758495FA" w:rsidR="00EF198E" w:rsidRPr="00EF198E" w:rsidRDefault="00EF198E" w:rsidP="00EF198E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2"/>
          </w:tcPr>
          <w:p w14:paraId="3D5004B1" w14:textId="77777777" w:rsidR="00EF198E" w:rsidRDefault="00EF198E" w:rsidP="00EF1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4"/>
    </w:tbl>
    <w:p w14:paraId="40AD87F0" w14:textId="38E127EC" w:rsidR="00EF198E" w:rsidRDefault="00EF198E" w:rsidP="00EF198E"/>
    <w:p w14:paraId="30C548B9" w14:textId="11290763" w:rsidR="00EF198E" w:rsidRDefault="00EF198E" w:rsidP="00EF198E">
      <w:pPr>
        <w:pStyle w:val="Ttulo2"/>
      </w:pPr>
      <w:bookmarkStart w:id="5" w:name="_Toc44071331"/>
      <w:r>
        <w:lastRenderedPageBreak/>
        <w:t>Determinación de dimensiones</w:t>
      </w:r>
      <w:bookmarkEnd w:id="5"/>
    </w:p>
    <w:tbl>
      <w:tblPr>
        <w:tblStyle w:val="Estilo3"/>
        <w:tblW w:w="5056" w:type="pct"/>
        <w:jc w:val="center"/>
        <w:tblLook w:val="04A0" w:firstRow="1" w:lastRow="0" w:firstColumn="1" w:lastColumn="0" w:noHBand="0" w:noVBand="1"/>
      </w:tblPr>
      <w:tblGrid>
        <w:gridCol w:w="1837"/>
        <w:gridCol w:w="1419"/>
        <w:gridCol w:w="1134"/>
        <w:gridCol w:w="775"/>
        <w:gridCol w:w="1248"/>
        <w:gridCol w:w="836"/>
        <w:gridCol w:w="991"/>
        <w:gridCol w:w="687"/>
      </w:tblGrid>
      <w:tr w:rsidR="00DD0FBA" w14:paraId="4FA7D912" w14:textId="77777777" w:rsidTr="00DD0F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3" w:type="pct"/>
            <w:gridSpan w:val="4"/>
          </w:tcPr>
          <w:p w14:paraId="06CD651D" w14:textId="77777777" w:rsidR="00EF198E" w:rsidRPr="00D1387E" w:rsidRDefault="00EF198E" w:rsidP="00D309C1">
            <w:pPr>
              <w:jc w:val="center"/>
            </w:pPr>
            <w:bookmarkStart w:id="6" w:name="_Hlk44059274"/>
            <w:r w:rsidRPr="00D1387E">
              <w:t>Condiciones de ensayo</w:t>
            </w:r>
          </w:p>
        </w:tc>
        <w:tc>
          <w:tcPr>
            <w:tcW w:w="2107" w:type="pct"/>
            <w:gridSpan w:val="4"/>
          </w:tcPr>
          <w:p w14:paraId="10ACC901" w14:textId="77777777" w:rsidR="00EF198E" w:rsidRDefault="00EF198E" w:rsidP="00D3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Condiciones ambientales</w:t>
            </w:r>
          </w:p>
        </w:tc>
      </w:tr>
      <w:tr w:rsidR="00DD0FBA" w14:paraId="7742CAF6" w14:textId="77777777" w:rsidTr="003E6D3F">
        <w:trPr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pct"/>
            <w:shd w:val="clear" w:color="auto" w:fill="F2F2F2" w:themeFill="background1" w:themeFillShade="F2"/>
          </w:tcPr>
          <w:p w14:paraId="753F59BC" w14:textId="307A3A94" w:rsidR="00EF198E" w:rsidRPr="00D1387E" w:rsidRDefault="00EF198E" w:rsidP="00D309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="00DD0FBA" w:rsidRPr="009B664A">
              <w:rPr>
                <w:i/>
                <w:iCs/>
                <w:sz w:val="14"/>
                <w:szCs w:val="20"/>
              </w:rPr>
              <w:t>(</w:t>
            </w:r>
            <w:r w:rsidRPr="009B664A">
              <w:rPr>
                <w:i/>
                <w:iCs/>
                <w:sz w:val="14"/>
                <w:szCs w:val="20"/>
              </w:rPr>
              <w:t>periodo)</w:t>
            </w:r>
          </w:p>
        </w:tc>
        <w:tc>
          <w:tcPr>
            <w:tcW w:w="795" w:type="pct"/>
          </w:tcPr>
          <w:p w14:paraId="2108FFC8" w14:textId="49609D4B" w:rsidR="00EF198E" w:rsidRPr="00EF198E" w:rsidRDefault="00EF198E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5" w:type="pct"/>
            <w:shd w:val="clear" w:color="auto" w:fill="EDEDED" w:themeFill="accent3" w:themeFillTint="33"/>
          </w:tcPr>
          <w:p w14:paraId="71496169" w14:textId="75A84AA4" w:rsidR="00EF198E" w:rsidRPr="00D1387E" w:rsidRDefault="003E6D3F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  <w:r w:rsidR="00EF198E">
              <w:rPr>
                <w:b/>
                <w:bCs/>
              </w:rPr>
              <w:t xml:space="preserve"> muestras </w:t>
            </w:r>
            <w:r w:rsidR="00DD0FBA">
              <w:rPr>
                <w:b/>
                <w:bCs/>
              </w:rPr>
              <w:br/>
              <w:t xml:space="preserve">por </w:t>
            </w:r>
            <w:r w:rsidR="00EF198E">
              <w:rPr>
                <w:b/>
                <w:bCs/>
              </w:rPr>
              <w:t>ensayo</w:t>
            </w:r>
          </w:p>
        </w:tc>
        <w:tc>
          <w:tcPr>
            <w:tcW w:w="434" w:type="pct"/>
          </w:tcPr>
          <w:p w14:paraId="1A62651B" w14:textId="7E004864" w:rsidR="00EF198E" w:rsidRPr="00EF198E" w:rsidRDefault="00EF198E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pct"/>
            <w:shd w:val="clear" w:color="auto" w:fill="F2F2F2" w:themeFill="background1" w:themeFillShade="F2"/>
          </w:tcPr>
          <w:p w14:paraId="4BCD6E30" w14:textId="77777777" w:rsidR="00EF198E" w:rsidRPr="00D1387E" w:rsidRDefault="00EF198E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468" w:type="pct"/>
          </w:tcPr>
          <w:p w14:paraId="2308F5D1" w14:textId="4631E0ED" w:rsidR="00EF198E" w:rsidRDefault="00EF198E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5" w:type="pct"/>
            <w:shd w:val="clear" w:color="auto" w:fill="F2F2F2" w:themeFill="background1" w:themeFillShade="F2"/>
          </w:tcPr>
          <w:p w14:paraId="29CB0641" w14:textId="77777777" w:rsidR="00EF198E" w:rsidRPr="00D1387E" w:rsidRDefault="00EF198E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385" w:type="pct"/>
          </w:tcPr>
          <w:p w14:paraId="6CBBAF59" w14:textId="028EB8D8" w:rsidR="00EF198E" w:rsidRDefault="00EF198E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bookmarkEnd w:id="6"/>
    <w:p w14:paraId="6E0D1437" w14:textId="5B8D4E89" w:rsidR="00EF198E" w:rsidRDefault="00896279" w:rsidP="003E6D3F">
      <w:pPr>
        <w:pStyle w:val="Tablas"/>
        <w:ind w:left="0" w:firstLine="0"/>
        <w:jc w:val="left"/>
      </w:pPr>
      <w:r>
        <w:t>Resultados de la determinación de dimensiones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1725"/>
        <w:gridCol w:w="1471"/>
        <w:gridCol w:w="1471"/>
        <w:gridCol w:w="1472"/>
      </w:tblGrid>
      <w:tr w:rsidR="00896279" w14:paraId="138F6860" w14:textId="77777777" w:rsidTr="00D3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  <w:vMerge w:val="restart"/>
          </w:tcPr>
          <w:p w14:paraId="5B57E043" w14:textId="77777777" w:rsidR="00896279" w:rsidRDefault="00896279" w:rsidP="00D309C1">
            <w:pPr>
              <w:jc w:val="center"/>
            </w:pPr>
            <w:bookmarkStart w:id="7" w:name="_Hlk44059396"/>
            <w:r>
              <w:t>ID cliente de la muestra</w:t>
            </w:r>
          </w:p>
        </w:tc>
        <w:tc>
          <w:tcPr>
            <w:tcW w:w="4414" w:type="dxa"/>
            <w:gridSpan w:val="3"/>
          </w:tcPr>
          <w:p w14:paraId="554357E2" w14:textId="7B01D7DC" w:rsidR="00896279" w:rsidRDefault="00896279" w:rsidP="00D3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Dimensiones (cm)</w:t>
            </w:r>
          </w:p>
        </w:tc>
      </w:tr>
      <w:tr w:rsidR="00896279" w14:paraId="0CD2EE94" w14:textId="77777777" w:rsidTr="0089627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  <w:vMerge/>
          </w:tcPr>
          <w:p w14:paraId="14F9E24A" w14:textId="77777777" w:rsidR="00896279" w:rsidRDefault="00896279" w:rsidP="00D309C1">
            <w:pPr>
              <w:jc w:val="center"/>
            </w:pPr>
          </w:p>
        </w:tc>
        <w:tc>
          <w:tcPr>
            <w:tcW w:w="1471" w:type="dxa"/>
            <w:shd w:val="clear" w:color="auto" w:fill="DEEAF6" w:themeFill="accent5" w:themeFillTint="33"/>
          </w:tcPr>
          <w:p w14:paraId="64D9FB89" w14:textId="24514063" w:rsidR="00896279" w:rsidRPr="00896279" w:rsidRDefault="00896279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96279">
              <w:rPr>
                <w:b/>
                <w:bCs/>
              </w:rPr>
              <w:t>Largo</w:t>
            </w:r>
          </w:p>
        </w:tc>
        <w:tc>
          <w:tcPr>
            <w:tcW w:w="1471" w:type="dxa"/>
            <w:shd w:val="clear" w:color="auto" w:fill="DEEAF6" w:themeFill="accent5" w:themeFillTint="33"/>
          </w:tcPr>
          <w:p w14:paraId="19939495" w14:textId="751F2ABF" w:rsidR="00896279" w:rsidRPr="00896279" w:rsidRDefault="00896279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96279">
              <w:rPr>
                <w:b/>
                <w:bCs/>
              </w:rPr>
              <w:t>Ancho</w:t>
            </w:r>
          </w:p>
        </w:tc>
        <w:tc>
          <w:tcPr>
            <w:tcW w:w="1472" w:type="dxa"/>
            <w:shd w:val="clear" w:color="auto" w:fill="DEEAF6" w:themeFill="accent5" w:themeFillTint="33"/>
          </w:tcPr>
          <w:p w14:paraId="516AE4A8" w14:textId="14C45D6B" w:rsidR="00896279" w:rsidRPr="00896279" w:rsidRDefault="00896279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96279">
              <w:rPr>
                <w:b/>
                <w:bCs/>
              </w:rPr>
              <w:t>Fuelle</w:t>
            </w:r>
          </w:p>
        </w:tc>
      </w:tr>
      <w:tr w:rsidR="00896279" w14:paraId="08AABC61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7FA3D43B" w14:textId="77777777" w:rsidR="00896279" w:rsidRDefault="00896279" w:rsidP="00D309C1">
            <w:pPr>
              <w:jc w:val="center"/>
            </w:pPr>
          </w:p>
        </w:tc>
        <w:tc>
          <w:tcPr>
            <w:tcW w:w="1471" w:type="dxa"/>
          </w:tcPr>
          <w:p w14:paraId="7D12AFAA" w14:textId="77777777" w:rsidR="00896279" w:rsidRDefault="00896279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14:paraId="50E9FB20" w14:textId="77777777" w:rsidR="00896279" w:rsidRDefault="00896279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4B11E5D3" w14:textId="4C5F3F78" w:rsidR="00896279" w:rsidRDefault="00896279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6279" w14:paraId="2FE5EE29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190977DC" w14:textId="77777777" w:rsidR="00896279" w:rsidRPr="00EF198E" w:rsidRDefault="00896279" w:rsidP="00D309C1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4"/>
          </w:tcPr>
          <w:p w14:paraId="1B47E341" w14:textId="77777777" w:rsidR="00896279" w:rsidRDefault="00896279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6279" w14:paraId="4D171C79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22EE618E" w14:textId="77777777" w:rsidR="00896279" w:rsidRPr="00EF198E" w:rsidRDefault="00896279" w:rsidP="00D309C1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4"/>
          </w:tcPr>
          <w:p w14:paraId="2E214314" w14:textId="77777777" w:rsidR="00896279" w:rsidRDefault="00896279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6279" w14:paraId="7F5D2F00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0AAC2F5E" w14:textId="77777777" w:rsidR="00896279" w:rsidRPr="00EF198E" w:rsidRDefault="00896279" w:rsidP="00D309C1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4"/>
          </w:tcPr>
          <w:p w14:paraId="0AA1E1B9" w14:textId="77777777" w:rsidR="00896279" w:rsidRDefault="00896279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7"/>
    </w:tbl>
    <w:p w14:paraId="570AC817" w14:textId="04175D2C" w:rsidR="00896279" w:rsidRDefault="00896279" w:rsidP="00896279"/>
    <w:sdt>
      <w:sdtPr>
        <w:id w:val="-356736709"/>
        <w:showingPlcHdr/>
        <w:picture/>
      </w:sdtPr>
      <w:sdtEndPr/>
      <w:sdtContent>
        <w:p w14:paraId="276DD784" w14:textId="57631866" w:rsidR="00896279" w:rsidRDefault="00896279" w:rsidP="00896279">
          <w:pPr>
            <w:jc w:val="center"/>
          </w:pPr>
          <w:r>
            <w:rPr>
              <w:noProof/>
            </w:rPr>
            <w:drawing>
              <wp:inline distT="0" distB="0" distL="0" distR="0" wp14:anchorId="201709DE" wp14:editId="657ABCAC">
                <wp:extent cx="1903730" cy="1903730"/>
                <wp:effectExtent l="0" t="0" r="127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3730" cy="190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0FABDD38" w14:textId="60BE75E1" w:rsidR="00896279" w:rsidRDefault="00896279" w:rsidP="00896279">
      <w:pPr>
        <w:jc w:val="left"/>
      </w:pPr>
      <w:r w:rsidRPr="00896279">
        <w:t xml:space="preserve">LIE </w:t>
      </w:r>
      <w:r w:rsidRPr="00896279">
        <w:rPr>
          <w:vertAlign w:val="superscript"/>
        </w:rPr>
        <w:t>2</w:t>
      </w:r>
      <w:r w:rsidRPr="00896279">
        <w:t xml:space="preserve"> Límite inferior de especificación LSE3 Límite superior de especificación. PA= Promedio ancho, PF= Promedio fuelle, PL= Promedio largo. (→) Indica la dirección de los resultados con respecto a la escala.</w:t>
      </w:r>
    </w:p>
    <w:p w14:paraId="46B72D4D" w14:textId="7C51BE3B" w:rsidR="00734082" w:rsidRDefault="00734082" w:rsidP="00734082">
      <w:pPr>
        <w:pStyle w:val="Grfica"/>
      </w:pPr>
      <w:r w:rsidRPr="00734082">
        <w:t>Determinación de dimensiones de las muestras bolsa tipo camiseta amarilla.</w:t>
      </w:r>
    </w:p>
    <w:p w14:paraId="66FBE6C6" w14:textId="77777777" w:rsidR="00734082" w:rsidRPr="00734082" w:rsidRDefault="00734082" w:rsidP="00734082"/>
    <w:p w14:paraId="6F3FA981" w14:textId="092CCA2F" w:rsidR="00734082" w:rsidRDefault="00734082" w:rsidP="00734082">
      <w:pPr>
        <w:pStyle w:val="Ttulo2"/>
      </w:pPr>
      <w:bookmarkStart w:id="8" w:name="_Toc44071332"/>
      <w:r>
        <w:t>Determinación del espesor</w:t>
      </w:r>
      <w:bookmarkEnd w:id="8"/>
    </w:p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3539"/>
        <w:gridCol w:w="1419"/>
      </w:tblGrid>
      <w:tr w:rsidR="00414637" w14:paraId="000AEAD2" w14:textId="77777777" w:rsidTr="00414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5B0DD00C" w14:textId="77777777" w:rsidR="00414637" w:rsidRPr="00D1387E" w:rsidRDefault="00414637" w:rsidP="00D309C1">
            <w:pPr>
              <w:jc w:val="center"/>
            </w:pPr>
            <w:bookmarkStart w:id="9" w:name="_Hlk44061153"/>
            <w:r w:rsidRPr="00D1387E">
              <w:t>Condiciones de ensayo</w:t>
            </w:r>
          </w:p>
        </w:tc>
      </w:tr>
      <w:tr w:rsidR="00414637" w14:paraId="740ECCD4" w14:textId="77777777" w:rsidTr="00B4268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9" w:type="pct"/>
            <w:shd w:val="clear" w:color="auto" w:fill="EDEDED" w:themeFill="accent3" w:themeFillTint="33"/>
          </w:tcPr>
          <w:p w14:paraId="3DDF1EEE" w14:textId="4FEF3DD3" w:rsidR="00414637" w:rsidRPr="00D1387E" w:rsidRDefault="00414637" w:rsidP="00414637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de ensayo </w:t>
            </w:r>
            <w:r w:rsidRPr="009B664A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1431" w:type="pct"/>
          </w:tcPr>
          <w:p w14:paraId="44DB60BE" w14:textId="54445D6E" w:rsidR="00414637" w:rsidRPr="00EF198E" w:rsidRDefault="00414637" w:rsidP="00B426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4637" w14:paraId="573D9F8F" w14:textId="77777777" w:rsidTr="00B4268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9" w:type="pct"/>
            <w:shd w:val="clear" w:color="auto" w:fill="EDEDED" w:themeFill="accent3" w:themeFillTint="33"/>
          </w:tcPr>
          <w:p w14:paraId="15F5E89D" w14:textId="42FD6758" w:rsidR="00414637" w:rsidRDefault="00414637" w:rsidP="00414637">
            <w:pPr>
              <w:jc w:val="left"/>
              <w:rPr>
                <w:b/>
                <w:bCs/>
              </w:rPr>
            </w:pPr>
            <w:r w:rsidRPr="00022744">
              <w:rPr>
                <w:b/>
                <w:bCs/>
              </w:rPr>
              <w:t>Cantidad de muestra para el análisis:</w:t>
            </w:r>
          </w:p>
        </w:tc>
        <w:tc>
          <w:tcPr>
            <w:tcW w:w="1431" w:type="pct"/>
          </w:tcPr>
          <w:p w14:paraId="77B80033" w14:textId="77777777" w:rsidR="00414637" w:rsidRPr="00EF198E" w:rsidRDefault="00414637" w:rsidP="00B426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4637" w14:paraId="30820358" w14:textId="77777777" w:rsidTr="00B4268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9" w:type="pct"/>
            <w:shd w:val="clear" w:color="auto" w:fill="EDEDED" w:themeFill="accent3" w:themeFillTint="33"/>
          </w:tcPr>
          <w:p w14:paraId="10F5C1FA" w14:textId="40C45E8C" w:rsidR="00414637" w:rsidRPr="00022744" w:rsidRDefault="00414637" w:rsidP="00414637">
            <w:pPr>
              <w:jc w:val="left"/>
              <w:rPr>
                <w:b/>
                <w:bCs/>
              </w:rPr>
            </w:pPr>
            <w:r w:rsidRPr="00022744">
              <w:rPr>
                <w:b/>
                <w:bCs/>
              </w:rPr>
              <w:t>Número de repeticiones por muestra:</w:t>
            </w:r>
          </w:p>
        </w:tc>
        <w:tc>
          <w:tcPr>
            <w:tcW w:w="1431" w:type="pct"/>
          </w:tcPr>
          <w:p w14:paraId="3F1F4A85" w14:textId="77777777" w:rsidR="00414637" w:rsidRPr="00EF198E" w:rsidRDefault="00414637" w:rsidP="00B426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4637" w14:paraId="370163A0" w14:textId="77777777" w:rsidTr="00B4268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9" w:type="pct"/>
            <w:shd w:val="clear" w:color="auto" w:fill="EDEDED" w:themeFill="accent3" w:themeFillTint="33"/>
          </w:tcPr>
          <w:p w14:paraId="400AEC4D" w14:textId="5F1DD7E0" w:rsidR="00414637" w:rsidRPr="00022744" w:rsidRDefault="00414637" w:rsidP="00414637">
            <w:pPr>
              <w:jc w:val="left"/>
              <w:rPr>
                <w:b/>
                <w:bCs/>
              </w:rPr>
            </w:pPr>
            <w:r w:rsidRPr="00022744">
              <w:rPr>
                <w:b/>
                <w:bCs/>
              </w:rPr>
              <w:t xml:space="preserve">Método utilizado: </w:t>
            </w:r>
          </w:p>
        </w:tc>
        <w:tc>
          <w:tcPr>
            <w:tcW w:w="1431" w:type="pct"/>
          </w:tcPr>
          <w:p w14:paraId="7E182A86" w14:textId="7B2C66FB" w:rsidR="00414637" w:rsidRPr="00B4268A" w:rsidRDefault="00414637" w:rsidP="00B426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68A">
              <w:t>A</w:t>
            </w:r>
          </w:p>
        </w:tc>
      </w:tr>
      <w:bookmarkEnd w:id="9"/>
    </w:tbl>
    <w:p w14:paraId="16552234" w14:textId="4DF7CA62" w:rsidR="00022744" w:rsidRDefault="00022744" w:rsidP="00022744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022744" w14:paraId="272A6DFF" w14:textId="77777777" w:rsidTr="00414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9F2EAE6" w14:textId="77777777" w:rsidR="00022744" w:rsidRDefault="00022744" w:rsidP="00D309C1">
            <w:pPr>
              <w:jc w:val="center"/>
            </w:pPr>
            <w:bookmarkStart w:id="10" w:name="_Hlk44061145"/>
            <w:r>
              <w:t>Condiciones ambientales</w:t>
            </w:r>
          </w:p>
        </w:tc>
      </w:tr>
      <w:tr w:rsidR="00414637" w14:paraId="6E40FD2A" w14:textId="77777777" w:rsidTr="00414637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21CA8D74" w14:textId="77777777" w:rsidR="00022744" w:rsidRPr="00D1387E" w:rsidRDefault="00022744" w:rsidP="00D309C1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72A16F5B" w14:textId="557DBDBF" w:rsidR="00022744" w:rsidRDefault="0002274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pct"/>
            <w:shd w:val="clear" w:color="auto" w:fill="F2F2F2" w:themeFill="background1" w:themeFillShade="F2"/>
          </w:tcPr>
          <w:p w14:paraId="3639FC8E" w14:textId="77777777" w:rsidR="00022744" w:rsidRPr="00D1387E" w:rsidRDefault="0002274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699AAF39" w14:textId="53E53A80" w:rsidR="00022744" w:rsidRDefault="0002274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bookmarkEnd w:id="10"/>
    <w:p w14:paraId="361BF781" w14:textId="5540C868" w:rsidR="00022744" w:rsidRDefault="00D626B5" w:rsidP="003E6D3F">
      <w:pPr>
        <w:pStyle w:val="Tablas"/>
        <w:ind w:left="0" w:hanging="11"/>
        <w:jc w:val="left"/>
      </w:pPr>
      <w:r>
        <w:lastRenderedPageBreak/>
        <w:t>Resultados de la determinación de espesor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67"/>
        <w:gridCol w:w="1094"/>
        <w:gridCol w:w="1261"/>
        <w:gridCol w:w="1261"/>
        <w:gridCol w:w="1261"/>
        <w:gridCol w:w="1262"/>
      </w:tblGrid>
      <w:tr w:rsidR="00D626B5" w14:paraId="56C76B3E" w14:textId="77777777" w:rsidTr="00D3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8"/>
          </w:tcPr>
          <w:p w14:paraId="083E3D6E" w14:textId="5888FE1A" w:rsidR="00D626B5" w:rsidRDefault="00D626B5" w:rsidP="00D309C1">
            <w:pPr>
              <w:jc w:val="center"/>
            </w:pPr>
            <w:r>
              <w:t>Largo</w:t>
            </w:r>
          </w:p>
        </w:tc>
      </w:tr>
      <w:tr w:rsidR="00D626B5" w14:paraId="21418E15" w14:textId="77777777" w:rsidTr="00D626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shd w:val="clear" w:color="auto" w:fill="E7E6E6" w:themeFill="background2"/>
          </w:tcPr>
          <w:p w14:paraId="110FCDCD" w14:textId="3E273D0A" w:rsidR="00D626B5" w:rsidRPr="00896279" w:rsidRDefault="00D626B5" w:rsidP="00D626B5">
            <w:pPr>
              <w:jc w:val="center"/>
              <w:rPr>
                <w:b/>
                <w:bCs/>
              </w:rPr>
            </w:pPr>
            <w:r w:rsidRPr="00D626B5">
              <w:rPr>
                <w:b/>
                <w:bCs/>
              </w:rPr>
              <w:t>ID cliente de la muestra</w:t>
            </w:r>
          </w:p>
        </w:tc>
        <w:tc>
          <w:tcPr>
            <w:tcW w:w="1261" w:type="dxa"/>
            <w:shd w:val="clear" w:color="auto" w:fill="E7E6E6" w:themeFill="background2"/>
          </w:tcPr>
          <w:p w14:paraId="2656E2B4" w14:textId="49218D7C" w:rsidR="00D626B5" w:rsidRPr="00896279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626B5">
              <w:rPr>
                <w:b/>
                <w:bCs/>
              </w:rPr>
              <w:t>Calibre</w:t>
            </w:r>
          </w:p>
        </w:tc>
        <w:tc>
          <w:tcPr>
            <w:tcW w:w="1261" w:type="dxa"/>
            <w:gridSpan w:val="2"/>
            <w:shd w:val="clear" w:color="auto" w:fill="E7E6E6" w:themeFill="background2"/>
          </w:tcPr>
          <w:p w14:paraId="6E43D3D4" w14:textId="19112E8D" w:rsidR="00D626B5" w:rsidRPr="00896279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626B5">
              <w:rPr>
                <w:b/>
                <w:bCs/>
              </w:rPr>
              <w:t>Espesor (µm)</w:t>
            </w:r>
          </w:p>
        </w:tc>
        <w:tc>
          <w:tcPr>
            <w:tcW w:w="1261" w:type="dxa"/>
            <w:shd w:val="clear" w:color="auto" w:fill="E7E6E6" w:themeFill="background2"/>
          </w:tcPr>
          <w:p w14:paraId="3B224DF3" w14:textId="0E7AFBC9" w:rsidR="00D626B5" w:rsidRPr="00896279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626B5">
              <w:rPr>
                <w:b/>
                <w:bCs/>
              </w:rPr>
              <w:t>*Media</w:t>
            </w:r>
          </w:p>
        </w:tc>
        <w:tc>
          <w:tcPr>
            <w:tcW w:w="1261" w:type="dxa"/>
            <w:shd w:val="clear" w:color="auto" w:fill="E7E6E6" w:themeFill="background2"/>
          </w:tcPr>
          <w:p w14:paraId="2E152657" w14:textId="1AAF977E" w:rsidR="00D626B5" w:rsidRPr="00896279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626B5">
              <w:rPr>
                <w:b/>
                <w:bCs/>
              </w:rPr>
              <w:t>*Valor min</w:t>
            </w:r>
            <w:r w:rsidRPr="00D626B5">
              <w:rPr>
                <w:b/>
                <w:bCs/>
                <w:vertAlign w:val="superscript"/>
              </w:rPr>
              <w:t>1</w:t>
            </w:r>
          </w:p>
        </w:tc>
        <w:tc>
          <w:tcPr>
            <w:tcW w:w="1261" w:type="dxa"/>
            <w:shd w:val="clear" w:color="auto" w:fill="E7E6E6" w:themeFill="background2"/>
          </w:tcPr>
          <w:p w14:paraId="7C6CA0E2" w14:textId="53AEB6F8" w:rsidR="00D626B5" w:rsidRPr="00896279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626B5">
              <w:rPr>
                <w:b/>
                <w:bCs/>
              </w:rPr>
              <w:t>*Valor max</w:t>
            </w:r>
            <w:r w:rsidRPr="00D626B5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262" w:type="dxa"/>
            <w:shd w:val="clear" w:color="auto" w:fill="E7E6E6" w:themeFill="background2"/>
          </w:tcPr>
          <w:p w14:paraId="735BBBD3" w14:textId="51F31495" w:rsidR="00D626B5" w:rsidRPr="00896279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626B5">
              <w:rPr>
                <w:b/>
                <w:bCs/>
              </w:rPr>
              <w:t xml:space="preserve">Desviación estándar </w:t>
            </w:r>
            <w:r w:rsidRPr="009B664A">
              <w:rPr>
                <w:i/>
                <w:iCs/>
                <w:sz w:val="14"/>
                <w:szCs w:val="20"/>
              </w:rPr>
              <w:t>(espesor)</w:t>
            </w:r>
          </w:p>
        </w:tc>
      </w:tr>
      <w:tr w:rsidR="00D626B5" w14:paraId="141467FE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73DA41D0" w14:textId="77777777" w:rsidR="00D626B5" w:rsidRDefault="00D626B5" w:rsidP="00D626B5">
            <w:pPr>
              <w:jc w:val="center"/>
            </w:pPr>
          </w:p>
        </w:tc>
        <w:tc>
          <w:tcPr>
            <w:tcW w:w="1261" w:type="dxa"/>
          </w:tcPr>
          <w:p w14:paraId="171BBC08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gridSpan w:val="2"/>
          </w:tcPr>
          <w:p w14:paraId="1E092EF0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615A7138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65B66ED9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22C75E30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2" w:type="dxa"/>
          </w:tcPr>
          <w:p w14:paraId="724D21BE" w14:textId="5F12EB50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26B5" w14:paraId="3B14FD57" w14:textId="77777777" w:rsidTr="00D626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8"/>
            <w:shd w:val="clear" w:color="auto" w:fill="D9D9D9" w:themeFill="background1" w:themeFillShade="D9"/>
          </w:tcPr>
          <w:p w14:paraId="10377876" w14:textId="230DFC40" w:rsidR="00D626B5" w:rsidRPr="00D626B5" w:rsidRDefault="00D626B5" w:rsidP="00D626B5">
            <w:pPr>
              <w:jc w:val="center"/>
              <w:rPr>
                <w:b/>
                <w:bCs/>
              </w:rPr>
            </w:pPr>
            <w:r w:rsidRPr="00D626B5">
              <w:rPr>
                <w:b/>
                <w:bCs/>
              </w:rPr>
              <w:t>Ancho</w:t>
            </w:r>
          </w:p>
        </w:tc>
      </w:tr>
      <w:tr w:rsidR="00D626B5" w14:paraId="6D108FE8" w14:textId="77777777" w:rsidTr="00D626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shd w:val="clear" w:color="auto" w:fill="E7E6E6" w:themeFill="background2"/>
          </w:tcPr>
          <w:p w14:paraId="4D0AEAB9" w14:textId="7B13E1AA" w:rsidR="00D626B5" w:rsidRDefault="00D626B5" w:rsidP="00D626B5">
            <w:pPr>
              <w:jc w:val="center"/>
            </w:pPr>
            <w:r w:rsidRPr="00D626B5">
              <w:rPr>
                <w:b/>
                <w:bCs/>
              </w:rPr>
              <w:t>ID cliente de la muestra</w:t>
            </w:r>
          </w:p>
        </w:tc>
        <w:tc>
          <w:tcPr>
            <w:tcW w:w="1261" w:type="dxa"/>
            <w:shd w:val="clear" w:color="auto" w:fill="E7E6E6" w:themeFill="background2"/>
          </w:tcPr>
          <w:p w14:paraId="36DB9C9D" w14:textId="44C52786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6B5">
              <w:rPr>
                <w:b/>
                <w:bCs/>
              </w:rPr>
              <w:t>Calibre</w:t>
            </w:r>
          </w:p>
        </w:tc>
        <w:tc>
          <w:tcPr>
            <w:tcW w:w="1261" w:type="dxa"/>
            <w:gridSpan w:val="2"/>
            <w:shd w:val="clear" w:color="auto" w:fill="E7E6E6" w:themeFill="background2"/>
          </w:tcPr>
          <w:p w14:paraId="221411F9" w14:textId="5A8A27C1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6B5">
              <w:rPr>
                <w:b/>
                <w:bCs/>
              </w:rPr>
              <w:t>Espesor (µm)</w:t>
            </w:r>
          </w:p>
        </w:tc>
        <w:tc>
          <w:tcPr>
            <w:tcW w:w="1261" w:type="dxa"/>
            <w:shd w:val="clear" w:color="auto" w:fill="E7E6E6" w:themeFill="background2"/>
          </w:tcPr>
          <w:p w14:paraId="77023640" w14:textId="0123FC6C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6B5">
              <w:rPr>
                <w:b/>
                <w:bCs/>
              </w:rPr>
              <w:t>*Media</w:t>
            </w:r>
          </w:p>
        </w:tc>
        <w:tc>
          <w:tcPr>
            <w:tcW w:w="1261" w:type="dxa"/>
            <w:shd w:val="clear" w:color="auto" w:fill="E7E6E6" w:themeFill="background2"/>
          </w:tcPr>
          <w:p w14:paraId="2AE82951" w14:textId="5C975E86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6B5">
              <w:rPr>
                <w:b/>
                <w:bCs/>
              </w:rPr>
              <w:t>*Valor min</w:t>
            </w:r>
            <w:r w:rsidRPr="00D626B5">
              <w:rPr>
                <w:b/>
                <w:bCs/>
                <w:vertAlign w:val="superscript"/>
              </w:rPr>
              <w:t>1</w:t>
            </w:r>
          </w:p>
        </w:tc>
        <w:tc>
          <w:tcPr>
            <w:tcW w:w="1261" w:type="dxa"/>
            <w:shd w:val="clear" w:color="auto" w:fill="E7E6E6" w:themeFill="background2"/>
          </w:tcPr>
          <w:p w14:paraId="2785C9D7" w14:textId="361229BA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6B5">
              <w:rPr>
                <w:b/>
                <w:bCs/>
              </w:rPr>
              <w:t>*Valor max</w:t>
            </w:r>
            <w:r w:rsidRPr="00D626B5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262" w:type="dxa"/>
            <w:shd w:val="clear" w:color="auto" w:fill="E7E6E6" w:themeFill="background2"/>
          </w:tcPr>
          <w:p w14:paraId="529D0689" w14:textId="71D78ADA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6B5">
              <w:rPr>
                <w:b/>
                <w:bCs/>
              </w:rPr>
              <w:t xml:space="preserve">Desviación estándar </w:t>
            </w:r>
            <w:r w:rsidRPr="009B664A">
              <w:rPr>
                <w:i/>
                <w:iCs/>
                <w:sz w:val="14"/>
                <w:szCs w:val="20"/>
              </w:rPr>
              <w:t>(espesor)</w:t>
            </w:r>
          </w:p>
        </w:tc>
      </w:tr>
      <w:tr w:rsidR="00D626B5" w14:paraId="391257E1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57FB9D64" w14:textId="77777777" w:rsidR="00D626B5" w:rsidRDefault="00D626B5" w:rsidP="00D626B5">
            <w:pPr>
              <w:jc w:val="center"/>
            </w:pPr>
          </w:p>
        </w:tc>
        <w:tc>
          <w:tcPr>
            <w:tcW w:w="1261" w:type="dxa"/>
          </w:tcPr>
          <w:p w14:paraId="6AD1DDBE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gridSpan w:val="2"/>
          </w:tcPr>
          <w:p w14:paraId="1034A8C1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4F3AA8CA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186A1B76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39AC3BAF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2" w:type="dxa"/>
          </w:tcPr>
          <w:p w14:paraId="1F7A7CCC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26B5" w14:paraId="5C61BE19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3"/>
            <w:shd w:val="clear" w:color="auto" w:fill="EDEDED" w:themeFill="accent3" w:themeFillTint="33"/>
          </w:tcPr>
          <w:p w14:paraId="6DE63963" w14:textId="77777777" w:rsidR="00D626B5" w:rsidRPr="00EF198E" w:rsidRDefault="00D626B5" w:rsidP="00D626B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5"/>
          </w:tcPr>
          <w:p w14:paraId="34347B0F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26B5" w14:paraId="55035978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3"/>
            <w:shd w:val="clear" w:color="auto" w:fill="EDEDED" w:themeFill="accent3" w:themeFillTint="33"/>
          </w:tcPr>
          <w:p w14:paraId="2CC6A225" w14:textId="77777777" w:rsidR="00D626B5" w:rsidRPr="00EF198E" w:rsidRDefault="00D626B5" w:rsidP="00D626B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5"/>
          </w:tcPr>
          <w:p w14:paraId="5B472FD8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26B5" w14:paraId="4787A29E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3"/>
            <w:shd w:val="clear" w:color="auto" w:fill="EDEDED" w:themeFill="accent3" w:themeFillTint="33"/>
          </w:tcPr>
          <w:p w14:paraId="7C8C2EED" w14:textId="7E2F9AF6" w:rsidR="00D626B5" w:rsidRPr="00EF198E" w:rsidRDefault="00D626B5" w:rsidP="00D626B5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D626B5">
              <w:rPr>
                <w:rFonts w:cs="Arial"/>
                <w:b/>
                <w:bCs/>
                <w:szCs w:val="20"/>
                <w:lang w:val="es-ES"/>
              </w:rPr>
              <w:t xml:space="preserve">Desviación estándar total de espesor </w:t>
            </w:r>
            <w:r w:rsidRPr="009B664A">
              <w:rPr>
                <w:i/>
                <w:iCs/>
                <w:sz w:val="14"/>
                <w:szCs w:val="20"/>
              </w:rPr>
              <w:t>(largo):</w:t>
            </w:r>
          </w:p>
        </w:tc>
        <w:tc>
          <w:tcPr>
            <w:tcW w:w="6139" w:type="dxa"/>
            <w:gridSpan w:val="5"/>
          </w:tcPr>
          <w:p w14:paraId="28F12E3D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26B5" w14:paraId="5D2ED9E7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3"/>
            <w:shd w:val="clear" w:color="auto" w:fill="EDEDED" w:themeFill="accent3" w:themeFillTint="33"/>
          </w:tcPr>
          <w:p w14:paraId="6D917C88" w14:textId="754F07C7" w:rsidR="00D626B5" w:rsidRPr="00D626B5" w:rsidRDefault="00D626B5" w:rsidP="00D626B5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D626B5">
              <w:rPr>
                <w:rFonts w:cs="Arial"/>
                <w:b/>
                <w:bCs/>
                <w:szCs w:val="20"/>
                <w:lang w:val="es-ES"/>
              </w:rPr>
              <w:t xml:space="preserve">Desviación estándar total de espesor </w:t>
            </w:r>
            <w:r w:rsidRPr="009B664A">
              <w:rPr>
                <w:i/>
                <w:iCs/>
                <w:sz w:val="14"/>
                <w:szCs w:val="20"/>
              </w:rPr>
              <w:t>(ancho):</w:t>
            </w:r>
          </w:p>
        </w:tc>
        <w:tc>
          <w:tcPr>
            <w:tcW w:w="6139" w:type="dxa"/>
            <w:gridSpan w:val="5"/>
          </w:tcPr>
          <w:p w14:paraId="01636539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26B5" w14:paraId="2F4C06B7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3"/>
            <w:shd w:val="clear" w:color="auto" w:fill="EDEDED" w:themeFill="accent3" w:themeFillTint="33"/>
          </w:tcPr>
          <w:p w14:paraId="172FCDC5" w14:textId="560C8560" w:rsidR="00D626B5" w:rsidRPr="00D626B5" w:rsidRDefault="00D626B5" w:rsidP="00D626B5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D626B5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</w:p>
        </w:tc>
        <w:tc>
          <w:tcPr>
            <w:tcW w:w="6139" w:type="dxa"/>
            <w:gridSpan w:val="5"/>
          </w:tcPr>
          <w:p w14:paraId="1FF5AF1F" w14:textId="3C00E75B" w:rsidR="00D626B5" w:rsidRDefault="00D626B5" w:rsidP="00D626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552DF3" w14:textId="429B1A34" w:rsidR="00D626B5" w:rsidRDefault="00D626B5" w:rsidP="00D626B5">
      <w:r w:rsidRPr="00D626B5">
        <w:rPr>
          <w:b/>
          <w:bCs/>
        </w:rPr>
        <w:t>Nota:</w:t>
      </w:r>
      <w:r w:rsidRPr="00D626B5">
        <w:t xml:space="preserve"> </w:t>
      </w:r>
      <w:r w:rsidRPr="00D626B5">
        <w:rPr>
          <w:vertAlign w:val="superscript"/>
        </w:rPr>
        <w:t>1</w:t>
      </w:r>
      <w:r w:rsidRPr="00D626B5">
        <w:t xml:space="preserve">Mínimo; </w:t>
      </w:r>
      <w:r w:rsidRPr="00D626B5">
        <w:rPr>
          <w:vertAlign w:val="superscript"/>
        </w:rPr>
        <w:t>2</w:t>
      </w:r>
      <w:r w:rsidRPr="00D626B5">
        <w:t>Máximo</w:t>
      </w:r>
    </w:p>
    <w:sdt>
      <w:sdtPr>
        <w:id w:val="-1891107374"/>
        <w:showingPlcHdr/>
        <w:picture/>
      </w:sdtPr>
      <w:sdtEndPr/>
      <w:sdtContent>
        <w:p w14:paraId="534925DD" w14:textId="7EF9BF5C" w:rsidR="00D626B5" w:rsidRDefault="00D626B5" w:rsidP="00D626B5">
          <w:pPr>
            <w:jc w:val="center"/>
          </w:pPr>
          <w:r>
            <w:rPr>
              <w:noProof/>
            </w:rPr>
            <w:drawing>
              <wp:inline distT="0" distB="0" distL="0" distR="0" wp14:anchorId="1ED7078A" wp14:editId="1BFC6F5A">
                <wp:extent cx="1907540" cy="1907540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7540" cy="190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4E2F2954" w14:textId="78703032" w:rsidR="00D626B5" w:rsidRDefault="00D626B5" w:rsidP="00D626B5">
      <w:pPr>
        <w:jc w:val="left"/>
      </w:pPr>
      <w:r w:rsidRPr="00D626B5">
        <w:t>LIE</w:t>
      </w:r>
      <w:r w:rsidRPr="00D626B5">
        <w:rPr>
          <w:vertAlign w:val="superscript"/>
        </w:rPr>
        <w:t>2</w:t>
      </w:r>
      <w:r w:rsidRPr="00D626B5">
        <w:t xml:space="preserve"> Límite inferior de especificación.</w:t>
      </w:r>
    </w:p>
    <w:p w14:paraId="02F5F078" w14:textId="49316122" w:rsidR="00D626B5" w:rsidRDefault="00D626B5" w:rsidP="00D626B5">
      <w:pPr>
        <w:pStyle w:val="Grfica"/>
      </w:pPr>
      <w:r>
        <w:t>Determinación del espesor, largo y ancho</w:t>
      </w:r>
    </w:p>
    <w:p w14:paraId="06682468" w14:textId="3B9CA37C" w:rsidR="00D626B5" w:rsidRDefault="00D626B5" w:rsidP="00D626B5">
      <w:pPr>
        <w:pStyle w:val="Ttulo2"/>
      </w:pPr>
      <w:bookmarkStart w:id="11" w:name="_Toc44071333"/>
      <w:r>
        <w:t>Determinación del gramaje</w:t>
      </w:r>
      <w:bookmarkEnd w:id="11"/>
    </w:p>
    <w:tbl>
      <w:tblPr>
        <w:tblStyle w:val="Estilo3"/>
        <w:tblW w:w="5056" w:type="pct"/>
        <w:jc w:val="center"/>
        <w:tblLook w:val="04A0" w:firstRow="1" w:lastRow="0" w:firstColumn="1" w:lastColumn="0" w:noHBand="0" w:noVBand="1"/>
      </w:tblPr>
      <w:tblGrid>
        <w:gridCol w:w="1837"/>
        <w:gridCol w:w="1419"/>
        <w:gridCol w:w="1134"/>
        <w:gridCol w:w="775"/>
        <w:gridCol w:w="1248"/>
        <w:gridCol w:w="836"/>
        <w:gridCol w:w="991"/>
        <w:gridCol w:w="687"/>
      </w:tblGrid>
      <w:tr w:rsidR="00673CE4" w14:paraId="41F8C398" w14:textId="77777777" w:rsidTr="00D3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3" w:type="pct"/>
            <w:gridSpan w:val="4"/>
          </w:tcPr>
          <w:p w14:paraId="2FE49FC4" w14:textId="77777777" w:rsidR="00673CE4" w:rsidRPr="00D1387E" w:rsidRDefault="00673CE4" w:rsidP="00D309C1">
            <w:pPr>
              <w:jc w:val="center"/>
            </w:pPr>
            <w:r w:rsidRPr="00D1387E">
              <w:t>Condiciones de ensayo</w:t>
            </w:r>
          </w:p>
        </w:tc>
        <w:tc>
          <w:tcPr>
            <w:tcW w:w="2107" w:type="pct"/>
            <w:gridSpan w:val="4"/>
          </w:tcPr>
          <w:p w14:paraId="70D1F6DF" w14:textId="77777777" w:rsidR="00673CE4" w:rsidRDefault="00673CE4" w:rsidP="00D3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Condiciones ambientales</w:t>
            </w:r>
          </w:p>
        </w:tc>
      </w:tr>
      <w:tr w:rsidR="00673CE4" w14:paraId="6BB483EC" w14:textId="77777777" w:rsidTr="00D309C1">
        <w:trPr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pct"/>
            <w:shd w:val="clear" w:color="auto" w:fill="F2F2F2" w:themeFill="background1" w:themeFillShade="F2"/>
          </w:tcPr>
          <w:p w14:paraId="7F747E59" w14:textId="77777777" w:rsidR="00673CE4" w:rsidRPr="00D1387E" w:rsidRDefault="00673CE4" w:rsidP="00D309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Pr="009B664A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795" w:type="pct"/>
          </w:tcPr>
          <w:p w14:paraId="33201E42" w14:textId="09B86BCC" w:rsidR="00673CE4" w:rsidRPr="00EF198E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5" w:type="pct"/>
            <w:shd w:val="clear" w:color="auto" w:fill="EDEDED" w:themeFill="accent3" w:themeFillTint="33"/>
          </w:tcPr>
          <w:p w14:paraId="7235A29D" w14:textId="77777777" w:rsidR="00673CE4" w:rsidRPr="00D1387E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Núm. de muestras </w:t>
            </w:r>
            <w:r>
              <w:rPr>
                <w:b/>
                <w:bCs/>
              </w:rPr>
              <w:br/>
              <w:t>por ensayo</w:t>
            </w:r>
          </w:p>
        </w:tc>
        <w:tc>
          <w:tcPr>
            <w:tcW w:w="434" w:type="pct"/>
          </w:tcPr>
          <w:p w14:paraId="0EAC5CAC" w14:textId="77777777" w:rsidR="00673CE4" w:rsidRPr="00EF198E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pct"/>
            <w:shd w:val="clear" w:color="auto" w:fill="F2F2F2" w:themeFill="background1" w:themeFillShade="F2"/>
          </w:tcPr>
          <w:p w14:paraId="056BDAE0" w14:textId="77777777" w:rsidR="00673CE4" w:rsidRPr="00D1387E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468" w:type="pct"/>
          </w:tcPr>
          <w:p w14:paraId="15B8732F" w14:textId="1B6542FE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5" w:type="pct"/>
            <w:shd w:val="clear" w:color="auto" w:fill="F2F2F2" w:themeFill="background1" w:themeFillShade="F2"/>
          </w:tcPr>
          <w:p w14:paraId="60278134" w14:textId="77777777" w:rsidR="00673CE4" w:rsidRPr="00D1387E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385" w:type="pct"/>
          </w:tcPr>
          <w:p w14:paraId="66948B65" w14:textId="16C7B86F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38AA29" w14:textId="177DD1BD" w:rsidR="00673CE4" w:rsidRDefault="00673CE4" w:rsidP="003E6D3F">
      <w:pPr>
        <w:pStyle w:val="Tablas"/>
        <w:ind w:left="0" w:firstLine="0"/>
        <w:jc w:val="both"/>
      </w:pPr>
      <w:r w:rsidRPr="00673CE4">
        <w:t>Resultados de la determinación de gramaje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1725"/>
        <w:gridCol w:w="4414"/>
      </w:tblGrid>
      <w:tr w:rsidR="00673CE4" w14:paraId="1F4C6BA8" w14:textId="77777777" w:rsidTr="00D3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5712736F" w14:textId="77777777" w:rsidR="00673CE4" w:rsidRDefault="00673CE4" w:rsidP="00D309C1">
            <w:pPr>
              <w:jc w:val="center"/>
            </w:pPr>
            <w:r>
              <w:t>ID cliente de la muestra</w:t>
            </w:r>
          </w:p>
        </w:tc>
        <w:tc>
          <w:tcPr>
            <w:tcW w:w="4414" w:type="dxa"/>
          </w:tcPr>
          <w:p w14:paraId="79E347F5" w14:textId="5BE8752B" w:rsidR="00673CE4" w:rsidRDefault="00673CE4" w:rsidP="00D3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Gramaje (g/m</w:t>
            </w:r>
            <w:r w:rsidRPr="00673CE4">
              <w:rPr>
                <w:vertAlign w:val="superscript"/>
              </w:rPr>
              <w:t>2</w:t>
            </w:r>
            <w:r>
              <w:t>)</w:t>
            </w:r>
          </w:p>
        </w:tc>
      </w:tr>
      <w:tr w:rsidR="00673CE4" w14:paraId="01E6B563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51CAC400" w14:textId="77777777" w:rsidR="00673CE4" w:rsidRDefault="00673CE4" w:rsidP="00D309C1">
            <w:pPr>
              <w:jc w:val="center"/>
            </w:pPr>
          </w:p>
        </w:tc>
        <w:tc>
          <w:tcPr>
            <w:tcW w:w="4414" w:type="dxa"/>
          </w:tcPr>
          <w:p w14:paraId="6ACE2823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3CE4" w14:paraId="0D4CE7A1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0AC95562" w14:textId="77777777" w:rsidR="00673CE4" w:rsidRPr="00EF198E" w:rsidRDefault="00673CE4" w:rsidP="00D309C1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2"/>
          </w:tcPr>
          <w:p w14:paraId="68DD4FD7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3CE4" w14:paraId="3B414079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5A5ED1B2" w14:textId="77777777" w:rsidR="00673CE4" w:rsidRPr="00EF198E" w:rsidRDefault="00673CE4" w:rsidP="00D309C1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lastRenderedPageBreak/>
              <w:t>Declaración de conformidad:</w:t>
            </w:r>
          </w:p>
        </w:tc>
        <w:tc>
          <w:tcPr>
            <w:tcW w:w="6139" w:type="dxa"/>
            <w:gridSpan w:val="2"/>
          </w:tcPr>
          <w:p w14:paraId="029F7B13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3CE4" w14:paraId="5581F294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5153411E" w14:textId="77777777" w:rsidR="00673CE4" w:rsidRPr="00EF198E" w:rsidRDefault="00673CE4" w:rsidP="00D309C1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2"/>
          </w:tcPr>
          <w:p w14:paraId="01F6009B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E407F7" w14:textId="0F96ED8E" w:rsidR="00673CE4" w:rsidRDefault="00673CE4" w:rsidP="00673CE4">
      <w:pPr>
        <w:pStyle w:val="Ttulo2"/>
      </w:pPr>
      <w:bookmarkStart w:id="12" w:name="_Toc44071334"/>
      <w:r w:rsidRPr="00673CE4">
        <w:t>Determinación de humedad</w:t>
      </w:r>
      <w:bookmarkEnd w:id="12"/>
    </w:p>
    <w:tbl>
      <w:tblPr>
        <w:tblStyle w:val="Estilo3"/>
        <w:tblW w:w="5056" w:type="pct"/>
        <w:jc w:val="center"/>
        <w:tblLook w:val="04A0" w:firstRow="1" w:lastRow="0" w:firstColumn="1" w:lastColumn="0" w:noHBand="0" w:noVBand="1"/>
      </w:tblPr>
      <w:tblGrid>
        <w:gridCol w:w="1824"/>
        <w:gridCol w:w="1407"/>
        <w:gridCol w:w="1202"/>
        <w:gridCol w:w="764"/>
        <w:gridCol w:w="1247"/>
        <w:gridCol w:w="814"/>
        <w:gridCol w:w="991"/>
        <w:gridCol w:w="678"/>
      </w:tblGrid>
      <w:tr w:rsidR="00673CE4" w14:paraId="116D6EDB" w14:textId="77777777" w:rsidTr="00673C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pct"/>
            <w:gridSpan w:val="4"/>
          </w:tcPr>
          <w:p w14:paraId="49312832" w14:textId="77777777" w:rsidR="00673CE4" w:rsidRPr="00D1387E" w:rsidRDefault="00673CE4" w:rsidP="00D309C1">
            <w:pPr>
              <w:jc w:val="center"/>
            </w:pPr>
            <w:r w:rsidRPr="00D1387E">
              <w:t>Condiciones de ensayo</w:t>
            </w:r>
          </w:p>
        </w:tc>
        <w:tc>
          <w:tcPr>
            <w:tcW w:w="2089" w:type="pct"/>
            <w:gridSpan w:val="4"/>
          </w:tcPr>
          <w:p w14:paraId="7DDFE552" w14:textId="77777777" w:rsidR="00673CE4" w:rsidRDefault="00673CE4" w:rsidP="00D3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Condiciones ambientales</w:t>
            </w:r>
          </w:p>
        </w:tc>
      </w:tr>
      <w:tr w:rsidR="00673CE4" w14:paraId="2E49B37B" w14:textId="77777777" w:rsidTr="00673CE4">
        <w:trPr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  <w:shd w:val="clear" w:color="auto" w:fill="F2F2F2" w:themeFill="background1" w:themeFillShade="F2"/>
          </w:tcPr>
          <w:p w14:paraId="2E4288F9" w14:textId="77777777" w:rsidR="00673CE4" w:rsidRPr="00D1387E" w:rsidRDefault="00673CE4" w:rsidP="00D309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Pr="009B664A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788" w:type="pct"/>
          </w:tcPr>
          <w:p w14:paraId="498D81E3" w14:textId="6733213B" w:rsidR="00673CE4" w:rsidRPr="00EF198E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3" w:type="pct"/>
            <w:shd w:val="clear" w:color="auto" w:fill="EDEDED" w:themeFill="accent3" w:themeFillTint="33"/>
          </w:tcPr>
          <w:p w14:paraId="54B28222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Temperatura</w:t>
            </w:r>
          </w:p>
          <w:p w14:paraId="54BCBB9A" w14:textId="644DB276" w:rsidR="00673CE4" w:rsidRPr="00D1387E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 ensayo</w:t>
            </w:r>
          </w:p>
        </w:tc>
        <w:tc>
          <w:tcPr>
            <w:tcW w:w="428" w:type="pct"/>
          </w:tcPr>
          <w:p w14:paraId="6775F07D" w14:textId="5DE9EF10" w:rsidR="00673CE4" w:rsidRPr="00EF198E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 °C</w:t>
            </w:r>
          </w:p>
        </w:tc>
        <w:tc>
          <w:tcPr>
            <w:tcW w:w="698" w:type="pct"/>
            <w:shd w:val="clear" w:color="auto" w:fill="F2F2F2" w:themeFill="background1" w:themeFillShade="F2"/>
          </w:tcPr>
          <w:p w14:paraId="3297DAAE" w14:textId="77777777" w:rsidR="00673CE4" w:rsidRPr="00D1387E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456" w:type="pct"/>
          </w:tcPr>
          <w:p w14:paraId="06AD14F0" w14:textId="3B863AF2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5" w:type="pct"/>
            <w:shd w:val="clear" w:color="auto" w:fill="F2F2F2" w:themeFill="background1" w:themeFillShade="F2"/>
          </w:tcPr>
          <w:p w14:paraId="3908F8DB" w14:textId="77777777" w:rsidR="00673CE4" w:rsidRPr="00D1387E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379" w:type="pct"/>
          </w:tcPr>
          <w:p w14:paraId="283FAFD8" w14:textId="27901CCC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241111" w14:textId="7E918B58" w:rsidR="00673CE4" w:rsidRDefault="00673CE4" w:rsidP="00673CE4">
      <w:pPr>
        <w:pStyle w:val="Tablas"/>
      </w:pPr>
      <w:r w:rsidRPr="00673CE4">
        <w:t>Resultados de la determinación de humedad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1725"/>
        <w:gridCol w:w="4414"/>
      </w:tblGrid>
      <w:tr w:rsidR="00673CE4" w14:paraId="37630E04" w14:textId="77777777" w:rsidTr="00D3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0DAD27BC" w14:textId="77777777" w:rsidR="00673CE4" w:rsidRDefault="00673CE4" w:rsidP="00D309C1">
            <w:pPr>
              <w:jc w:val="center"/>
            </w:pPr>
            <w:r>
              <w:t>ID cliente de la muestra</w:t>
            </w:r>
          </w:p>
        </w:tc>
        <w:tc>
          <w:tcPr>
            <w:tcW w:w="4414" w:type="dxa"/>
          </w:tcPr>
          <w:p w14:paraId="46DA14F6" w14:textId="2F28153A" w:rsidR="00673CE4" w:rsidRDefault="00673CE4" w:rsidP="00D3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Humedad (%)</w:t>
            </w:r>
          </w:p>
        </w:tc>
      </w:tr>
      <w:tr w:rsidR="00673CE4" w14:paraId="03DF2E89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6E1D7176" w14:textId="77777777" w:rsidR="00673CE4" w:rsidRDefault="00673CE4" w:rsidP="00D309C1">
            <w:pPr>
              <w:jc w:val="center"/>
            </w:pPr>
          </w:p>
        </w:tc>
        <w:tc>
          <w:tcPr>
            <w:tcW w:w="4414" w:type="dxa"/>
          </w:tcPr>
          <w:p w14:paraId="7A96BD0A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3CE4" w14:paraId="518B3044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7E55B08E" w14:textId="77777777" w:rsidR="00673CE4" w:rsidRPr="00EF198E" w:rsidRDefault="00673CE4" w:rsidP="00D309C1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2"/>
          </w:tcPr>
          <w:p w14:paraId="386338EA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3CE4" w14:paraId="4D0C5F8D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63C77093" w14:textId="77777777" w:rsidR="00673CE4" w:rsidRPr="00EF198E" w:rsidRDefault="00673CE4" w:rsidP="00D309C1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2"/>
          </w:tcPr>
          <w:p w14:paraId="7536A95E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3CE4" w14:paraId="335FB948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6EBA8D58" w14:textId="77777777" w:rsidR="00673CE4" w:rsidRPr="00EF198E" w:rsidRDefault="00673CE4" w:rsidP="00D309C1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2"/>
          </w:tcPr>
          <w:p w14:paraId="05CD631B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CA9D97" w14:textId="75374424" w:rsidR="00312123" w:rsidRPr="00312123" w:rsidRDefault="00312123" w:rsidP="00312123">
      <w:pPr>
        <w:pStyle w:val="Ttulo2"/>
      </w:pPr>
      <w:bookmarkStart w:id="13" w:name="_Toc44071335"/>
      <w:r w:rsidRPr="00312123">
        <w:t>Determinación del número de capas en películas</w:t>
      </w:r>
      <w:bookmarkEnd w:id="13"/>
    </w:p>
    <w:tbl>
      <w:tblPr>
        <w:tblStyle w:val="Estilo3"/>
        <w:tblW w:w="5056" w:type="pct"/>
        <w:jc w:val="center"/>
        <w:tblLook w:val="04A0" w:firstRow="1" w:lastRow="0" w:firstColumn="1" w:lastColumn="0" w:noHBand="0" w:noVBand="1"/>
      </w:tblPr>
      <w:tblGrid>
        <w:gridCol w:w="1824"/>
        <w:gridCol w:w="1407"/>
        <w:gridCol w:w="875"/>
        <w:gridCol w:w="1091"/>
        <w:gridCol w:w="1247"/>
        <w:gridCol w:w="814"/>
        <w:gridCol w:w="991"/>
        <w:gridCol w:w="678"/>
      </w:tblGrid>
      <w:tr w:rsidR="00312123" w14:paraId="643DE499" w14:textId="77777777" w:rsidTr="00D3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pct"/>
            <w:gridSpan w:val="4"/>
          </w:tcPr>
          <w:p w14:paraId="717190E7" w14:textId="77777777" w:rsidR="00312123" w:rsidRPr="00D1387E" w:rsidRDefault="00312123" w:rsidP="00D309C1">
            <w:pPr>
              <w:jc w:val="center"/>
            </w:pPr>
            <w:r w:rsidRPr="00D1387E">
              <w:t>Condiciones de ensayo</w:t>
            </w:r>
          </w:p>
        </w:tc>
        <w:tc>
          <w:tcPr>
            <w:tcW w:w="2089" w:type="pct"/>
            <w:gridSpan w:val="4"/>
          </w:tcPr>
          <w:p w14:paraId="2CD0E069" w14:textId="77777777" w:rsidR="00312123" w:rsidRDefault="00312123" w:rsidP="00D3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Condiciones ambientales</w:t>
            </w:r>
          </w:p>
        </w:tc>
      </w:tr>
      <w:tr w:rsidR="00312123" w14:paraId="75A2B9C5" w14:textId="77777777" w:rsidTr="00312123">
        <w:trPr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  <w:shd w:val="clear" w:color="auto" w:fill="F2F2F2" w:themeFill="background1" w:themeFillShade="F2"/>
          </w:tcPr>
          <w:p w14:paraId="3577B439" w14:textId="77777777" w:rsidR="00312123" w:rsidRPr="00D1387E" w:rsidRDefault="00312123" w:rsidP="00D309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Pr="009B664A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788" w:type="pct"/>
          </w:tcPr>
          <w:p w14:paraId="4C49C519" w14:textId="2F8EC5BA" w:rsidR="00312123" w:rsidRPr="00EF198E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" w:type="pct"/>
            <w:shd w:val="clear" w:color="auto" w:fill="EDEDED" w:themeFill="accent3" w:themeFillTint="33"/>
          </w:tcPr>
          <w:p w14:paraId="409F57D3" w14:textId="2E58672D" w:rsidR="00312123" w:rsidRPr="00D1387E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Espesor</w:t>
            </w:r>
          </w:p>
        </w:tc>
        <w:tc>
          <w:tcPr>
            <w:tcW w:w="611" w:type="pct"/>
          </w:tcPr>
          <w:p w14:paraId="3BF91D02" w14:textId="107AFEC5" w:rsidR="00312123" w:rsidRPr="00EF198E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pct"/>
            <w:shd w:val="clear" w:color="auto" w:fill="F2F2F2" w:themeFill="background1" w:themeFillShade="F2"/>
          </w:tcPr>
          <w:p w14:paraId="5EDAAA05" w14:textId="77777777" w:rsidR="00312123" w:rsidRPr="00D1387E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456" w:type="pct"/>
          </w:tcPr>
          <w:p w14:paraId="05B968EC" w14:textId="167AF121" w:rsidR="00312123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5" w:type="pct"/>
            <w:shd w:val="clear" w:color="auto" w:fill="F2F2F2" w:themeFill="background1" w:themeFillShade="F2"/>
          </w:tcPr>
          <w:p w14:paraId="34FAD6D0" w14:textId="77777777" w:rsidR="00312123" w:rsidRPr="00D1387E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380" w:type="pct"/>
          </w:tcPr>
          <w:p w14:paraId="160FC26E" w14:textId="05813EFB" w:rsidR="00312123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9BBB03" w14:textId="1761CD9B" w:rsidR="00673CE4" w:rsidRDefault="00673CE4" w:rsidP="00312123"/>
    <w:p w14:paraId="1E1960DE" w14:textId="59C44B9D" w:rsidR="00D97C19" w:rsidRDefault="00D97C19" w:rsidP="003E6D3F">
      <w:pPr>
        <w:pStyle w:val="Tablas"/>
        <w:ind w:left="0" w:hanging="11"/>
        <w:jc w:val="left"/>
      </w:pPr>
      <w:r w:rsidRPr="00D97C19">
        <w:t>Resultados de la determinación de número de capas</w:t>
      </w:r>
      <w:r>
        <w:t>.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2046"/>
        <w:gridCol w:w="2046"/>
        <w:gridCol w:w="2047"/>
      </w:tblGrid>
      <w:tr w:rsidR="00312123" w14:paraId="51E209B0" w14:textId="77777777" w:rsidTr="00312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696EE11" w14:textId="69AA8175" w:rsidR="00312123" w:rsidRDefault="00312123" w:rsidP="00312123">
            <w:pPr>
              <w:jc w:val="center"/>
            </w:pPr>
            <w:r w:rsidRPr="00312123">
              <w:t>ID cliente de la muestra</w:t>
            </w:r>
          </w:p>
        </w:tc>
        <w:tc>
          <w:tcPr>
            <w:tcW w:w="2046" w:type="dxa"/>
            <w:shd w:val="clear" w:color="auto" w:fill="E7E6E6" w:themeFill="background2"/>
          </w:tcPr>
          <w:p w14:paraId="5737D6D8" w14:textId="25FE3131" w:rsidR="00312123" w:rsidRPr="00896279" w:rsidRDefault="00312123" w:rsidP="003121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E42A17">
              <w:t>Número de capas</w:t>
            </w:r>
          </w:p>
        </w:tc>
        <w:tc>
          <w:tcPr>
            <w:tcW w:w="2046" w:type="dxa"/>
            <w:shd w:val="clear" w:color="auto" w:fill="E7E6E6" w:themeFill="background2"/>
          </w:tcPr>
          <w:p w14:paraId="143A000D" w14:textId="79BA2257" w:rsidR="00312123" w:rsidRPr="00896279" w:rsidRDefault="00312123" w:rsidP="003121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E42A17">
              <w:t>Espesor (µm)</w:t>
            </w:r>
          </w:p>
        </w:tc>
        <w:tc>
          <w:tcPr>
            <w:tcW w:w="2047" w:type="dxa"/>
            <w:shd w:val="clear" w:color="auto" w:fill="E7E6E6" w:themeFill="background2"/>
          </w:tcPr>
          <w:p w14:paraId="1020B590" w14:textId="2BC5DE80" w:rsidR="00312123" w:rsidRPr="00896279" w:rsidRDefault="00312123" w:rsidP="003121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E42A17">
              <w:t>Espesor total (µm)</w:t>
            </w:r>
          </w:p>
        </w:tc>
      </w:tr>
      <w:tr w:rsidR="00312123" w14:paraId="522992E4" w14:textId="77777777" w:rsidTr="0031212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79A7D80" w14:textId="77777777" w:rsidR="00312123" w:rsidRDefault="00312123" w:rsidP="00D309C1">
            <w:pPr>
              <w:jc w:val="center"/>
            </w:pPr>
          </w:p>
        </w:tc>
        <w:tc>
          <w:tcPr>
            <w:tcW w:w="2046" w:type="dxa"/>
          </w:tcPr>
          <w:p w14:paraId="2CCD8C2A" w14:textId="507A99BD" w:rsidR="00312123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6486F9FA" w14:textId="29AC425C" w:rsidR="00312123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7" w:type="dxa"/>
          </w:tcPr>
          <w:p w14:paraId="2930DA0B" w14:textId="1BD7322A" w:rsidR="00312123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2123" w14:paraId="4D318109" w14:textId="77777777" w:rsidTr="0031212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1FF505D4" w14:textId="77777777" w:rsidR="00312123" w:rsidRPr="00EF198E" w:rsidRDefault="00312123" w:rsidP="00D309C1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3"/>
          </w:tcPr>
          <w:p w14:paraId="15ED570E" w14:textId="0A68CB18" w:rsidR="00312123" w:rsidRDefault="00312123" w:rsidP="00312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2123" w14:paraId="6E17466D" w14:textId="77777777" w:rsidTr="0031212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7F302503" w14:textId="77777777" w:rsidR="00312123" w:rsidRPr="00EF198E" w:rsidRDefault="00312123" w:rsidP="00D309C1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3"/>
          </w:tcPr>
          <w:p w14:paraId="7508CFC2" w14:textId="71440C9E" w:rsidR="00312123" w:rsidRDefault="00312123" w:rsidP="00312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2123" w14:paraId="50BFF3C9" w14:textId="77777777" w:rsidTr="0031212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0DF5B4AB" w14:textId="77777777" w:rsidR="00312123" w:rsidRPr="00EF198E" w:rsidRDefault="00312123" w:rsidP="00D309C1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3"/>
          </w:tcPr>
          <w:p w14:paraId="2620BB58" w14:textId="5AA4EC61" w:rsidR="00312123" w:rsidRDefault="00312123" w:rsidP="00312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81FF63" w14:textId="3508849B" w:rsidR="00312123" w:rsidRDefault="00312123" w:rsidP="00312123">
      <w:pPr>
        <w:jc w:val="center"/>
      </w:pPr>
    </w:p>
    <w:sdt>
      <w:sdtPr>
        <w:id w:val="224422030"/>
        <w:showingPlcHdr/>
        <w:picture/>
      </w:sdtPr>
      <w:sdtEndPr/>
      <w:sdtContent>
        <w:p w14:paraId="22D3ED2D" w14:textId="3B1018A0" w:rsidR="00312123" w:rsidRDefault="00312123" w:rsidP="00312123">
          <w:pPr>
            <w:jc w:val="center"/>
          </w:pPr>
          <w:r>
            <w:rPr>
              <w:noProof/>
            </w:rPr>
            <w:drawing>
              <wp:inline distT="0" distB="0" distL="0" distR="0" wp14:anchorId="47B67C5A" wp14:editId="49B18A36">
                <wp:extent cx="1907540" cy="1907540"/>
                <wp:effectExtent l="0" t="0" r="0" b="0"/>
                <wp:docPr id="4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7540" cy="190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0623574E" w14:textId="2E9FA0CC" w:rsidR="00312123" w:rsidRDefault="00312123" w:rsidP="00312123">
      <w:pPr>
        <w:pStyle w:val="Grfica"/>
        <w:numPr>
          <w:ilvl w:val="0"/>
          <w:numId w:val="0"/>
        </w:numPr>
      </w:pPr>
      <w:r>
        <w:lastRenderedPageBreak/>
        <w:t>Micrografía 1. Análisis del número de capas de la muestra “”.</w:t>
      </w:r>
    </w:p>
    <w:p w14:paraId="1A16BF32" w14:textId="5A6F84F4" w:rsidR="00312123" w:rsidRDefault="00312123" w:rsidP="00312123">
      <w:pPr>
        <w:pStyle w:val="Ttulo2"/>
      </w:pPr>
      <w:bookmarkStart w:id="14" w:name="_Toc44071336"/>
      <w:r w:rsidRPr="00312123">
        <w:t>Determinación de pellets por gramo</w:t>
      </w:r>
      <w:bookmarkEnd w:id="14"/>
    </w:p>
    <w:tbl>
      <w:tblPr>
        <w:tblStyle w:val="Estilo3"/>
        <w:tblW w:w="5056" w:type="pct"/>
        <w:jc w:val="center"/>
        <w:tblLayout w:type="fixed"/>
        <w:tblLook w:val="04A0" w:firstRow="1" w:lastRow="0" w:firstColumn="1" w:lastColumn="0" w:noHBand="0" w:noVBand="1"/>
      </w:tblPr>
      <w:tblGrid>
        <w:gridCol w:w="1833"/>
        <w:gridCol w:w="2269"/>
        <w:gridCol w:w="1277"/>
        <w:gridCol w:w="852"/>
        <w:gridCol w:w="1843"/>
        <w:gridCol w:w="853"/>
      </w:tblGrid>
      <w:tr w:rsidR="00312123" w14:paraId="43196434" w14:textId="77777777" w:rsidTr="00D97C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pct"/>
            <w:gridSpan w:val="2"/>
          </w:tcPr>
          <w:p w14:paraId="22FF8FCC" w14:textId="77777777" w:rsidR="00312123" w:rsidRPr="00D1387E" w:rsidRDefault="00312123" w:rsidP="00D309C1">
            <w:pPr>
              <w:jc w:val="center"/>
            </w:pPr>
            <w:r w:rsidRPr="00D1387E">
              <w:t>Condiciones de ensayo</w:t>
            </w:r>
          </w:p>
        </w:tc>
        <w:tc>
          <w:tcPr>
            <w:tcW w:w="2702" w:type="pct"/>
            <w:gridSpan w:val="4"/>
          </w:tcPr>
          <w:p w14:paraId="413C586F" w14:textId="77777777" w:rsidR="00312123" w:rsidRDefault="00312123" w:rsidP="00D3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Condiciones ambientales</w:t>
            </w:r>
          </w:p>
        </w:tc>
      </w:tr>
      <w:tr w:rsidR="00312123" w14:paraId="6A3562FB" w14:textId="77777777" w:rsidTr="00F17BE2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pct"/>
            <w:shd w:val="clear" w:color="auto" w:fill="F2F2F2" w:themeFill="background1" w:themeFillShade="F2"/>
          </w:tcPr>
          <w:p w14:paraId="4025FC7A" w14:textId="77777777" w:rsidR="00312123" w:rsidRPr="00D1387E" w:rsidRDefault="00312123" w:rsidP="00D309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Pr="009B664A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1271" w:type="pct"/>
          </w:tcPr>
          <w:p w14:paraId="2C45D964" w14:textId="05BB84B7" w:rsidR="00312123" w:rsidRPr="00EF198E" w:rsidRDefault="00312123" w:rsidP="003121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shd w:val="clear" w:color="auto" w:fill="F2F2F2" w:themeFill="background1" w:themeFillShade="F2"/>
          </w:tcPr>
          <w:p w14:paraId="0EB1ACD2" w14:textId="77777777" w:rsidR="00312123" w:rsidRPr="00D1387E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477" w:type="pct"/>
          </w:tcPr>
          <w:p w14:paraId="513FAAF3" w14:textId="0AE52119" w:rsidR="00312123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2" w:type="pct"/>
            <w:shd w:val="clear" w:color="auto" w:fill="F2F2F2" w:themeFill="background1" w:themeFillShade="F2"/>
          </w:tcPr>
          <w:p w14:paraId="128E0662" w14:textId="1A6DF564" w:rsidR="00312123" w:rsidRPr="00D1387E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 xml:space="preserve">Humedad </w:t>
            </w:r>
            <w:r>
              <w:rPr>
                <w:b/>
                <w:bCs/>
              </w:rPr>
              <w:t>r</w:t>
            </w:r>
            <w:r w:rsidRPr="00D1387E">
              <w:rPr>
                <w:b/>
                <w:bCs/>
              </w:rPr>
              <w:t>elativa:</w:t>
            </w:r>
          </w:p>
        </w:tc>
        <w:tc>
          <w:tcPr>
            <w:tcW w:w="477" w:type="pct"/>
          </w:tcPr>
          <w:p w14:paraId="6D978E27" w14:textId="13336E5D" w:rsidR="00312123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4C5904" w14:textId="53C3BE74" w:rsidR="00312123" w:rsidRDefault="00D97C19" w:rsidP="003E6D3F">
      <w:pPr>
        <w:pStyle w:val="Tablas"/>
        <w:ind w:left="0" w:hanging="11"/>
        <w:jc w:val="left"/>
      </w:pPr>
      <w:r w:rsidRPr="00D97C19">
        <w:t>Resultados de la determinación de pellets por gramo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1725"/>
        <w:gridCol w:w="4414"/>
      </w:tblGrid>
      <w:tr w:rsidR="00F17BE2" w14:paraId="5E90F1DA" w14:textId="77777777" w:rsidTr="00D3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7D057EEB" w14:textId="77777777" w:rsidR="00F17BE2" w:rsidRDefault="00F17BE2" w:rsidP="00D309C1">
            <w:pPr>
              <w:jc w:val="center"/>
            </w:pPr>
            <w:r>
              <w:t>ID cliente de la muestra</w:t>
            </w:r>
          </w:p>
        </w:tc>
        <w:tc>
          <w:tcPr>
            <w:tcW w:w="4414" w:type="dxa"/>
          </w:tcPr>
          <w:p w14:paraId="56E30703" w14:textId="10A4BBD7" w:rsidR="00F17BE2" w:rsidRDefault="00F17BE2" w:rsidP="00D3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Pellets por gramo</w:t>
            </w:r>
          </w:p>
        </w:tc>
      </w:tr>
      <w:tr w:rsidR="00F17BE2" w14:paraId="6E01C97A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799B2A62" w14:textId="7A661699" w:rsidR="00F17BE2" w:rsidRDefault="00F17BE2" w:rsidP="00D309C1">
            <w:pPr>
              <w:jc w:val="center"/>
            </w:pPr>
          </w:p>
        </w:tc>
        <w:tc>
          <w:tcPr>
            <w:tcW w:w="4414" w:type="dxa"/>
          </w:tcPr>
          <w:p w14:paraId="50B5EAE9" w14:textId="77777777" w:rsidR="00F17BE2" w:rsidRDefault="00F17BE2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7BE2" w14:paraId="4B6D43E0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559B4F8B" w14:textId="77777777" w:rsidR="00F17BE2" w:rsidRPr="00EF198E" w:rsidRDefault="00F17BE2" w:rsidP="00D309C1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2"/>
          </w:tcPr>
          <w:p w14:paraId="42477C03" w14:textId="77777777" w:rsidR="00F17BE2" w:rsidRDefault="00F17BE2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7BE2" w14:paraId="122FDF46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39D1B879" w14:textId="77777777" w:rsidR="00F17BE2" w:rsidRPr="00EF198E" w:rsidRDefault="00F17BE2" w:rsidP="00D309C1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2"/>
          </w:tcPr>
          <w:p w14:paraId="3D9EDA77" w14:textId="77777777" w:rsidR="00F17BE2" w:rsidRDefault="00F17BE2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7BE2" w14:paraId="23A12C16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51954450" w14:textId="77777777" w:rsidR="00F17BE2" w:rsidRPr="00EF198E" w:rsidRDefault="00F17BE2" w:rsidP="00D309C1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2"/>
          </w:tcPr>
          <w:p w14:paraId="666AA0A1" w14:textId="77777777" w:rsidR="00F17BE2" w:rsidRDefault="00F17BE2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76E497A" w14:textId="646E2B5D" w:rsidR="00F17BE2" w:rsidRDefault="00F17BE2" w:rsidP="00F17BE2"/>
    <w:p w14:paraId="71826CAB" w14:textId="260403F2" w:rsidR="00F17BE2" w:rsidRDefault="00F17BE2" w:rsidP="00F17BE2">
      <w:pPr>
        <w:pStyle w:val="Ttulo2"/>
      </w:pPr>
      <w:bookmarkStart w:id="15" w:name="_Toc44071337"/>
      <w:r w:rsidRPr="00F17BE2">
        <w:t>Determinación de compuestos por espectrometría infrarroja por transformada de Fourier FTIR</w:t>
      </w:r>
      <w:bookmarkEnd w:id="15"/>
    </w:p>
    <w:tbl>
      <w:tblPr>
        <w:tblStyle w:val="Estilo3"/>
        <w:tblW w:w="5056" w:type="pct"/>
        <w:jc w:val="center"/>
        <w:tblLayout w:type="fixed"/>
        <w:tblLook w:val="04A0" w:firstRow="1" w:lastRow="0" w:firstColumn="1" w:lastColumn="0" w:noHBand="0" w:noVBand="1"/>
      </w:tblPr>
      <w:tblGrid>
        <w:gridCol w:w="1833"/>
        <w:gridCol w:w="2269"/>
        <w:gridCol w:w="1277"/>
        <w:gridCol w:w="852"/>
        <w:gridCol w:w="1843"/>
        <w:gridCol w:w="853"/>
      </w:tblGrid>
      <w:tr w:rsidR="00F17BE2" w14:paraId="0D631FCA" w14:textId="77777777" w:rsidTr="00D3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pct"/>
            <w:gridSpan w:val="2"/>
          </w:tcPr>
          <w:p w14:paraId="6151785E" w14:textId="77777777" w:rsidR="00F17BE2" w:rsidRPr="00D1387E" w:rsidRDefault="00F17BE2" w:rsidP="00D309C1">
            <w:pPr>
              <w:jc w:val="center"/>
            </w:pPr>
            <w:r w:rsidRPr="00D1387E">
              <w:t>Condiciones de ensayo</w:t>
            </w:r>
          </w:p>
        </w:tc>
        <w:tc>
          <w:tcPr>
            <w:tcW w:w="2702" w:type="pct"/>
            <w:gridSpan w:val="4"/>
          </w:tcPr>
          <w:p w14:paraId="0D839E78" w14:textId="77777777" w:rsidR="00F17BE2" w:rsidRDefault="00F17BE2" w:rsidP="00D3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Condiciones ambientales</w:t>
            </w:r>
          </w:p>
        </w:tc>
      </w:tr>
      <w:tr w:rsidR="00F17BE2" w14:paraId="5F55EDC1" w14:textId="77777777" w:rsidTr="00F17BE2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pct"/>
            <w:shd w:val="clear" w:color="auto" w:fill="F2F2F2" w:themeFill="background1" w:themeFillShade="F2"/>
          </w:tcPr>
          <w:p w14:paraId="2EC732B8" w14:textId="77777777" w:rsidR="00F17BE2" w:rsidRPr="00D1387E" w:rsidRDefault="00F17BE2" w:rsidP="00D309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Pr="009B664A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1271" w:type="pct"/>
          </w:tcPr>
          <w:p w14:paraId="2AF18860" w14:textId="397DE2F2" w:rsidR="00F17BE2" w:rsidRPr="00EF198E" w:rsidRDefault="00F17BE2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shd w:val="clear" w:color="auto" w:fill="F2F2F2" w:themeFill="background1" w:themeFillShade="F2"/>
          </w:tcPr>
          <w:p w14:paraId="0F0981F3" w14:textId="77777777" w:rsidR="00F17BE2" w:rsidRPr="00D1387E" w:rsidRDefault="00F17BE2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477" w:type="pct"/>
          </w:tcPr>
          <w:p w14:paraId="7ACB0E28" w14:textId="10F7396C" w:rsidR="00F17BE2" w:rsidRDefault="00F17BE2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2" w:type="pct"/>
            <w:shd w:val="clear" w:color="auto" w:fill="F2F2F2" w:themeFill="background1" w:themeFillShade="F2"/>
          </w:tcPr>
          <w:p w14:paraId="5AEB0E4A" w14:textId="77777777" w:rsidR="00F17BE2" w:rsidRPr="00D1387E" w:rsidRDefault="00F17BE2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 xml:space="preserve">Humedad </w:t>
            </w:r>
            <w:r>
              <w:rPr>
                <w:b/>
                <w:bCs/>
              </w:rPr>
              <w:t>r</w:t>
            </w:r>
            <w:r w:rsidRPr="00D1387E">
              <w:rPr>
                <w:b/>
                <w:bCs/>
              </w:rPr>
              <w:t>elativa:</w:t>
            </w:r>
          </w:p>
        </w:tc>
        <w:tc>
          <w:tcPr>
            <w:tcW w:w="478" w:type="pct"/>
          </w:tcPr>
          <w:p w14:paraId="06900D2B" w14:textId="7762B11C" w:rsidR="00F17BE2" w:rsidRDefault="00F17BE2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182027" w14:textId="358F0C47" w:rsidR="00F17BE2" w:rsidRDefault="00F17BE2" w:rsidP="003E6D3F">
      <w:pPr>
        <w:pStyle w:val="Tablas"/>
        <w:ind w:left="0" w:hanging="11"/>
        <w:jc w:val="left"/>
      </w:pPr>
      <w:r w:rsidRPr="00F17BE2">
        <w:t>Resultados de la determinación de compuestos</w:t>
      </w:r>
      <w:r w:rsidR="00127CD5">
        <w:t xml:space="preserve"> </w:t>
      </w:r>
      <w:r w:rsidRPr="00F17BE2">
        <w:t>por espectrometría infrarroja por transformada</w:t>
      </w:r>
      <w:r w:rsidR="00127CD5">
        <w:t xml:space="preserve"> </w:t>
      </w:r>
      <w:r w:rsidRPr="00F17BE2">
        <w:t>de Fourier FTIR</w:t>
      </w:r>
      <w:r>
        <w:t>.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1598"/>
        <w:gridCol w:w="1598"/>
        <w:gridCol w:w="1471"/>
        <w:gridCol w:w="1472"/>
      </w:tblGrid>
      <w:tr w:rsidR="00F17BE2" w14:paraId="06F7D84A" w14:textId="77777777" w:rsidTr="00F17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AFA20C2" w14:textId="77777777" w:rsidR="00F17BE2" w:rsidRDefault="00F17BE2" w:rsidP="00D309C1">
            <w:pPr>
              <w:jc w:val="center"/>
            </w:pPr>
            <w:r>
              <w:t>ID cliente de la muestra</w:t>
            </w:r>
          </w:p>
        </w:tc>
        <w:tc>
          <w:tcPr>
            <w:tcW w:w="6139" w:type="dxa"/>
            <w:gridSpan w:val="4"/>
          </w:tcPr>
          <w:p w14:paraId="28C7759D" w14:textId="657EA18E" w:rsidR="00F17BE2" w:rsidRDefault="00F17BE2" w:rsidP="00D3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7BE2">
              <w:t>FTIR</w:t>
            </w:r>
            <w:r w:rsidRPr="00F17BE2">
              <w:rPr>
                <w:vertAlign w:val="superscript"/>
              </w:rPr>
              <w:t>1</w:t>
            </w:r>
          </w:p>
        </w:tc>
      </w:tr>
      <w:tr w:rsidR="00F17BE2" w14:paraId="7C1D873E" w14:textId="77777777" w:rsidTr="00A761C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D9D9" w:themeFill="background1" w:themeFillShade="D9"/>
          </w:tcPr>
          <w:p w14:paraId="6D313099" w14:textId="77777777" w:rsidR="00F17BE2" w:rsidRDefault="00F17BE2" w:rsidP="00F17BE2">
            <w:pPr>
              <w:jc w:val="center"/>
            </w:pPr>
          </w:p>
        </w:tc>
        <w:tc>
          <w:tcPr>
            <w:tcW w:w="1598" w:type="dxa"/>
            <w:shd w:val="clear" w:color="auto" w:fill="DEEAF6" w:themeFill="accent5" w:themeFillTint="33"/>
          </w:tcPr>
          <w:p w14:paraId="7E5B4548" w14:textId="099A44AC" w:rsidR="00F17BE2" w:rsidRPr="00896279" w:rsidRDefault="00F17BE2" w:rsidP="00F1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cs="Arial"/>
                <w:b/>
                <w:szCs w:val="20"/>
                <w:lang w:val="es-ES"/>
              </w:rPr>
              <w:t>Compuesto 1</w:t>
            </w:r>
          </w:p>
        </w:tc>
        <w:tc>
          <w:tcPr>
            <w:tcW w:w="1598" w:type="dxa"/>
            <w:shd w:val="clear" w:color="auto" w:fill="DEEAF6" w:themeFill="accent5" w:themeFillTint="33"/>
          </w:tcPr>
          <w:p w14:paraId="132253BF" w14:textId="7E492D35" w:rsidR="00F17BE2" w:rsidRPr="00896279" w:rsidRDefault="00F17BE2" w:rsidP="00F1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cs="Arial"/>
                <w:b/>
                <w:szCs w:val="20"/>
                <w:lang w:val="es-ES"/>
              </w:rPr>
              <w:t>Identidad (%)</w:t>
            </w:r>
          </w:p>
        </w:tc>
        <w:tc>
          <w:tcPr>
            <w:tcW w:w="1471" w:type="dxa"/>
            <w:shd w:val="clear" w:color="auto" w:fill="DEEAF6" w:themeFill="accent5" w:themeFillTint="33"/>
          </w:tcPr>
          <w:p w14:paraId="26F38B19" w14:textId="58584955" w:rsidR="00F17BE2" w:rsidRPr="00896279" w:rsidRDefault="00F17BE2" w:rsidP="00F1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cs="Arial"/>
                <w:b/>
                <w:szCs w:val="20"/>
                <w:lang w:val="es-ES"/>
              </w:rPr>
              <w:t>Compuesto 2</w:t>
            </w:r>
          </w:p>
        </w:tc>
        <w:tc>
          <w:tcPr>
            <w:tcW w:w="1472" w:type="dxa"/>
            <w:shd w:val="clear" w:color="auto" w:fill="DEEAF6" w:themeFill="accent5" w:themeFillTint="33"/>
          </w:tcPr>
          <w:p w14:paraId="682C0736" w14:textId="4E021E1D" w:rsidR="00F17BE2" w:rsidRPr="00896279" w:rsidRDefault="00F17BE2" w:rsidP="00F1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cs="Arial"/>
                <w:b/>
                <w:szCs w:val="20"/>
                <w:lang w:val="es-ES"/>
              </w:rPr>
              <w:t>Identidad (%)</w:t>
            </w:r>
          </w:p>
        </w:tc>
      </w:tr>
      <w:tr w:rsidR="00F17BE2" w14:paraId="78B25C40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3DA538E" w14:textId="77777777" w:rsidR="00F17BE2" w:rsidRDefault="00F17BE2" w:rsidP="00F17BE2">
            <w:pPr>
              <w:jc w:val="center"/>
            </w:pPr>
          </w:p>
        </w:tc>
        <w:tc>
          <w:tcPr>
            <w:tcW w:w="1598" w:type="dxa"/>
          </w:tcPr>
          <w:p w14:paraId="33313F5F" w14:textId="77777777" w:rsidR="00F17BE2" w:rsidRDefault="00F17BE2" w:rsidP="00F1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39C43625" w14:textId="0F14FCC1" w:rsidR="00F17BE2" w:rsidRDefault="00F17BE2" w:rsidP="00F1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14:paraId="375DEED3" w14:textId="77777777" w:rsidR="00F17BE2" w:rsidRDefault="00F17BE2" w:rsidP="00F1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299FF623" w14:textId="77777777" w:rsidR="00F17BE2" w:rsidRDefault="00F17BE2" w:rsidP="00F1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7BE2" w14:paraId="77B36525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6D8A04A6" w14:textId="77777777" w:rsidR="00F17BE2" w:rsidRPr="00EF198E" w:rsidRDefault="00F17BE2" w:rsidP="00F17BE2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4"/>
          </w:tcPr>
          <w:p w14:paraId="62E148D1" w14:textId="77777777" w:rsidR="00F17BE2" w:rsidRDefault="00F17BE2" w:rsidP="00F1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7BE2" w14:paraId="7DD96D35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383C39DF" w14:textId="77777777" w:rsidR="00F17BE2" w:rsidRPr="00EF198E" w:rsidRDefault="00F17BE2" w:rsidP="00F17BE2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4"/>
          </w:tcPr>
          <w:p w14:paraId="7984FC8C" w14:textId="77777777" w:rsidR="00F17BE2" w:rsidRDefault="00F17BE2" w:rsidP="00F1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7BE2" w14:paraId="39D8FC9C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193F8F41" w14:textId="77777777" w:rsidR="00F17BE2" w:rsidRPr="00EF198E" w:rsidRDefault="00F17BE2" w:rsidP="00F17BE2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4"/>
          </w:tcPr>
          <w:p w14:paraId="366773FA" w14:textId="77777777" w:rsidR="00F17BE2" w:rsidRDefault="00F17BE2" w:rsidP="00F1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F99911" w14:textId="77777777" w:rsidR="003E6D3F" w:rsidRDefault="003E6D3F" w:rsidP="00DB2FB4">
      <w:pPr>
        <w:rPr>
          <w:sz w:val="14"/>
          <w:szCs w:val="20"/>
        </w:rPr>
      </w:pPr>
      <w:r w:rsidRPr="009B664A">
        <w:rPr>
          <w:b/>
          <w:bCs/>
          <w:sz w:val="14"/>
          <w:szCs w:val="20"/>
        </w:rPr>
        <w:t>Nota:</w:t>
      </w:r>
      <w:r w:rsidRPr="00F17BE2">
        <w:rPr>
          <w:sz w:val="14"/>
          <w:szCs w:val="20"/>
        </w:rPr>
        <w:t xml:space="preserve"> </w:t>
      </w:r>
      <w:r w:rsidRPr="00F17BE2">
        <w:rPr>
          <w:sz w:val="14"/>
          <w:szCs w:val="20"/>
          <w:vertAlign w:val="superscript"/>
        </w:rPr>
        <w:t>1</w:t>
      </w:r>
      <w:r w:rsidRPr="00F17BE2">
        <w:rPr>
          <w:sz w:val="14"/>
          <w:szCs w:val="20"/>
        </w:rPr>
        <w:t xml:space="preserve"> Espectrometría infrarroja por transformada de Fourier.</w:t>
      </w:r>
    </w:p>
    <w:p w14:paraId="2155A722" w14:textId="77777777" w:rsidR="003E6D3F" w:rsidRDefault="003E6D3F" w:rsidP="00F17BE2">
      <w:pPr>
        <w:spacing w:before="240"/>
        <w:jc w:val="center"/>
        <w:rPr>
          <w:sz w:val="14"/>
          <w:szCs w:val="20"/>
        </w:rPr>
      </w:pPr>
    </w:p>
    <w:sdt>
      <w:sdtPr>
        <w:rPr>
          <w:sz w:val="14"/>
          <w:szCs w:val="20"/>
        </w:rPr>
        <w:id w:val="713315278"/>
        <w:showingPlcHdr/>
        <w:picture/>
      </w:sdtPr>
      <w:sdtEndPr/>
      <w:sdtContent>
        <w:p w14:paraId="587DA58F" w14:textId="07AA0A31" w:rsidR="00F17BE2" w:rsidRDefault="00F17BE2" w:rsidP="00F17BE2">
          <w:pPr>
            <w:spacing w:before="240"/>
            <w:jc w:val="center"/>
            <w:rPr>
              <w:sz w:val="14"/>
              <w:szCs w:val="20"/>
            </w:rPr>
          </w:pPr>
          <w:r>
            <w:rPr>
              <w:noProof/>
              <w:sz w:val="14"/>
              <w:szCs w:val="20"/>
            </w:rPr>
            <w:drawing>
              <wp:inline distT="0" distB="0" distL="0" distR="0" wp14:anchorId="04141C4B" wp14:editId="37673569">
                <wp:extent cx="1907540" cy="1907540"/>
                <wp:effectExtent l="0" t="0" r="0" b="0"/>
                <wp:docPr id="5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7540" cy="190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4D10FB5" w14:textId="7463B123" w:rsidR="00F17BE2" w:rsidRDefault="00F17BE2" w:rsidP="00F17BE2">
      <w:pPr>
        <w:jc w:val="center"/>
        <w:rPr>
          <w:b/>
          <w:bCs/>
          <w:color w:val="808080" w:themeColor="background1" w:themeShade="80"/>
        </w:rPr>
      </w:pPr>
      <w:r w:rsidRPr="00F17BE2">
        <w:rPr>
          <w:b/>
          <w:bCs/>
          <w:color w:val="808080" w:themeColor="background1" w:themeShade="80"/>
        </w:rPr>
        <w:t>Espectro 1. Determinación de compuestos por FTIR de la muestra “”.</w:t>
      </w:r>
    </w:p>
    <w:p w14:paraId="2F8F7956" w14:textId="2E2EA831" w:rsidR="00B4268A" w:rsidRDefault="00B4268A" w:rsidP="00B4268A">
      <w:pPr>
        <w:rPr>
          <w:b/>
          <w:bCs/>
          <w:color w:val="808080" w:themeColor="background1" w:themeShade="80"/>
        </w:rPr>
      </w:pPr>
    </w:p>
    <w:p w14:paraId="4EF7325F" w14:textId="7C5446CB" w:rsidR="00B4268A" w:rsidRDefault="00B4268A" w:rsidP="00B4268A">
      <w:pPr>
        <w:rPr>
          <w:b/>
          <w:bCs/>
          <w:color w:val="808080" w:themeColor="background1" w:themeShade="80"/>
        </w:rPr>
      </w:pPr>
    </w:p>
    <w:p w14:paraId="482CC33F" w14:textId="77777777" w:rsidR="00B4268A" w:rsidRPr="00F17BE2" w:rsidRDefault="00B4268A" w:rsidP="00B4268A">
      <w:pPr>
        <w:rPr>
          <w:b/>
          <w:bCs/>
          <w:color w:val="808080" w:themeColor="background1" w:themeShade="80"/>
        </w:rPr>
      </w:pPr>
    </w:p>
    <w:p w14:paraId="10BE04F6" w14:textId="755F6414" w:rsidR="00F17BE2" w:rsidRDefault="00F17BE2" w:rsidP="00F17BE2">
      <w:pPr>
        <w:pStyle w:val="Ttulo2"/>
      </w:pPr>
      <w:bookmarkStart w:id="16" w:name="_Toc44071338"/>
      <w:r>
        <w:t xml:space="preserve">Determinación de compuestos por </w:t>
      </w:r>
      <w:r w:rsidRPr="00F17BE2">
        <w:t>termogravimetría</w:t>
      </w:r>
      <w:bookmarkEnd w:id="16"/>
    </w:p>
    <w:tbl>
      <w:tblPr>
        <w:tblStyle w:val="Estilo3"/>
        <w:tblW w:w="4689" w:type="pct"/>
        <w:jc w:val="center"/>
        <w:tblLook w:val="04A0" w:firstRow="1" w:lastRow="0" w:firstColumn="1" w:lastColumn="0" w:noHBand="0" w:noVBand="1"/>
      </w:tblPr>
      <w:tblGrid>
        <w:gridCol w:w="2263"/>
        <w:gridCol w:w="1275"/>
        <w:gridCol w:w="4741"/>
      </w:tblGrid>
      <w:tr w:rsidR="00B4268A" w:rsidRPr="0091649A" w14:paraId="623AE4DE" w14:textId="77777777" w:rsidTr="00B42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014C2BD9" w14:textId="77777777" w:rsidR="00B4268A" w:rsidRPr="0091649A" w:rsidRDefault="00B4268A" w:rsidP="00D309C1">
            <w:pPr>
              <w:jc w:val="center"/>
              <w:rPr>
                <w:szCs w:val="16"/>
              </w:rPr>
            </w:pPr>
            <w:r w:rsidRPr="0091649A">
              <w:rPr>
                <w:szCs w:val="16"/>
              </w:rPr>
              <w:t>Condiciones de ensayo</w:t>
            </w:r>
          </w:p>
        </w:tc>
      </w:tr>
      <w:tr w:rsidR="00B4268A" w:rsidRPr="0091649A" w14:paraId="3A52A90F" w14:textId="77777777" w:rsidTr="0091649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pct"/>
            <w:gridSpan w:val="2"/>
            <w:shd w:val="clear" w:color="auto" w:fill="EDEDED" w:themeFill="accent3" w:themeFillTint="33"/>
          </w:tcPr>
          <w:p w14:paraId="086B0BF8" w14:textId="77777777" w:rsidR="00B4268A" w:rsidRPr="0091649A" w:rsidRDefault="00B4268A" w:rsidP="00D309C1">
            <w:pPr>
              <w:jc w:val="left"/>
              <w:rPr>
                <w:b/>
                <w:bCs/>
                <w:szCs w:val="16"/>
              </w:rPr>
            </w:pPr>
            <w:r w:rsidRPr="0091649A">
              <w:rPr>
                <w:b/>
                <w:bCs/>
                <w:szCs w:val="16"/>
              </w:rPr>
              <w:t xml:space="preserve">Fecha de ejecución de ensayo </w:t>
            </w:r>
            <w:r w:rsidRPr="009B664A">
              <w:rPr>
                <w:i/>
                <w:iCs/>
                <w:sz w:val="14"/>
                <w:szCs w:val="14"/>
              </w:rPr>
              <w:t>(periodo)</w:t>
            </w:r>
          </w:p>
        </w:tc>
        <w:tc>
          <w:tcPr>
            <w:tcW w:w="2863" w:type="pct"/>
          </w:tcPr>
          <w:p w14:paraId="0DB6D694" w14:textId="651F48B0" w:rsidR="00B4268A" w:rsidRPr="0091649A" w:rsidRDefault="00B4268A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B4268A" w:rsidRPr="0091649A" w14:paraId="5E59D25F" w14:textId="77777777" w:rsidTr="00B4268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pct"/>
            <w:shd w:val="clear" w:color="auto" w:fill="EDEDED" w:themeFill="accent3" w:themeFillTint="33"/>
          </w:tcPr>
          <w:p w14:paraId="102C6E42" w14:textId="2575DDCC" w:rsidR="00B4268A" w:rsidRPr="0091649A" w:rsidRDefault="00B4268A" w:rsidP="00D309C1">
            <w:pPr>
              <w:jc w:val="left"/>
              <w:rPr>
                <w:b/>
                <w:bCs/>
                <w:szCs w:val="16"/>
              </w:rPr>
            </w:pPr>
            <w:r w:rsidRPr="0091649A">
              <w:rPr>
                <w:b/>
                <w:bCs/>
                <w:szCs w:val="16"/>
              </w:rPr>
              <w:t>Equipo utilizado</w:t>
            </w:r>
          </w:p>
        </w:tc>
        <w:tc>
          <w:tcPr>
            <w:tcW w:w="3633" w:type="pct"/>
            <w:gridSpan w:val="2"/>
          </w:tcPr>
          <w:p w14:paraId="138E8A3C" w14:textId="3848538B" w:rsidR="00B4268A" w:rsidRPr="0091649A" w:rsidRDefault="00B4268A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91649A">
              <w:rPr>
                <w:szCs w:val="16"/>
              </w:rPr>
              <w:t xml:space="preserve">Analizador termogravimétrico, modelo: 209 F3 </w:t>
            </w:r>
            <w:proofErr w:type="spellStart"/>
            <w:r w:rsidRPr="0091649A">
              <w:rPr>
                <w:szCs w:val="16"/>
              </w:rPr>
              <w:t>Tarsus</w:t>
            </w:r>
            <w:proofErr w:type="spellEnd"/>
            <w:r w:rsidRPr="0091649A">
              <w:rPr>
                <w:szCs w:val="16"/>
              </w:rPr>
              <w:t xml:space="preserve"> </w:t>
            </w:r>
            <w:proofErr w:type="spellStart"/>
            <w:r w:rsidRPr="0091649A">
              <w:rPr>
                <w:szCs w:val="16"/>
              </w:rPr>
              <w:t>Netzsch</w:t>
            </w:r>
            <w:proofErr w:type="spellEnd"/>
          </w:p>
        </w:tc>
      </w:tr>
      <w:tr w:rsidR="00B4268A" w:rsidRPr="0091649A" w14:paraId="1E1B4989" w14:textId="77777777" w:rsidTr="00B4268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pct"/>
            <w:shd w:val="clear" w:color="auto" w:fill="EDEDED" w:themeFill="accent3" w:themeFillTint="33"/>
          </w:tcPr>
          <w:p w14:paraId="36E877A8" w14:textId="604FA667" w:rsidR="00B4268A" w:rsidRPr="0091649A" w:rsidRDefault="00B4268A" w:rsidP="00D309C1">
            <w:pPr>
              <w:jc w:val="left"/>
              <w:rPr>
                <w:b/>
                <w:bCs/>
                <w:szCs w:val="16"/>
              </w:rPr>
            </w:pPr>
            <w:r w:rsidRPr="0091649A">
              <w:rPr>
                <w:b/>
                <w:bCs/>
                <w:szCs w:val="16"/>
              </w:rPr>
              <w:t>Pretratamiento</w:t>
            </w:r>
          </w:p>
        </w:tc>
        <w:tc>
          <w:tcPr>
            <w:tcW w:w="3633" w:type="pct"/>
            <w:gridSpan w:val="2"/>
          </w:tcPr>
          <w:p w14:paraId="0F432626" w14:textId="7C347B06" w:rsidR="00B4268A" w:rsidRPr="0091649A" w:rsidRDefault="00B4268A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91649A">
              <w:rPr>
                <w:szCs w:val="16"/>
              </w:rPr>
              <w:t>N</w:t>
            </w:r>
            <w:r w:rsidR="003E6D3F">
              <w:rPr>
                <w:szCs w:val="16"/>
              </w:rPr>
              <w:t>/</w:t>
            </w:r>
            <w:r w:rsidRPr="0091649A">
              <w:rPr>
                <w:szCs w:val="16"/>
              </w:rPr>
              <w:t>A</w:t>
            </w:r>
          </w:p>
        </w:tc>
      </w:tr>
      <w:tr w:rsidR="00B4268A" w:rsidRPr="0091649A" w14:paraId="24A6883B" w14:textId="77777777" w:rsidTr="00B4268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pct"/>
            <w:shd w:val="clear" w:color="auto" w:fill="EDEDED" w:themeFill="accent3" w:themeFillTint="33"/>
          </w:tcPr>
          <w:p w14:paraId="17E0DC6C" w14:textId="0ABC0952" w:rsidR="00B4268A" w:rsidRPr="0091649A" w:rsidRDefault="00B4268A" w:rsidP="00B4268A">
            <w:pPr>
              <w:pStyle w:val="Descripcin"/>
              <w:rPr>
                <w:sz w:val="16"/>
                <w:szCs w:val="16"/>
              </w:rPr>
            </w:pPr>
            <w:r w:rsidRPr="0091649A">
              <w:rPr>
                <w:sz w:val="16"/>
                <w:szCs w:val="16"/>
              </w:rPr>
              <w:t xml:space="preserve">Rango de temperatura </w:t>
            </w:r>
          </w:p>
        </w:tc>
        <w:tc>
          <w:tcPr>
            <w:tcW w:w="3633" w:type="pct"/>
            <w:gridSpan w:val="2"/>
          </w:tcPr>
          <w:p w14:paraId="2874D1EF" w14:textId="0F9C2FC3" w:rsidR="00B4268A" w:rsidRPr="0091649A" w:rsidRDefault="00B4268A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91649A">
              <w:rPr>
                <w:szCs w:val="16"/>
              </w:rPr>
              <w:t>40-800 °C</w:t>
            </w:r>
          </w:p>
        </w:tc>
      </w:tr>
      <w:tr w:rsidR="00B4268A" w:rsidRPr="0091649A" w14:paraId="14BAAB0D" w14:textId="77777777" w:rsidTr="00B4268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pct"/>
            <w:shd w:val="clear" w:color="auto" w:fill="EDEDED" w:themeFill="accent3" w:themeFillTint="33"/>
          </w:tcPr>
          <w:p w14:paraId="5CB6704B" w14:textId="31CD6329" w:rsidR="00B4268A" w:rsidRPr="0091649A" w:rsidRDefault="00B4268A" w:rsidP="00B4268A">
            <w:pPr>
              <w:pStyle w:val="Descripcin"/>
              <w:rPr>
                <w:sz w:val="16"/>
                <w:szCs w:val="16"/>
              </w:rPr>
            </w:pPr>
            <w:r w:rsidRPr="0091649A">
              <w:rPr>
                <w:sz w:val="16"/>
                <w:szCs w:val="16"/>
              </w:rPr>
              <w:t>Tasa de calentamiento</w:t>
            </w:r>
          </w:p>
        </w:tc>
        <w:tc>
          <w:tcPr>
            <w:tcW w:w="3633" w:type="pct"/>
            <w:gridSpan w:val="2"/>
          </w:tcPr>
          <w:p w14:paraId="5DFED83E" w14:textId="15369D59" w:rsidR="00B4268A" w:rsidRPr="0091649A" w:rsidRDefault="00B4268A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91649A">
              <w:rPr>
                <w:szCs w:val="16"/>
              </w:rPr>
              <w:t>20°C/min</w:t>
            </w:r>
          </w:p>
        </w:tc>
      </w:tr>
      <w:tr w:rsidR="00B4268A" w:rsidRPr="0091649A" w14:paraId="340214D0" w14:textId="77777777" w:rsidTr="00B4268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pct"/>
            <w:shd w:val="clear" w:color="auto" w:fill="EDEDED" w:themeFill="accent3" w:themeFillTint="33"/>
          </w:tcPr>
          <w:p w14:paraId="2A44CAD1" w14:textId="59CAB023" w:rsidR="00B4268A" w:rsidRPr="0091649A" w:rsidRDefault="00B4268A" w:rsidP="00B4268A">
            <w:pPr>
              <w:pStyle w:val="Descripcin"/>
              <w:rPr>
                <w:sz w:val="16"/>
                <w:szCs w:val="16"/>
              </w:rPr>
            </w:pPr>
            <w:r w:rsidRPr="0091649A">
              <w:rPr>
                <w:sz w:val="16"/>
                <w:szCs w:val="16"/>
              </w:rPr>
              <w:t>Gas de purga</w:t>
            </w:r>
          </w:p>
        </w:tc>
        <w:tc>
          <w:tcPr>
            <w:tcW w:w="3633" w:type="pct"/>
            <w:gridSpan w:val="2"/>
          </w:tcPr>
          <w:p w14:paraId="2C2574E4" w14:textId="11E0B3F0" w:rsidR="00B4268A" w:rsidRPr="0091649A" w:rsidRDefault="00B4268A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91649A">
              <w:rPr>
                <w:szCs w:val="16"/>
              </w:rPr>
              <w:t>Nitrógeno de ultra alta pureza 99.9%, flujo de 50ml/min</w:t>
            </w:r>
          </w:p>
        </w:tc>
      </w:tr>
    </w:tbl>
    <w:p w14:paraId="678F568A" w14:textId="1C8488B9" w:rsidR="00B4268A" w:rsidRDefault="00B4268A" w:rsidP="00B4268A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91649A" w14:paraId="7FD1C1E7" w14:textId="77777777" w:rsidTr="00D3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E8001CC" w14:textId="77777777" w:rsidR="0091649A" w:rsidRDefault="0091649A" w:rsidP="00D309C1">
            <w:pPr>
              <w:jc w:val="center"/>
            </w:pPr>
            <w:r>
              <w:t>Condiciones ambientales</w:t>
            </w:r>
          </w:p>
        </w:tc>
      </w:tr>
      <w:tr w:rsidR="0091649A" w14:paraId="74C2E0C3" w14:textId="77777777" w:rsidTr="00D309C1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2D08B01B" w14:textId="77777777" w:rsidR="0091649A" w:rsidRPr="00D1387E" w:rsidRDefault="0091649A" w:rsidP="00D309C1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4158D8F2" w14:textId="4C6104C0" w:rsidR="0091649A" w:rsidRDefault="0091649A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pct"/>
            <w:shd w:val="clear" w:color="auto" w:fill="F2F2F2" w:themeFill="background1" w:themeFillShade="F2"/>
          </w:tcPr>
          <w:p w14:paraId="08878D4A" w14:textId="77777777" w:rsidR="0091649A" w:rsidRPr="00D1387E" w:rsidRDefault="0091649A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53440D66" w14:textId="4100092D" w:rsidR="0091649A" w:rsidRDefault="0091649A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FE830E2" w14:textId="25312C1E" w:rsidR="0091649A" w:rsidRDefault="0091649A" w:rsidP="003E6D3F">
      <w:pPr>
        <w:pStyle w:val="Tablas"/>
        <w:ind w:left="0" w:hanging="11"/>
        <w:jc w:val="both"/>
      </w:pPr>
      <w:r w:rsidRPr="0091649A">
        <w:t>Resultados de la determinación de compuestos por termogravimetría</w:t>
      </w:r>
      <w:r>
        <w:t>.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2409"/>
        <w:gridCol w:w="1985"/>
        <w:gridCol w:w="1745"/>
      </w:tblGrid>
      <w:tr w:rsidR="000F7734" w14:paraId="5F3C850D" w14:textId="77777777" w:rsidTr="000F7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FEFC8E1" w14:textId="5AFC3999" w:rsidR="000F7734" w:rsidRPr="0091649A" w:rsidRDefault="000F7734" w:rsidP="0091649A">
            <w:pPr>
              <w:jc w:val="center"/>
            </w:pPr>
            <w:r w:rsidRPr="0091649A">
              <w:t>ID cliente de la muestra</w:t>
            </w:r>
          </w:p>
        </w:tc>
        <w:tc>
          <w:tcPr>
            <w:tcW w:w="2409" w:type="dxa"/>
            <w:shd w:val="clear" w:color="auto" w:fill="EDEDED" w:themeFill="accent3" w:themeFillTint="33"/>
          </w:tcPr>
          <w:p w14:paraId="4CFA10AA" w14:textId="71146EE6" w:rsidR="000F7734" w:rsidRPr="0091649A" w:rsidRDefault="000F7734" w:rsidP="009164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49A">
              <w:rPr>
                <w:rFonts w:cs="Arial"/>
                <w:szCs w:val="20"/>
                <w:lang w:val="es-ES"/>
              </w:rPr>
              <w:t>Rango de temperatura (°C)</w:t>
            </w:r>
          </w:p>
        </w:tc>
        <w:tc>
          <w:tcPr>
            <w:tcW w:w="1985" w:type="dxa"/>
            <w:shd w:val="clear" w:color="auto" w:fill="EDEDED" w:themeFill="accent3" w:themeFillTint="33"/>
          </w:tcPr>
          <w:p w14:paraId="305E3B0D" w14:textId="767AE6D8" w:rsidR="000F7734" w:rsidRPr="0091649A" w:rsidRDefault="000F7734" w:rsidP="009164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49A">
              <w:rPr>
                <w:rFonts w:cs="Arial"/>
                <w:szCs w:val="20"/>
                <w:lang w:val="es-ES"/>
              </w:rPr>
              <w:t>Cambio de masa (%)</w:t>
            </w:r>
          </w:p>
        </w:tc>
        <w:tc>
          <w:tcPr>
            <w:tcW w:w="1745" w:type="dxa"/>
            <w:shd w:val="clear" w:color="auto" w:fill="EDEDED" w:themeFill="accent3" w:themeFillTint="33"/>
          </w:tcPr>
          <w:p w14:paraId="3044ECC8" w14:textId="7D124367" w:rsidR="000F7734" w:rsidRPr="0091649A" w:rsidRDefault="000F7734" w:rsidP="009164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49A">
              <w:rPr>
                <w:rFonts w:cs="Arial"/>
                <w:szCs w:val="20"/>
                <w:lang w:val="es-ES"/>
              </w:rPr>
              <w:t>Masa residual (%)</w:t>
            </w:r>
          </w:p>
        </w:tc>
      </w:tr>
      <w:tr w:rsidR="000F7734" w14:paraId="54488F2F" w14:textId="77777777" w:rsidTr="000F773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FC9401B" w14:textId="77777777" w:rsidR="000F7734" w:rsidRDefault="000F7734" w:rsidP="0091649A">
            <w:pPr>
              <w:jc w:val="center"/>
            </w:pPr>
          </w:p>
        </w:tc>
        <w:tc>
          <w:tcPr>
            <w:tcW w:w="2409" w:type="dxa"/>
          </w:tcPr>
          <w:p w14:paraId="56AD135D" w14:textId="77777777" w:rsidR="000F7734" w:rsidRDefault="000F7734" w:rsidP="00916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CCC288" w14:textId="77777777" w:rsidR="000F7734" w:rsidRDefault="000F7734" w:rsidP="00916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5" w:type="dxa"/>
          </w:tcPr>
          <w:p w14:paraId="780E365D" w14:textId="77777777" w:rsidR="000F7734" w:rsidRDefault="000F7734" w:rsidP="00916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649A" w14:paraId="311816D4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7EA9F296" w14:textId="77777777" w:rsidR="0091649A" w:rsidRPr="00EF198E" w:rsidRDefault="0091649A" w:rsidP="0091649A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3"/>
          </w:tcPr>
          <w:p w14:paraId="58CC4FA3" w14:textId="77777777" w:rsidR="0091649A" w:rsidRDefault="0091649A" w:rsidP="00916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649A" w14:paraId="3B025BBD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04308B1A" w14:textId="77777777" w:rsidR="0091649A" w:rsidRPr="00EF198E" w:rsidRDefault="0091649A" w:rsidP="0091649A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3"/>
          </w:tcPr>
          <w:p w14:paraId="55550DE1" w14:textId="77777777" w:rsidR="0091649A" w:rsidRDefault="0091649A" w:rsidP="00916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649A" w14:paraId="22BC0EED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648623D2" w14:textId="77777777" w:rsidR="0091649A" w:rsidRPr="00EF198E" w:rsidRDefault="0091649A" w:rsidP="0091649A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3"/>
          </w:tcPr>
          <w:p w14:paraId="0919180B" w14:textId="77777777" w:rsidR="0091649A" w:rsidRDefault="0091649A" w:rsidP="00916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A764872" w14:textId="382E24EF" w:rsidR="0091649A" w:rsidRDefault="0091649A" w:rsidP="0091649A"/>
    <w:sdt>
      <w:sdtPr>
        <w:id w:val="-1871442709"/>
        <w:showingPlcHdr/>
        <w:picture/>
      </w:sdtPr>
      <w:sdtEndPr/>
      <w:sdtContent>
        <w:p w14:paraId="5D4BBAC4" w14:textId="4FE19B3D" w:rsidR="0091649A" w:rsidRPr="0091649A" w:rsidRDefault="0091649A" w:rsidP="0091649A">
          <w:pPr>
            <w:jc w:val="center"/>
          </w:pPr>
          <w:r>
            <w:rPr>
              <w:noProof/>
            </w:rPr>
            <w:drawing>
              <wp:inline distT="0" distB="0" distL="0" distR="0" wp14:anchorId="593DBED0" wp14:editId="4B31C865">
                <wp:extent cx="1907540" cy="1907540"/>
                <wp:effectExtent l="0" t="0" r="0" b="0"/>
                <wp:docPr id="7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7540" cy="190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3167AD5D" w14:textId="64C2A96A" w:rsidR="0091649A" w:rsidRDefault="0091649A" w:rsidP="0091649A">
      <w:pPr>
        <w:jc w:val="center"/>
        <w:rPr>
          <w:b/>
          <w:bCs/>
          <w:color w:val="808080" w:themeColor="background1" w:themeShade="80"/>
        </w:rPr>
      </w:pPr>
      <w:proofErr w:type="spellStart"/>
      <w:r w:rsidRPr="0091649A">
        <w:rPr>
          <w:b/>
          <w:bCs/>
          <w:color w:val="808080" w:themeColor="background1" w:themeShade="80"/>
        </w:rPr>
        <w:t>Termograma</w:t>
      </w:r>
      <w:proofErr w:type="spellEnd"/>
      <w:r w:rsidRPr="0091649A">
        <w:rPr>
          <w:b/>
          <w:bCs/>
          <w:color w:val="808080" w:themeColor="background1" w:themeShade="80"/>
        </w:rPr>
        <w:t xml:space="preserve"> 1. Determinación de compuestos por termogravimetría de la muestra </w:t>
      </w:r>
      <w:proofErr w:type="gramStart"/>
      <w:r w:rsidRPr="0091649A">
        <w:rPr>
          <w:b/>
          <w:bCs/>
          <w:color w:val="808080" w:themeColor="background1" w:themeShade="80"/>
        </w:rPr>
        <w:t>“</w:t>
      </w:r>
      <w:r w:rsidRPr="0091649A">
        <w:rPr>
          <w:rFonts w:cs="Arial"/>
          <w:b/>
          <w:bCs/>
          <w:color w:val="808080" w:themeColor="background1" w:themeShade="80"/>
          <w:szCs w:val="20"/>
        </w:rPr>
        <w:t xml:space="preserve"> </w:t>
      </w:r>
      <w:r w:rsidRPr="0091649A">
        <w:rPr>
          <w:b/>
          <w:bCs/>
          <w:color w:val="808080" w:themeColor="background1" w:themeShade="80"/>
        </w:rPr>
        <w:t>”</w:t>
      </w:r>
      <w:proofErr w:type="gramEnd"/>
      <w:r w:rsidRPr="0091649A">
        <w:rPr>
          <w:b/>
          <w:bCs/>
          <w:color w:val="808080" w:themeColor="background1" w:themeShade="80"/>
        </w:rPr>
        <w:t>.</w:t>
      </w:r>
    </w:p>
    <w:p w14:paraId="1AEA2B47" w14:textId="248B03D5" w:rsidR="00D309C1" w:rsidRDefault="00D309C1">
      <w:pPr>
        <w:jc w:val="left"/>
      </w:pPr>
      <w:r>
        <w:br w:type="page"/>
      </w:r>
    </w:p>
    <w:p w14:paraId="5CB15CEE" w14:textId="2D04B843" w:rsidR="00D309C1" w:rsidRDefault="00D309C1" w:rsidP="00D309C1">
      <w:pPr>
        <w:pStyle w:val="Ttulo2"/>
      </w:pPr>
      <w:bookmarkStart w:id="17" w:name="_Toc44071339"/>
      <w:r w:rsidRPr="00D309C1">
        <w:lastRenderedPageBreak/>
        <w:t>Determinación del índice y densidad óptica de carbonilo por envejecimiento acelerado y espectroscopia</w:t>
      </w:r>
      <w:bookmarkEnd w:id="17"/>
    </w:p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2263"/>
        <w:gridCol w:w="2695"/>
      </w:tblGrid>
      <w:tr w:rsidR="00D309C1" w:rsidRPr="0091649A" w14:paraId="4FD85CF5" w14:textId="77777777" w:rsidTr="00D3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75BC3208" w14:textId="77777777" w:rsidR="00D309C1" w:rsidRPr="0091649A" w:rsidRDefault="00D309C1" w:rsidP="00D309C1">
            <w:pPr>
              <w:jc w:val="center"/>
              <w:rPr>
                <w:szCs w:val="16"/>
              </w:rPr>
            </w:pPr>
            <w:r w:rsidRPr="0091649A">
              <w:rPr>
                <w:szCs w:val="16"/>
              </w:rPr>
              <w:t>Condiciones de ensayo</w:t>
            </w:r>
          </w:p>
        </w:tc>
      </w:tr>
      <w:tr w:rsidR="00D309C1" w:rsidRPr="0091649A" w14:paraId="63E6B6A1" w14:textId="77777777" w:rsidTr="009B664A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pct"/>
            <w:shd w:val="clear" w:color="auto" w:fill="EDEDED" w:themeFill="accent3" w:themeFillTint="33"/>
          </w:tcPr>
          <w:p w14:paraId="3A730D2E" w14:textId="77777777" w:rsidR="00D309C1" w:rsidRPr="0091649A" w:rsidRDefault="00D309C1" w:rsidP="00D309C1">
            <w:pPr>
              <w:jc w:val="left"/>
              <w:rPr>
                <w:b/>
                <w:bCs/>
                <w:szCs w:val="16"/>
              </w:rPr>
            </w:pPr>
            <w:r w:rsidRPr="0091649A">
              <w:rPr>
                <w:b/>
                <w:bCs/>
                <w:szCs w:val="16"/>
              </w:rPr>
              <w:t xml:space="preserve">Fecha de ejecución de ensayo </w:t>
            </w:r>
            <w:r w:rsidRPr="009B664A">
              <w:rPr>
                <w:i/>
                <w:iCs/>
                <w:sz w:val="14"/>
                <w:szCs w:val="14"/>
              </w:rPr>
              <w:t>(periodo)</w:t>
            </w:r>
          </w:p>
        </w:tc>
        <w:tc>
          <w:tcPr>
            <w:tcW w:w="2718" w:type="pct"/>
          </w:tcPr>
          <w:p w14:paraId="6ACD5FF2" w14:textId="6D87510E" w:rsidR="00D309C1" w:rsidRPr="0091649A" w:rsidRDefault="00D309C1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D309C1" w:rsidRPr="0091649A" w14:paraId="33AA0C78" w14:textId="77777777" w:rsidTr="009B66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pct"/>
            <w:shd w:val="clear" w:color="auto" w:fill="EDEDED" w:themeFill="accent3" w:themeFillTint="33"/>
          </w:tcPr>
          <w:p w14:paraId="24F93819" w14:textId="396FCA60" w:rsidR="00D309C1" w:rsidRPr="0091649A" w:rsidRDefault="00D309C1" w:rsidP="00D309C1">
            <w:pPr>
              <w:jc w:val="left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>Tipo de envejecimiento</w:t>
            </w:r>
          </w:p>
        </w:tc>
        <w:tc>
          <w:tcPr>
            <w:tcW w:w="2718" w:type="pct"/>
          </w:tcPr>
          <w:p w14:paraId="07E9E95B" w14:textId="195F1DFD" w:rsidR="00D309C1" w:rsidRPr="0091649A" w:rsidRDefault="00D309C1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D309C1" w:rsidRPr="0091649A" w14:paraId="4C4BFB1A" w14:textId="77777777" w:rsidTr="009B66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pct"/>
            <w:shd w:val="clear" w:color="auto" w:fill="EDEDED" w:themeFill="accent3" w:themeFillTint="33"/>
          </w:tcPr>
          <w:p w14:paraId="1DAD2B37" w14:textId="21FC1D67" w:rsidR="00D309C1" w:rsidRPr="0091649A" w:rsidRDefault="00D309C1" w:rsidP="00D309C1">
            <w:pPr>
              <w:jc w:val="left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>Ciclo</w:t>
            </w:r>
          </w:p>
        </w:tc>
        <w:tc>
          <w:tcPr>
            <w:tcW w:w="2718" w:type="pct"/>
          </w:tcPr>
          <w:p w14:paraId="175FABBC" w14:textId="4F75F1CF" w:rsidR="00D309C1" w:rsidRPr="0091649A" w:rsidRDefault="00D309C1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48 h</w:t>
            </w:r>
          </w:p>
        </w:tc>
      </w:tr>
      <w:tr w:rsidR="00D309C1" w:rsidRPr="0091649A" w14:paraId="564A8B88" w14:textId="77777777" w:rsidTr="009B66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pct"/>
            <w:shd w:val="clear" w:color="auto" w:fill="EDEDED" w:themeFill="accent3" w:themeFillTint="33"/>
          </w:tcPr>
          <w:p w14:paraId="19ECE9F1" w14:textId="57FE934D" w:rsidR="00D309C1" w:rsidRPr="0091649A" w:rsidRDefault="00D309C1" w:rsidP="00D309C1">
            <w:pPr>
              <w:pStyle w:val="Descripcin"/>
              <w:jc w:val="left"/>
              <w:rPr>
                <w:sz w:val="16"/>
                <w:szCs w:val="16"/>
              </w:rPr>
            </w:pPr>
            <w:r w:rsidRPr="00D309C1">
              <w:rPr>
                <w:sz w:val="16"/>
                <w:szCs w:val="16"/>
              </w:rPr>
              <w:t>Temperatura del panel u horno térmico</w:t>
            </w:r>
          </w:p>
        </w:tc>
        <w:tc>
          <w:tcPr>
            <w:tcW w:w="2718" w:type="pct"/>
          </w:tcPr>
          <w:p w14:paraId="30D77FB2" w14:textId="3C22A965" w:rsidR="00D309C1" w:rsidRPr="0091649A" w:rsidRDefault="00D309C1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</w:tr>
      <w:tr w:rsidR="00D309C1" w:rsidRPr="0091649A" w14:paraId="74250203" w14:textId="77777777" w:rsidTr="009B66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pct"/>
            <w:shd w:val="clear" w:color="auto" w:fill="EDEDED" w:themeFill="accent3" w:themeFillTint="33"/>
          </w:tcPr>
          <w:p w14:paraId="04D7BF45" w14:textId="6C02AA7D" w:rsidR="00D309C1" w:rsidRPr="0091649A" w:rsidRDefault="00D309C1" w:rsidP="00D309C1">
            <w:pPr>
              <w:pStyle w:val="Descripcin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Irradiación</w:t>
            </w:r>
          </w:p>
        </w:tc>
        <w:tc>
          <w:tcPr>
            <w:tcW w:w="2718" w:type="pct"/>
          </w:tcPr>
          <w:p w14:paraId="63D16BE4" w14:textId="01F72157" w:rsidR="00D309C1" w:rsidRPr="0091649A" w:rsidRDefault="00D309C1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D309C1" w:rsidRPr="0091649A" w14:paraId="4E7207EE" w14:textId="77777777" w:rsidTr="009B66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pct"/>
            <w:shd w:val="clear" w:color="auto" w:fill="EDEDED" w:themeFill="accent3" w:themeFillTint="33"/>
          </w:tcPr>
          <w:p w14:paraId="4ACB146A" w14:textId="36131401" w:rsidR="00D309C1" w:rsidRPr="0091649A" w:rsidRDefault="00D309C1" w:rsidP="00D309C1">
            <w:pPr>
              <w:pStyle w:val="Descripcin"/>
              <w:jc w:val="left"/>
              <w:rPr>
                <w:sz w:val="16"/>
                <w:szCs w:val="16"/>
              </w:rPr>
            </w:pPr>
            <w:r w:rsidRPr="00D309C1">
              <w:rPr>
                <w:sz w:val="16"/>
                <w:szCs w:val="16"/>
              </w:rPr>
              <w:t>Cantidad de muestra usada en el ensayo</w:t>
            </w:r>
          </w:p>
        </w:tc>
        <w:tc>
          <w:tcPr>
            <w:tcW w:w="2718" w:type="pct"/>
          </w:tcPr>
          <w:p w14:paraId="6BDB12ED" w14:textId="50D27B5B" w:rsidR="00D309C1" w:rsidRPr="0091649A" w:rsidRDefault="00D309C1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D309C1">
              <w:rPr>
                <w:szCs w:val="16"/>
              </w:rPr>
              <w:t>1 probeta por lote</w:t>
            </w:r>
          </w:p>
        </w:tc>
      </w:tr>
    </w:tbl>
    <w:p w14:paraId="07A71CCA" w14:textId="77777777" w:rsidR="00D309C1" w:rsidRDefault="00D309C1" w:rsidP="00D309C1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D309C1" w14:paraId="2340DDA7" w14:textId="77777777" w:rsidTr="00D3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108375E" w14:textId="77777777" w:rsidR="00D309C1" w:rsidRDefault="00D309C1" w:rsidP="00D309C1">
            <w:pPr>
              <w:jc w:val="center"/>
            </w:pPr>
            <w:r>
              <w:t>Condiciones ambientales</w:t>
            </w:r>
          </w:p>
        </w:tc>
      </w:tr>
      <w:tr w:rsidR="00D309C1" w14:paraId="4AE2C7F5" w14:textId="77777777" w:rsidTr="00D309C1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0A84149B" w14:textId="77777777" w:rsidR="00D309C1" w:rsidRPr="00D1387E" w:rsidRDefault="00D309C1" w:rsidP="00D309C1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081735FC" w14:textId="53C35333" w:rsidR="00D309C1" w:rsidRDefault="00D309C1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pct"/>
            <w:shd w:val="clear" w:color="auto" w:fill="F2F2F2" w:themeFill="background1" w:themeFillShade="F2"/>
          </w:tcPr>
          <w:p w14:paraId="7D7EB672" w14:textId="77777777" w:rsidR="00D309C1" w:rsidRPr="00D1387E" w:rsidRDefault="00D309C1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012A3292" w14:textId="075BAF1C" w:rsidR="00D309C1" w:rsidRDefault="00D309C1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91DCF54" w14:textId="161E394B" w:rsidR="00D309C1" w:rsidRDefault="00D309C1" w:rsidP="003E6D3F">
      <w:pPr>
        <w:pStyle w:val="Tablas"/>
        <w:ind w:left="0" w:hanging="11"/>
        <w:jc w:val="left"/>
      </w:pPr>
      <w:r w:rsidRPr="00D309C1">
        <w:t>Resultados de la determinación del índice y densidad óptica de carbonilo por envejecimiento y espectroscopia</w:t>
      </w:r>
      <w:r>
        <w:t>.</w:t>
      </w:r>
    </w:p>
    <w:tbl>
      <w:tblPr>
        <w:tblStyle w:val="Estilo3"/>
        <w:tblW w:w="5080" w:type="pct"/>
        <w:tblLook w:val="04A0" w:firstRow="1" w:lastRow="0" w:firstColumn="1" w:lastColumn="0" w:noHBand="0" w:noVBand="1"/>
      </w:tblPr>
      <w:tblGrid>
        <w:gridCol w:w="2547"/>
        <w:gridCol w:w="1559"/>
        <w:gridCol w:w="490"/>
        <w:gridCol w:w="486"/>
        <w:gridCol w:w="486"/>
        <w:gridCol w:w="486"/>
        <w:gridCol w:w="486"/>
        <w:gridCol w:w="486"/>
        <w:gridCol w:w="486"/>
        <w:gridCol w:w="486"/>
        <w:gridCol w:w="486"/>
        <w:gridCol w:w="485"/>
      </w:tblGrid>
      <w:tr w:rsidR="00FF19E2" w14:paraId="2C4FEFC5" w14:textId="1C441DB7" w:rsidTr="00FF19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pct"/>
            <w:vMerge w:val="restart"/>
          </w:tcPr>
          <w:p w14:paraId="5092D447" w14:textId="33A1E251" w:rsidR="00FF19E2" w:rsidRDefault="00FF19E2" w:rsidP="00FF19E2">
            <w:pPr>
              <w:jc w:val="center"/>
            </w:pPr>
            <w:r>
              <w:t>ID cliente de la muestra</w:t>
            </w:r>
          </w:p>
        </w:tc>
        <w:tc>
          <w:tcPr>
            <w:tcW w:w="869" w:type="pct"/>
            <w:vMerge w:val="restart"/>
          </w:tcPr>
          <w:p w14:paraId="2BE6860E" w14:textId="502AF7D4" w:rsidR="00FF19E2" w:rsidRDefault="00FF19E2" w:rsidP="00FF19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Color</w:t>
            </w:r>
          </w:p>
        </w:tc>
        <w:tc>
          <w:tcPr>
            <w:tcW w:w="2711" w:type="pct"/>
            <w:gridSpan w:val="10"/>
          </w:tcPr>
          <w:p w14:paraId="7C34ADE6" w14:textId="715AAF6F" w:rsidR="00FF19E2" w:rsidRDefault="00FF19E2" w:rsidP="00FF19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19E2">
              <w:t>Valor obtenido de ICO-COD</w:t>
            </w:r>
            <w:r w:rsidRPr="00FF19E2">
              <w:rPr>
                <w:vertAlign w:val="superscript"/>
              </w:rPr>
              <w:t>1</w:t>
            </w:r>
          </w:p>
        </w:tc>
      </w:tr>
      <w:tr w:rsidR="00FF19E2" w14:paraId="364AD080" w14:textId="0C004825" w:rsidTr="00FF1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pct"/>
            <w:vMerge/>
          </w:tcPr>
          <w:p w14:paraId="11AE33D5" w14:textId="77777777" w:rsidR="00FF19E2" w:rsidRDefault="00FF19E2" w:rsidP="00FF19E2"/>
        </w:tc>
        <w:tc>
          <w:tcPr>
            <w:tcW w:w="869" w:type="pct"/>
            <w:vMerge/>
          </w:tcPr>
          <w:p w14:paraId="63072EFE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3" w:type="pct"/>
            <w:shd w:val="clear" w:color="auto" w:fill="EDEDED" w:themeFill="accent3" w:themeFillTint="33"/>
          </w:tcPr>
          <w:p w14:paraId="25A2C474" w14:textId="7C28F915" w:rsidR="00FF19E2" w:rsidRDefault="00FF19E2" w:rsidP="00FF1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A5E">
              <w:rPr>
                <w:rFonts w:cs="Arial"/>
                <w:b/>
                <w:szCs w:val="20"/>
                <w:lang w:val="es-ES"/>
              </w:rPr>
              <w:t>0</w:t>
            </w:r>
          </w:p>
        </w:tc>
        <w:tc>
          <w:tcPr>
            <w:tcW w:w="271" w:type="pct"/>
            <w:shd w:val="clear" w:color="auto" w:fill="EDEDED" w:themeFill="accent3" w:themeFillTint="33"/>
          </w:tcPr>
          <w:p w14:paraId="70576B7B" w14:textId="4AE8A000" w:rsidR="00FF19E2" w:rsidRDefault="00FF19E2" w:rsidP="00FF1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A5E">
              <w:rPr>
                <w:rFonts w:cs="Arial"/>
                <w:b/>
                <w:szCs w:val="20"/>
                <w:lang w:val="es-ES"/>
              </w:rPr>
              <w:t>48</w:t>
            </w:r>
          </w:p>
        </w:tc>
        <w:tc>
          <w:tcPr>
            <w:tcW w:w="271" w:type="pct"/>
            <w:shd w:val="clear" w:color="auto" w:fill="EDEDED" w:themeFill="accent3" w:themeFillTint="33"/>
          </w:tcPr>
          <w:p w14:paraId="64C3499D" w14:textId="594F0620" w:rsidR="00FF19E2" w:rsidRDefault="00FF19E2" w:rsidP="00FF1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A5E">
              <w:rPr>
                <w:rFonts w:cs="Arial"/>
                <w:b/>
                <w:szCs w:val="20"/>
                <w:lang w:val="es-ES"/>
              </w:rPr>
              <w:t>96</w:t>
            </w:r>
          </w:p>
        </w:tc>
        <w:tc>
          <w:tcPr>
            <w:tcW w:w="271" w:type="pct"/>
            <w:shd w:val="clear" w:color="auto" w:fill="EDEDED" w:themeFill="accent3" w:themeFillTint="33"/>
          </w:tcPr>
          <w:p w14:paraId="32EBF6A9" w14:textId="47AAE991" w:rsidR="00FF19E2" w:rsidRDefault="00FF19E2" w:rsidP="00FF1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A5E">
              <w:rPr>
                <w:rFonts w:cs="Arial"/>
                <w:b/>
                <w:szCs w:val="20"/>
                <w:lang w:val="es-ES"/>
              </w:rPr>
              <w:t>144</w:t>
            </w:r>
          </w:p>
        </w:tc>
        <w:tc>
          <w:tcPr>
            <w:tcW w:w="271" w:type="pct"/>
            <w:shd w:val="clear" w:color="auto" w:fill="EDEDED" w:themeFill="accent3" w:themeFillTint="33"/>
          </w:tcPr>
          <w:p w14:paraId="21627714" w14:textId="02CF47C1" w:rsidR="00FF19E2" w:rsidRDefault="00FF19E2" w:rsidP="00FF1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A5E">
              <w:rPr>
                <w:rFonts w:cs="Arial"/>
                <w:b/>
                <w:szCs w:val="20"/>
                <w:lang w:val="es-ES"/>
              </w:rPr>
              <w:t>192</w:t>
            </w:r>
          </w:p>
        </w:tc>
        <w:tc>
          <w:tcPr>
            <w:tcW w:w="271" w:type="pct"/>
            <w:shd w:val="clear" w:color="auto" w:fill="EDEDED" w:themeFill="accent3" w:themeFillTint="33"/>
          </w:tcPr>
          <w:p w14:paraId="597F1142" w14:textId="6500760D" w:rsidR="00FF19E2" w:rsidRDefault="00FF19E2" w:rsidP="00FF1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A5E">
              <w:rPr>
                <w:rFonts w:cs="Arial"/>
                <w:b/>
                <w:szCs w:val="20"/>
                <w:lang w:val="es-ES"/>
              </w:rPr>
              <w:t>240</w:t>
            </w:r>
          </w:p>
        </w:tc>
        <w:tc>
          <w:tcPr>
            <w:tcW w:w="271" w:type="pct"/>
            <w:shd w:val="clear" w:color="auto" w:fill="EDEDED" w:themeFill="accent3" w:themeFillTint="33"/>
          </w:tcPr>
          <w:p w14:paraId="7AC5E664" w14:textId="5DBDC0BE" w:rsidR="00FF19E2" w:rsidRDefault="00FF19E2" w:rsidP="00FF1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A5E">
              <w:rPr>
                <w:rFonts w:cs="Arial"/>
                <w:b/>
                <w:szCs w:val="20"/>
                <w:lang w:val="es-ES"/>
              </w:rPr>
              <w:t>288</w:t>
            </w:r>
          </w:p>
        </w:tc>
        <w:tc>
          <w:tcPr>
            <w:tcW w:w="271" w:type="pct"/>
            <w:shd w:val="clear" w:color="auto" w:fill="EDEDED" w:themeFill="accent3" w:themeFillTint="33"/>
          </w:tcPr>
          <w:p w14:paraId="15248D3B" w14:textId="539818B5" w:rsidR="00FF19E2" w:rsidRDefault="00FF19E2" w:rsidP="00FF1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A5E">
              <w:rPr>
                <w:rFonts w:cs="Arial"/>
                <w:b/>
                <w:szCs w:val="20"/>
                <w:lang w:val="es-ES"/>
              </w:rPr>
              <w:t>336</w:t>
            </w:r>
          </w:p>
        </w:tc>
        <w:tc>
          <w:tcPr>
            <w:tcW w:w="271" w:type="pct"/>
            <w:shd w:val="clear" w:color="auto" w:fill="EDEDED" w:themeFill="accent3" w:themeFillTint="33"/>
          </w:tcPr>
          <w:p w14:paraId="40BAA2FA" w14:textId="0CF8AFDF" w:rsidR="00FF19E2" w:rsidRDefault="00FF19E2" w:rsidP="00FF1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A5E">
              <w:rPr>
                <w:rFonts w:cs="Arial"/>
                <w:b/>
                <w:szCs w:val="20"/>
                <w:lang w:val="es-ES"/>
              </w:rPr>
              <w:t>384</w:t>
            </w:r>
          </w:p>
        </w:tc>
        <w:tc>
          <w:tcPr>
            <w:tcW w:w="270" w:type="pct"/>
            <w:shd w:val="clear" w:color="auto" w:fill="EDEDED" w:themeFill="accent3" w:themeFillTint="33"/>
          </w:tcPr>
          <w:p w14:paraId="01DC6306" w14:textId="3049B1BC" w:rsidR="00FF19E2" w:rsidRDefault="00FF19E2" w:rsidP="00FF1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A5E">
              <w:rPr>
                <w:rFonts w:cs="Arial"/>
                <w:b/>
                <w:szCs w:val="20"/>
                <w:lang w:val="es-ES"/>
              </w:rPr>
              <w:t>432</w:t>
            </w:r>
          </w:p>
        </w:tc>
      </w:tr>
      <w:tr w:rsidR="00FF19E2" w14:paraId="44E929A3" w14:textId="77777777" w:rsidTr="00FF19E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pct"/>
          </w:tcPr>
          <w:p w14:paraId="0A0A9F54" w14:textId="77777777" w:rsidR="00FF19E2" w:rsidRDefault="00FF19E2" w:rsidP="00FF19E2"/>
        </w:tc>
        <w:tc>
          <w:tcPr>
            <w:tcW w:w="869" w:type="pct"/>
          </w:tcPr>
          <w:p w14:paraId="548F0918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3" w:type="pct"/>
          </w:tcPr>
          <w:p w14:paraId="0E5CC4AC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" w:type="pct"/>
          </w:tcPr>
          <w:p w14:paraId="17F1C3FE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" w:type="pct"/>
          </w:tcPr>
          <w:p w14:paraId="30F8A205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" w:type="pct"/>
          </w:tcPr>
          <w:p w14:paraId="4D6C5CE0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" w:type="pct"/>
          </w:tcPr>
          <w:p w14:paraId="5133ED04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" w:type="pct"/>
          </w:tcPr>
          <w:p w14:paraId="5018A505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" w:type="pct"/>
          </w:tcPr>
          <w:p w14:paraId="5C7F803D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" w:type="pct"/>
          </w:tcPr>
          <w:p w14:paraId="226792AE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" w:type="pct"/>
          </w:tcPr>
          <w:p w14:paraId="7A72F3FA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" w:type="pct"/>
          </w:tcPr>
          <w:p w14:paraId="2706A4B3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19E2" w14:paraId="4692D812" w14:textId="77777777" w:rsidTr="0074761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pct"/>
            <w:gridSpan w:val="2"/>
            <w:shd w:val="clear" w:color="auto" w:fill="EDEDED" w:themeFill="accent3" w:themeFillTint="33"/>
          </w:tcPr>
          <w:p w14:paraId="11F02F42" w14:textId="17722D1C" w:rsidR="00FF19E2" w:rsidRPr="00FF19E2" w:rsidRDefault="00FF19E2" w:rsidP="00FF19E2">
            <w:pPr>
              <w:rPr>
                <w:b/>
                <w:bCs/>
              </w:rPr>
            </w:pPr>
            <w:r w:rsidRPr="00FF19E2">
              <w:rPr>
                <w:b/>
                <w:bCs/>
              </w:rPr>
              <w:t>Especificación del cliente</w:t>
            </w:r>
          </w:p>
        </w:tc>
        <w:tc>
          <w:tcPr>
            <w:tcW w:w="2711" w:type="pct"/>
            <w:gridSpan w:val="10"/>
          </w:tcPr>
          <w:p w14:paraId="271AB4B2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19E2" w14:paraId="7D9582C0" w14:textId="77777777" w:rsidTr="0074761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pct"/>
            <w:gridSpan w:val="2"/>
            <w:shd w:val="clear" w:color="auto" w:fill="EDEDED" w:themeFill="accent3" w:themeFillTint="33"/>
          </w:tcPr>
          <w:p w14:paraId="755D9EBF" w14:textId="01D9F2C8" w:rsidR="00FF19E2" w:rsidRPr="00FF19E2" w:rsidRDefault="00FF19E2" w:rsidP="00FF19E2">
            <w:pPr>
              <w:rPr>
                <w:b/>
                <w:bCs/>
              </w:rPr>
            </w:pPr>
            <w:r w:rsidRPr="00FF19E2">
              <w:rPr>
                <w:b/>
                <w:bCs/>
              </w:rPr>
              <w:t>Declaración de conformidad</w:t>
            </w:r>
          </w:p>
        </w:tc>
        <w:tc>
          <w:tcPr>
            <w:tcW w:w="2711" w:type="pct"/>
            <w:gridSpan w:val="10"/>
          </w:tcPr>
          <w:p w14:paraId="71810479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19E2" w14:paraId="1A972B11" w14:textId="77777777" w:rsidTr="0074761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pct"/>
            <w:gridSpan w:val="2"/>
            <w:shd w:val="clear" w:color="auto" w:fill="EDEDED" w:themeFill="accent3" w:themeFillTint="33"/>
          </w:tcPr>
          <w:p w14:paraId="6FC71662" w14:textId="06012483" w:rsidR="00FF19E2" w:rsidRPr="00FF19E2" w:rsidRDefault="00FF19E2" w:rsidP="00FF19E2">
            <w:pPr>
              <w:rPr>
                <w:b/>
                <w:bCs/>
              </w:rPr>
            </w:pPr>
            <w:r w:rsidRPr="00FF19E2">
              <w:rPr>
                <w:b/>
                <w:bCs/>
              </w:rPr>
              <w:t>Observaciones</w:t>
            </w:r>
          </w:p>
        </w:tc>
        <w:tc>
          <w:tcPr>
            <w:tcW w:w="2711" w:type="pct"/>
            <w:gridSpan w:val="10"/>
          </w:tcPr>
          <w:p w14:paraId="7DFE29D1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88B54F" w14:textId="68BCF0A4" w:rsidR="00E734D6" w:rsidRPr="00FF19E2" w:rsidRDefault="00FF19E2" w:rsidP="00E734D6">
      <w:pPr>
        <w:rPr>
          <w:sz w:val="14"/>
          <w:szCs w:val="20"/>
        </w:rPr>
      </w:pPr>
      <w:r w:rsidRPr="00FF19E2">
        <w:rPr>
          <w:b/>
          <w:bCs/>
          <w:sz w:val="14"/>
          <w:szCs w:val="20"/>
        </w:rPr>
        <w:t>Nota:</w:t>
      </w:r>
      <w:r w:rsidRPr="00FF19E2">
        <w:rPr>
          <w:sz w:val="14"/>
          <w:szCs w:val="20"/>
        </w:rPr>
        <w:t xml:space="preserve"> </w:t>
      </w:r>
      <w:r w:rsidRPr="00FF19E2">
        <w:rPr>
          <w:sz w:val="14"/>
          <w:szCs w:val="20"/>
          <w:vertAlign w:val="superscript"/>
        </w:rPr>
        <w:t>1</w:t>
      </w:r>
      <w:r w:rsidRPr="00FF19E2">
        <w:rPr>
          <w:sz w:val="14"/>
          <w:szCs w:val="20"/>
        </w:rPr>
        <w:t>Índice o densidad óptica de carbonilos.</w:t>
      </w:r>
    </w:p>
    <w:p w14:paraId="291DA7A6" w14:textId="4121D865" w:rsidR="00D309C1" w:rsidRDefault="00FF19E2" w:rsidP="00FF19E2">
      <w:pPr>
        <w:pStyle w:val="Ttulo2"/>
      </w:pPr>
      <w:bookmarkStart w:id="18" w:name="_Toc44071340"/>
      <w:r>
        <w:t>Envejecimiento acelerado térmico</w:t>
      </w:r>
      <w:bookmarkEnd w:id="18"/>
    </w:p>
    <w:tbl>
      <w:tblPr>
        <w:tblStyle w:val="Estilo3"/>
        <w:tblW w:w="3530" w:type="pct"/>
        <w:jc w:val="center"/>
        <w:tblLook w:val="04A0" w:firstRow="1" w:lastRow="0" w:firstColumn="1" w:lastColumn="0" w:noHBand="0" w:noVBand="1"/>
      </w:tblPr>
      <w:tblGrid>
        <w:gridCol w:w="3535"/>
        <w:gridCol w:w="2698"/>
      </w:tblGrid>
      <w:tr w:rsidR="00747616" w:rsidRPr="0091649A" w14:paraId="1E96B673" w14:textId="77777777" w:rsidTr="00747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575CCFA4" w14:textId="77777777" w:rsidR="00747616" w:rsidRPr="0091649A" w:rsidRDefault="00747616" w:rsidP="00F95B95">
            <w:pPr>
              <w:jc w:val="center"/>
              <w:rPr>
                <w:szCs w:val="16"/>
              </w:rPr>
            </w:pPr>
            <w:r w:rsidRPr="0091649A">
              <w:rPr>
                <w:szCs w:val="16"/>
              </w:rPr>
              <w:t>Condiciones de ensayo</w:t>
            </w:r>
          </w:p>
        </w:tc>
      </w:tr>
      <w:tr w:rsidR="009B664A" w:rsidRPr="0091649A" w14:paraId="2247114E" w14:textId="77777777" w:rsidTr="009B66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pct"/>
            <w:shd w:val="clear" w:color="auto" w:fill="EDEDED" w:themeFill="accent3" w:themeFillTint="33"/>
          </w:tcPr>
          <w:p w14:paraId="16E21486" w14:textId="3F531C5D" w:rsidR="009B664A" w:rsidRPr="0091649A" w:rsidRDefault="009B664A" w:rsidP="009B664A">
            <w:pPr>
              <w:jc w:val="left"/>
              <w:rPr>
                <w:b/>
                <w:bCs/>
                <w:szCs w:val="16"/>
              </w:rPr>
            </w:pPr>
            <w:r w:rsidRPr="0091649A">
              <w:rPr>
                <w:b/>
                <w:bCs/>
                <w:szCs w:val="16"/>
              </w:rPr>
              <w:t xml:space="preserve">Fecha de ejecución de ensayo </w:t>
            </w:r>
            <w:r w:rsidRPr="009B664A">
              <w:rPr>
                <w:i/>
                <w:iCs/>
                <w:sz w:val="14"/>
                <w:szCs w:val="14"/>
              </w:rPr>
              <w:t>(periodo)</w:t>
            </w:r>
          </w:p>
        </w:tc>
        <w:tc>
          <w:tcPr>
            <w:tcW w:w="2164" w:type="pct"/>
          </w:tcPr>
          <w:p w14:paraId="7A3A1BBD" w14:textId="5B738813" w:rsidR="009B664A" w:rsidRPr="0091649A" w:rsidRDefault="009B664A" w:rsidP="009B664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747616" w:rsidRPr="0091649A" w14:paraId="5CD823E3" w14:textId="77777777" w:rsidTr="009B66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pct"/>
            <w:shd w:val="clear" w:color="auto" w:fill="EDEDED" w:themeFill="accent3" w:themeFillTint="33"/>
          </w:tcPr>
          <w:p w14:paraId="1B6FA9B1" w14:textId="4B96C3A1" w:rsidR="00747616" w:rsidRPr="0091649A" w:rsidRDefault="00747616" w:rsidP="00F95B95">
            <w:pPr>
              <w:jc w:val="left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>Temperatura de ensayo</w:t>
            </w:r>
          </w:p>
        </w:tc>
        <w:tc>
          <w:tcPr>
            <w:tcW w:w="2164" w:type="pct"/>
          </w:tcPr>
          <w:p w14:paraId="25CDA24D" w14:textId="77777777" w:rsidR="00747616" w:rsidRPr="0091649A" w:rsidRDefault="0074761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747616" w:rsidRPr="0091649A" w14:paraId="53FC8A94" w14:textId="77777777" w:rsidTr="009B66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pct"/>
            <w:shd w:val="clear" w:color="auto" w:fill="EDEDED" w:themeFill="accent3" w:themeFillTint="33"/>
          </w:tcPr>
          <w:p w14:paraId="6AE592FB" w14:textId="75608D6A" w:rsidR="00747616" w:rsidRPr="0091649A" w:rsidRDefault="00747616" w:rsidP="00F95B95">
            <w:pPr>
              <w:jc w:val="left"/>
              <w:rPr>
                <w:b/>
                <w:bCs/>
                <w:szCs w:val="16"/>
              </w:rPr>
            </w:pPr>
            <w:r w:rsidRPr="00747616">
              <w:rPr>
                <w:b/>
                <w:bCs/>
                <w:szCs w:val="16"/>
              </w:rPr>
              <w:t>Cantidad de muestra usada en el ensayo</w:t>
            </w:r>
          </w:p>
        </w:tc>
        <w:tc>
          <w:tcPr>
            <w:tcW w:w="2164" w:type="pct"/>
          </w:tcPr>
          <w:p w14:paraId="04448705" w14:textId="3F2C816E" w:rsidR="00747616" w:rsidRPr="0091649A" w:rsidRDefault="0074761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747616" w:rsidRPr="0091649A" w14:paraId="757AAC51" w14:textId="77777777" w:rsidTr="009B66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pct"/>
            <w:shd w:val="clear" w:color="auto" w:fill="EDEDED" w:themeFill="accent3" w:themeFillTint="33"/>
          </w:tcPr>
          <w:p w14:paraId="1A5D3FB6" w14:textId="7D7E22FF" w:rsidR="00747616" w:rsidRPr="0091649A" w:rsidRDefault="00747616" w:rsidP="00747616">
            <w:pPr>
              <w:pStyle w:val="Descripcin"/>
              <w:jc w:val="left"/>
              <w:rPr>
                <w:sz w:val="16"/>
                <w:szCs w:val="16"/>
              </w:rPr>
            </w:pPr>
            <w:r w:rsidRPr="00747616">
              <w:rPr>
                <w:sz w:val="16"/>
                <w:szCs w:val="16"/>
              </w:rPr>
              <w:t>Ciclo del ensayo</w:t>
            </w:r>
          </w:p>
        </w:tc>
        <w:tc>
          <w:tcPr>
            <w:tcW w:w="2164" w:type="pct"/>
          </w:tcPr>
          <w:p w14:paraId="0661EAD5" w14:textId="31CDCC89" w:rsidR="00747616" w:rsidRPr="0091649A" w:rsidRDefault="00747616" w:rsidP="0074761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>
              <w:rPr>
                <w:szCs w:val="16"/>
              </w:rPr>
              <w:t>48 h</w:t>
            </w:r>
          </w:p>
        </w:tc>
      </w:tr>
    </w:tbl>
    <w:p w14:paraId="6F9F8FCE" w14:textId="0EEDF8A1" w:rsidR="00747616" w:rsidRDefault="00747616" w:rsidP="00747616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747616" w14:paraId="50BC3AB2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3550C0D" w14:textId="77777777" w:rsidR="00747616" w:rsidRDefault="00747616" w:rsidP="00F95B95">
            <w:pPr>
              <w:jc w:val="center"/>
            </w:pPr>
            <w:r>
              <w:t>Condiciones ambientales</w:t>
            </w:r>
          </w:p>
        </w:tc>
      </w:tr>
      <w:tr w:rsidR="00747616" w14:paraId="5BE8416A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60248EB0" w14:textId="77777777" w:rsidR="00747616" w:rsidRPr="00D1387E" w:rsidRDefault="00747616" w:rsidP="00F95B95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7582CF79" w14:textId="7ED2DCE1" w:rsidR="00747616" w:rsidRDefault="0074761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pct"/>
            <w:shd w:val="clear" w:color="auto" w:fill="F2F2F2" w:themeFill="background1" w:themeFillShade="F2"/>
          </w:tcPr>
          <w:p w14:paraId="365E577C" w14:textId="77777777" w:rsidR="00747616" w:rsidRPr="00D1387E" w:rsidRDefault="0074761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5C4EF3B5" w14:textId="7A709ADF" w:rsidR="00747616" w:rsidRDefault="0074761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A680357" w14:textId="4126D6D0" w:rsidR="00747616" w:rsidRDefault="00747616" w:rsidP="003E6D3F">
      <w:pPr>
        <w:pStyle w:val="Tablas"/>
        <w:ind w:left="0" w:hanging="11"/>
        <w:jc w:val="left"/>
      </w:pPr>
      <w:r w:rsidRPr="00747616">
        <w:t>Resultados del envejecimiento acelerado térmico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1725"/>
        <w:gridCol w:w="4414"/>
      </w:tblGrid>
      <w:tr w:rsidR="00747616" w14:paraId="03DF5333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003FF900" w14:textId="77777777" w:rsidR="00747616" w:rsidRDefault="00747616" w:rsidP="00F95B95">
            <w:pPr>
              <w:jc w:val="center"/>
            </w:pPr>
            <w:r>
              <w:t>ID cliente de la muestra</w:t>
            </w:r>
          </w:p>
        </w:tc>
        <w:tc>
          <w:tcPr>
            <w:tcW w:w="4414" w:type="dxa"/>
          </w:tcPr>
          <w:p w14:paraId="31401E83" w14:textId="4A3BBAC0" w:rsidR="00747616" w:rsidRDefault="00747616" w:rsidP="00F95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616">
              <w:t>Tiempo de exposición transcurrido (h)</w:t>
            </w:r>
          </w:p>
        </w:tc>
      </w:tr>
      <w:tr w:rsidR="00747616" w14:paraId="257DF73B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29877198" w14:textId="77777777" w:rsidR="00747616" w:rsidRDefault="00747616" w:rsidP="00F95B95">
            <w:pPr>
              <w:jc w:val="center"/>
            </w:pPr>
          </w:p>
        </w:tc>
        <w:tc>
          <w:tcPr>
            <w:tcW w:w="4414" w:type="dxa"/>
          </w:tcPr>
          <w:p w14:paraId="4C1D922F" w14:textId="77777777" w:rsidR="00747616" w:rsidRDefault="0074761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616" w14:paraId="453E7CAD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6C826A52" w14:textId="77777777" w:rsidR="00747616" w:rsidRPr="00EF198E" w:rsidRDefault="00747616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2"/>
          </w:tcPr>
          <w:p w14:paraId="6235CE76" w14:textId="77777777" w:rsidR="00747616" w:rsidRDefault="0074761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616" w14:paraId="1CCECE3F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0941E3B3" w14:textId="77777777" w:rsidR="00747616" w:rsidRPr="00EF198E" w:rsidRDefault="00747616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2"/>
          </w:tcPr>
          <w:p w14:paraId="3FC8FE41" w14:textId="77777777" w:rsidR="00747616" w:rsidRDefault="0074761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616" w14:paraId="5C5295B4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44CAF711" w14:textId="77777777" w:rsidR="00747616" w:rsidRPr="00EF198E" w:rsidRDefault="00747616" w:rsidP="00F95B95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lastRenderedPageBreak/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2"/>
          </w:tcPr>
          <w:p w14:paraId="39751926" w14:textId="77777777" w:rsidR="00747616" w:rsidRDefault="0074761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0BC2E1" w14:textId="54DE7A3F" w:rsidR="00747616" w:rsidRDefault="00747616" w:rsidP="00747616"/>
    <w:sdt>
      <w:sdtPr>
        <w:id w:val="-1246878028"/>
        <w:showingPlcHdr/>
        <w:picture/>
      </w:sdtPr>
      <w:sdtEndPr/>
      <w:sdtContent>
        <w:p w14:paraId="76049827" w14:textId="3617A0B8" w:rsidR="00747616" w:rsidRDefault="00747616" w:rsidP="00747616">
          <w:pPr>
            <w:jc w:val="center"/>
          </w:pPr>
          <w:r>
            <w:rPr>
              <w:noProof/>
            </w:rPr>
            <w:drawing>
              <wp:inline distT="0" distB="0" distL="0" distR="0" wp14:anchorId="48EE845B" wp14:editId="6ADCDD03">
                <wp:extent cx="1907540" cy="1907540"/>
                <wp:effectExtent l="0" t="0" r="0" b="0"/>
                <wp:docPr id="10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7540" cy="190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55329FEC" w14:textId="4D038177" w:rsidR="00747616" w:rsidRDefault="00747616" w:rsidP="000F7734">
      <w:pPr>
        <w:pStyle w:val="Imagen"/>
        <w:numPr>
          <w:ilvl w:val="0"/>
          <w:numId w:val="15"/>
        </w:numPr>
      </w:pPr>
      <w:r w:rsidRPr="00747616">
        <w:t xml:space="preserve">Seguimiento fotográfico </w:t>
      </w:r>
      <w:r w:rsidR="00D608E0">
        <w:t>del envejecimiento acelerado térmico</w:t>
      </w:r>
      <w:r w:rsidRPr="00747616">
        <w:t xml:space="preserve"> de la muestra “”.</w:t>
      </w:r>
    </w:p>
    <w:p w14:paraId="6EA57C02" w14:textId="77777777" w:rsidR="00747616" w:rsidRPr="00747616" w:rsidRDefault="00747616" w:rsidP="00747616">
      <w:pPr>
        <w:pStyle w:val="Ttulo2"/>
      </w:pPr>
      <w:bookmarkStart w:id="19" w:name="_Toc44071341"/>
      <w:r w:rsidRPr="00747616">
        <w:t>Envejecimiento acelerado por UV</w:t>
      </w:r>
      <w:bookmarkEnd w:id="19"/>
    </w:p>
    <w:tbl>
      <w:tblPr>
        <w:tblStyle w:val="Estilo3"/>
        <w:tblW w:w="3636" w:type="pct"/>
        <w:jc w:val="center"/>
        <w:tblLook w:val="04A0" w:firstRow="1" w:lastRow="0" w:firstColumn="1" w:lastColumn="0" w:noHBand="0" w:noVBand="1"/>
      </w:tblPr>
      <w:tblGrid>
        <w:gridCol w:w="4108"/>
        <w:gridCol w:w="2312"/>
      </w:tblGrid>
      <w:tr w:rsidR="00747616" w:rsidRPr="0091649A" w14:paraId="6C231A3B" w14:textId="77777777" w:rsidTr="00270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6CB80EF7" w14:textId="77777777" w:rsidR="00747616" w:rsidRPr="0091649A" w:rsidRDefault="00747616" w:rsidP="00F95B95">
            <w:pPr>
              <w:jc w:val="center"/>
              <w:rPr>
                <w:szCs w:val="16"/>
              </w:rPr>
            </w:pPr>
            <w:r w:rsidRPr="0091649A">
              <w:rPr>
                <w:szCs w:val="16"/>
              </w:rPr>
              <w:t>Condiciones de ensayo</w:t>
            </w:r>
          </w:p>
        </w:tc>
      </w:tr>
      <w:tr w:rsidR="00747616" w:rsidRPr="0091649A" w14:paraId="6E96FFD7" w14:textId="77777777" w:rsidTr="00270E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19B2370E" w14:textId="77777777" w:rsidR="00747616" w:rsidRPr="0091649A" w:rsidRDefault="00747616" w:rsidP="00F95B95">
            <w:pPr>
              <w:jc w:val="left"/>
              <w:rPr>
                <w:b/>
                <w:bCs/>
                <w:szCs w:val="16"/>
              </w:rPr>
            </w:pPr>
            <w:r w:rsidRPr="0091649A">
              <w:rPr>
                <w:b/>
                <w:bCs/>
                <w:szCs w:val="16"/>
              </w:rPr>
              <w:t xml:space="preserve">Fecha de ejecución de ensayo </w:t>
            </w:r>
            <w:r w:rsidRPr="00747616">
              <w:rPr>
                <w:rFonts w:eastAsiaTheme="minorEastAsia"/>
                <w:i/>
                <w:sz w:val="14"/>
                <w:szCs w:val="14"/>
                <w:lang w:eastAsia="es-MX"/>
              </w:rPr>
              <w:t>(periodo)</w:t>
            </w:r>
          </w:p>
        </w:tc>
        <w:tc>
          <w:tcPr>
            <w:tcW w:w="1801" w:type="pct"/>
          </w:tcPr>
          <w:p w14:paraId="64F6E408" w14:textId="2D5D7E1C" w:rsidR="00747616" w:rsidRPr="0091649A" w:rsidRDefault="0074761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747616" w:rsidRPr="0091649A" w14:paraId="68DABB59" w14:textId="77777777" w:rsidTr="00270E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31E1BB64" w14:textId="5DAFF667" w:rsidR="00747616" w:rsidRPr="0091649A" w:rsidRDefault="00747616" w:rsidP="00F95B95">
            <w:pPr>
              <w:jc w:val="left"/>
              <w:rPr>
                <w:b/>
                <w:bCs/>
                <w:szCs w:val="16"/>
              </w:rPr>
            </w:pPr>
            <w:r w:rsidRPr="00747616">
              <w:rPr>
                <w:b/>
                <w:bCs/>
                <w:szCs w:val="16"/>
              </w:rPr>
              <w:t>Temperatura del panel</w:t>
            </w:r>
          </w:p>
        </w:tc>
        <w:tc>
          <w:tcPr>
            <w:tcW w:w="1801" w:type="pct"/>
          </w:tcPr>
          <w:p w14:paraId="3BDEAE8A" w14:textId="339AA526" w:rsidR="00747616" w:rsidRPr="0091649A" w:rsidRDefault="0074761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747616">
              <w:rPr>
                <w:szCs w:val="16"/>
              </w:rPr>
              <w:t>50 °C</w:t>
            </w:r>
          </w:p>
        </w:tc>
      </w:tr>
      <w:tr w:rsidR="00747616" w:rsidRPr="0091649A" w14:paraId="13A9825F" w14:textId="77777777" w:rsidTr="00270E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2A522FA8" w14:textId="2310D505" w:rsidR="00747616" w:rsidRPr="0091649A" w:rsidRDefault="00747616" w:rsidP="00F95B95">
            <w:pPr>
              <w:jc w:val="left"/>
              <w:rPr>
                <w:b/>
                <w:bCs/>
                <w:szCs w:val="16"/>
              </w:rPr>
            </w:pPr>
            <w:r w:rsidRPr="00747616">
              <w:rPr>
                <w:b/>
                <w:bCs/>
                <w:szCs w:val="16"/>
              </w:rPr>
              <w:t>Irradiación</w:t>
            </w:r>
          </w:p>
        </w:tc>
        <w:tc>
          <w:tcPr>
            <w:tcW w:w="1801" w:type="pct"/>
          </w:tcPr>
          <w:p w14:paraId="2DFB1035" w14:textId="462032F0" w:rsidR="00747616" w:rsidRPr="0091649A" w:rsidRDefault="0074761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747616">
              <w:rPr>
                <w:szCs w:val="16"/>
              </w:rPr>
              <w:t>0.89 W/(m2*nm) a 340 nm</w:t>
            </w:r>
          </w:p>
        </w:tc>
      </w:tr>
      <w:tr w:rsidR="00747616" w:rsidRPr="0091649A" w14:paraId="6E10A027" w14:textId="77777777" w:rsidTr="00270E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68FB2411" w14:textId="326C61CB" w:rsidR="00747616" w:rsidRPr="0091649A" w:rsidRDefault="00747616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747616">
              <w:rPr>
                <w:sz w:val="16"/>
                <w:szCs w:val="16"/>
              </w:rPr>
              <w:t>Cantidad de muestra usada en el ensayo</w:t>
            </w:r>
          </w:p>
        </w:tc>
        <w:tc>
          <w:tcPr>
            <w:tcW w:w="1801" w:type="pct"/>
          </w:tcPr>
          <w:p w14:paraId="05A38ACD" w14:textId="65E350FF" w:rsidR="00747616" w:rsidRPr="00747616" w:rsidRDefault="0074761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747616">
              <w:rPr>
                <w:szCs w:val="16"/>
              </w:rPr>
              <w:t xml:space="preserve">1 probeta por </w:t>
            </w:r>
            <w:r w:rsidR="000F7734">
              <w:rPr>
                <w:szCs w:val="16"/>
              </w:rPr>
              <w:t>muestra</w:t>
            </w:r>
          </w:p>
        </w:tc>
      </w:tr>
      <w:tr w:rsidR="00747616" w:rsidRPr="0091649A" w14:paraId="147DD1AD" w14:textId="77777777" w:rsidTr="00270E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443251E4" w14:textId="42DC4D16" w:rsidR="00747616" w:rsidRPr="00747616" w:rsidRDefault="00747616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747616">
              <w:rPr>
                <w:sz w:val="16"/>
                <w:szCs w:val="16"/>
              </w:rPr>
              <w:t xml:space="preserve">Ciclo de luz </w:t>
            </w:r>
            <w:r w:rsidRPr="00747616">
              <w:rPr>
                <w:b w:val="0"/>
                <w:bCs w:val="0"/>
                <w:i/>
                <w:iCs w:val="0"/>
                <w:sz w:val="14"/>
                <w:szCs w:val="14"/>
              </w:rPr>
              <w:t>(tiempo y temperatura de operación)</w:t>
            </w:r>
          </w:p>
        </w:tc>
        <w:tc>
          <w:tcPr>
            <w:tcW w:w="1801" w:type="pct"/>
          </w:tcPr>
          <w:p w14:paraId="597C66BA" w14:textId="1E82CF4D" w:rsidR="00747616" w:rsidRPr="00747616" w:rsidRDefault="0074761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747616">
              <w:rPr>
                <w:szCs w:val="16"/>
              </w:rPr>
              <w:t>48 h a 50 °C</w:t>
            </w:r>
          </w:p>
        </w:tc>
      </w:tr>
      <w:tr w:rsidR="00747616" w:rsidRPr="0091649A" w14:paraId="2136D87A" w14:textId="77777777" w:rsidTr="00270E4A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720498DD" w14:textId="39A032C3" w:rsidR="00747616" w:rsidRPr="00747616" w:rsidRDefault="00747616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747616">
              <w:rPr>
                <w:sz w:val="16"/>
                <w:szCs w:val="16"/>
              </w:rPr>
              <w:t xml:space="preserve">Ciclo en ausencia de luz y condensación </w:t>
            </w:r>
            <w:r>
              <w:rPr>
                <w:sz w:val="16"/>
                <w:szCs w:val="16"/>
              </w:rPr>
              <w:br/>
            </w:r>
            <w:r w:rsidRPr="00747616">
              <w:rPr>
                <w:b w:val="0"/>
                <w:bCs w:val="0"/>
                <w:i/>
                <w:iCs w:val="0"/>
                <w:sz w:val="14"/>
                <w:szCs w:val="14"/>
              </w:rPr>
              <w:t>(tiempo y temperatura de operación)</w:t>
            </w:r>
          </w:p>
        </w:tc>
        <w:tc>
          <w:tcPr>
            <w:tcW w:w="1801" w:type="pct"/>
          </w:tcPr>
          <w:p w14:paraId="35693C30" w14:textId="1EE69302" w:rsidR="00747616" w:rsidRPr="00747616" w:rsidRDefault="0074761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N</w:t>
            </w:r>
            <w:r w:rsidR="00270E4A">
              <w:rPr>
                <w:szCs w:val="16"/>
              </w:rPr>
              <w:t>/</w:t>
            </w:r>
            <w:r>
              <w:rPr>
                <w:szCs w:val="16"/>
              </w:rPr>
              <w:t>A</w:t>
            </w:r>
          </w:p>
        </w:tc>
      </w:tr>
    </w:tbl>
    <w:p w14:paraId="0F8CD2EC" w14:textId="51B1F917" w:rsidR="00747616" w:rsidRDefault="00747616" w:rsidP="00747616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747616" w14:paraId="72661922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D495C49" w14:textId="77777777" w:rsidR="00747616" w:rsidRDefault="00747616" w:rsidP="00F95B95">
            <w:pPr>
              <w:jc w:val="center"/>
            </w:pPr>
            <w:r>
              <w:t>Condiciones ambientales</w:t>
            </w:r>
          </w:p>
        </w:tc>
      </w:tr>
      <w:tr w:rsidR="00747616" w14:paraId="58ABAA68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51DF2B88" w14:textId="77777777" w:rsidR="00747616" w:rsidRPr="00D1387E" w:rsidRDefault="00747616" w:rsidP="00F95B95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7995D5BF" w14:textId="5EA59E9F" w:rsidR="00747616" w:rsidRDefault="0074761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pct"/>
            <w:shd w:val="clear" w:color="auto" w:fill="F2F2F2" w:themeFill="background1" w:themeFillShade="F2"/>
          </w:tcPr>
          <w:p w14:paraId="0435FC52" w14:textId="77777777" w:rsidR="00747616" w:rsidRPr="00D1387E" w:rsidRDefault="0074761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261D9A0D" w14:textId="12C31554" w:rsidR="00747616" w:rsidRDefault="0074761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3ADCAC9" w14:textId="73867728" w:rsidR="00747616" w:rsidRDefault="00270E4A" w:rsidP="003E6D3F">
      <w:pPr>
        <w:pStyle w:val="Tablas"/>
        <w:ind w:left="0" w:hanging="11"/>
        <w:jc w:val="left"/>
      </w:pPr>
      <w:r w:rsidRPr="00270E4A">
        <w:t>Resultados del envejecimiento acelerado por UV</w:t>
      </w:r>
      <w:r>
        <w:t>.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1725"/>
        <w:gridCol w:w="4414"/>
      </w:tblGrid>
      <w:tr w:rsidR="00270E4A" w14:paraId="5E6E27B7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2C03400F" w14:textId="77777777" w:rsidR="00270E4A" w:rsidRDefault="00270E4A" w:rsidP="00F95B95">
            <w:pPr>
              <w:jc w:val="center"/>
            </w:pPr>
            <w:r>
              <w:t>ID cliente de la muestra</w:t>
            </w:r>
          </w:p>
        </w:tc>
        <w:tc>
          <w:tcPr>
            <w:tcW w:w="4414" w:type="dxa"/>
          </w:tcPr>
          <w:p w14:paraId="13BD40DD" w14:textId="477B49DA" w:rsidR="00270E4A" w:rsidRDefault="00270E4A" w:rsidP="00F95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0E4A">
              <w:t>Tiempo de exposición transcurrido (h)</w:t>
            </w:r>
          </w:p>
        </w:tc>
      </w:tr>
      <w:tr w:rsidR="00270E4A" w14:paraId="3A44B7D2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42F6719F" w14:textId="77777777" w:rsidR="00270E4A" w:rsidRDefault="00270E4A" w:rsidP="00F95B95">
            <w:pPr>
              <w:jc w:val="center"/>
            </w:pPr>
          </w:p>
        </w:tc>
        <w:tc>
          <w:tcPr>
            <w:tcW w:w="4414" w:type="dxa"/>
          </w:tcPr>
          <w:p w14:paraId="0371A7F3" w14:textId="77777777" w:rsidR="00270E4A" w:rsidRDefault="00270E4A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0E4A" w14:paraId="5010219E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794CC302" w14:textId="77777777" w:rsidR="00270E4A" w:rsidRPr="00EF198E" w:rsidRDefault="00270E4A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2"/>
          </w:tcPr>
          <w:p w14:paraId="10E22E1F" w14:textId="77777777" w:rsidR="00270E4A" w:rsidRDefault="00270E4A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0E4A" w14:paraId="32E72064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15E699BF" w14:textId="77777777" w:rsidR="00270E4A" w:rsidRPr="00EF198E" w:rsidRDefault="00270E4A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2"/>
          </w:tcPr>
          <w:p w14:paraId="4AA4E4B7" w14:textId="77777777" w:rsidR="00270E4A" w:rsidRDefault="00270E4A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0E4A" w14:paraId="75FC2F9F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67D262FC" w14:textId="77777777" w:rsidR="00270E4A" w:rsidRPr="00EF198E" w:rsidRDefault="00270E4A" w:rsidP="00F95B95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2"/>
          </w:tcPr>
          <w:p w14:paraId="0D2C4267" w14:textId="77777777" w:rsidR="00270E4A" w:rsidRDefault="00270E4A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962BBA" w14:textId="0EA543C4" w:rsidR="00270E4A" w:rsidRDefault="00270E4A" w:rsidP="00270E4A"/>
    <w:sdt>
      <w:sdtPr>
        <w:id w:val="431940577"/>
        <w:showingPlcHdr/>
        <w:picture/>
      </w:sdtPr>
      <w:sdtEndPr/>
      <w:sdtContent>
        <w:p w14:paraId="75257AC2" w14:textId="2A2928CA" w:rsidR="00270E4A" w:rsidRDefault="00270E4A" w:rsidP="00270E4A">
          <w:pPr>
            <w:jc w:val="center"/>
          </w:pPr>
          <w:r>
            <w:rPr>
              <w:noProof/>
            </w:rPr>
            <w:drawing>
              <wp:inline distT="0" distB="0" distL="0" distR="0" wp14:anchorId="3D7A8C31" wp14:editId="2810DE34">
                <wp:extent cx="1907540" cy="1907540"/>
                <wp:effectExtent l="0" t="0" r="0" b="0"/>
                <wp:docPr id="11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7540" cy="190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C0C4D60" w14:textId="080E9432" w:rsidR="00270E4A" w:rsidRPr="00270E4A" w:rsidRDefault="00270E4A" w:rsidP="000F7734">
      <w:pPr>
        <w:pStyle w:val="Imagen"/>
        <w:numPr>
          <w:ilvl w:val="0"/>
          <w:numId w:val="15"/>
        </w:numPr>
      </w:pPr>
      <w:r w:rsidRPr="00270E4A">
        <w:t>Seguimiento fotográfico del envejecimiento acelerado por UV de la muestra “”.</w:t>
      </w:r>
    </w:p>
    <w:p w14:paraId="3257E83B" w14:textId="1F864876" w:rsidR="00270E4A" w:rsidRDefault="00270E4A" w:rsidP="00270E4A">
      <w:pPr>
        <w:pStyle w:val="Ttulo2"/>
      </w:pPr>
      <w:bookmarkStart w:id="20" w:name="_Toc44071342"/>
      <w:r>
        <w:t>Envejecimiento acelerado por Xenón</w:t>
      </w:r>
      <w:bookmarkEnd w:id="20"/>
    </w:p>
    <w:tbl>
      <w:tblPr>
        <w:tblStyle w:val="Estilo3"/>
        <w:tblW w:w="3636" w:type="pct"/>
        <w:jc w:val="center"/>
        <w:tblLook w:val="04A0" w:firstRow="1" w:lastRow="0" w:firstColumn="1" w:lastColumn="0" w:noHBand="0" w:noVBand="1"/>
      </w:tblPr>
      <w:tblGrid>
        <w:gridCol w:w="4108"/>
        <w:gridCol w:w="2312"/>
      </w:tblGrid>
      <w:tr w:rsidR="00270E4A" w:rsidRPr="0091649A" w14:paraId="1FDF06E8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63DC9222" w14:textId="77777777" w:rsidR="00270E4A" w:rsidRPr="0091649A" w:rsidRDefault="00270E4A" w:rsidP="00F95B95">
            <w:pPr>
              <w:jc w:val="center"/>
              <w:rPr>
                <w:szCs w:val="16"/>
              </w:rPr>
            </w:pPr>
            <w:r w:rsidRPr="0091649A">
              <w:rPr>
                <w:szCs w:val="16"/>
              </w:rPr>
              <w:t>Condiciones de ensayo</w:t>
            </w:r>
          </w:p>
        </w:tc>
      </w:tr>
      <w:tr w:rsidR="00270E4A" w:rsidRPr="0091649A" w14:paraId="2A923D8E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4A18C2FB" w14:textId="77777777" w:rsidR="00270E4A" w:rsidRPr="0091649A" w:rsidRDefault="00270E4A" w:rsidP="00F95B95">
            <w:pPr>
              <w:jc w:val="left"/>
              <w:rPr>
                <w:b/>
                <w:bCs/>
                <w:szCs w:val="16"/>
              </w:rPr>
            </w:pPr>
            <w:r w:rsidRPr="0091649A">
              <w:rPr>
                <w:b/>
                <w:bCs/>
                <w:szCs w:val="16"/>
              </w:rPr>
              <w:t xml:space="preserve">Fecha de ejecución de ensayo </w:t>
            </w:r>
            <w:r w:rsidRPr="00747616">
              <w:rPr>
                <w:rFonts w:eastAsiaTheme="minorEastAsia"/>
                <w:i/>
                <w:sz w:val="14"/>
                <w:szCs w:val="14"/>
                <w:lang w:eastAsia="es-MX"/>
              </w:rPr>
              <w:t>(periodo)</w:t>
            </w:r>
          </w:p>
        </w:tc>
        <w:tc>
          <w:tcPr>
            <w:tcW w:w="1801" w:type="pct"/>
          </w:tcPr>
          <w:p w14:paraId="32FCE2B6" w14:textId="4B6180B0" w:rsidR="00270E4A" w:rsidRPr="0091649A" w:rsidRDefault="00270E4A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270E4A" w:rsidRPr="0091649A" w14:paraId="478DCF1E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47503778" w14:textId="77777777" w:rsidR="00270E4A" w:rsidRPr="0091649A" w:rsidRDefault="00270E4A" w:rsidP="00F95B95">
            <w:pPr>
              <w:jc w:val="left"/>
              <w:rPr>
                <w:b/>
                <w:bCs/>
                <w:szCs w:val="16"/>
              </w:rPr>
            </w:pPr>
            <w:r w:rsidRPr="00747616">
              <w:rPr>
                <w:b/>
                <w:bCs/>
                <w:szCs w:val="16"/>
              </w:rPr>
              <w:t>Temperatura del panel</w:t>
            </w:r>
          </w:p>
        </w:tc>
        <w:tc>
          <w:tcPr>
            <w:tcW w:w="1801" w:type="pct"/>
          </w:tcPr>
          <w:p w14:paraId="6B6CC9FD" w14:textId="52363799" w:rsidR="00270E4A" w:rsidRPr="0091649A" w:rsidRDefault="00270E4A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270E4A">
              <w:rPr>
                <w:szCs w:val="16"/>
              </w:rPr>
              <w:t>63 °C</w:t>
            </w:r>
          </w:p>
        </w:tc>
      </w:tr>
      <w:tr w:rsidR="00270E4A" w:rsidRPr="0091649A" w14:paraId="0F5EC897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264F946E" w14:textId="77777777" w:rsidR="00270E4A" w:rsidRPr="0091649A" w:rsidRDefault="00270E4A" w:rsidP="00F95B95">
            <w:pPr>
              <w:jc w:val="left"/>
              <w:rPr>
                <w:b/>
                <w:bCs/>
                <w:szCs w:val="16"/>
              </w:rPr>
            </w:pPr>
            <w:r w:rsidRPr="00747616">
              <w:rPr>
                <w:b/>
                <w:bCs/>
                <w:szCs w:val="16"/>
              </w:rPr>
              <w:t>Irradiación</w:t>
            </w:r>
          </w:p>
        </w:tc>
        <w:tc>
          <w:tcPr>
            <w:tcW w:w="1801" w:type="pct"/>
          </w:tcPr>
          <w:p w14:paraId="55FE1454" w14:textId="299EB935" w:rsidR="00270E4A" w:rsidRPr="0091649A" w:rsidRDefault="00270E4A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270E4A">
              <w:rPr>
                <w:szCs w:val="16"/>
              </w:rPr>
              <w:t>0.35 W/(m2*nm) a 340 nm</w:t>
            </w:r>
          </w:p>
        </w:tc>
      </w:tr>
      <w:tr w:rsidR="00270E4A" w:rsidRPr="0091649A" w14:paraId="056B7021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4241F5D0" w14:textId="77777777" w:rsidR="00270E4A" w:rsidRPr="0091649A" w:rsidRDefault="00270E4A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747616">
              <w:rPr>
                <w:sz w:val="16"/>
                <w:szCs w:val="16"/>
              </w:rPr>
              <w:t>Cantidad de muestra usada en el ensayo</w:t>
            </w:r>
          </w:p>
        </w:tc>
        <w:tc>
          <w:tcPr>
            <w:tcW w:w="1801" w:type="pct"/>
          </w:tcPr>
          <w:p w14:paraId="778005CD" w14:textId="6C415752" w:rsidR="00270E4A" w:rsidRPr="00747616" w:rsidRDefault="00270E4A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270E4A">
              <w:rPr>
                <w:szCs w:val="16"/>
              </w:rPr>
              <w:t>1 probeta</w:t>
            </w:r>
          </w:p>
        </w:tc>
      </w:tr>
      <w:tr w:rsidR="00270E4A" w:rsidRPr="0091649A" w14:paraId="0253129F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05B94FC6" w14:textId="77777777" w:rsidR="00270E4A" w:rsidRPr="00747616" w:rsidRDefault="00270E4A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747616">
              <w:rPr>
                <w:sz w:val="16"/>
                <w:szCs w:val="16"/>
              </w:rPr>
              <w:t xml:space="preserve">Ciclo de luz </w:t>
            </w:r>
            <w:r w:rsidRPr="00747616">
              <w:rPr>
                <w:b w:val="0"/>
                <w:bCs w:val="0"/>
                <w:i/>
                <w:iCs w:val="0"/>
                <w:sz w:val="14"/>
                <w:szCs w:val="14"/>
              </w:rPr>
              <w:t>(tiempo y temperatura de operación)</w:t>
            </w:r>
          </w:p>
        </w:tc>
        <w:tc>
          <w:tcPr>
            <w:tcW w:w="1801" w:type="pct"/>
          </w:tcPr>
          <w:p w14:paraId="313611BB" w14:textId="0117AD04" w:rsidR="00270E4A" w:rsidRPr="00747616" w:rsidRDefault="00270E4A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270E4A">
              <w:rPr>
                <w:szCs w:val="16"/>
              </w:rPr>
              <w:t>48 h a 63 °C</w:t>
            </w:r>
          </w:p>
        </w:tc>
      </w:tr>
      <w:tr w:rsidR="00270E4A" w:rsidRPr="0091649A" w14:paraId="1439B24A" w14:textId="77777777" w:rsidTr="00F95B95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47FE0F84" w14:textId="77777777" w:rsidR="00270E4A" w:rsidRPr="00747616" w:rsidRDefault="00270E4A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747616">
              <w:rPr>
                <w:sz w:val="16"/>
                <w:szCs w:val="16"/>
              </w:rPr>
              <w:t xml:space="preserve">Ciclo en ausencia de luz y condensación </w:t>
            </w:r>
            <w:r>
              <w:rPr>
                <w:sz w:val="16"/>
                <w:szCs w:val="16"/>
              </w:rPr>
              <w:br/>
            </w:r>
            <w:r w:rsidRPr="00747616">
              <w:rPr>
                <w:b w:val="0"/>
                <w:bCs w:val="0"/>
                <w:i/>
                <w:iCs w:val="0"/>
                <w:sz w:val="14"/>
                <w:szCs w:val="14"/>
              </w:rPr>
              <w:t>(tiempo y temperatura de operación)</w:t>
            </w:r>
          </w:p>
        </w:tc>
        <w:tc>
          <w:tcPr>
            <w:tcW w:w="1801" w:type="pct"/>
          </w:tcPr>
          <w:p w14:paraId="78A605CE" w14:textId="21AA575F" w:rsidR="00270E4A" w:rsidRPr="00747616" w:rsidRDefault="00270E4A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N/A</w:t>
            </w:r>
          </w:p>
        </w:tc>
      </w:tr>
    </w:tbl>
    <w:p w14:paraId="0B56DEB8" w14:textId="3300315C" w:rsidR="00270E4A" w:rsidRDefault="00270E4A" w:rsidP="00270E4A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270E4A" w14:paraId="45A38A48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3A32A89" w14:textId="77777777" w:rsidR="00270E4A" w:rsidRDefault="00270E4A" w:rsidP="00F95B95">
            <w:pPr>
              <w:jc w:val="center"/>
            </w:pPr>
            <w:r>
              <w:t>Condiciones ambientales</w:t>
            </w:r>
          </w:p>
        </w:tc>
      </w:tr>
      <w:tr w:rsidR="00270E4A" w14:paraId="3B04A60D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2DFCD50F" w14:textId="77777777" w:rsidR="00270E4A" w:rsidRPr="00D1387E" w:rsidRDefault="00270E4A" w:rsidP="00F95B95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57865F50" w14:textId="615D8AF1" w:rsidR="00270E4A" w:rsidRDefault="00270E4A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pct"/>
            <w:shd w:val="clear" w:color="auto" w:fill="F2F2F2" w:themeFill="background1" w:themeFillShade="F2"/>
          </w:tcPr>
          <w:p w14:paraId="5903691C" w14:textId="77777777" w:rsidR="00270E4A" w:rsidRPr="00D1387E" w:rsidRDefault="00270E4A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72E44A55" w14:textId="5CA83CAE" w:rsidR="00270E4A" w:rsidRDefault="00270E4A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725E94" w14:textId="4C18EB4D" w:rsidR="00270E4A" w:rsidRDefault="00270E4A" w:rsidP="003E6D3F">
      <w:pPr>
        <w:pStyle w:val="Tablas"/>
        <w:ind w:left="0" w:hanging="11"/>
        <w:jc w:val="left"/>
      </w:pPr>
      <w:r w:rsidRPr="00270E4A">
        <w:t>Resultados del envejecimiento acelerado por xenón</w:t>
      </w:r>
      <w:r>
        <w:t>.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1725"/>
        <w:gridCol w:w="4414"/>
      </w:tblGrid>
      <w:tr w:rsidR="00270E4A" w14:paraId="75616F2F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2C83A4A2" w14:textId="77777777" w:rsidR="00270E4A" w:rsidRDefault="00270E4A" w:rsidP="00F95B95">
            <w:pPr>
              <w:jc w:val="center"/>
            </w:pPr>
            <w:r>
              <w:t>ID cliente de la muestra</w:t>
            </w:r>
          </w:p>
        </w:tc>
        <w:tc>
          <w:tcPr>
            <w:tcW w:w="4414" w:type="dxa"/>
          </w:tcPr>
          <w:p w14:paraId="514F9705" w14:textId="77777777" w:rsidR="00270E4A" w:rsidRDefault="00270E4A" w:rsidP="00F95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0E4A">
              <w:t>Tiempo de exposición transcurrido (h)</w:t>
            </w:r>
          </w:p>
        </w:tc>
      </w:tr>
      <w:tr w:rsidR="00270E4A" w14:paraId="59EFC3F3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35F34C25" w14:textId="77777777" w:rsidR="00270E4A" w:rsidRDefault="00270E4A" w:rsidP="00F95B95">
            <w:pPr>
              <w:jc w:val="center"/>
            </w:pPr>
          </w:p>
        </w:tc>
        <w:tc>
          <w:tcPr>
            <w:tcW w:w="4414" w:type="dxa"/>
          </w:tcPr>
          <w:p w14:paraId="51BCFAD6" w14:textId="77777777" w:rsidR="00270E4A" w:rsidRDefault="00270E4A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0E4A" w14:paraId="569268ED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2ADC8AB5" w14:textId="77777777" w:rsidR="00270E4A" w:rsidRPr="00EF198E" w:rsidRDefault="00270E4A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2"/>
          </w:tcPr>
          <w:p w14:paraId="69C21AFE" w14:textId="77777777" w:rsidR="00270E4A" w:rsidRDefault="00270E4A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0E4A" w14:paraId="5AE042D7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49D02018" w14:textId="77777777" w:rsidR="00270E4A" w:rsidRPr="00EF198E" w:rsidRDefault="00270E4A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2"/>
          </w:tcPr>
          <w:p w14:paraId="506C03F2" w14:textId="77777777" w:rsidR="00270E4A" w:rsidRDefault="00270E4A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0E4A" w14:paraId="38E2F17E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68710978" w14:textId="77777777" w:rsidR="00270E4A" w:rsidRPr="00EF198E" w:rsidRDefault="00270E4A" w:rsidP="00F95B95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2"/>
          </w:tcPr>
          <w:p w14:paraId="538538DA" w14:textId="77777777" w:rsidR="00270E4A" w:rsidRDefault="00270E4A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98E2A5" w14:textId="77777777" w:rsidR="000F7734" w:rsidRDefault="000F7734" w:rsidP="000F7734">
      <w:pPr>
        <w:pStyle w:val="Imagen"/>
        <w:numPr>
          <w:ilvl w:val="0"/>
          <w:numId w:val="0"/>
        </w:numPr>
        <w:ind w:left="1437"/>
      </w:pPr>
      <w:bookmarkStart w:id="21" w:name="_Toc44071343"/>
    </w:p>
    <w:p w14:paraId="65625D1C" w14:textId="729CDCFD" w:rsidR="000F7734" w:rsidRDefault="000F7734" w:rsidP="000F7734">
      <w:pPr>
        <w:pStyle w:val="Imagen"/>
        <w:numPr>
          <w:ilvl w:val="0"/>
          <w:numId w:val="15"/>
        </w:numPr>
      </w:pPr>
      <w:r w:rsidRPr="00747616">
        <w:t xml:space="preserve">Seguimiento fotográfico </w:t>
      </w:r>
      <w:r>
        <w:t>del envejecimiento acelerado por xenón</w:t>
      </w:r>
      <w:r w:rsidRPr="00747616">
        <w:t xml:space="preserve"> de la muestra “”.</w:t>
      </w:r>
    </w:p>
    <w:p w14:paraId="7B4583D4" w14:textId="76463BD1" w:rsidR="000F7734" w:rsidRDefault="000F7734" w:rsidP="000F7734">
      <w:pPr>
        <w:pStyle w:val="Ttulo2"/>
        <w:numPr>
          <w:ilvl w:val="0"/>
          <w:numId w:val="0"/>
        </w:numPr>
        <w:ind w:left="578" w:hanging="578"/>
      </w:pPr>
    </w:p>
    <w:p w14:paraId="7F71B4FC" w14:textId="483935B0" w:rsidR="000F7734" w:rsidRDefault="000F7734" w:rsidP="000F7734"/>
    <w:p w14:paraId="55CD6A71" w14:textId="77777777" w:rsidR="000F7734" w:rsidRPr="000F7734" w:rsidRDefault="000F7734" w:rsidP="000F7734"/>
    <w:p w14:paraId="7307B65F" w14:textId="06D6D8BD" w:rsidR="00270E4A" w:rsidRDefault="003C69F1" w:rsidP="003C69F1">
      <w:pPr>
        <w:pStyle w:val="Ttulo2"/>
      </w:pPr>
      <w:r w:rsidRPr="003C69F1">
        <w:lastRenderedPageBreak/>
        <w:t>Determinación del tiempo de inducción a la oxidación (OIT)</w:t>
      </w:r>
      <w:bookmarkEnd w:id="21"/>
    </w:p>
    <w:tbl>
      <w:tblPr>
        <w:tblStyle w:val="Estilo3"/>
        <w:tblW w:w="3636" w:type="pct"/>
        <w:jc w:val="center"/>
        <w:tblLook w:val="04A0" w:firstRow="1" w:lastRow="0" w:firstColumn="1" w:lastColumn="0" w:noHBand="0" w:noVBand="1"/>
      </w:tblPr>
      <w:tblGrid>
        <w:gridCol w:w="4108"/>
        <w:gridCol w:w="2312"/>
      </w:tblGrid>
      <w:tr w:rsidR="003C69F1" w:rsidRPr="0091649A" w14:paraId="60F6F6E4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2E0A6CA6" w14:textId="77777777" w:rsidR="003C69F1" w:rsidRPr="0091649A" w:rsidRDefault="003C69F1" w:rsidP="00F95B95">
            <w:pPr>
              <w:jc w:val="center"/>
              <w:rPr>
                <w:szCs w:val="16"/>
              </w:rPr>
            </w:pPr>
            <w:r w:rsidRPr="0091649A">
              <w:rPr>
                <w:szCs w:val="16"/>
              </w:rPr>
              <w:t>Condiciones de ensayo</w:t>
            </w:r>
          </w:p>
        </w:tc>
      </w:tr>
      <w:tr w:rsidR="003C69F1" w:rsidRPr="0091649A" w14:paraId="68C7146C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7D6A79D1" w14:textId="77777777" w:rsidR="003C69F1" w:rsidRPr="0091649A" w:rsidRDefault="003C69F1" w:rsidP="00F95B95">
            <w:pPr>
              <w:jc w:val="left"/>
              <w:rPr>
                <w:b/>
                <w:bCs/>
                <w:szCs w:val="16"/>
              </w:rPr>
            </w:pPr>
            <w:r w:rsidRPr="0091649A">
              <w:rPr>
                <w:b/>
                <w:bCs/>
                <w:szCs w:val="16"/>
              </w:rPr>
              <w:t xml:space="preserve">Fecha de ejecución de ensayo </w:t>
            </w:r>
            <w:r w:rsidRPr="00747616">
              <w:rPr>
                <w:rFonts w:eastAsiaTheme="minorEastAsia"/>
                <w:i/>
                <w:sz w:val="14"/>
                <w:szCs w:val="14"/>
                <w:lang w:eastAsia="es-MX"/>
              </w:rPr>
              <w:t>(periodo)</w:t>
            </w:r>
          </w:p>
        </w:tc>
        <w:tc>
          <w:tcPr>
            <w:tcW w:w="1801" w:type="pct"/>
          </w:tcPr>
          <w:p w14:paraId="78D043D4" w14:textId="1DE47D81" w:rsidR="003C69F1" w:rsidRPr="0091649A" w:rsidRDefault="003C69F1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3C69F1" w:rsidRPr="0091649A" w14:paraId="698A5D7F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38676F8B" w14:textId="52612AF2" w:rsidR="003C69F1" w:rsidRPr="0091649A" w:rsidRDefault="003C69F1" w:rsidP="00F95B95">
            <w:pPr>
              <w:jc w:val="left"/>
              <w:rPr>
                <w:b/>
                <w:bCs/>
                <w:szCs w:val="16"/>
              </w:rPr>
            </w:pPr>
            <w:r w:rsidRPr="003C69F1">
              <w:rPr>
                <w:b/>
                <w:bCs/>
                <w:szCs w:val="16"/>
              </w:rPr>
              <w:t>Tipo de crisol utilizado</w:t>
            </w:r>
          </w:p>
        </w:tc>
        <w:tc>
          <w:tcPr>
            <w:tcW w:w="1801" w:type="pct"/>
          </w:tcPr>
          <w:p w14:paraId="732EE815" w14:textId="73E1A814" w:rsidR="003C69F1" w:rsidRPr="0091649A" w:rsidRDefault="003C69F1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3C69F1">
              <w:rPr>
                <w:szCs w:val="16"/>
              </w:rPr>
              <w:t>Circular de aluminio</w:t>
            </w:r>
          </w:p>
        </w:tc>
      </w:tr>
      <w:tr w:rsidR="003C69F1" w:rsidRPr="0091649A" w14:paraId="2D88E673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7C31B251" w14:textId="3A98F20F" w:rsidR="003C69F1" w:rsidRPr="0091649A" w:rsidRDefault="003C69F1" w:rsidP="00F95B95">
            <w:pPr>
              <w:jc w:val="left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>Temperatura del ensayo</w:t>
            </w:r>
          </w:p>
        </w:tc>
        <w:tc>
          <w:tcPr>
            <w:tcW w:w="1801" w:type="pct"/>
          </w:tcPr>
          <w:p w14:paraId="1992BDD2" w14:textId="39A19C48" w:rsidR="003C69F1" w:rsidRPr="0091649A" w:rsidRDefault="00E17D40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180°</w:t>
            </w:r>
          </w:p>
        </w:tc>
      </w:tr>
      <w:tr w:rsidR="003C69F1" w:rsidRPr="0091649A" w14:paraId="37F8735B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77FD965A" w14:textId="0D85A0B7" w:rsidR="003C69F1" w:rsidRPr="0091649A" w:rsidRDefault="003C69F1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3C69F1">
              <w:rPr>
                <w:sz w:val="16"/>
                <w:szCs w:val="16"/>
              </w:rPr>
              <w:t>Método para determinar OIT</w:t>
            </w:r>
          </w:p>
        </w:tc>
        <w:tc>
          <w:tcPr>
            <w:tcW w:w="1801" w:type="pct"/>
          </w:tcPr>
          <w:p w14:paraId="567DECF6" w14:textId="009E3755" w:rsidR="003C69F1" w:rsidRPr="00747616" w:rsidRDefault="003E6D3F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Tangente</w:t>
            </w:r>
          </w:p>
        </w:tc>
      </w:tr>
      <w:tr w:rsidR="003C69F1" w:rsidRPr="0091649A" w14:paraId="7F50840A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516E49AB" w14:textId="5885D51E" w:rsidR="003C69F1" w:rsidRPr="00747616" w:rsidRDefault="009F457E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9F457E">
              <w:rPr>
                <w:sz w:val="16"/>
                <w:szCs w:val="16"/>
              </w:rPr>
              <w:t>Cantidad de muestra utilizada para el análisis</w:t>
            </w:r>
          </w:p>
        </w:tc>
        <w:tc>
          <w:tcPr>
            <w:tcW w:w="1801" w:type="pct"/>
          </w:tcPr>
          <w:p w14:paraId="0F0CF646" w14:textId="553FC670" w:rsidR="003C69F1" w:rsidRPr="00747616" w:rsidRDefault="009F457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9F457E">
              <w:rPr>
                <w:szCs w:val="16"/>
              </w:rPr>
              <w:t>5-10 mg</w:t>
            </w:r>
          </w:p>
        </w:tc>
      </w:tr>
    </w:tbl>
    <w:p w14:paraId="03DF07C7" w14:textId="7D3952AD" w:rsidR="003C69F1" w:rsidRDefault="003C69F1" w:rsidP="003C69F1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9F457E" w14:paraId="660B563B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096035A" w14:textId="77777777" w:rsidR="009F457E" w:rsidRDefault="009F457E" w:rsidP="00F95B95">
            <w:pPr>
              <w:jc w:val="center"/>
            </w:pPr>
            <w:r>
              <w:t>Condiciones ambientales</w:t>
            </w:r>
          </w:p>
        </w:tc>
      </w:tr>
      <w:tr w:rsidR="009F457E" w14:paraId="0243B0F0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5BF7FAA9" w14:textId="77777777" w:rsidR="009F457E" w:rsidRPr="00D1387E" w:rsidRDefault="009F457E" w:rsidP="00F95B95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53580E71" w14:textId="7D4A640B" w:rsidR="009F457E" w:rsidRDefault="009F457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pct"/>
            <w:shd w:val="clear" w:color="auto" w:fill="F2F2F2" w:themeFill="background1" w:themeFillShade="F2"/>
          </w:tcPr>
          <w:p w14:paraId="742EF836" w14:textId="77777777" w:rsidR="009F457E" w:rsidRPr="00D1387E" w:rsidRDefault="009F457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48F536CA" w14:textId="29ED04FD" w:rsidR="009F457E" w:rsidRDefault="009F457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25B4CE" w14:textId="1F95537E" w:rsidR="009F457E" w:rsidRDefault="009F457E" w:rsidP="003E6D3F">
      <w:pPr>
        <w:pStyle w:val="Tablas"/>
        <w:ind w:left="0" w:hanging="11"/>
        <w:jc w:val="left"/>
      </w:pPr>
      <w:r w:rsidRPr="009F457E">
        <w:t>Resultados de la determinación de la estabilidad oxidativa</w:t>
      </w:r>
      <w:r>
        <w:t>.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F457E" w14:paraId="673876EB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8E01E83" w14:textId="77777777" w:rsidR="009F457E" w:rsidRDefault="009F457E" w:rsidP="00F95B95">
            <w:pPr>
              <w:jc w:val="center"/>
            </w:pPr>
            <w:r>
              <w:t>ID cliente de la muestra</w:t>
            </w:r>
          </w:p>
        </w:tc>
        <w:tc>
          <w:tcPr>
            <w:tcW w:w="4414" w:type="dxa"/>
          </w:tcPr>
          <w:p w14:paraId="28FF5A50" w14:textId="0DF10068" w:rsidR="009F457E" w:rsidRDefault="009F457E" w:rsidP="00F95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457E">
              <w:t>OIT</w:t>
            </w:r>
            <w:r w:rsidRPr="009F457E">
              <w:rPr>
                <w:vertAlign w:val="superscript"/>
              </w:rPr>
              <w:t>1</w:t>
            </w:r>
            <w:r w:rsidRPr="009F457E">
              <w:t xml:space="preserve"> (min)</w:t>
            </w:r>
          </w:p>
        </w:tc>
      </w:tr>
    </w:tbl>
    <w:p w14:paraId="6499D1F7" w14:textId="77777777" w:rsidR="00B83061" w:rsidRDefault="00B83061"/>
    <w:tbl>
      <w:tblPr>
        <w:tblStyle w:val="Estilo3"/>
        <w:tblW w:w="0" w:type="auto"/>
        <w:tblLook w:val="0480" w:firstRow="0" w:lastRow="0" w:firstColumn="1" w:lastColumn="0" w:noHBand="0" w:noVBand="1"/>
      </w:tblPr>
      <w:tblGrid>
        <w:gridCol w:w="2689"/>
        <w:gridCol w:w="6139"/>
      </w:tblGrid>
      <w:tr w:rsidR="009F457E" w14:paraId="036F41F1" w14:textId="77777777" w:rsidTr="00B8306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2629FB9A" w14:textId="77777777" w:rsidR="009F457E" w:rsidRPr="00EF198E" w:rsidRDefault="009F457E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</w:tcPr>
          <w:p w14:paraId="33A60735" w14:textId="77777777" w:rsidR="009F457E" w:rsidRDefault="009F457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457E" w14:paraId="01346387" w14:textId="77777777" w:rsidTr="00B8306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5E416B2D" w14:textId="77777777" w:rsidR="009F457E" w:rsidRPr="00EF198E" w:rsidRDefault="009F457E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</w:tcPr>
          <w:p w14:paraId="0EB99922" w14:textId="77777777" w:rsidR="009F457E" w:rsidRDefault="009F457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457E" w14:paraId="7D501280" w14:textId="77777777" w:rsidTr="00B8306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51DAF208" w14:textId="77777777" w:rsidR="009F457E" w:rsidRPr="00EF198E" w:rsidRDefault="009F457E" w:rsidP="00F95B95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</w:tcPr>
          <w:p w14:paraId="5783FB64" w14:textId="77777777" w:rsidR="009F457E" w:rsidRDefault="009F457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EB0D08E" w14:textId="7D48ADF6" w:rsidR="009F457E" w:rsidRDefault="009F457E" w:rsidP="003E6D3F">
      <w:pPr>
        <w:rPr>
          <w:sz w:val="14"/>
          <w:szCs w:val="20"/>
        </w:rPr>
      </w:pPr>
      <w:r w:rsidRPr="009F457E">
        <w:rPr>
          <w:b/>
          <w:bCs/>
          <w:sz w:val="14"/>
          <w:szCs w:val="20"/>
        </w:rPr>
        <w:t>Nota:</w:t>
      </w:r>
      <w:r w:rsidRPr="009F457E">
        <w:rPr>
          <w:sz w:val="14"/>
          <w:szCs w:val="20"/>
        </w:rPr>
        <w:t xml:space="preserve"> </w:t>
      </w:r>
      <w:r w:rsidRPr="009F457E">
        <w:rPr>
          <w:sz w:val="14"/>
          <w:szCs w:val="20"/>
          <w:vertAlign w:val="superscript"/>
        </w:rPr>
        <w:t>1</w:t>
      </w:r>
      <w:r w:rsidRPr="009F457E">
        <w:rPr>
          <w:sz w:val="14"/>
          <w:szCs w:val="20"/>
        </w:rPr>
        <w:t>Tiempo de inducción a la oxidación</w:t>
      </w:r>
    </w:p>
    <w:sdt>
      <w:sdtPr>
        <w:rPr>
          <w:b/>
          <w:bCs/>
          <w:color w:val="A6A6A6" w:themeColor="background1" w:themeShade="A6"/>
        </w:rPr>
        <w:id w:val="-1017848620"/>
        <w:showingPlcHdr/>
        <w:picture/>
      </w:sdtPr>
      <w:sdtEndPr/>
      <w:sdtContent>
        <w:p w14:paraId="009656DB" w14:textId="5098D4C5" w:rsidR="009F457E" w:rsidRDefault="009F457E" w:rsidP="009F457E">
          <w:pPr>
            <w:jc w:val="center"/>
            <w:rPr>
              <w:b/>
              <w:bCs/>
              <w:color w:val="A6A6A6" w:themeColor="background1" w:themeShade="A6"/>
            </w:rPr>
          </w:pPr>
          <w:r>
            <w:rPr>
              <w:b/>
              <w:bCs/>
              <w:noProof/>
              <w:color w:val="A6A6A6" w:themeColor="background1" w:themeShade="A6"/>
            </w:rPr>
            <w:drawing>
              <wp:inline distT="0" distB="0" distL="0" distR="0" wp14:anchorId="2629E723" wp14:editId="12012298">
                <wp:extent cx="1907540" cy="1907540"/>
                <wp:effectExtent l="0" t="0" r="0" b="0"/>
                <wp:docPr id="12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7540" cy="190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846B3B8" w14:textId="44795228" w:rsidR="009F457E" w:rsidRDefault="009F457E" w:rsidP="009F457E">
      <w:pPr>
        <w:jc w:val="center"/>
        <w:rPr>
          <w:rFonts w:cs="Arial"/>
          <w:b/>
          <w:bCs/>
          <w:color w:val="A6A6A6" w:themeColor="background1" w:themeShade="A6"/>
          <w:szCs w:val="20"/>
        </w:rPr>
      </w:pPr>
      <w:proofErr w:type="spellStart"/>
      <w:r w:rsidRPr="009F457E">
        <w:rPr>
          <w:b/>
          <w:bCs/>
          <w:color w:val="A6A6A6" w:themeColor="background1" w:themeShade="A6"/>
        </w:rPr>
        <w:t>Termograma</w:t>
      </w:r>
      <w:proofErr w:type="spellEnd"/>
      <w:r w:rsidRPr="009F457E">
        <w:rPr>
          <w:b/>
          <w:bCs/>
          <w:color w:val="A6A6A6" w:themeColor="background1" w:themeShade="A6"/>
        </w:rPr>
        <w:t xml:space="preserve"> 1. Indica el tiempo de inducción a la oxidación de la muestra “</w:t>
      </w:r>
      <w:r w:rsidRPr="009F457E">
        <w:rPr>
          <w:rFonts w:cs="Arial"/>
          <w:b/>
          <w:bCs/>
          <w:color w:val="A6A6A6" w:themeColor="background1" w:themeShade="A6"/>
          <w:szCs w:val="20"/>
        </w:rPr>
        <w:t>”.</w:t>
      </w:r>
    </w:p>
    <w:p w14:paraId="7D51B1F4" w14:textId="4224CD49" w:rsidR="000F7734" w:rsidRDefault="000F7734" w:rsidP="009F457E">
      <w:pPr>
        <w:jc w:val="center"/>
        <w:rPr>
          <w:rFonts w:cs="Arial"/>
          <w:b/>
          <w:bCs/>
          <w:color w:val="A6A6A6" w:themeColor="background1" w:themeShade="A6"/>
          <w:szCs w:val="20"/>
        </w:rPr>
      </w:pPr>
    </w:p>
    <w:p w14:paraId="18E435E0" w14:textId="44FDE976" w:rsidR="000F7734" w:rsidRDefault="000F7734" w:rsidP="009F457E">
      <w:pPr>
        <w:jc w:val="center"/>
        <w:rPr>
          <w:rFonts w:cs="Arial"/>
          <w:b/>
          <w:bCs/>
          <w:color w:val="A6A6A6" w:themeColor="background1" w:themeShade="A6"/>
          <w:szCs w:val="20"/>
        </w:rPr>
      </w:pPr>
    </w:p>
    <w:p w14:paraId="5BF220AB" w14:textId="14EC38BF" w:rsidR="000F7734" w:rsidRDefault="000F7734" w:rsidP="009F457E">
      <w:pPr>
        <w:jc w:val="center"/>
        <w:rPr>
          <w:rFonts w:cs="Arial"/>
          <w:b/>
          <w:bCs/>
          <w:color w:val="A6A6A6" w:themeColor="background1" w:themeShade="A6"/>
          <w:szCs w:val="20"/>
        </w:rPr>
      </w:pPr>
    </w:p>
    <w:p w14:paraId="4549BC8C" w14:textId="19851D9A" w:rsidR="000F7734" w:rsidRDefault="000F7734" w:rsidP="009F457E">
      <w:pPr>
        <w:jc w:val="center"/>
        <w:rPr>
          <w:rFonts w:cs="Arial"/>
          <w:b/>
          <w:bCs/>
          <w:color w:val="A6A6A6" w:themeColor="background1" w:themeShade="A6"/>
          <w:szCs w:val="20"/>
        </w:rPr>
      </w:pPr>
    </w:p>
    <w:p w14:paraId="22CD4C3A" w14:textId="77777777" w:rsidR="000F7734" w:rsidRDefault="000F7734" w:rsidP="009F457E">
      <w:pPr>
        <w:jc w:val="center"/>
        <w:rPr>
          <w:rFonts w:cs="Arial"/>
          <w:b/>
          <w:bCs/>
          <w:color w:val="A6A6A6" w:themeColor="background1" w:themeShade="A6"/>
          <w:szCs w:val="20"/>
        </w:rPr>
      </w:pPr>
    </w:p>
    <w:p w14:paraId="6BAF0DCA" w14:textId="724B1D26" w:rsidR="001539C3" w:rsidRDefault="001539C3" w:rsidP="001539C3">
      <w:pPr>
        <w:pStyle w:val="Ttulo2"/>
      </w:pPr>
      <w:bookmarkStart w:id="22" w:name="_Toc44071344"/>
      <w:bookmarkStart w:id="23" w:name="_Hlk52269146"/>
      <w:r w:rsidRPr="001539C3">
        <w:lastRenderedPageBreak/>
        <w:t>Determinación de transiciones térmicas de polímeros</w:t>
      </w:r>
      <w:bookmarkEnd w:id="22"/>
    </w:p>
    <w:tbl>
      <w:tblPr>
        <w:tblStyle w:val="Estilo3"/>
        <w:tblW w:w="4528" w:type="pct"/>
        <w:jc w:val="center"/>
        <w:tblLook w:val="04A0" w:firstRow="1" w:lastRow="0" w:firstColumn="1" w:lastColumn="0" w:noHBand="0" w:noVBand="1"/>
      </w:tblPr>
      <w:tblGrid>
        <w:gridCol w:w="2690"/>
        <w:gridCol w:w="5305"/>
      </w:tblGrid>
      <w:tr w:rsidR="001539C3" w:rsidRPr="0091649A" w14:paraId="191C80DC" w14:textId="77777777" w:rsidTr="001539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0BDF85CB" w14:textId="77777777" w:rsidR="001539C3" w:rsidRPr="0091649A" w:rsidRDefault="001539C3" w:rsidP="00F95B95">
            <w:pPr>
              <w:jc w:val="center"/>
              <w:rPr>
                <w:szCs w:val="16"/>
              </w:rPr>
            </w:pPr>
            <w:r w:rsidRPr="0091649A">
              <w:rPr>
                <w:szCs w:val="16"/>
              </w:rPr>
              <w:t>Condiciones de ensayo</w:t>
            </w:r>
          </w:p>
        </w:tc>
      </w:tr>
      <w:tr w:rsidR="001539C3" w:rsidRPr="0091649A" w14:paraId="129081CE" w14:textId="77777777" w:rsidTr="001539C3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shd w:val="clear" w:color="auto" w:fill="EDEDED" w:themeFill="accent3" w:themeFillTint="33"/>
          </w:tcPr>
          <w:p w14:paraId="75882FAA" w14:textId="77777777" w:rsidR="001539C3" w:rsidRPr="0091649A" w:rsidRDefault="001539C3" w:rsidP="00F95B95">
            <w:pPr>
              <w:jc w:val="left"/>
              <w:rPr>
                <w:b/>
                <w:bCs/>
                <w:szCs w:val="16"/>
              </w:rPr>
            </w:pPr>
            <w:r w:rsidRPr="0091649A">
              <w:rPr>
                <w:b/>
                <w:bCs/>
                <w:szCs w:val="16"/>
              </w:rPr>
              <w:t xml:space="preserve">Fecha de ejecución de ensayo </w:t>
            </w:r>
            <w:r w:rsidRPr="00747616">
              <w:rPr>
                <w:rFonts w:eastAsiaTheme="minorEastAsia"/>
                <w:i/>
                <w:sz w:val="14"/>
                <w:szCs w:val="14"/>
                <w:lang w:eastAsia="es-MX"/>
              </w:rPr>
              <w:t>(periodo)</w:t>
            </w:r>
          </w:p>
        </w:tc>
        <w:tc>
          <w:tcPr>
            <w:tcW w:w="3318" w:type="pct"/>
          </w:tcPr>
          <w:p w14:paraId="0499925C" w14:textId="5ECA746C" w:rsidR="001539C3" w:rsidRPr="0091649A" w:rsidRDefault="001539C3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1539C3" w:rsidRPr="0091649A" w14:paraId="33B0404E" w14:textId="77777777" w:rsidTr="001539C3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shd w:val="clear" w:color="auto" w:fill="EDEDED" w:themeFill="accent3" w:themeFillTint="33"/>
          </w:tcPr>
          <w:p w14:paraId="4CD08005" w14:textId="02CD0EB2" w:rsidR="001539C3" w:rsidRPr="0091649A" w:rsidRDefault="001539C3" w:rsidP="00F95B95">
            <w:pPr>
              <w:jc w:val="left"/>
              <w:rPr>
                <w:b/>
                <w:bCs/>
                <w:szCs w:val="16"/>
              </w:rPr>
            </w:pPr>
            <w:r w:rsidRPr="001539C3">
              <w:rPr>
                <w:b/>
                <w:bCs/>
                <w:szCs w:val="16"/>
              </w:rPr>
              <w:t>Equipo utilizado</w:t>
            </w:r>
          </w:p>
        </w:tc>
        <w:tc>
          <w:tcPr>
            <w:tcW w:w="3318" w:type="pct"/>
          </w:tcPr>
          <w:p w14:paraId="75CC24E4" w14:textId="1E783CBC" w:rsidR="001539C3" w:rsidRPr="0091649A" w:rsidRDefault="001539C3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539C3">
              <w:rPr>
                <w:szCs w:val="16"/>
              </w:rPr>
              <w:t xml:space="preserve">Calorímetro diferencial de barrido, modelo: 200F3 Maia </w:t>
            </w:r>
            <w:proofErr w:type="spellStart"/>
            <w:r w:rsidRPr="001539C3">
              <w:rPr>
                <w:szCs w:val="16"/>
              </w:rPr>
              <w:t>Netzsch</w:t>
            </w:r>
            <w:proofErr w:type="spellEnd"/>
            <w:r w:rsidRPr="001539C3">
              <w:rPr>
                <w:szCs w:val="16"/>
              </w:rPr>
              <w:t>.</w:t>
            </w:r>
          </w:p>
        </w:tc>
      </w:tr>
      <w:tr w:rsidR="001539C3" w:rsidRPr="0091649A" w14:paraId="15860A35" w14:textId="77777777" w:rsidTr="001539C3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shd w:val="clear" w:color="auto" w:fill="EDEDED" w:themeFill="accent3" w:themeFillTint="33"/>
          </w:tcPr>
          <w:p w14:paraId="0B9FC562" w14:textId="2EC5DBFE" w:rsidR="001539C3" w:rsidRPr="0091649A" w:rsidRDefault="001539C3" w:rsidP="00F95B95">
            <w:pPr>
              <w:jc w:val="left"/>
              <w:rPr>
                <w:b/>
                <w:bCs/>
                <w:szCs w:val="16"/>
              </w:rPr>
            </w:pPr>
            <w:r w:rsidRPr="001539C3">
              <w:rPr>
                <w:b/>
                <w:bCs/>
                <w:szCs w:val="16"/>
              </w:rPr>
              <w:t>Tipo de crisol utilizado</w:t>
            </w:r>
          </w:p>
        </w:tc>
        <w:tc>
          <w:tcPr>
            <w:tcW w:w="3318" w:type="pct"/>
          </w:tcPr>
          <w:p w14:paraId="0B63FA4D" w14:textId="719DB530" w:rsidR="001539C3" w:rsidRPr="0091649A" w:rsidRDefault="001539C3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539C3">
              <w:rPr>
                <w:szCs w:val="16"/>
              </w:rPr>
              <w:t>Circular de aluminio</w:t>
            </w:r>
          </w:p>
        </w:tc>
      </w:tr>
      <w:tr w:rsidR="001539C3" w:rsidRPr="0091649A" w14:paraId="36C872A7" w14:textId="77777777" w:rsidTr="001539C3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shd w:val="clear" w:color="auto" w:fill="EDEDED" w:themeFill="accent3" w:themeFillTint="33"/>
          </w:tcPr>
          <w:p w14:paraId="52424980" w14:textId="44EFC7CE" w:rsidR="001539C3" w:rsidRPr="0091649A" w:rsidRDefault="001539C3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1539C3">
              <w:rPr>
                <w:sz w:val="16"/>
                <w:szCs w:val="16"/>
              </w:rPr>
              <w:t>Masa de la muestra</w:t>
            </w:r>
          </w:p>
        </w:tc>
        <w:tc>
          <w:tcPr>
            <w:tcW w:w="3318" w:type="pct"/>
          </w:tcPr>
          <w:p w14:paraId="540AA0D2" w14:textId="027C76D6" w:rsidR="001539C3" w:rsidRPr="00747616" w:rsidRDefault="001539C3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539C3">
              <w:rPr>
                <w:szCs w:val="16"/>
              </w:rPr>
              <w:t>5-10 mg</w:t>
            </w:r>
          </w:p>
        </w:tc>
      </w:tr>
      <w:tr w:rsidR="001539C3" w:rsidRPr="0091649A" w14:paraId="358A6FAA" w14:textId="77777777" w:rsidTr="001539C3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shd w:val="clear" w:color="auto" w:fill="EDEDED" w:themeFill="accent3" w:themeFillTint="33"/>
          </w:tcPr>
          <w:p w14:paraId="42E34CC1" w14:textId="37C7CEA6" w:rsidR="001539C3" w:rsidRPr="00747616" w:rsidRDefault="001539C3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1539C3">
              <w:rPr>
                <w:sz w:val="16"/>
                <w:szCs w:val="16"/>
              </w:rPr>
              <w:t>Tasa de calentamiento</w:t>
            </w:r>
          </w:p>
        </w:tc>
        <w:tc>
          <w:tcPr>
            <w:tcW w:w="3318" w:type="pct"/>
          </w:tcPr>
          <w:p w14:paraId="25046B05" w14:textId="01E28B75" w:rsidR="001539C3" w:rsidRPr="00747616" w:rsidRDefault="001539C3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539C3">
              <w:rPr>
                <w:szCs w:val="16"/>
              </w:rPr>
              <w:t>20 °C/min</w:t>
            </w:r>
          </w:p>
        </w:tc>
      </w:tr>
      <w:tr w:rsidR="001539C3" w:rsidRPr="0091649A" w14:paraId="56D73E8C" w14:textId="77777777" w:rsidTr="001539C3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shd w:val="clear" w:color="auto" w:fill="EDEDED" w:themeFill="accent3" w:themeFillTint="33"/>
          </w:tcPr>
          <w:p w14:paraId="1AEAA63A" w14:textId="2756C06A" w:rsidR="001539C3" w:rsidRPr="00747616" w:rsidRDefault="001539C3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1539C3">
              <w:rPr>
                <w:sz w:val="16"/>
                <w:szCs w:val="16"/>
              </w:rPr>
              <w:t>Barrido de calentamiento</w:t>
            </w:r>
          </w:p>
        </w:tc>
        <w:tc>
          <w:tcPr>
            <w:tcW w:w="3318" w:type="pct"/>
          </w:tcPr>
          <w:p w14:paraId="36F7ADE7" w14:textId="14B9DD89" w:rsidR="001539C3" w:rsidRPr="00747616" w:rsidRDefault="001539C3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539C3">
              <w:rPr>
                <w:szCs w:val="16"/>
              </w:rPr>
              <w:t>40-300 °C</w:t>
            </w:r>
          </w:p>
        </w:tc>
      </w:tr>
      <w:tr w:rsidR="001539C3" w:rsidRPr="0091649A" w14:paraId="18FF66CB" w14:textId="77777777" w:rsidTr="001539C3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shd w:val="clear" w:color="auto" w:fill="EDEDED" w:themeFill="accent3" w:themeFillTint="33"/>
          </w:tcPr>
          <w:p w14:paraId="2C75CE08" w14:textId="0DAEF8A3" w:rsidR="001539C3" w:rsidRPr="001539C3" w:rsidRDefault="001539C3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1539C3">
              <w:rPr>
                <w:sz w:val="16"/>
                <w:szCs w:val="16"/>
              </w:rPr>
              <w:t>Atmósfera</w:t>
            </w:r>
          </w:p>
        </w:tc>
        <w:tc>
          <w:tcPr>
            <w:tcW w:w="3318" w:type="pct"/>
          </w:tcPr>
          <w:p w14:paraId="3E6DE538" w14:textId="68C7A1A6" w:rsidR="001539C3" w:rsidRPr="001539C3" w:rsidRDefault="001539C3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539C3">
              <w:rPr>
                <w:szCs w:val="16"/>
              </w:rPr>
              <w:t>Nitrógeno de ultra alta pureza 99.9%</w:t>
            </w:r>
          </w:p>
        </w:tc>
      </w:tr>
    </w:tbl>
    <w:p w14:paraId="46AA31DE" w14:textId="5AC1C126" w:rsidR="001539C3" w:rsidRDefault="001539C3" w:rsidP="001539C3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1539C3" w14:paraId="41D8C882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0C933E7" w14:textId="77777777" w:rsidR="001539C3" w:rsidRDefault="001539C3" w:rsidP="00F95B95">
            <w:pPr>
              <w:jc w:val="center"/>
            </w:pPr>
            <w:r>
              <w:t>Condiciones ambientales</w:t>
            </w:r>
          </w:p>
        </w:tc>
      </w:tr>
      <w:tr w:rsidR="001539C3" w14:paraId="4F98FD5E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349107C8" w14:textId="77777777" w:rsidR="001539C3" w:rsidRPr="00D1387E" w:rsidRDefault="001539C3" w:rsidP="00F95B95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3AE45FD2" w14:textId="69F7E3A7" w:rsidR="001539C3" w:rsidRDefault="001539C3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pct"/>
            <w:shd w:val="clear" w:color="auto" w:fill="F2F2F2" w:themeFill="background1" w:themeFillShade="F2"/>
          </w:tcPr>
          <w:p w14:paraId="663CBECC" w14:textId="77777777" w:rsidR="001539C3" w:rsidRPr="00D1387E" w:rsidRDefault="001539C3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43708B33" w14:textId="65E57A46" w:rsidR="001539C3" w:rsidRPr="00DE61D8" w:rsidRDefault="001539C3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61BBAA0" w14:textId="718C634E" w:rsidR="001539C3" w:rsidRDefault="001539C3" w:rsidP="003E6D3F">
      <w:pPr>
        <w:pStyle w:val="Tablas"/>
        <w:ind w:left="0" w:hanging="11"/>
        <w:jc w:val="left"/>
      </w:pPr>
      <w:r w:rsidRPr="001539C3">
        <w:t>Resultados de la determinación de transiciones térmicas de polímeros correspondientes al segundo calentamiento</w:t>
      </w:r>
      <w:r>
        <w:t>.</w:t>
      </w:r>
    </w:p>
    <w:tbl>
      <w:tblPr>
        <w:tblStyle w:val="Estilo3"/>
        <w:tblW w:w="0" w:type="auto"/>
        <w:tblLayout w:type="fixed"/>
        <w:tblLook w:val="04A0" w:firstRow="1" w:lastRow="0" w:firstColumn="1" w:lastColumn="0" w:noHBand="0" w:noVBand="1"/>
      </w:tblPr>
      <w:tblGrid>
        <w:gridCol w:w="1362"/>
        <w:gridCol w:w="1269"/>
        <w:gridCol w:w="1184"/>
        <w:gridCol w:w="1222"/>
        <w:gridCol w:w="1337"/>
        <w:gridCol w:w="1232"/>
        <w:gridCol w:w="1222"/>
      </w:tblGrid>
      <w:tr w:rsidR="00107229" w14:paraId="65FC6D10" w14:textId="77777777" w:rsidTr="000F7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  <w:shd w:val="clear" w:color="auto" w:fill="E7E6E6" w:themeFill="background2"/>
          </w:tcPr>
          <w:p w14:paraId="73024123" w14:textId="43933BA4" w:rsidR="001539C3" w:rsidRDefault="001539C3" w:rsidP="001539C3">
            <w:pPr>
              <w:jc w:val="center"/>
              <w:rPr>
                <w:b w:val="0"/>
              </w:rPr>
            </w:pPr>
            <w:r>
              <w:t xml:space="preserve">ID cliente </w:t>
            </w:r>
            <w:r>
              <w:br/>
              <w:t>de la muestra</w:t>
            </w:r>
          </w:p>
        </w:tc>
        <w:tc>
          <w:tcPr>
            <w:tcW w:w="1269" w:type="dxa"/>
            <w:shd w:val="clear" w:color="auto" w:fill="E7E6E6" w:themeFill="background2"/>
          </w:tcPr>
          <w:p w14:paraId="389DA096" w14:textId="12362CE2" w:rsidR="001539C3" w:rsidRDefault="001539C3" w:rsidP="001539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9C3">
              <w:t xml:space="preserve">Temperatura </w:t>
            </w:r>
            <w:r>
              <w:br/>
            </w:r>
            <w:r w:rsidRPr="001539C3">
              <w:t xml:space="preserve">de fusión </w:t>
            </w:r>
            <w:r w:rsidRPr="003E6D3F">
              <w:t>(°C)</w:t>
            </w:r>
          </w:p>
        </w:tc>
        <w:tc>
          <w:tcPr>
            <w:tcW w:w="1184" w:type="dxa"/>
            <w:shd w:val="clear" w:color="auto" w:fill="E7E6E6" w:themeFill="background2"/>
          </w:tcPr>
          <w:p w14:paraId="7AFA27B2" w14:textId="4EC99A24" w:rsidR="001539C3" w:rsidRPr="003E6D3F" w:rsidRDefault="001539C3" w:rsidP="00107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6D3F">
              <w:t>Calor de fusión (J/g)</w:t>
            </w:r>
          </w:p>
        </w:tc>
        <w:tc>
          <w:tcPr>
            <w:tcW w:w="1222" w:type="dxa"/>
            <w:shd w:val="clear" w:color="auto" w:fill="E7E6E6" w:themeFill="background2"/>
          </w:tcPr>
          <w:p w14:paraId="69D1BE63" w14:textId="4D55C12C" w:rsidR="001539C3" w:rsidRPr="003E6D3F" w:rsidRDefault="001539C3" w:rsidP="00107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6D3F">
              <w:t>Transiciones térmicas</w:t>
            </w:r>
          </w:p>
        </w:tc>
        <w:tc>
          <w:tcPr>
            <w:tcW w:w="1337" w:type="dxa"/>
            <w:shd w:val="clear" w:color="auto" w:fill="E7E6E6" w:themeFill="background2"/>
          </w:tcPr>
          <w:p w14:paraId="2E81DD5E" w14:textId="423F33AB" w:rsidR="001539C3" w:rsidRPr="003E6D3F" w:rsidRDefault="001539C3" w:rsidP="00107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6D3F">
              <w:t>Temp</w:t>
            </w:r>
            <w:r w:rsidR="003E6D3F">
              <w:t>eratura</w:t>
            </w:r>
            <w:r w:rsidR="00107229" w:rsidRPr="003E6D3F">
              <w:t xml:space="preserve"> </w:t>
            </w:r>
            <w:r w:rsidRPr="003E6D3F">
              <w:t xml:space="preserve">de cristalización </w:t>
            </w:r>
            <w:r w:rsidR="000F7734">
              <w:t>(</w:t>
            </w:r>
            <w:r w:rsidRPr="003E6D3F">
              <w:t>°C</w:t>
            </w:r>
            <w:r w:rsidR="000F7734">
              <w:t>)</w:t>
            </w:r>
          </w:p>
        </w:tc>
        <w:tc>
          <w:tcPr>
            <w:tcW w:w="1232" w:type="dxa"/>
            <w:shd w:val="clear" w:color="auto" w:fill="E7E6E6" w:themeFill="background2"/>
          </w:tcPr>
          <w:p w14:paraId="47162D39" w14:textId="1B88163B" w:rsidR="001539C3" w:rsidRPr="003E6D3F" w:rsidRDefault="001539C3" w:rsidP="00107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6D3F">
              <w:t>Calor de cristalización (J/g)</w:t>
            </w:r>
          </w:p>
        </w:tc>
        <w:tc>
          <w:tcPr>
            <w:tcW w:w="1222" w:type="dxa"/>
            <w:shd w:val="clear" w:color="auto" w:fill="E7E6E6" w:themeFill="background2"/>
          </w:tcPr>
          <w:p w14:paraId="122664F9" w14:textId="61A47D6A" w:rsidR="001539C3" w:rsidRPr="003E6D3F" w:rsidRDefault="001539C3" w:rsidP="00107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6D3F">
              <w:t>Transiciones térmicas</w:t>
            </w:r>
          </w:p>
        </w:tc>
      </w:tr>
      <w:tr w:rsidR="001539C3" w14:paraId="6C3CC4E7" w14:textId="77777777" w:rsidTr="000F773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2AA335D0" w14:textId="77777777" w:rsidR="001539C3" w:rsidRDefault="001539C3" w:rsidP="001539C3">
            <w:pPr>
              <w:jc w:val="center"/>
            </w:pPr>
          </w:p>
        </w:tc>
        <w:tc>
          <w:tcPr>
            <w:tcW w:w="1269" w:type="dxa"/>
          </w:tcPr>
          <w:p w14:paraId="3D7D4DED" w14:textId="12A3A2A4" w:rsidR="001539C3" w:rsidRDefault="001539C3" w:rsidP="00153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4" w:type="dxa"/>
          </w:tcPr>
          <w:p w14:paraId="670350B3" w14:textId="77777777" w:rsidR="001539C3" w:rsidRDefault="001539C3" w:rsidP="00153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2" w:type="dxa"/>
          </w:tcPr>
          <w:p w14:paraId="053BE03D" w14:textId="77777777" w:rsidR="001539C3" w:rsidRDefault="001539C3" w:rsidP="00153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7" w:type="dxa"/>
          </w:tcPr>
          <w:p w14:paraId="65162547" w14:textId="77777777" w:rsidR="001539C3" w:rsidRDefault="001539C3" w:rsidP="00153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2" w:type="dxa"/>
          </w:tcPr>
          <w:p w14:paraId="1DA0F993" w14:textId="77777777" w:rsidR="001539C3" w:rsidRDefault="001539C3" w:rsidP="00153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2" w:type="dxa"/>
          </w:tcPr>
          <w:p w14:paraId="50FBF041" w14:textId="11077AEB" w:rsidR="001539C3" w:rsidRDefault="001539C3" w:rsidP="00153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39C3" w14:paraId="53A91A0C" w14:textId="77777777" w:rsidTr="003E6D3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  <w:gridSpan w:val="2"/>
            <w:shd w:val="clear" w:color="auto" w:fill="EDEDED" w:themeFill="accent3" w:themeFillTint="33"/>
          </w:tcPr>
          <w:p w14:paraId="725AC335" w14:textId="77777777" w:rsidR="001539C3" w:rsidRPr="00EF198E" w:rsidRDefault="001539C3" w:rsidP="001539C3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97" w:type="dxa"/>
            <w:gridSpan w:val="5"/>
          </w:tcPr>
          <w:p w14:paraId="1EFFBAAC" w14:textId="77777777" w:rsidR="001539C3" w:rsidRDefault="001539C3" w:rsidP="00153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39C3" w14:paraId="599F8D86" w14:textId="77777777" w:rsidTr="003E6D3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  <w:gridSpan w:val="2"/>
            <w:shd w:val="clear" w:color="auto" w:fill="EDEDED" w:themeFill="accent3" w:themeFillTint="33"/>
          </w:tcPr>
          <w:p w14:paraId="195915BA" w14:textId="77777777" w:rsidR="001539C3" w:rsidRPr="00EF198E" w:rsidRDefault="001539C3" w:rsidP="001539C3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97" w:type="dxa"/>
            <w:gridSpan w:val="5"/>
          </w:tcPr>
          <w:p w14:paraId="09A35278" w14:textId="77777777" w:rsidR="001539C3" w:rsidRDefault="001539C3" w:rsidP="00153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39C3" w14:paraId="5318304E" w14:textId="77777777" w:rsidTr="003E6D3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  <w:gridSpan w:val="2"/>
            <w:shd w:val="clear" w:color="auto" w:fill="EDEDED" w:themeFill="accent3" w:themeFillTint="33"/>
          </w:tcPr>
          <w:p w14:paraId="590535E7" w14:textId="77777777" w:rsidR="001539C3" w:rsidRPr="00EF198E" w:rsidRDefault="001539C3" w:rsidP="001539C3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97" w:type="dxa"/>
            <w:gridSpan w:val="5"/>
          </w:tcPr>
          <w:p w14:paraId="37F1D229" w14:textId="77777777" w:rsidR="001539C3" w:rsidRDefault="001539C3" w:rsidP="00153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CA8A3E" w14:textId="085B61F6" w:rsidR="001539C3" w:rsidRDefault="001539C3" w:rsidP="001539C3"/>
    <w:sdt>
      <w:sdtPr>
        <w:id w:val="552042"/>
        <w:showingPlcHdr/>
        <w:picture/>
      </w:sdtPr>
      <w:sdtEndPr/>
      <w:sdtContent>
        <w:p w14:paraId="34C9D7A9" w14:textId="50967EBF" w:rsidR="00BC283B" w:rsidRDefault="00BC283B" w:rsidP="00BC283B">
          <w:pPr>
            <w:jc w:val="center"/>
          </w:pPr>
          <w:r>
            <w:rPr>
              <w:noProof/>
            </w:rPr>
            <w:drawing>
              <wp:inline distT="0" distB="0" distL="0" distR="0" wp14:anchorId="45E46E53" wp14:editId="06A3AFA8">
                <wp:extent cx="1907540" cy="1907540"/>
                <wp:effectExtent l="0" t="0" r="0" b="0"/>
                <wp:docPr id="13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7540" cy="190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42DD628" w14:textId="46CF2E66" w:rsidR="00BC283B" w:rsidRDefault="00BC283B" w:rsidP="00BC283B">
      <w:pPr>
        <w:jc w:val="center"/>
        <w:rPr>
          <w:b/>
          <w:bCs/>
          <w:color w:val="A6A6A6" w:themeColor="background1" w:themeShade="A6"/>
        </w:rPr>
      </w:pPr>
      <w:proofErr w:type="spellStart"/>
      <w:r w:rsidRPr="00BC283B">
        <w:rPr>
          <w:b/>
          <w:bCs/>
          <w:color w:val="A6A6A6" w:themeColor="background1" w:themeShade="A6"/>
        </w:rPr>
        <w:t>Termograma</w:t>
      </w:r>
      <w:proofErr w:type="spellEnd"/>
      <w:r w:rsidRPr="00BC283B">
        <w:rPr>
          <w:b/>
          <w:bCs/>
          <w:color w:val="A6A6A6" w:themeColor="background1" w:themeShade="A6"/>
        </w:rPr>
        <w:t xml:space="preserve"> 1. Determinación de transiciones térmicas de polímeros de la muestra </w:t>
      </w:r>
      <w:proofErr w:type="gramStart"/>
      <w:r w:rsidRPr="00BC283B">
        <w:rPr>
          <w:b/>
          <w:bCs/>
          <w:color w:val="A6A6A6" w:themeColor="background1" w:themeShade="A6"/>
        </w:rPr>
        <w:t>“ ”</w:t>
      </w:r>
      <w:proofErr w:type="gramEnd"/>
      <w:r w:rsidRPr="00BC283B">
        <w:rPr>
          <w:b/>
          <w:bCs/>
          <w:color w:val="A6A6A6" w:themeColor="background1" w:themeShade="A6"/>
        </w:rPr>
        <w:t>.</w:t>
      </w:r>
    </w:p>
    <w:p w14:paraId="1533D813" w14:textId="77777777" w:rsidR="00F848B7" w:rsidRDefault="00F848B7" w:rsidP="00BC283B">
      <w:pPr>
        <w:jc w:val="center"/>
        <w:rPr>
          <w:b/>
          <w:bCs/>
          <w:color w:val="A6A6A6" w:themeColor="background1" w:themeShade="A6"/>
        </w:rPr>
      </w:pPr>
    </w:p>
    <w:p w14:paraId="2E380B8E" w14:textId="74EE0311" w:rsidR="00BC283B" w:rsidRDefault="00182AF6" w:rsidP="00182AF6">
      <w:pPr>
        <w:pStyle w:val="Ttulo2"/>
      </w:pPr>
      <w:bookmarkStart w:id="24" w:name="_Toc44071345"/>
      <w:bookmarkEnd w:id="23"/>
      <w:r w:rsidRPr="00182AF6">
        <w:lastRenderedPageBreak/>
        <w:t>Determinación de la curva de sellado en caliente</w:t>
      </w:r>
      <w:bookmarkEnd w:id="24"/>
    </w:p>
    <w:tbl>
      <w:tblPr>
        <w:tblStyle w:val="Estilo3"/>
        <w:tblW w:w="4814" w:type="pct"/>
        <w:jc w:val="center"/>
        <w:tblLook w:val="04A0" w:firstRow="1" w:lastRow="0" w:firstColumn="1" w:lastColumn="0" w:noHBand="0" w:noVBand="1"/>
      </w:tblPr>
      <w:tblGrid>
        <w:gridCol w:w="2122"/>
        <w:gridCol w:w="1877"/>
        <w:gridCol w:w="1999"/>
        <w:gridCol w:w="2502"/>
      </w:tblGrid>
      <w:tr w:rsidR="00182AF6" w:rsidRPr="0091649A" w14:paraId="7B6E7AE3" w14:textId="77777777" w:rsidTr="00125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E50C3A5" w14:textId="77777777" w:rsidR="00182AF6" w:rsidRPr="0091649A" w:rsidRDefault="00182AF6" w:rsidP="00F95B95">
            <w:pPr>
              <w:jc w:val="center"/>
              <w:rPr>
                <w:szCs w:val="16"/>
              </w:rPr>
            </w:pPr>
            <w:r w:rsidRPr="0091649A">
              <w:rPr>
                <w:szCs w:val="16"/>
              </w:rPr>
              <w:t>Condiciones de ensayo</w:t>
            </w:r>
          </w:p>
        </w:tc>
      </w:tr>
      <w:tr w:rsidR="00182AF6" w:rsidRPr="0091649A" w14:paraId="0740A0C2" w14:textId="77777777" w:rsidTr="001250EE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EDEDED" w:themeFill="accent3" w:themeFillTint="33"/>
          </w:tcPr>
          <w:p w14:paraId="586D50AC" w14:textId="77777777" w:rsidR="00182AF6" w:rsidRPr="0091649A" w:rsidRDefault="00182AF6" w:rsidP="00F95B95">
            <w:pPr>
              <w:jc w:val="left"/>
              <w:rPr>
                <w:b/>
                <w:bCs/>
                <w:szCs w:val="16"/>
              </w:rPr>
            </w:pPr>
            <w:r w:rsidRPr="0091649A">
              <w:rPr>
                <w:b/>
                <w:bCs/>
                <w:szCs w:val="16"/>
              </w:rPr>
              <w:t xml:space="preserve">Fecha de ejecución de ensayo </w:t>
            </w:r>
            <w:r w:rsidRPr="00747616">
              <w:rPr>
                <w:rFonts w:eastAsiaTheme="minorEastAsia"/>
                <w:i/>
                <w:sz w:val="14"/>
                <w:szCs w:val="14"/>
                <w:lang w:eastAsia="es-MX"/>
              </w:rPr>
              <w:t>(periodo)</w:t>
            </w:r>
          </w:p>
        </w:tc>
        <w:tc>
          <w:tcPr>
            <w:tcW w:w="1104" w:type="pct"/>
          </w:tcPr>
          <w:p w14:paraId="26A56BA9" w14:textId="77777777" w:rsidR="00182AF6" w:rsidRPr="0091649A" w:rsidRDefault="00182AF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176" w:type="pct"/>
            <w:shd w:val="clear" w:color="auto" w:fill="EDEDED" w:themeFill="accent3" w:themeFillTint="33"/>
          </w:tcPr>
          <w:p w14:paraId="331FE8A5" w14:textId="5D64444D" w:rsidR="00182AF6" w:rsidRPr="001250EE" w:rsidRDefault="00182AF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1250EE">
              <w:rPr>
                <w:b/>
                <w:bCs/>
                <w:szCs w:val="16"/>
              </w:rPr>
              <w:t>Equipo</w:t>
            </w:r>
          </w:p>
        </w:tc>
        <w:tc>
          <w:tcPr>
            <w:tcW w:w="1472" w:type="pct"/>
          </w:tcPr>
          <w:p w14:paraId="74BCBA36" w14:textId="08021BC8" w:rsidR="00182AF6" w:rsidRPr="0091649A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250EE">
              <w:rPr>
                <w:szCs w:val="16"/>
              </w:rPr>
              <w:t xml:space="preserve">Hot </w:t>
            </w:r>
            <w:proofErr w:type="spellStart"/>
            <w:r w:rsidRPr="001250EE">
              <w:rPr>
                <w:szCs w:val="16"/>
              </w:rPr>
              <w:t>tack</w:t>
            </w:r>
            <w:proofErr w:type="spellEnd"/>
            <w:r w:rsidRPr="001250EE">
              <w:rPr>
                <w:szCs w:val="16"/>
              </w:rPr>
              <w:t xml:space="preserve"> SL-10 Modelo 75-50</w:t>
            </w:r>
          </w:p>
        </w:tc>
      </w:tr>
      <w:tr w:rsidR="00182AF6" w:rsidRPr="0091649A" w14:paraId="6A423AD4" w14:textId="77777777" w:rsidTr="001250EE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EDEDED" w:themeFill="accent3" w:themeFillTint="33"/>
          </w:tcPr>
          <w:p w14:paraId="6E006B90" w14:textId="2BC55F72" w:rsidR="00182AF6" w:rsidRPr="0091649A" w:rsidRDefault="00182AF6" w:rsidP="00F95B95">
            <w:pPr>
              <w:jc w:val="left"/>
              <w:rPr>
                <w:b/>
                <w:bCs/>
                <w:szCs w:val="16"/>
              </w:rPr>
            </w:pPr>
            <w:r w:rsidRPr="00182AF6">
              <w:rPr>
                <w:b/>
                <w:bCs/>
                <w:szCs w:val="16"/>
              </w:rPr>
              <w:t>Muestra largo</w:t>
            </w:r>
          </w:p>
        </w:tc>
        <w:tc>
          <w:tcPr>
            <w:tcW w:w="1104" w:type="pct"/>
          </w:tcPr>
          <w:p w14:paraId="212B5758" w14:textId="084223D9" w:rsidR="00182AF6" w:rsidRPr="0091649A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250EE">
              <w:rPr>
                <w:szCs w:val="16"/>
              </w:rPr>
              <w:t>33 cm</w:t>
            </w:r>
          </w:p>
        </w:tc>
        <w:tc>
          <w:tcPr>
            <w:tcW w:w="1176" w:type="pct"/>
            <w:shd w:val="clear" w:color="auto" w:fill="EDEDED" w:themeFill="accent3" w:themeFillTint="33"/>
          </w:tcPr>
          <w:p w14:paraId="16C29154" w14:textId="33B875F8" w:rsidR="00182AF6" w:rsidRPr="001250EE" w:rsidRDefault="00182AF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1250EE">
              <w:rPr>
                <w:b/>
                <w:bCs/>
                <w:szCs w:val="16"/>
              </w:rPr>
              <w:t>Tiempo de sellado</w:t>
            </w:r>
          </w:p>
        </w:tc>
        <w:tc>
          <w:tcPr>
            <w:tcW w:w="1472" w:type="pct"/>
          </w:tcPr>
          <w:p w14:paraId="414E0C7F" w14:textId="7BB0A6E6" w:rsidR="00182AF6" w:rsidRPr="0091649A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250EE">
              <w:rPr>
                <w:szCs w:val="16"/>
              </w:rPr>
              <w:t>1 s</w:t>
            </w:r>
          </w:p>
        </w:tc>
      </w:tr>
      <w:tr w:rsidR="00182AF6" w:rsidRPr="0091649A" w14:paraId="59125326" w14:textId="77777777" w:rsidTr="001250EE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EDEDED" w:themeFill="accent3" w:themeFillTint="33"/>
          </w:tcPr>
          <w:p w14:paraId="1B57F375" w14:textId="2EBD2ECA" w:rsidR="00182AF6" w:rsidRPr="0091649A" w:rsidRDefault="00182AF6" w:rsidP="00F95B95">
            <w:pPr>
              <w:jc w:val="left"/>
              <w:rPr>
                <w:b/>
                <w:bCs/>
                <w:szCs w:val="16"/>
              </w:rPr>
            </w:pPr>
            <w:r w:rsidRPr="00182AF6">
              <w:rPr>
                <w:b/>
                <w:bCs/>
                <w:szCs w:val="16"/>
              </w:rPr>
              <w:t>Muestra ancho</w:t>
            </w:r>
          </w:p>
        </w:tc>
        <w:tc>
          <w:tcPr>
            <w:tcW w:w="1104" w:type="pct"/>
          </w:tcPr>
          <w:p w14:paraId="18238F0C" w14:textId="7C40C8AF" w:rsidR="00182AF6" w:rsidRPr="0091649A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250EE">
              <w:rPr>
                <w:szCs w:val="16"/>
              </w:rPr>
              <w:t>2.54 cm</w:t>
            </w:r>
          </w:p>
        </w:tc>
        <w:tc>
          <w:tcPr>
            <w:tcW w:w="1176" w:type="pct"/>
            <w:shd w:val="clear" w:color="auto" w:fill="EDEDED" w:themeFill="accent3" w:themeFillTint="33"/>
          </w:tcPr>
          <w:p w14:paraId="27337409" w14:textId="68E5FA37" w:rsidR="00182AF6" w:rsidRPr="001250EE" w:rsidRDefault="00182AF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1250EE">
              <w:rPr>
                <w:b/>
                <w:bCs/>
                <w:szCs w:val="16"/>
              </w:rPr>
              <w:t>Tiempo de retraso</w:t>
            </w:r>
          </w:p>
        </w:tc>
        <w:tc>
          <w:tcPr>
            <w:tcW w:w="1472" w:type="pct"/>
          </w:tcPr>
          <w:p w14:paraId="7BF74B57" w14:textId="7D92BFDD" w:rsidR="00182AF6" w:rsidRPr="0091649A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250EE">
              <w:rPr>
                <w:szCs w:val="16"/>
              </w:rPr>
              <w:t>100 ms</w:t>
            </w:r>
          </w:p>
        </w:tc>
      </w:tr>
      <w:tr w:rsidR="00182AF6" w:rsidRPr="0091649A" w14:paraId="4744E928" w14:textId="77777777" w:rsidTr="001250EE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EDEDED" w:themeFill="accent3" w:themeFillTint="33"/>
          </w:tcPr>
          <w:p w14:paraId="5A344919" w14:textId="68276CAD" w:rsidR="00182AF6" w:rsidRPr="0091649A" w:rsidRDefault="00182AF6" w:rsidP="00F95B95">
            <w:pPr>
              <w:jc w:val="left"/>
              <w:rPr>
                <w:b/>
                <w:bCs/>
                <w:szCs w:val="16"/>
              </w:rPr>
            </w:pPr>
            <w:r w:rsidRPr="00182AF6">
              <w:rPr>
                <w:b/>
                <w:bCs/>
                <w:szCs w:val="16"/>
              </w:rPr>
              <w:t>Repeticiones</w:t>
            </w:r>
          </w:p>
        </w:tc>
        <w:tc>
          <w:tcPr>
            <w:tcW w:w="1104" w:type="pct"/>
          </w:tcPr>
          <w:p w14:paraId="22E52CAF" w14:textId="241E8B84" w:rsidR="00182AF6" w:rsidRPr="0091649A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250EE">
              <w:rPr>
                <w:szCs w:val="16"/>
              </w:rPr>
              <w:t>3 por temperatura</w:t>
            </w:r>
          </w:p>
        </w:tc>
        <w:tc>
          <w:tcPr>
            <w:tcW w:w="1176" w:type="pct"/>
            <w:shd w:val="clear" w:color="auto" w:fill="EDEDED" w:themeFill="accent3" w:themeFillTint="33"/>
          </w:tcPr>
          <w:p w14:paraId="4CEFFEEE" w14:textId="2ABB484C" w:rsidR="00182AF6" w:rsidRPr="001250EE" w:rsidRDefault="00182AF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1250EE">
              <w:rPr>
                <w:b/>
                <w:bCs/>
                <w:szCs w:val="16"/>
              </w:rPr>
              <w:t>Presión</w:t>
            </w:r>
          </w:p>
        </w:tc>
        <w:tc>
          <w:tcPr>
            <w:tcW w:w="1472" w:type="pct"/>
          </w:tcPr>
          <w:p w14:paraId="2E13C3A2" w14:textId="1403454F" w:rsidR="00182AF6" w:rsidRPr="0091649A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250EE">
              <w:rPr>
                <w:szCs w:val="16"/>
              </w:rPr>
              <w:t>0.2 N/mm</w:t>
            </w:r>
            <w:r w:rsidRPr="001250EE">
              <w:rPr>
                <w:szCs w:val="16"/>
                <w:vertAlign w:val="superscript"/>
              </w:rPr>
              <w:t>2</w:t>
            </w:r>
          </w:p>
        </w:tc>
      </w:tr>
      <w:tr w:rsidR="00182AF6" w:rsidRPr="0091649A" w14:paraId="01ECD3C4" w14:textId="77777777" w:rsidTr="001250EE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EDEDED" w:themeFill="accent3" w:themeFillTint="33"/>
          </w:tcPr>
          <w:p w14:paraId="6BEA8C04" w14:textId="7893B95C" w:rsidR="00182AF6" w:rsidRPr="0091649A" w:rsidRDefault="00182AF6" w:rsidP="00F95B95">
            <w:pPr>
              <w:jc w:val="left"/>
              <w:rPr>
                <w:b/>
                <w:bCs/>
                <w:szCs w:val="16"/>
              </w:rPr>
            </w:pPr>
            <w:r w:rsidRPr="00182AF6">
              <w:rPr>
                <w:b/>
                <w:bCs/>
                <w:szCs w:val="16"/>
              </w:rPr>
              <w:t>Rango de temperatura</w:t>
            </w:r>
          </w:p>
        </w:tc>
        <w:tc>
          <w:tcPr>
            <w:tcW w:w="1104" w:type="pct"/>
          </w:tcPr>
          <w:p w14:paraId="200A6A91" w14:textId="5EF8E893" w:rsidR="00182AF6" w:rsidRPr="0091649A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250EE">
              <w:rPr>
                <w:szCs w:val="16"/>
              </w:rPr>
              <w:t>90 – 120 °C</w:t>
            </w:r>
          </w:p>
        </w:tc>
        <w:tc>
          <w:tcPr>
            <w:tcW w:w="1176" w:type="pct"/>
            <w:shd w:val="clear" w:color="auto" w:fill="EDEDED" w:themeFill="accent3" w:themeFillTint="33"/>
          </w:tcPr>
          <w:p w14:paraId="4AA712EB" w14:textId="649E9161" w:rsidR="00182AF6" w:rsidRPr="001250EE" w:rsidRDefault="00182AF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1250EE">
              <w:rPr>
                <w:b/>
                <w:bCs/>
                <w:szCs w:val="16"/>
              </w:rPr>
              <w:t>Tipo de mordazas</w:t>
            </w:r>
          </w:p>
        </w:tc>
        <w:tc>
          <w:tcPr>
            <w:tcW w:w="1472" w:type="pct"/>
          </w:tcPr>
          <w:p w14:paraId="068D9DD6" w14:textId="37931A05" w:rsidR="00182AF6" w:rsidRPr="0091649A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250EE">
              <w:rPr>
                <w:szCs w:val="16"/>
              </w:rPr>
              <w:t>Metálica/PE</w:t>
            </w:r>
          </w:p>
        </w:tc>
      </w:tr>
      <w:tr w:rsidR="00182AF6" w:rsidRPr="0091649A" w14:paraId="4A669F3F" w14:textId="77777777" w:rsidTr="001250EE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EDEDED" w:themeFill="accent3" w:themeFillTint="33"/>
          </w:tcPr>
          <w:p w14:paraId="49658123" w14:textId="506679FB" w:rsidR="00182AF6" w:rsidRPr="00182AF6" w:rsidRDefault="00182AF6" w:rsidP="00F95B95">
            <w:pPr>
              <w:jc w:val="left"/>
              <w:rPr>
                <w:b/>
                <w:bCs/>
                <w:szCs w:val="16"/>
              </w:rPr>
            </w:pPr>
            <w:r w:rsidRPr="00182AF6">
              <w:rPr>
                <w:b/>
                <w:bCs/>
                <w:szCs w:val="16"/>
              </w:rPr>
              <w:t>Tasa de calentamiento</w:t>
            </w:r>
          </w:p>
        </w:tc>
        <w:tc>
          <w:tcPr>
            <w:tcW w:w="1104" w:type="pct"/>
          </w:tcPr>
          <w:p w14:paraId="5617FE52" w14:textId="3CF39688" w:rsidR="00182AF6" w:rsidRPr="0091649A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250EE">
              <w:rPr>
                <w:szCs w:val="16"/>
              </w:rPr>
              <w:t>5 °C</w:t>
            </w:r>
          </w:p>
        </w:tc>
        <w:tc>
          <w:tcPr>
            <w:tcW w:w="1176" w:type="pct"/>
            <w:shd w:val="clear" w:color="auto" w:fill="EDEDED" w:themeFill="accent3" w:themeFillTint="33"/>
          </w:tcPr>
          <w:p w14:paraId="71846B20" w14:textId="2034E50D" w:rsidR="00182AF6" w:rsidRPr="001250EE" w:rsidRDefault="00182AF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1250EE">
              <w:rPr>
                <w:b/>
                <w:bCs/>
                <w:szCs w:val="16"/>
              </w:rPr>
              <w:t>Velocidad de ensayo</w:t>
            </w:r>
          </w:p>
        </w:tc>
        <w:tc>
          <w:tcPr>
            <w:tcW w:w="1472" w:type="pct"/>
          </w:tcPr>
          <w:p w14:paraId="000E9494" w14:textId="6747160F" w:rsidR="00182AF6" w:rsidRPr="0091649A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250EE">
              <w:rPr>
                <w:szCs w:val="16"/>
              </w:rPr>
              <w:t>200 mm/s</w:t>
            </w:r>
          </w:p>
        </w:tc>
      </w:tr>
    </w:tbl>
    <w:p w14:paraId="69F8869A" w14:textId="67E2A3AA" w:rsidR="00182AF6" w:rsidRDefault="00182AF6" w:rsidP="00182AF6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1250EE" w14:paraId="3F974F91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CC43E4F" w14:textId="77777777" w:rsidR="001250EE" w:rsidRDefault="001250EE" w:rsidP="00F95B95">
            <w:pPr>
              <w:jc w:val="center"/>
            </w:pPr>
            <w:r>
              <w:t>Condiciones ambientales</w:t>
            </w:r>
          </w:p>
        </w:tc>
      </w:tr>
      <w:tr w:rsidR="001250EE" w14:paraId="603EECE2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2AD432B0" w14:textId="77777777" w:rsidR="001250EE" w:rsidRPr="00D1387E" w:rsidRDefault="001250EE" w:rsidP="00F95B95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29A94894" w14:textId="0A234F10" w:rsidR="001250E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pct"/>
            <w:shd w:val="clear" w:color="auto" w:fill="F2F2F2" w:themeFill="background1" w:themeFillShade="F2"/>
          </w:tcPr>
          <w:p w14:paraId="5E5229E9" w14:textId="77777777" w:rsidR="001250EE" w:rsidRPr="00D1387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111EA8D0" w14:textId="05A85FD6" w:rsidR="001250E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633843" w14:textId="357246AB" w:rsidR="001250EE" w:rsidRDefault="001250EE" w:rsidP="001250EE"/>
    <w:p w14:paraId="7C0DF059" w14:textId="3DCA8B8E" w:rsidR="001250EE" w:rsidRDefault="001250EE" w:rsidP="001250EE"/>
    <w:p w14:paraId="1E589EEE" w14:textId="6E9FC1C2" w:rsidR="001250EE" w:rsidRDefault="001250EE" w:rsidP="001250EE"/>
    <w:p w14:paraId="01D92844" w14:textId="77777777" w:rsidR="00664CCA" w:rsidRDefault="00664CCA" w:rsidP="001250EE"/>
    <w:p w14:paraId="4CADB5A4" w14:textId="77777777" w:rsidR="001250EE" w:rsidRPr="001250EE" w:rsidRDefault="001250EE" w:rsidP="001250EE"/>
    <w:p w14:paraId="7CAD9CCD" w14:textId="78B900DE" w:rsidR="001250EE" w:rsidRDefault="001250EE" w:rsidP="003E6D3F">
      <w:pPr>
        <w:pStyle w:val="Tablas"/>
        <w:ind w:left="0" w:hanging="11"/>
        <w:jc w:val="left"/>
      </w:pPr>
      <w:r w:rsidRPr="001250EE">
        <w:t>Resultados de la determinación de la curva de sellado en caliente</w:t>
      </w:r>
      <w:r>
        <w:t>.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2046"/>
        <w:gridCol w:w="2046"/>
        <w:gridCol w:w="2047"/>
      </w:tblGrid>
      <w:tr w:rsidR="001250EE" w14:paraId="62EB58EA" w14:textId="77777777" w:rsidTr="00125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6F0EF10" w14:textId="77777777" w:rsidR="001250EE" w:rsidRDefault="001250EE" w:rsidP="00F95B95">
            <w:pPr>
              <w:jc w:val="center"/>
            </w:pPr>
            <w:r>
              <w:t>ID cliente de la muestra</w:t>
            </w:r>
          </w:p>
        </w:tc>
        <w:tc>
          <w:tcPr>
            <w:tcW w:w="2046" w:type="dxa"/>
            <w:shd w:val="clear" w:color="auto" w:fill="EDEDED" w:themeFill="accent3" w:themeFillTint="33"/>
          </w:tcPr>
          <w:p w14:paraId="200BA40F" w14:textId="537967F6" w:rsidR="001250EE" w:rsidRPr="001250EE" w:rsidRDefault="001250EE" w:rsidP="001250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250EE">
              <w:rPr>
                <w:rFonts w:cs="Arial"/>
                <w:bCs/>
                <w:szCs w:val="20"/>
                <w:lang w:val="es-ES"/>
              </w:rPr>
              <w:t>Temperatura (°C)</w:t>
            </w:r>
          </w:p>
        </w:tc>
        <w:tc>
          <w:tcPr>
            <w:tcW w:w="2046" w:type="dxa"/>
            <w:shd w:val="clear" w:color="auto" w:fill="EDEDED" w:themeFill="accent3" w:themeFillTint="33"/>
          </w:tcPr>
          <w:p w14:paraId="79A18995" w14:textId="3B76FF33" w:rsidR="001250EE" w:rsidRPr="003E6D3F" w:rsidRDefault="001250EE" w:rsidP="001250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  <w:lang w:val="es-ES"/>
              </w:rPr>
            </w:pPr>
            <w:r w:rsidRPr="001250EE">
              <w:rPr>
                <w:rFonts w:cs="Arial"/>
                <w:bCs/>
                <w:szCs w:val="20"/>
                <w:lang w:val="es-ES"/>
              </w:rPr>
              <w:t xml:space="preserve">Fuerza de sello </w:t>
            </w:r>
            <w:r w:rsidRPr="001250EE">
              <w:rPr>
                <w:rFonts w:cs="Arial"/>
                <w:bCs/>
                <w:szCs w:val="20"/>
                <w:lang w:val="es-ES"/>
              </w:rPr>
              <w:br/>
            </w:r>
            <w:r w:rsidRPr="003E6D3F">
              <w:rPr>
                <w:rFonts w:cs="Arial"/>
                <w:bCs/>
                <w:szCs w:val="20"/>
                <w:lang w:val="es-ES"/>
              </w:rPr>
              <w:t>(g/25.4 mm)</w:t>
            </w:r>
          </w:p>
        </w:tc>
        <w:tc>
          <w:tcPr>
            <w:tcW w:w="2047" w:type="dxa"/>
            <w:shd w:val="clear" w:color="auto" w:fill="EDEDED" w:themeFill="accent3" w:themeFillTint="33"/>
          </w:tcPr>
          <w:p w14:paraId="340FF308" w14:textId="1A059EFD" w:rsidR="001250EE" w:rsidRPr="003E6D3F" w:rsidRDefault="001250EE" w:rsidP="001250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  <w:lang w:val="es-ES"/>
              </w:rPr>
            </w:pPr>
            <w:r w:rsidRPr="001250EE">
              <w:rPr>
                <w:rFonts w:cs="Arial"/>
                <w:bCs/>
                <w:szCs w:val="20"/>
                <w:lang w:val="es-ES"/>
              </w:rPr>
              <w:t xml:space="preserve">Desviación estándar </w:t>
            </w:r>
            <w:r w:rsidRPr="003E6D3F">
              <w:rPr>
                <w:rFonts w:cs="Arial"/>
                <w:bCs/>
                <w:szCs w:val="20"/>
                <w:lang w:val="es-ES"/>
              </w:rPr>
              <w:t>(g/25.4 mm)</w:t>
            </w:r>
          </w:p>
        </w:tc>
      </w:tr>
      <w:tr w:rsidR="001250EE" w14:paraId="38183827" w14:textId="77777777" w:rsidTr="001250E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24A90B3" w14:textId="77777777" w:rsidR="001250EE" w:rsidRDefault="001250EE" w:rsidP="00F95B95">
            <w:pPr>
              <w:jc w:val="center"/>
            </w:pPr>
          </w:p>
        </w:tc>
        <w:tc>
          <w:tcPr>
            <w:tcW w:w="2046" w:type="dxa"/>
          </w:tcPr>
          <w:p w14:paraId="319E1B4A" w14:textId="77777777" w:rsidR="001250E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1989ADE4" w14:textId="77777777" w:rsidR="001250E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7" w:type="dxa"/>
          </w:tcPr>
          <w:p w14:paraId="51E0CCA8" w14:textId="77777777" w:rsidR="001250E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50EE" w14:paraId="245A1B8B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142EF1F5" w14:textId="77777777" w:rsidR="001250EE" w:rsidRPr="00EF198E" w:rsidRDefault="001250EE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3"/>
          </w:tcPr>
          <w:p w14:paraId="680509E9" w14:textId="77777777" w:rsidR="001250E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50EE" w14:paraId="1F63CBE4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2FDF6C8D" w14:textId="77777777" w:rsidR="001250EE" w:rsidRPr="00EF198E" w:rsidRDefault="001250EE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3"/>
          </w:tcPr>
          <w:p w14:paraId="29543AE2" w14:textId="77777777" w:rsidR="001250E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50EE" w14:paraId="7C479A93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5291B0DC" w14:textId="77777777" w:rsidR="001250EE" w:rsidRPr="00EF198E" w:rsidRDefault="001250EE" w:rsidP="00F95B95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3"/>
          </w:tcPr>
          <w:p w14:paraId="3A3AC941" w14:textId="77777777" w:rsidR="001250E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A137D0E" w14:textId="467AE359" w:rsidR="001250EE" w:rsidRDefault="001250EE" w:rsidP="001250EE"/>
    <w:sdt>
      <w:sdtPr>
        <w:id w:val="-1686905643"/>
        <w:showingPlcHdr/>
        <w:picture/>
      </w:sdtPr>
      <w:sdtEndPr/>
      <w:sdtContent>
        <w:p w14:paraId="7370A080" w14:textId="34410922" w:rsidR="001250EE" w:rsidRDefault="001250EE" w:rsidP="001250EE">
          <w:pPr>
            <w:jc w:val="center"/>
          </w:pPr>
          <w:r>
            <w:rPr>
              <w:noProof/>
            </w:rPr>
            <w:drawing>
              <wp:inline distT="0" distB="0" distL="0" distR="0" wp14:anchorId="1FED2551" wp14:editId="5F6B42DF">
                <wp:extent cx="1907540" cy="1907540"/>
                <wp:effectExtent l="0" t="0" r="0" b="0"/>
                <wp:docPr id="15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7540" cy="190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3E082848" w14:textId="01CEB92B" w:rsidR="001250EE" w:rsidRDefault="001250EE" w:rsidP="001250EE">
      <w:pPr>
        <w:pStyle w:val="Grfica"/>
      </w:pPr>
      <w:r w:rsidRPr="001250EE">
        <w:t>Curva de fuerza de sello de la muestra “Muestra A”.</w:t>
      </w:r>
    </w:p>
    <w:p w14:paraId="72A25706" w14:textId="35ADA91C" w:rsidR="001250EE" w:rsidRDefault="001250EE" w:rsidP="001250EE">
      <w:pPr>
        <w:pStyle w:val="Ttulo2"/>
      </w:pPr>
      <w:bookmarkStart w:id="25" w:name="_Toc44071346"/>
      <w:r>
        <w:lastRenderedPageBreak/>
        <w:t>Determinación de índice de fluidez</w:t>
      </w:r>
      <w:bookmarkEnd w:id="25"/>
    </w:p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2265"/>
        <w:gridCol w:w="2693"/>
      </w:tblGrid>
      <w:tr w:rsidR="001250EE" w14:paraId="11DF5602" w14:textId="77777777" w:rsidTr="00125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3F288E13" w14:textId="77777777" w:rsidR="001250EE" w:rsidRPr="00D1387E" w:rsidRDefault="001250EE" w:rsidP="00F95B95">
            <w:pPr>
              <w:jc w:val="center"/>
            </w:pPr>
            <w:r w:rsidRPr="00D1387E">
              <w:t>Condiciones de ensayo</w:t>
            </w:r>
          </w:p>
        </w:tc>
      </w:tr>
      <w:tr w:rsidR="001250EE" w14:paraId="44BB8B33" w14:textId="77777777" w:rsidTr="001250EE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pct"/>
            <w:shd w:val="clear" w:color="auto" w:fill="EDEDED" w:themeFill="accent3" w:themeFillTint="33"/>
          </w:tcPr>
          <w:p w14:paraId="3FF33BCE" w14:textId="77777777" w:rsidR="001250EE" w:rsidRPr="00D1387E" w:rsidRDefault="001250EE" w:rsidP="00F95B9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de ensayo </w:t>
            </w:r>
            <w:r w:rsidRPr="001250EE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2716" w:type="pct"/>
          </w:tcPr>
          <w:p w14:paraId="714A26B3" w14:textId="3116C22F" w:rsidR="001250EE" w:rsidRPr="00EF198E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50EE" w14:paraId="1010C808" w14:textId="77777777" w:rsidTr="001250EE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pct"/>
            <w:shd w:val="clear" w:color="auto" w:fill="EDEDED" w:themeFill="accent3" w:themeFillTint="33"/>
          </w:tcPr>
          <w:p w14:paraId="69D80C33" w14:textId="1AAAC288" w:rsidR="001250EE" w:rsidRDefault="001250EE" w:rsidP="00F95B95">
            <w:pPr>
              <w:jc w:val="left"/>
              <w:rPr>
                <w:b/>
                <w:bCs/>
              </w:rPr>
            </w:pPr>
            <w:r w:rsidRPr="001250EE">
              <w:rPr>
                <w:b/>
                <w:bCs/>
              </w:rPr>
              <w:t>Forma física del material</w:t>
            </w:r>
          </w:p>
        </w:tc>
        <w:tc>
          <w:tcPr>
            <w:tcW w:w="2716" w:type="pct"/>
          </w:tcPr>
          <w:p w14:paraId="2058F737" w14:textId="2E7467CF" w:rsidR="001250EE" w:rsidRPr="00EF198E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Pellet</w:t>
            </w:r>
          </w:p>
        </w:tc>
      </w:tr>
      <w:tr w:rsidR="001250EE" w14:paraId="0B5E4C95" w14:textId="77777777" w:rsidTr="001250EE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pct"/>
            <w:shd w:val="clear" w:color="auto" w:fill="EDEDED" w:themeFill="accent3" w:themeFillTint="33"/>
          </w:tcPr>
          <w:p w14:paraId="6ED6A695" w14:textId="191BEA8A" w:rsidR="001250EE" w:rsidRPr="00022744" w:rsidRDefault="001250EE" w:rsidP="00F95B9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2716" w:type="pct"/>
          </w:tcPr>
          <w:p w14:paraId="3BC18D80" w14:textId="5F016F72" w:rsidR="001250EE" w:rsidRPr="00EF198E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</w:tbl>
    <w:p w14:paraId="352FD913" w14:textId="77777777" w:rsidR="001250EE" w:rsidRDefault="001250EE" w:rsidP="001250EE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1250EE" w14:paraId="4179B0E9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7A78A84" w14:textId="77777777" w:rsidR="001250EE" w:rsidRDefault="001250EE" w:rsidP="00F95B95">
            <w:pPr>
              <w:jc w:val="center"/>
            </w:pPr>
            <w:r>
              <w:t>Condiciones ambientales</w:t>
            </w:r>
          </w:p>
        </w:tc>
      </w:tr>
      <w:tr w:rsidR="001250EE" w14:paraId="2F75D968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7484B501" w14:textId="77777777" w:rsidR="001250EE" w:rsidRPr="00D1387E" w:rsidRDefault="001250EE" w:rsidP="00F95B95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2220E9D1" w14:textId="75257F51" w:rsidR="001250E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pct"/>
            <w:shd w:val="clear" w:color="auto" w:fill="F2F2F2" w:themeFill="background1" w:themeFillShade="F2"/>
          </w:tcPr>
          <w:p w14:paraId="63B6B38A" w14:textId="77777777" w:rsidR="001250EE" w:rsidRPr="00D1387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7312B34F" w14:textId="3A922CEC" w:rsidR="001250E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23D5E0D" w14:textId="1575C7AF" w:rsidR="001250EE" w:rsidRDefault="001562EB" w:rsidP="003E6D3F">
      <w:pPr>
        <w:pStyle w:val="Tablas"/>
        <w:ind w:left="0" w:hanging="11"/>
        <w:jc w:val="left"/>
      </w:pPr>
      <w:r w:rsidRPr="001562EB">
        <w:t>Resultados de la determinación del índice de fluidez</w:t>
      </w:r>
      <w:r>
        <w:t>.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562EB" w14:paraId="11C63DB8" w14:textId="77777777" w:rsidTr="001562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AC03F81" w14:textId="0099CADD" w:rsidR="001562EB" w:rsidRDefault="001562EB" w:rsidP="001562EB">
            <w:pPr>
              <w:jc w:val="center"/>
            </w:pPr>
            <w:r w:rsidRPr="00273300">
              <w:t>ID cliente de la muestra</w:t>
            </w:r>
          </w:p>
        </w:tc>
        <w:tc>
          <w:tcPr>
            <w:tcW w:w="2943" w:type="dxa"/>
            <w:shd w:val="clear" w:color="auto" w:fill="EDEDED" w:themeFill="accent3" w:themeFillTint="33"/>
          </w:tcPr>
          <w:p w14:paraId="0C50EF17" w14:textId="270828D3" w:rsidR="001562EB" w:rsidRDefault="001562EB" w:rsidP="001562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3300">
              <w:t xml:space="preserve">Índice de fluidez </w:t>
            </w:r>
            <w:r w:rsidRPr="003E6D3F">
              <w:t>(g/10min)</w:t>
            </w:r>
          </w:p>
        </w:tc>
        <w:tc>
          <w:tcPr>
            <w:tcW w:w="2943" w:type="dxa"/>
            <w:shd w:val="clear" w:color="auto" w:fill="EDEDED" w:themeFill="accent3" w:themeFillTint="33"/>
          </w:tcPr>
          <w:p w14:paraId="17F0F3D0" w14:textId="7F12E464" w:rsidR="001562EB" w:rsidRDefault="001562EB" w:rsidP="001562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3300">
              <w:t xml:space="preserve">Condiciones de ensayo </w:t>
            </w:r>
            <w:r w:rsidRPr="003E6D3F">
              <w:t>(°C/kg)</w:t>
            </w:r>
          </w:p>
        </w:tc>
      </w:tr>
      <w:tr w:rsidR="001562EB" w14:paraId="41341B56" w14:textId="77777777" w:rsidTr="001562E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D3A766F" w14:textId="77777777" w:rsidR="001562EB" w:rsidRDefault="001562EB" w:rsidP="001562EB">
            <w:pPr>
              <w:jc w:val="center"/>
            </w:pPr>
          </w:p>
        </w:tc>
        <w:tc>
          <w:tcPr>
            <w:tcW w:w="2943" w:type="dxa"/>
          </w:tcPr>
          <w:p w14:paraId="46DE822D" w14:textId="77777777" w:rsidR="001562EB" w:rsidRDefault="001562EB" w:rsidP="00156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6134C9F1" w14:textId="77777777" w:rsidR="001562EB" w:rsidRDefault="001562EB" w:rsidP="00156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2EB" w14:paraId="164D0BBD" w14:textId="77777777" w:rsidTr="001562E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EDEDED" w:themeFill="accent3" w:themeFillTint="33"/>
          </w:tcPr>
          <w:p w14:paraId="07098498" w14:textId="233D959F" w:rsidR="001562EB" w:rsidRDefault="001562EB" w:rsidP="001562EB">
            <w:pPr>
              <w:jc w:val="left"/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2943" w:type="dxa"/>
          </w:tcPr>
          <w:p w14:paraId="1330603D" w14:textId="77777777" w:rsidR="001562EB" w:rsidRDefault="001562EB" w:rsidP="00156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41E8AD4C" w14:textId="77777777" w:rsidR="001562EB" w:rsidRDefault="001562EB" w:rsidP="00156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2EB" w14:paraId="755399D1" w14:textId="77777777" w:rsidTr="001562E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EDEDED" w:themeFill="accent3" w:themeFillTint="33"/>
          </w:tcPr>
          <w:p w14:paraId="24C7FDF2" w14:textId="0CA1C371" w:rsidR="001562EB" w:rsidRDefault="001562EB" w:rsidP="001562EB">
            <w:pPr>
              <w:jc w:val="left"/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2943" w:type="dxa"/>
          </w:tcPr>
          <w:p w14:paraId="2765EDCE" w14:textId="77777777" w:rsidR="001562EB" w:rsidRDefault="001562EB" w:rsidP="00156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0C60B6DB" w14:textId="77777777" w:rsidR="001562EB" w:rsidRDefault="001562EB" w:rsidP="00156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2EB" w14:paraId="64245569" w14:textId="77777777" w:rsidTr="001562E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EDEDED" w:themeFill="accent3" w:themeFillTint="33"/>
          </w:tcPr>
          <w:p w14:paraId="5F6FFB02" w14:textId="34D36EE3" w:rsidR="001562EB" w:rsidRDefault="001562EB" w:rsidP="001562EB">
            <w:pPr>
              <w:jc w:val="left"/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2943" w:type="dxa"/>
          </w:tcPr>
          <w:p w14:paraId="65FD775B" w14:textId="77777777" w:rsidR="001562EB" w:rsidRDefault="001562EB" w:rsidP="00156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47D8D306" w14:textId="77777777" w:rsidR="001562EB" w:rsidRDefault="001562EB" w:rsidP="00156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44C4AE" w14:textId="77777777" w:rsidR="001562EB" w:rsidRPr="001562EB" w:rsidRDefault="001562EB" w:rsidP="001562EB"/>
    <w:p w14:paraId="627A33DA" w14:textId="4CDE3284" w:rsidR="001562EB" w:rsidRDefault="001562EB" w:rsidP="001562EB">
      <w:pPr>
        <w:pStyle w:val="Ttulo2"/>
      </w:pPr>
      <w:bookmarkStart w:id="26" w:name="_Toc44071347"/>
      <w:r>
        <w:t>Determinación de la permeabilidad al oxígeno</w:t>
      </w:r>
      <w:bookmarkEnd w:id="26"/>
    </w:p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2265"/>
        <w:gridCol w:w="2693"/>
      </w:tblGrid>
      <w:tr w:rsidR="001562EB" w14:paraId="5A82839D" w14:textId="77777777" w:rsidTr="001562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22ACCEB4" w14:textId="77777777" w:rsidR="001562EB" w:rsidRPr="00D1387E" w:rsidRDefault="001562EB" w:rsidP="00F95B95">
            <w:pPr>
              <w:jc w:val="center"/>
            </w:pPr>
            <w:r w:rsidRPr="00D1387E">
              <w:t>Condiciones de ensayo</w:t>
            </w:r>
          </w:p>
        </w:tc>
      </w:tr>
      <w:tr w:rsidR="001562EB" w14:paraId="76EC5BF6" w14:textId="77777777" w:rsidTr="001562EB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pct"/>
            <w:shd w:val="clear" w:color="auto" w:fill="EDEDED" w:themeFill="accent3" w:themeFillTint="33"/>
          </w:tcPr>
          <w:p w14:paraId="5C000F07" w14:textId="118A78CE" w:rsidR="001562EB" w:rsidRPr="00D1387E" w:rsidRDefault="001562EB" w:rsidP="00F95B9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Pr="001562EB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2716" w:type="pct"/>
          </w:tcPr>
          <w:p w14:paraId="094D5617" w14:textId="47A1B2B0" w:rsidR="001562EB" w:rsidRPr="00EF198E" w:rsidRDefault="001562EB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2EB" w14:paraId="410E9157" w14:textId="77777777" w:rsidTr="001562EB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pct"/>
            <w:shd w:val="clear" w:color="auto" w:fill="EDEDED" w:themeFill="accent3" w:themeFillTint="33"/>
          </w:tcPr>
          <w:p w14:paraId="6490E1A1" w14:textId="7633BF3A" w:rsidR="001562EB" w:rsidRDefault="001562EB" w:rsidP="001562EB">
            <w:pPr>
              <w:jc w:val="left"/>
              <w:rPr>
                <w:b/>
                <w:bCs/>
              </w:rPr>
            </w:pPr>
            <w:r w:rsidRPr="001562EB">
              <w:rPr>
                <w:b/>
                <w:bCs/>
              </w:rPr>
              <w:t>Área de la mascarilla</w:t>
            </w:r>
          </w:p>
        </w:tc>
        <w:tc>
          <w:tcPr>
            <w:tcW w:w="2716" w:type="pct"/>
          </w:tcPr>
          <w:p w14:paraId="252CC1AB" w14:textId="77777777" w:rsidR="001562EB" w:rsidRPr="00EF198E" w:rsidRDefault="001562EB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2EB" w14:paraId="7ECCDF32" w14:textId="77777777" w:rsidTr="001562EB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pct"/>
            <w:shd w:val="clear" w:color="auto" w:fill="EDEDED" w:themeFill="accent3" w:themeFillTint="33"/>
          </w:tcPr>
          <w:p w14:paraId="66EA96BD" w14:textId="5EA83630" w:rsidR="001562EB" w:rsidRPr="00022744" w:rsidRDefault="001562EB" w:rsidP="001562EB">
            <w:pPr>
              <w:jc w:val="left"/>
              <w:rPr>
                <w:b/>
                <w:bCs/>
              </w:rPr>
            </w:pPr>
            <w:r w:rsidRPr="001562EB">
              <w:rPr>
                <w:b/>
                <w:bCs/>
              </w:rPr>
              <w:t>Flujo de oxígeno</w:t>
            </w:r>
          </w:p>
        </w:tc>
        <w:tc>
          <w:tcPr>
            <w:tcW w:w="2716" w:type="pct"/>
          </w:tcPr>
          <w:p w14:paraId="50A5AC39" w14:textId="77777777" w:rsidR="001562EB" w:rsidRPr="00EF198E" w:rsidRDefault="001562EB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2EB" w14:paraId="47A15AAF" w14:textId="77777777" w:rsidTr="001562EB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pct"/>
            <w:shd w:val="clear" w:color="auto" w:fill="EDEDED" w:themeFill="accent3" w:themeFillTint="33"/>
          </w:tcPr>
          <w:p w14:paraId="149B6EDD" w14:textId="0F7D8D73" w:rsidR="001562EB" w:rsidRPr="00022744" w:rsidRDefault="001562EB" w:rsidP="00F95B95">
            <w:pPr>
              <w:jc w:val="left"/>
              <w:rPr>
                <w:b/>
                <w:bCs/>
              </w:rPr>
            </w:pPr>
            <w:r w:rsidRPr="001562EB">
              <w:rPr>
                <w:b/>
                <w:bCs/>
              </w:rPr>
              <w:t>Flujo de nitrógeno</w:t>
            </w:r>
          </w:p>
        </w:tc>
        <w:tc>
          <w:tcPr>
            <w:tcW w:w="2716" w:type="pct"/>
          </w:tcPr>
          <w:p w14:paraId="29F8C4C4" w14:textId="48E4346D" w:rsidR="001562EB" w:rsidRPr="00FF1EA5" w:rsidRDefault="001562EB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445241A2" w14:textId="39238640" w:rsidR="001562EB" w:rsidRDefault="001562EB" w:rsidP="001562EB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1562EB" w14:paraId="3FC85BFF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577F0AA6" w14:textId="77777777" w:rsidR="001562EB" w:rsidRDefault="001562EB" w:rsidP="00F95B95">
            <w:pPr>
              <w:jc w:val="center"/>
            </w:pPr>
            <w:r>
              <w:t>Condiciones ambientales</w:t>
            </w:r>
          </w:p>
        </w:tc>
      </w:tr>
      <w:tr w:rsidR="001562EB" w14:paraId="02E3A931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047E0960" w14:textId="77777777" w:rsidR="001562EB" w:rsidRPr="00D1387E" w:rsidRDefault="001562EB" w:rsidP="00F95B95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723A6324" w14:textId="6BDB3BC4" w:rsidR="001562EB" w:rsidRDefault="001562EB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pct"/>
            <w:shd w:val="clear" w:color="auto" w:fill="F2F2F2" w:themeFill="background1" w:themeFillShade="F2"/>
          </w:tcPr>
          <w:p w14:paraId="44FA4FEB" w14:textId="77777777" w:rsidR="001562EB" w:rsidRPr="00D1387E" w:rsidRDefault="001562EB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51D8BD51" w14:textId="5490C4E3" w:rsidR="001562EB" w:rsidRDefault="001562EB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2E21CFE" w14:textId="32E567DD" w:rsidR="001562EB" w:rsidRDefault="001562EB" w:rsidP="003E6D3F">
      <w:pPr>
        <w:pStyle w:val="Tablas"/>
        <w:ind w:left="0" w:hanging="11"/>
        <w:jc w:val="left"/>
      </w:pPr>
      <w:r w:rsidRPr="001562EB">
        <w:t>Resultados de la determinación de la permeabilidad al oxígeno</w:t>
      </w:r>
      <w:r>
        <w:t>.</w:t>
      </w:r>
    </w:p>
    <w:tbl>
      <w:tblPr>
        <w:tblStyle w:val="Estilo3"/>
        <w:tblW w:w="0" w:type="auto"/>
        <w:jc w:val="center"/>
        <w:tblLook w:val="04A0" w:firstRow="1" w:lastRow="0" w:firstColumn="1" w:lastColumn="0" w:noHBand="0" w:noVBand="1"/>
      </w:tblPr>
      <w:tblGrid>
        <w:gridCol w:w="4831"/>
        <w:gridCol w:w="3877"/>
        <w:gridCol w:w="7"/>
      </w:tblGrid>
      <w:tr w:rsidR="001562EB" w14:paraId="6FDD0AAF" w14:textId="77777777" w:rsidTr="003E6D3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" w:type="dxa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</w:tcPr>
          <w:p w14:paraId="7C04C362" w14:textId="77777777" w:rsidR="001562EB" w:rsidRDefault="001562EB" w:rsidP="00F95B95">
            <w:pPr>
              <w:jc w:val="center"/>
            </w:pPr>
            <w:r>
              <w:t>ID cliente de la muestra</w:t>
            </w:r>
          </w:p>
        </w:tc>
        <w:tc>
          <w:tcPr>
            <w:tcW w:w="3877" w:type="dxa"/>
          </w:tcPr>
          <w:p w14:paraId="5DC87FD6" w14:textId="6BBF8BA7" w:rsidR="001562EB" w:rsidRDefault="001562EB" w:rsidP="00F95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62EB">
              <w:t>Permeabilidad</w:t>
            </w:r>
          </w:p>
        </w:tc>
      </w:tr>
      <w:tr w:rsidR="001562EB" w14:paraId="0E3761B6" w14:textId="77777777" w:rsidTr="003E6D3F">
        <w:trPr>
          <w:gridAfter w:val="1"/>
          <w:wAfter w:w="7" w:type="dxa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</w:tcPr>
          <w:p w14:paraId="0DEFC287" w14:textId="77777777" w:rsidR="001562EB" w:rsidRDefault="001562EB" w:rsidP="00F95B95">
            <w:pPr>
              <w:jc w:val="center"/>
            </w:pPr>
          </w:p>
        </w:tc>
        <w:tc>
          <w:tcPr>
            <w:tcW w:w="3877" w:type="dxa"/>
          </w:tcPr>
          <w:p w14:paraId="42067EB3" w14:textId="77777777" w:rsidR="001562EB" w:rsidRDefault="001562EB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2EB" w14:paraId="10B62B81" w14:textId="77777777" w:rsidTr="003E6D3F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shd w:val="clear" w:color="auto" w:fill="EDEDED" w:themeFill="accent3" w:themeFillTint="33"/>
          </w:tcPr>
          <w:p w14:paraId="7DAC3DEF" w14:textId="77777777" w:rsidR="001562EB" w:rsidRPr="00EF198E" w:rsidRDefault="001562EB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3884" w:type="dxa"/>
            <w:gridSpan w:val="2"/>
          </w:tcPr>
          <w:p w14:paraId="53D0EA37" w14:textId="77777777" w:rsidR="001562EB" w:rsidRDefault="001562EB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2EB" w14:paraId="1857BC8F" w14:textId="77777777" w:rsidTr="003E6D3F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shd w:val="clear" w:color="auto" w:fill="EDEDED" w:themeFill="accent3" w:themeFillTint="33"/>
          </w:tcPr>
          <w:p w14:paraId="37AFC071" w14:textId="77777777" w:rsidR="001562EB" w:rsidRPr="00EF198E" w:rsidRDefault="001562EB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3884" w:type="dxa"/>
            <w:gridSpan w:val="2"/>
          </w:tcPr>
          <w:p w14:paraId="6C767AF3" w14:textId="77777777" w:rsidR="001562EB" w:rsidRDefault="001562EB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5CE5C75" w14:textId="6C9E5547" w:rsidR="001562EB" w:rsidRDefault="001562EB" w:rsidP="001562EB">
      <w:pPr>
        <w:pStyle w:val="Ttulo2"/>
      </w:pPr>
      <w:bookmarkStart w:id="27" w:name="_Toc44071348"/>
      <w:r>
        <w:t>Determinación de la resistencia al rasgado</w:t>
      </w:r>
      <w:bookmarkEnd w:id="27"/>
    </w:p>
    <w:p w14:paraId="113A7BA2" w14:textId="0BA5ACA1" w:rsidR="0059167D" w:rsidRDefault="0059167D" w:rsidP="0059167D"/>
    <w:p w14:paraId="6DDC477F" w14:textId="36AFB704" w:rsidR="0059167D" w:rsidRDefault="0059167D" w:rsidP="0059167D"/>
    <w:p w14:paraId="0E0CF33E" w14:textId="77777777" w:rsidR="0059167D" w:rsidRPr="0059167D" w:rsidRDefault="0059167D" w:rsidP="0059167D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2689"/>
        <w:gridCol w:w="2269"/>
      </w:tblGrid>
      <w:tr w:rsidR="001562EB" w14:paraId="066812D5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2C66FF97" w14:textId="77777777" w:rsidR="001562EB" w:rsidRPr="00D1387E" w:rsidRDefault="001562EB" w:rsidP="00F95B95">
            <w:pPr>
              <w:jc w:val="center"/>
            </w:pPr>
            <w:r w:rsidRPr="00D1387E">
              <w:lastRenderedPageBreak/>
              <w:t>Condiciones de ensayo</w:t>
            </w:r>
          </w:p>
        </w:tc>
      </w:tr>
      <w:tr w:rsidR="001562EB" w14:paraId="40E572AD" w14:textId="77777777" w:rsidTr="001562EB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pct"/>
            <w:shd w:val="clear" w:color="auto" w:fill="EDEDED" w:themeFill="accent3" w:themeFillTint="33"/>
          </w:tcPr>
          <w:p w14:paraId="61A73A16" w14:textId="77777777" w:rsidR="001562EB" w:rsidRPr="00D1387E" w:rsidRDefault="001562EB" w:rsidP="00F95B9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Pr="001562EB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2288" w:type="pct"/>
          </w:tcPr>
          <w:p w14:paraId="676C4D7C" w14:textId="3EB12D15" w:rsidR="001562EB" w:rsidRPr="00EF198E" w:rsidRDefault="001562EB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2EB" w14:paraId="72D7B83B" w14:textId="77777777" w:rsidTr="001562EB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pct"/>
            <w:shd w:val="clear" w:color="auto" w:fill="EDEDED" w:themeFill="accent3" w:themeFillTint="33"/>
          </w:tcPr>
          <w:p w14:paraId="3D6D2E84" w14:textId="7BA26225" w:rsidR="001562EB" w:rsidRDefault="001562EB" w:rsidP="00F95B95">
            <w:pPr>
              <w:jc w:val="left"/>
              <w:rPr>
                <w:b/>
                <w:bCs/>
              </w:rPr>
            </w:pPr>
            <w:r w:rsidRPr="001562EB">
              <w:rPr>
                <w:b/>
                <w:bCs/>
              </w:rPr>
              <w:t>Direcciones analizadas</w:t>
            </w:r>
          </w:p>
        </w:tc>
        <w:tc>
          <w:tcPr>
            <w:tcW w:w="2288" w:type="pct"/>
          </w:tcPr>
          <w:p w14:paraId="209E455D" w14:textId="77777777" w:rsidR="001562EB" w:rsidRPr="00EF198E" w:rsidRDefault="001562EB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2EB" w14:paraId="7F409386" w14:textId="77777777" w:rsidTr="001562EB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pct"/>
            <w:shd w:val="clear" w:color="auto" w:fill="EDEDED" w:themeFill="accent3" w:themeFillTint="33"/>
          </w:tcPr>
          <w:p w14:paraId="58C39928" w14:textId="1F1E669A" w:rsidR="001562EB" w:rsidRPr="00022744" w:rsidRDefault="001562EB" w:rsidP="00F95B95">
            <w:pPr>
              <w:jc w:val="left"/>
              <w:rPr>
                <w:b/>
                <w:bCs/>
              </w:rPr>
            </w:pPr>
            <w:r w:rsidRPr="001562EB">
              <w:rPr>
                <w:b/>
                <w:bCs/>
              </w:rPr>
              <w:t>Número de probetas utilizadas para cada dirección</w:t>
            </w:r>
          </w:p>
        </w:tc>
        <w:tc>
          <w:tcPr>
            <w:tcW w:w="2288" w:type="pct"/>
          </w:tcPr>
          <w:p w14:paraId="62D778C2" w14:textId="77777777" w:rsidR="001562EB" w:rsidRPr="00EF198E" w:rsidRDefault="001562EB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2EB" w14:paraId="3218924A" w14:textId="77777777" w:rsidTr="001562EB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pct"/>
            <w:shd w:val="clear" w:color="auto" w:fill="EDEDED" w:themeFill="accent3" w:themeFillTint="33"/>
          </w:tcPr>
          <w:p w14:paraId="6B686ED8" w14:textId="7B229B94" w:rsidR="001562EB" w:rsidRPr="00022744" w:rsidRDefault="001562EB" w:rsidP="00F95B95">
            <w:pPr>
              <w:jc w:val="left"/>
              <w:rPr>
                <w:b/>
                <w:bCs/>
              </w:rPr>
            </w:pPr>
            <w:r w:rsidRPr="001562EB">
              <w:rPr>
                <w:b/>
                <w:bCs/>
              </w:rPr>
              <w:t>Capacidad del equipo</w:t>
            </w:r>
          </w:p>
        </w:tc>
        <w:tc>
          <w:tcPr>
            <w:tcW w:w="2288" w:type="pct"/>
          </w:tcPr>
          <w:p w14:paraId="2071355A" w14:textId="6D8FE639" w:rsidR="001562EB" w:rsidRPr="006007A6" w:rsidRDefault="006007A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7A6">
              <w:t>1.6 Kg</w:t>
            </w:r>
          </w:p>
        </w:tc>
      </w:tr>
    </w:tbl>
    <w:p w14:paraId="69B6FF24" w14:textId="1F3AF6CF" w:rsidR="001562EB" w:rsidRDefault="001562EB" w:rsidP="001562EB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6007A6" w14:paraId="29968EF1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343C2D8" w14:textId="77777777" w:rsidR="006007A6" w:rsidRDefault="006007A6" w:rsidP="00F95B95">
            <w:pPr>
              <w:jc w:val="center"/>
            </w:pPr>
            <w:r>
              <w:t>Condiciones ambientales</w:t>
            </w:r>
          </w:p>
        </w:tc>
      </w:tr>
      <w:tr w:rsidR="006007A6" w14:paraId="4CF7BBEA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0FF68F6B" w14:textId="77777777" w:rsidR="006007A6" w:rsidRPr="00D1387E" w:rsidRDefault="006007A6" w:rsidP="00F95B95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00E8A383" w14:textId="1905518C" w:rsidR="006007A6" w:rsidRDefault="006007A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pct"/>
            <w:shd w:val="clear" w:color="auto" w:fill="F2F2F2" w:themeFill="background1" w:themeFillShade="F2"/>
          </w:tcPr>
          <w:p w14:paraId="77D58F6F" w14:textId="77777777" w:rsidR="006007A6" w:rsidRPr="00D1387E" w:rsidRDefault="006007A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56EC9407" w14:textId="7C162872" w:rsidR="006007A6" w:rsidRDefault="006007A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1B3818" w14:textId="030FC79B" w:rsidR="006007A6" w:rsidRDefault="006007A6" w:rsidP="003E6D3F">
      <w:pPr>
        <w:pStyle w:val="Tablas"/>
        <w:ind w:left="0" w:hanging="11"/>
        <w:jc w:val="left"/>
      </w:pPr>
      <w:r w:rsidRPr="006007A6">
        <w:t>Resultados de la determinación de resistencia al rasgado</w:t>
      </w:r>
      <w:r>
        <w:t>.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122"/>
        <w:gridCol w:w="567"/>
        <w:gridCol w:w="1701"/>
        <w:gridCol w:w="1134"/>
        <w:gridCol w:w="1134"/>
        <w:gridCol w:w="1134"/>
        <w:gridCol w:w="1036"/>
      </w:tblGrid>
      <w:tr w:rsidR="003652E3" w14:paraId="41232950" w14:textId="77777777" w:rsidTr="00365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7B0C4378" w14:textId="3EC22CB2" w:rsidR="003652E3" w:rsidRDefault="003652E3" w:rsidP="006007A6">
            <w:pPr>
              <w:jc w:val="center"/>
            </w:pPr>
            <w:r w:rsidRPr="006007A6">
              <w:t>ID cliente de la muestra</w:t>
            </w:r>
          </w:p>
        </w:tc>
        <w:tc>
          <w:tcPr>
            <w:tcW w:w="2268" w:type="dxa"/>
            <w:gridSpan w:val="2"/>
            <w:shd w:val="clear" w:color="auto" w:fill="EDEDED" w:themeFill="accent3" w:themeFillTint="33"/>
          </w:tcPr>
          <w:p w14:paraId="20854E3A" w14:textId="23320169" w:rsidR="003652E3" w:rsidRDefault="003652E3" w:rsidP="006007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07A6">
              <w:t xml:space="preserve">Promedio de resistencia al rasgado </w:t>
            </w:r>
            <w:r w:rsidRPr="003E6D3F">
              <w:t>(</w:t>
            </w:r>
            <w:proofErr w:type="spellStart"/>
            <w:r w:rsidRPr="003E6D3F">
              <w:t>mN</w:t>
            </w:r>
            <w:proofErr w:type="spellEnd"/>
            <w:r w:rsidRPr="003E6D3F">
              <w:t>)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14:paraId="3516D5D2" w14:textId="4291ECEC" w:rsidR="003652E3" w:rsidRDefault="003652E3" w:rsidP="006007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07A6">
              <w:t>Valor mínimo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14:paraId="5296909F" w14:textId="77777777" w:rsidR="003652E3" w:rsidRDefault="003652E3" w:rsidP="006007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Valor </w:t>
            </w:r>
          </w:p>
          <w:p w14:paraId="4815AF75" w14:textId="753702FE" w:rsidR="003652E3" w:rsidRDefault="003652E3" w:rsidP="006007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máximo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14:paraId="02F8F100" w14:textId="331B60CF" w:rsidR="003652E3" w:rsidRDefault="003652E3" w:rsidP="006007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07A6">
              <w:t>Desviación estándar</w:t>
            </w:r>
          </w:p>
        </w:tc>
        <w:tc>
          <w:tcPr>
            <w:tcW w:w="1036" w:type="dxa"/>
            <w:shd w:val="clear" w:color="auto" w:fill="EDEDED" w:themeFill="accent3" w:themeFillTint="33"/>
          </w:tcPr>
          <w:p w14:paraId="23424A25" w14:textId="624CE426" w:rsidR="003652E3" w:rsidRDefault="003652E3" w:rsidP="006007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07A6">
              <w:t xml:space="preserve">Espesor </w:t>
            </w:r>
            <w:r w:rsidRPr="003E6D3F">
              <w:t>(µm)</w:t>
            </w:r>
          </w:p>
        </w:tc>
      </w:tr>
      <w:tr w:rsidR="003652E3" w14:paraId="12387C7E" w14:textId="77777777" w:rsidTr="003652E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CF4B18F" w14:textId="77777777" w:rsidR="003652E3" w:rsidRDefault="003652E3" w:rsidP="006007A6">
            <w:pPr>
              <w:jc w:val="center"/>
            </w:pPr>
          </w:p>
        </w:tc>
        <w:tc>
          <w:tcPr>
            <w:tcW w:w="6706" w:type="dxa"/>
            <w:gridSpan w:val="6"/>
            <w:shd w:val="clear" w:color="auto" w:fill="DEEAF6" w:themeFill="accent5" w:themeFillTint="33"/>
          </w:tcPr>
          <w:p w14:paraId="1CCD7CC6" w14:textId="44CB7C3A" w:rsidR="003652E3" w:rsidRPr="006007A6" w:rsidRDefault="003652E3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007A6">
              <w:rPr>
                <w:b/>
                <w:bCs/>
              </w:rPr>
              <w:t>MD</w:t>
            </w:r>
            <w:r w:rsidRPr="006007A6">
              <w:rPr>
                <w:b/>
                <w:bCs/>
                <w:vertAlign w:val="superscript"/>
              </w:rPr>
              <w:t>1</w:t>
            </w:r>
          </w:p>
        </w:tc>
      </w:tr>
      <w:tr w:rsidR="003652E3" w14:paraId="77B1D725" w14:textId="77777777" w:rsidTr="006007A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0CA8F8" w14:textId="77777777" w:rsidR="003652E3" w:rsidRDefault="003652E3" w:rsidP="006007A6">
            <w:pPr>
              <w:jc w:val="center"/>
            </w:pPr>
          </w:p>
        </w:tc>
        <w:tc>
          <w:tcPr>
            <w:tcW w:w="2268" w:type="dxa"/>
            <w:gridSpan w:val="2"/>
          </w:tcPr>
          <w:p w14:paraId="2CBAF89A" w14:textId="77777777" w:rsidR="003652E3" w:rsidRDefault="003652E3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BE002DD" w14:textId="77777777" w:rsidR="003652E3" w:rsidRDefault="003652E3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BDAA6BB" w14:textId="77777777" w:rsidR="003652E3" w:rsidRDefault="003652E3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E3B5AF5" w14:textId="77777777" w:rsidR="003652E3" w:rsidRDefault="003652E3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6" w:type="dxa"/>
          </w:tcPr>
          <w:p w14:paraId="161D28C5" w14:textId="77777777" w:rsidR="003652E3" w:rsidRDefault="003652E3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7CD5" w14:paraId="1CAEC6E7" w14:textId="77777777" w:rsidTr="003E6D3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7"/>
            <w:shd w:val="clear" w:color="auto" w:fill="DEEAF6" w:themeFill="accent5" w:themeFillTint="33"/>
          </w:tcPr>
          <w:p w14:paraId="36956775" w14:textId="6EF87E05" w:rsidR="00127CD5" w:rsidRPr="006007A6" w:rsidRDefault="00127CD5" w:rsidP="006007A6">
            <w:pPr>
              <w:jc w:val="center"/>
              <w:rPr>
                <w:b/>
                <w:bCs/>
              </w:rPr>
            </w:pPr>
            <w:r w:rsidRPr="006007A6">
              <w:rPr>
                <w:b/>
                <w:bCs/>
              </w:rPr>
              <w:t>TD</w:t>
            </w:r>
            <w:r w:rsidRPr="006007A6">
              <w:rPr>
                <w:b/>
                <w:bCs/>
                <w:vertAlign w:val="superscript"/>
              </w:rPr>
              <w:t>2</w:t>
            </w:r>
          </w:p>
        </w:tc>
      </w:tr>
      <w:tr w:rsidR="003652E3" w14:paraId="3901ED9C" w14:textId="77777777" w:rsidTr="006007A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81145C2" w14:textId="77777777" w:rsidR="003652E3" w:rsidRDefault="003652E3" w:rsidP="006007A6">
            <w:pPr>
              <w:jc w:val="center"/>
            </w:pPr>
          </w:p>
        </w:tc>
        <w:tc>
          <w:tcPr>
            <w:tcW w:w="2268" w:type="dxa"/>
            <w:gridSpan w:val="2"/>
          </w:tcPr>
          <w:p w14:paraId="49AE2C5F" w14:textId="77777777" w:rsidR="003652E3" w:rsidRDefault="003652E3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9E90CF5" w14:textId="77777777" w:rsidR="003652E3" w:rsidRDefault="003652E3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CA2E1AE" w14:textId="77777777" w:rsidR="003652E3" w:rsidRDefault="003652E3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FB89F69" w14:textId="77777777" w:rsidR="003652E3" w:rsidRDefault="003652E3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6" w:type="dxa"/>
          </w:tcPr>
          <w:p w14:paraId="78C858C1" w14:textId="77777777" w:rsidR="003652E3" w:rsidRDefault="003652E3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07A6" w14:paraId="2C139CC7" w14:textId="77777777" w:rsidTr="003652E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EDEDED" w:themeFill="accent3" w:themeFillTint="33"/>
          </w:tcPr>
          <w:p w14:paraId="6934F9C1" w14:textId="4DF83766" w:rsidR="006007A6" w:rsidRPr="003652E3" w:rsidRDefault="006007A6" w:rsidP="003652E3">
            <w:pPr>
              <w:jc w:val="left"/>
              <w:rPr>
                <w:b/>
                <w:bCs/>
              </w:rPr>
            </w:pPr>
            <w:r w:rsidRPr="003652E3">
              <w:rPr>
                <w:b/>
                <w:bCs/>
              </w:rPr>
              <w:t>Especificación del cliente</w:t>
            </w:r>
          </w:p>
        </w:tc>
        <w:tc>
          <w:tcPr>
            <w:tcW w:w="6139" w:type="dxa"/>
            <w:gridSpan w:val="5"/>
          </w:tcPr>
          <w:p w14:paraId="305E4897" w14:textId="77777777" w:rsidR="006007A6" w:rsidRDefault="006007A6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07A6" w14:paraId="73FCA88D" w14:textId="77777777" w:rsidTr="003652E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EDEDED" w:themeFill="accent3" w:themeFillTint="33"/>
          </w:tcPr>
          <w:p w14:paraId="326D1A30" w14:textId="12E725E2" w:rsidR="006007A6" w:rsidRPr="003652E3" w:rsidRDefault="006007A6" w:rsidP="003652E3">
            <w:pPr>
              <w:jc w:val="left"/>
              <w:rPr>
                <w:b/>
                <w:bCs/>
              </w:rPr>
            </w:pPr>
            <w:r w:rsidRPr="003652E3">
              <w:rPr>
                <w:b/>
                <w:bCs/>
              </w:rPr>
              <w:t>Declaración de conformidad</w:t>
            </w:r>
          </w:p>
        </w:tc>
        <w:tc>
          <w:tcPr>
            <w:tcW w:w="6139" w:type="dxa"/>
            <w:gridSpan w:val="5"/>
          </w:tcPr>
          <w:p w14:paraId="1E92776F" w14:textId="77777777" w:rsidR="006007A6" w:rsidRDefault="006007A6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07A6" w14:paraId="6E3B3AD9" w14:textId="77777777" w:rsidTr="003652E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EDEDED" w:themeFill="accent3" w:themeFillTint="33"/>
          </w:tcPr>
          <w:p w14:paraId="5D5CC6CB" w14:textId="623B5465" w:rsidR="006007A6" w:rsidRPr="003652E3" w:rsidRDefault="006007A6" w:rsidP="003652E3">
            <w:pPr>
              <w:jc w:val="left"/>
              <w:rPr>
                <w:b/>
                <w:bCs/>
              </w:rPr>
            </w:pPr>
            <w:r w:rsidRPr="003652E3">
              <w:rPr>
                <w:b/>
                <w:bCs/>
              </w:rPr>
              <w:t>Observaciones</w:t>
            </w:r>
          </w:p>
        </w:tc>
        <w:tc>
          <w:tcPr>
            <w:tcW w:w="6139" w:type="dxa"/>
            <w:gridSpan w:val="5"/>
          </w:tcPr>
          <w:p w14:paraId="4B4341AC" w14:textId="77777777" w:rsidR="006007A6" w:rsidRDefault="006007A6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B40523B" w14:textId="20F4058E" w:rsidR="006007A6" w:rsidRDefault="00A378E1" w:rsidP="003E6D3F">
      <w:pPr>
        <w:rPr>
          <w:sz w:val="14"/>
          <w:szCs w:val="20"/>
        </w:rPr>
      </w:pPr>
      <w:r w:rsidRPr="00A378E1">
        <w:rPr>
          <w:b/>
          <w:bCs/>
          <w:sz w:val="14"/>
          <w:szCs w:val="20"/>
        </w:rPr>
        <w:t>Notas:</w:t>
      </w:r>
      <w:r w:rsidRPr="00A378E1">
        <w:rPr>
          <w:sz w:val="14"/>
          <w:szCs w:val="20"/>
        </w:rPr>
        <w:t xml:space="preserve"> </w:t>
      </w:r>
      <w:r w:rsidRPr="00A378E1">
        <w:rPr>
          <w:sz w:val="14"/>
          <w:szCs w:val="20"/>
          <w:vertAlign w:val="superscript"/>
        </w:rPr>
        <w:t>1</w:t>
      </w:r>
      <w:r w:rsidRPr="00A378E1">
        <w:rPr>
          <w:sz w:val="14"/>
          <w:szCs w:val="20"/>
        </w:rPr>
        <w:t xml:space="preserve">Dirección máquina; </w:t>
      </w:r>
      <w:r w:rsidRPr="00A378E1">
        <w:rPr>
          <w:sz w:val="14"/>
          <w:szCs w:val="20"/>
          <w:vertAlign w:val="superscript"/>
        </w:rPr>
        <w:t>2</w:t>
      </w:r>
      <w:r w:rsidRPr="00A378E1">
        <w:rPr>
          <w:sz w:val="14"/>
          <w:szCs w:val="20"/>
        </w:rPr>
        <w:t>Dirección transversal.</w:t>
      </w:r>
    </w:p>
    <w:p w14:paraId="4C85DAE6" w14:textId="77777777" w:rsidR="00DB2FB4" w:rsidRDefault="00DB2FB4" w:rsidP="003E6D3F">
      <w:pPr>
        <w:rPr>
          <w:sz w:val="14"/>
          <w:szCs w:val="20"/>
        </w:rPr>
      </w:pPr>
    </w:p>
    <w:p w14:paraId="0C596F66" w14:textId="77777777" w:rsidR="00A378E1" w:rsidRPr="00A378E1" w:rsidRDefault="00A378E1" w:rsidP="00A378E1">
      <w:pPr>
        <w:pStyle w:val="Ttulo2"/>
      </w:pPr>
      <w:bookmarkStart w:id="28" w:name="_Toc44071349"/>
      <w:r w:rsidRPr="00A378E1">
        <w:t>Determinación de resistencia a la tensión y elongación a la ruptura</w:t>
      </w:r>
      <w:bookmarkEnd w:id="28"/>
    </w:p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2972"/>
        <w:gridCol w:w="1986"/>
      </w:tblGrid>
      <w:tr w:rsidR="00A378E1" w14:paraId="4BE4C0F2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26775AD7" w14:textId="77777777" w:rsidR="00A378E1" w:rsidRPr="00D1387E" w:rsidRDefault="00A378E1" w:rsidP="00F95B95">
            <w:pPr>
              <w:jc w:val="center"/>
            </w:pPr>
            <w:r w:rsidRPr="00D1387E">
              <w:t>Condiciones de ensayo</w:t>
            </w:r>
          </w:p>
        </w:tc>
      </w:tr>
      <w:tr w:rsidR="00A378E1" w14:paraId="5F439737" w14:textId="77777777" w:rsidTr="00DB2FB4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pct"/>
            <w:shd w:val="clear" w:color="auto" w:fill="EDEDED" w:themeFill="accent3" w:themeFillTint="33"/>
          </w:tcPr>
          <w:p w14:paraId="21CAF1C3" w14:textId="77777777" w:rsidR="00A378E1" w:rsidRPr="00D1387E" w:rsidRDefault="00A378E1" w:rsidP="00F95B9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Pr="001562EB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2003" w:type="pct"/>
          </w:tcPr>
          <w:p w14:paraId="01A98442" w14:textId="4F3AE1C4" w:rsidR="00A378E1" w:rsidRPr="00EF198E" w:rsidRDefault="00A378E1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78E1" w14:paraId="5F9290E9" w14:textId="77777777" w:rsidTr="00DB2FB4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pct"/>
            <w:shd w:val="clear" w:color="auto" w:fill="EDEDED" w:themeFill="accent3" w:themeFillTint="33"/>
          </w:tcPr>
          <w:p w14:paraId="3F0CFE83" w14:textId="0EED041D" w:rsidR="00A378E1" w:rsidRDefault="00A378E1" w:rsidP="00F95B95">
            <w:pPr>
              <w:jc w:val="left"/>
              <w:rPr>
                <w:b/>
                <w:bCs/>
              </w:rPr>
            </w:pPr>
            <w:r w:rsidRPr="00A378E1">
              <w:rPr>
                <w:b/>
                <w:bCs/>
              </w:rPr>
              <w:t>Número de muestras por ensayo</w:t>
            </w:r>
          </w:p>
        </w:tc>
        <w:tc>
          <w:tcPr>
            <w:tcW w:w="2003" w:type="pct"/>
          </w:tcPr>
          <w:p w14:paraId="708CAB3F" w14:textId="3BDDC442" w:rsidR="00A378E1" w:rsidRPr="00EF198E" w:rsidRDefault="00A378E1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A378E1" w14:paraId="0C654A11" w14:textId="77777777" w:rsidTr="00DB2FB4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pct"/>
            <w:shd w:val="clear" w:color="auto" w:fill="EDEDED" w:themeFill="accent3" w:themeFillTint="33"/>
          </w:tcPr>
          <w:p w14:paraId="14CE32C2" w14:textId="17E75045" w:rsidR="00A378E1" w:rsidRPr="00022744" w:rsidRDefault="00A378E1" w:rsidP="00F95B95">
            <w:pPr>
              <w:jc w:val="left"/>
              <w:rPr>
                <w:b/>
                <w:bCs/>
              </w:rPr>
            </w:pPr>
            <w:r w:rsidRPr="00A378E1">
              <w:rPr>
                <w:b/>
                <w:bCs/>
              </w:rPr>
              <w:t>Velocidad de ensayo</w:t>
            </w:r>
          </w:p>
        </w:tc>
        <w:tc>
          <w:tcPr>
            <w:tcW w:w="2003" w:type="pct"/>
          </w:tcPr>
          <w:p w14:paraId="457DF679" w14:textId="10902278" w:rsidR="00A378E1" w:rsidRPr="00EF198E" w:rsidRDefault="00A378E1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78E1">
              <w:t>500 mm/min</w:t>
            </w:r>
          </w:p>
        </w:tc>
      </w:tr>
    </w:tbl>
    <w:p w14:paraId="0A7A3E50" w14:textId="66C6768C" w:rsidR="00A378E1" w:rsidRDefault="00A378E1" w:rsidP="00A378E1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A378E1" w14:paraId="1F3637D7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1A2D79B" w14:textId="77777777" w:rsidR="00A378E1" w:rsidRDefault="00A378E1" w:rsidP="00F95B95">
            <w:pPr>
              <w:jc w:val="center"/>
            </w:pPr>
            <w:r>
              <w:t>Condiciones ambientales</w:t>
            </w:r>
          </w:p>
        </w:tc>
      </w:tr>
      <w:tr w:rsidR="00A378E1" w14:paraId="7B963E38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7E090779" w14:textId="77777777" w:rsidR="00A378E1" w:rsidRPr="00D1387E" w:rsidRDefault="00A378E1" w:rsidP="00F95B95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3B709B07" w14:textId="139064ED" w:rsidR="00A378E1" w:rsidRDefault="00A378E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pct"/>
            <w:shd w:val="clear" w:color="auto" w:fill="F2F2F2" w:themeFill="background1" w:themeFillShade="F2"/>
          </w:tcPr>
          <w:p w14:paraId="69F82EF0" w14:textId="77777777" w:rsidR="00A378E1" w:rsidRPr="00D1387E" w:rsidRDefault="00A378E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712D8D65" w14:textId="257C8415" w:rsidR="00A378E1" w:rsidRDefault="00A378E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BED29E" w14:textId="5AC6FFCB" w:rsidR="00A378E1" w:rsidRDefault="00A378E1" w:rsidP="00DB2FB4">
      <w:pPr>
        <w:pStyle w:val="Tablas"/>
        <w:ind w:left="0" w:hanging="11"/>
        <w:jc w:val="left"/>
      </w:pPr>
      <w:r w:rsidRPr="00A378E1">
        <w:t>Resultados de la determinación de resistencia a la tensión y elongación a la ruptura</w:t>
      </w:r>
      <w:r>
        <w:t>.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122"/>
        <w:gridCol w:w="567"/>
        <w:gridCol w:w="1701"/>
        <w:gridCol w:w="1134"/>
        <w:gridCol w:w="1134"/>
        <w:gridCol w:w="1134"/>
        <w:gridCol w:w="1036"/>
      </w:tblGrid>
      <w:tr w:rsidR="00A378E1" w14:paraId="2F7ADAEE" w14:textId="77777777" w:rsidTr="00933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B45F4ED" w14:textId="77777777" w:rsidR="00A378E1" w:rsidRDefault="00A378E1" w:rsidP="00A378E1">
            <w:pPr>
              <w:jc w:val="center"/>
            </w:pPr>
            <w:r w:rsidRPr="006007A6">
              <w:t>ID cliente de la muestra</w:t>
            </w:r>
          </w:p>
        </w:tc>
        <w:tc>
          <w:tcPr>
            <w:tcW w:w="2268" w:type="dxa"/>
            <w:gridSpan w:val="2"/>
            <w:shd w:val="clear" w:color="auto" w:fill="EDEDED" w:themeFill="accent3" w:themeFillTint="33"/>
          </w:tcPr>
          <w:p w14:paraId="55D20AC7" w14:textId="2113B773" w:rsidR="00A378E1" w:rsidRDefault="00A378E1" w:rsidP="00A378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378E1">
              <w:t xml:space="preserve">Fuerza de fluencia tensión a la tensión </w:t>
            </w:r>
            <w:r w:rsidRPr="00DB2FB4">
              <w:t>(MPa)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14:paraId="75F45699" w14:textId="692783A0" w:rsidR="00A378E1" w:rsidRDefault="00A378E1" w:rsidP="00A378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AC5">
              <w:t xml:space="preserve">Elongación a la ruptura </w:t>
            </w:r>
            <w:r w:rsidRPr="00DB2FB4">
              <w:t>(%)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14:paraId="72C7BD49" w14:textId="6D3E96BD" w:rsidR="00A378E1" w:rsidRDefault="00A378E1" w:rsidP="00A378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AC5">
              <w:t xml:space="preserve">Resistencia a la tensión </w:t>
            </w:r>
            <w:r w:rsidRPr="00DB2FB4">
              <w:t>(MPa)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14:paraId="73B5990B" w14:textId="7C16EFE1" w:rsidR="00A378E1" w:rsidRDefault="00A378E1" w:rsidP="00A378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AC5">
              <w:t xml:space="preserve">Módulo elástico </w:t>
            </w:r>
            <w:r w:rsidRPr="00DB2FB4">
              <w:t>(MPa)</w:t>
            </w:r>
          </w:p>
        </w:tc>
        <w:tc>
          <w:tcPr>
            <w:tcW w:w="1036" w:type="dxa"/>
            <w:shd w:val="clear" w:color="auto" w:fill="EDEDED" w:themeFill="accent3" w:themeFillTint="33"/>
          </w:tcPr>
          <w:p w14:paraId="18BD4132" w14:textId="174C76C9" w:rsidR="00A378E1" w:rsidRDefault="00A378E1" w:rsidP="00A378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AC5">
              <w:t xml:space="preserve">Espesor </w:t>
            </w:r>
            <w:r w:rsidRPr="00DB2FB4">
              <w:t>(mm)</w:t>
            </w:r>
          </w:p>
        </w:tc>
      </w:tr>
      <w:tr w:rsidR="00A378E1" w14:paraId="5312C60E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72DA60B" w14:textId="77777777" w:rsidR="00A378E1" w:rsidRDefault="00A378E1" w:rsidP="00F95B95">
            <w:pPr>
              <w:jc w:val="center"/>
            </w:pPr>
          </w:p>
        </w:tc>
        <w:tc>
          <w:tcPr>
            <w:tcW w:w="6706" w:type="dxa"/>
            <w:gridSpan w:val="6"/>
            <w:shd w:val="clear" w:color="auto" w:fill="DEEAF6" w:themeFill="accent5" w:themeFillTint="33"/>
          </w:tcPr>
          <w:p w14:paraId="4D47B5B5" w14:textId="77777777" w:rsidR="00A378E1" w:rsidRPr="006007A6" w:rsidRDefault="00A378E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007A6">
              <w:rPr>
                <w:b/>
                <w:bCs/>
              </w:rPr>
              <w:t>MD</w:t>
            </w:r>
            <w:r w:rsidRPr="006007A6">
              <w:rPr>
                <w:b/>
                <w:bCs/>
                <w:vertAlign w:val="superscript"/>
              </w:rPr>
              <w:t>1</w:t>
            </w:r>
          </w:p>
        </w:tc>
      </w:tr>
      <w:tr w:rsidR="00933E21" w14:paraId="63FF7733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244F71B" w14:textId="77777777" w:rsidR="00933E21" w:rsidRDefault="00933E21" w:rsidP="00F95B95">
            <w:pPr>
              <w:jc w:val="center"/>
            </w:pPr>
          </w:p>
        </w:tc>
        <w:tc>
          <w:tcPr>
            <w:tcW w:w="2268" w:type="dxa"/>
            <w:gridSpan w:val="2"/>
          </w:tcPr>
          <w:p w14:paraId="7AC88F7C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B358F97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0D28452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72B305B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6" w:type="dxa"/>
          </w:tcPr>
          <w:p w14:paraId="0EEAE27C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7CD5" w14:paraId="59DB502E" w14:textId="77777777" w:rsidTr="00127CD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7"/>
            <w:shd w:val="clear" w:color="auto" w:fill="DEEAF6" w:themeFill="accent5" w:themeFillTint="33"/>
          </w:tcPr>
          <w:p w14:paraId="68F9FFE8" w14:textId="77777777" w:rsidR="00127CD5" w:rsidRPr="006007A6" w:rsidRDefault="00127CD5" w:rsidP="00F95B95">
            <w:pPr>
              <w:jc w:val="center"/>
              <w:rPr>
                <w:b/>
                <w:bCs/>
              </w:rPr>
            </w:pPr>
            <w:r w:rsidRPr="006007A6">
              <w:rPr>
                <w:b/>
                <w:bCs/>
              </w:rPr>
              <w:t>TD</w:t>
            </w:r>
            <w:r w:rsidRPr="006007A6">
              <w:rPr>
                <w:b/>
                <w:bCs/>
                <w:vertAlign w:val="superscript"/>
              </w:rPr>
              <w:t>2</w:t>
            </w:r>
          </w:p>
        </w:tc>
      </w:tr>
      <w:tr w:rsidR="00933E21" w14:paraId="57D3F27C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9FD9F0" w14:textId="77777777" w:rsidR="00933E21" w:rsidRDefault="00933E21" w:rsidP="00F95B95">
            <w:pPr>
              <w:jc w:val="center"/>
            </w:pPr>
          </w:p>
        </w:tc>
        <w:tc>
          <w:tcPr>
            <w:tcW w:w="2268" w:type="dxa"/>
            <w:gridSpan w:val="2"/>
          </w:tcPr>
          <w:p w14:paraId="0878B53E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9CDB1F7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3310B2E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B868AE7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6" w:type="dxa"/>
          </w:tcPr>
          <w:p w14:paraId="438B7352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78E1" w14:paraId="6BDA8C73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EDEDED" w:themeFill="accent3" w:themeFillTint="33"/>
          </w:tcPr>
          <w:p w14:paraId="790A6A91" w14:textId="77777777" w:rsidR="00A378E1" w:rsidRPr="003652E3" w:rsidRDefault="00A378E1" w:rsidP="00F95B95">
            <w:pPr>
              <w:jc w:val="left"/>
              <w:rPr>
                <w:b/>
                <w:bCs/>
              </w:rPr>
            </w:pPr>
            <w:r w:rsidRPr="003652E3">
              <w:rPr>
                <w:b/>
                <w:bCs/>
              </w:rPr>
              <w:lastRenderedPageBreak/>
              <w:t>Especificación del cliente</w:t>
            </w:r>
          </w:p>
        </w:tc>
        <w:tc>
          <w:tcPr>
            <w:tcW w:w="6139" w:type="dxa"/>
            <w:gridSpan w:val="5"/>
          </w:tcPr>
          <w:p w14:paraId="1FA72F9E" w14:textId="77777777" w:rsidR="00A378E1" w:rsidRDefault="00A378E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78E1" w14:paraId="57650139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EDEDED" w:themeFill="accent3" w:themeFillTint="33"/>
          </w:tcPr>
          <w:p w14:paraId="3A4AFFA1" w14:textId="77777777" w:rsidR="00A378E1" w:rsidRPr="003652E3" w:rsidRDefault="00A378E1" w:rsidP="00F95B95">
            <w:pPr>
              <w:jc w:val="left"/>
              <w:rPr>
                <w:b/>
                <w:bCs/>
              </w:rPr>
            </w:pPr>
            <w:r w:rsidRPr="003652E3">
              <w:rPr>
                <w:b/>
                <w:bCs/>
              </w:rPr>
              <w:t>Declaración de conformidad</w:t>
            </w:r>
          </w:p>
        </w:tc>
        <w:tc>
          <w:tcPr>
            <w:tcW w:w="6139" w:type="dxa"/>
            <w:gridSpan w:val="5"/>
          </w:tcPr>
          <w:p w14:paraId="6A3D9409" w14:textId="77777777" w:rsidR="00A378E1" w:rsidRDefault="00A378E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78E1" w14:paraId="25863A86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EDEDED" w:themeFill="accent3" w:themeFillTint="33"/>
          </w:tcPr>
          <w:p w14:paraId="58ECCD62" w14:textId="77777777" w:rsidR="00A378E1" w:rsidRPr="003652E3" w:rsidRDefault="00A378E1" w:rsidP="00F95B95">
            <w:pPr>
              <w:jc w:val="left"/>
              <w:rPr>
                <w:b/>
                <w:bCs/>
              </w:rPr>
            </w:pPr>
            <w:r w:rsidRPr="003652E3">
              <w:rPr>
                <w:b/>
                <w:bCs/>
              </w:rPr>
              <w:t>Observaciones</w:t>
            </w:r>
          </w:p>
        </w:tc>
        <w:tc>
          <w:tcPr>
            <w:tcW w:w="6139" w:type="dxa"/>
            <w:gridSpan w:val="5"/>
          </w:tcPr>
          <w:p w14:paraId="0F90151A" w14:textId="77777777" w:rsidR="00A378E1" w:rsidRDefault="00A378E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8F8DF7" w14:textId="4D1E69EE" w:rsidR="00A378E1" w:rsidRDefault="00933E21" w:rsidP="00DB2FB4">
      <w:pPr>
        <w:rPr>
          <w:sz w:val="14"/>
          <w:szCs w:val="20"/>
        </w:rPr>
      </w:pPr>
      <w:r w:rsidRPr="00933E21">
        <w:rPr>
          <w:b/>
          <w:bCs/>
          <w:sz w:val="14"/>
          <w:szCs w:val="20"/>
        </w:rPr>
        <w:t>Notas:</w:t>
      </w:r>
      <w:r w:rsidRPr="00933E21">
        <w:rPr>
          <w:sz w:val="14"/>
          <w:szCs w:val="20"/>
        </w:rPr>
        <w:t xml:space="preserve"> </w:t>
      </w:r>
      <w:r w:rsidRPr="00933E21">
        <w:rPr>
          <w:sz w:val="14"/>
          <w:szCs w:val="20"/>
          <w:vertAlign w:val="superscript"/>
        </w:rPr>
        <w:t>1</w:t>
      </w:r>
      <w:r w:rsidRPr="00933E21">
        <w:rPr>
          <w:sz w:val="14"/>
          <w:szCs w:val="20"/>
        </w:rPr>
        <w:t xml:space="preserve">Dirección máquina; </w:t>
      </w:r>
      <w:r w:rsidRPr="00933E21">
        <w:rPr>
          <w:sz w:val="14"/>
          <w:szCs w:val="20"/>
          <w:vertAlign w:val="superscript"/>
        </w:rPr>
        <w:t>2</w:t>
      </w:r>
      <w:r w:rsidRPr="00933E21">
        <w:rPr>
          <w:sz w:val="14"/>
          <w:szCs w:val="20"/>
        </w:rPr>
        <w:t>Dirección transversal.</w:t>
      </w:r>
    </w:p>
    <w:p w14:paraId="68A5109A" w14:textId="6450D2F2" w:rsidR="00933E21" w:rsidRDefault="00933E21" w:rsidP="00933E21">
      <w:pPr>
        <w:pStyle w:val="Ttulo2"/>
      </w:pPr>
      <w:bookmarkStart w:id="29" w:name="_Toc44071350"/>
      <w:r w:rsidRPr="00933E21">
        <w:t>Determinación de la resistencia a la carga dinámica</w:t>
      </w:r>
      <w:bookmarkEnd w:id="29"/>
    </w:p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2005"/>
        <w:gridCol w:w="2953"/>
      </w:tblGrid>
      <w:tr w:rsidR="00A70E2F" w14:paraId="3B00DCBD" w14:textId="77777777" w:rsidTr="00A70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4B1335B9" w14:textId="77777777" w:rsidR="00A70E2F" w:rsidRPr="00D1387E" w:rsidRDefault="00A70E2F" w:rsidP="00F95B95">
            <w:pPr>
              <w:jc w:val="center"/>
            </w:pPr>
            <w:r w:rsidRPr="00D1387E">
              <w:t>Condiciones de ensayo</w:t>
            </w:r>
          </w:p>
        </w:tc>
      </w:tr>
      <w:tr w:rsidR="00A70E2F" w14:paraId="7753175A" w14:textId="77777777" w:rsidTr="00A70E2F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EDEDED" w:themeFill="accent3" w:themeFillTint="33"/>
          </w:tcPr>
          <w:p w14:paraId="2B211308" w14:textId="77777777" w:rsidR="00A70E2F" w:rsidRPr="00D1387E" w:rsidRDefault="00A70E2F" w:rsidP="00F95B9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Pr="001562EB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2978" w:type="pct"/>
          </w:tcPr>
          <w:p w14:paraId="2EE3E19D" w14:textId="346C5498" w:rsidR="00A70E2F" w:rsidRPr="00EF198E" w:rsidRDefault="00A70E2F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E2F" w14:paraId="1AD76F35" w14:textId="77777777" w:rsidTr="00A70E2F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EDEDED" w:themeFill="accent3" w:themeFillTint="33"/>
          </w:tcPr>
          <w:p w14:paraId="49B3D74C" w14:textId="58C805F7" w:rsidR="00A70E2F" w:rsidRDefault="00A70E2F" w:rsidP="00F95B9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Masa</w:t>
            </w:r>
          </w:p>
        </w:tc>
        <w:tc>
          <w:tcPr>
            <w:tcW w:w="2978" w:type="pct"/>
          </w:tcPr>
          <w:p w14:paraId="13576557" w14:textId="3B1BD332" w:rsidR="00A70E2F" w:rsidRPr="00EF198E" w:rsidRDefault="00A70E2F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E2F" w14:paraId="132A7D0E" w14:textId="77777777" w:rsidTr="00A70E2F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EDEDED" w:themeFill="accent3" w:themeFillTint="33"/>
          </w:tcPr>
          <w:p w14:paraId="55D20B5C" w14:textId="456EBE5B" w:rsidR="00A70E2F" w:rsidRPr="00022744" w:rsidRDefault="00A70E2F" w:rsidP="00F95B9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Frecuencia</w:t>
            </w:r>
          </w:p>
        </w:tc>
        <w:tc>
          <w:tcPr>
            <w:tcW w:w="2978" w:type="pct"/>
          </w:tcPr>
          <w:p w14:paraId="760AB0B8" w14:textId="3581FE1B" w:rsidR="00A70E2F" w:rsidRPr="00EF198E" w:rsidRDefault="00A70E2F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E2F" w14:paraId="08ABE794" w14:textId="77777777" w:rsidTr="00A70E2F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EDEDED" w:themeFill="accent3" w:themeFillTint="33"/>
          </w:tcPr>
          <w:p w14:paraId="4CF81DF2" w14:textId="754D8CB4" w:rsidR="00A70E2F" w:rsidRDefault="00A70E2F" w:rsidP="00F95B9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Tiempo</w:t>
            </w:r>
          </w:p>
        </w:tc>
        <w:tc>
          <w:tcPr>
            <w:tcW w:w="2978" w:type="pct"/>
          </w:tcPr>
          <w:p w14:paraId="65A1BBBB" w14:textId="77777777" w:rsidR="00A70E2F" w:rsidRPr="00A378E1" w:rsidRDefault="00A70E2F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2D2A123" w14:textId="246432EA" w:rsidR="00933E21" w:rsidRDefault="00933E21" w:rsidP="00933E21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A70E2F" w14:paraId="6E331DF6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014EF74" w14:textId="77777777" w:rsidR="00A70E2F" w:rsidRDefault="00A70E2F" w:rsidP="00F95B95">
            <w:pPr>
              <w:jc w:val="center"/>
            </w:pPr>
            <w:r>
              <w:t>Condiciones ambientales</w:t>
            </w:r>
          </w:p>
        </w:tc>
      </w:tr>
      <w:tr w:rsidR="00A70E2F" w14:paraId="650C944F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3A116B11" w14:textId="77777777" w:rsidR="00A70E2F" w:rsidRPr="00D1387E" w:rsidRDefault="00A70E2F" w:rsidP="00F95B95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49453907" w14:textId="04E56DD0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pct"/>
            <w:shd w:val="clear" w:color="auto" w:fill="F2F2F2" w:themeFill="background1" w:themeFillShade="F2"/>
          </w:tcPr>
          <w:p w14:paraId="7FA990D0" w14:textId="77777777" w:rsidR="00A70E2F" w:rsidRPr="00D1387E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27258283" w14:textId="70B281DA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704F4EA" w14:textId="0C213CF7" w:rsidR="00A70E2F" w:rsidRDefault="00A70E2F" w:rsidP="00DB2FB4">
      <w:pPr>
        <w:pStyle w:val="Tablas"/>
        <w:ind w:left="0" w:hanging="11"/>
        <w:jc w:val="left"/>
      </w:pPr>
      <w:r w:rsidRPr="00A70E2F">
        <w:t>Resultados de la determinación de la resistencia a la carga dinámica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3069"/>
        <w:gridCol w:w="3070"/>
      </w:tblGrid>
      <w:tr w:rsidR="00A70E2F" w14:paraId="721B7258" w14:textId="77777777" w:rsidTr="00A70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34A5C0D" w14:textId="77777777" w:rsidR="00A70E2F" w:rsidRDefault="00A70E2F" w:rsidP="00A70E2F">
            <w:pPr>
              <w:jc w:val="center"/>
            </w:pPr>
            <w:r>
              <w:t>ID cliente de la muestra</w:t>
            </w:r>
          </w:p>
        </w:tc>
        <w:tc>
          <w:tcPr>
            <w:tcW w:w="3069" w:type="dxa"/>
            <w:shd w:val="clear" w:color="auto" w:fill="EDEDED" w:themeFill="accent3" w:themeFillTint="33"/>
          </w:tcPr>
          <w:p w14:paraId="65ED6570" w14:textId="60F902A8" w:rsidR="00A70E2F" w:rsidRDefault="00A70E2F" w:rsidP="00A70E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B44C8">
              <w:t>% ruptura</w:t>
            </w:r>
          </w:p>
        </w:tc>
        <w:tc>
          <w:tcPr>
            <w:tcW w:w="3070" w:type="dxa"/>
            <w:shd w:val="clear" w:color="auto" w:fill="EDEDED" w:themeFill="accent3" w:themeFillTint="33"/>
          </w:tcPr>
          <w:p w14:paraId="46BA3F4E" w14:textId="4BE7D3E7" w:rsidR="00A70E2F" w:rsidRDefault="00A70E2F" w:rsidP="00A70E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4C8">
              <w:t>Espesor (µm)</w:t>
            </w:r>
          </w:p>
        </w:tc>
      </w:tr>
      <w:tr w:rsidR="00A70E2F" w14:paraId="79AD0356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1FE8019" w14:textId="77777777" w:rsidR="00A70E2F" w:rsidRDefault="00A70E2F" w:rsidP="00F95B95">
            <w:pPr>
              <w:jc w:val="center"/>
            </w:pPr>
          </w:p>
        </w:tc>
        <w:tc>
          <w:tcPr>
            <w:tcW w:w="3069" w:type="dxa"/>
          </w:tcPr>
          <w:p w14:paraId="03AA6931" w14:textId="77777777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0" w:type="dxa"/>
          </w:tcPr>
          <w:p w14:paraId="3B8508BD" w14:textId="570F5E88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E2F" w14:paraId="60D1C39C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7D6601C9" w14:textId="77777777" w:rsidR="00A70E2F" w:rsidRPr="00EF198E" w:rsidRDefault="00A70E2F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2"/>
          </w:tcPr>
          <w:p w14:paraId="4D5F6C7D" w14:textId="77777777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E2F" w14:paraId="453F4CF2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6A4A2D75" w14:textId="77777777" w:rsidR="00A70E2F" w:rsidRPr="00EF198E" w:rsidRDefault="00A70E2F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2"/>
          </w:tcPr>
          <w:p w14:paraId="3ABED006" w14:textId="77777777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E2F" w14:paraId="4FD3DB62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2877C6CB" w14:textId="77777777" w:rsidR="00A70E2F" w:rsidRPr="00EF198E" w:rsidRDefault="00A70E2F" w:rsidP="00F95B95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2"/>
          </w:tcPr>
          <w:p w14:paraId="16121C49" w14:textId="77777777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2C9483" w14:textId="336DAF31" w:rsidR="00A70E2F" w:rsidRDefault="00A70E2F" w:rsidP="00A70E2F"/>
    <w:sdt>
      <w:sdtPr>
        <w:id w:val="-784961270"/>
        <w:showingPlcHdr/>
        <w:picture/>
      </w:sdtPr>
      <w:sdtEndPr/>
      <w:sdtContent>
        <w:p w14:paraId="11E6CB76" w14:textId="64C1A277" w:rsidR="00A70E2F" w:rsidRDefault="00A70E2F" w:rsidP="00A70E2F">
          <w:pPr>
            <w:jc w:val="center"/>
          </w:pPr>
          <w:r>
            <w:rPr>
              <w:noProof/>
            </w:rPr>
            <w:drawing>
              <wp:inline distT="0" distB="0" distL="0" distR="0" wp14:anchorId="04B5CA52" wp14:editId="2D9241AA">
                <wp:extent cx="1907540" cy="1907540"/>
                <wp:effectExtent l="0" t="0" r="0" b="0"/>
                <wp:docPr id="16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7540" cy="190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73829D4C" w14:textId="6E96A343" w:rsidR="00A70E2F" w:rsidRDefault="00A70E2F" w:rsidP="00A70E2F">
      <w:pPr>
        <w:jc w:val="left"/>
        <w:rPr>
          <w:sz w:val="14"/>
          <w:szCs w:val="20"/>
        </w:rPr>
      </w:pPr>
      <w:r w:rsidRPr="00A70E2F">
        <w:rPr>
          <w:sz w:val="14"/>
          <w:szCs w:val="20"/>
        </w:rPr>
        <w:t>LSE</w:t>
      </w:r>
      <w:r w:rsidRPr="00A70E2F">
        <w:rPr>
          <w:sz w:val="14"/>
          <w:szCs w:val="20"/>
          <w:vertAlign w:val="superscript"/>
        </w:rPr>
        <w:t>3</w:t>
      </w:r>
      <w:r w:rsidRPr="00A70E2F">
        <w:rPr>
          <w:sz w:val="14"/>
          <w:szCs w:val="20"/>
        </w:rPr>
        <w:t xml:space="preserve"> Límite superior de especificación</w:t>
      </w:r>
    </w:p>
    <w:p w14:paraId="24023914" w14:textId="075C6D2F" w:rsidR="00A70E2F" w:rsidRDefault="00A70E2F" w:rsidP="00A70E2F">
      <w:pPr>
        <w:pStyle w:val="Grfica"/>
      </w:pPr>
      <w:r w:rsidRPr="00A70E2F">
        <w:t>Determinación resistencia a la carga dinámica</w:t>
      </w:r>
    </w:p>
    <w:p w14:paraId="7FD55A78" w14:textId="2FBF6C11" w:rsidR="00A70E2F" w:rsidRDefault="00A70E2F" w:rsidP="00A70E2F">
      <w:pPr>
        <w:pStyle w:val="Ttulo2"/>
      </w:pPr>
      <w:bookmarkStart w:id="30" w:name="_Toc44071351"/>
      <w:r>
        <w:t>Determinación de la resistencia al impacto</w:t>
      </w:r>
      <w:bookmarkEnd w:id="30"/>
    </w:p>
    <w:tbl>
      <w:tblPr>
        <w:tblStyle w:val="Estilo3"/>
        <w:tblW w:w="5056" w:type="pct"/>
        <w:jc w:val="center"/>
        <w:tblLayout w:type="fixed"/>
        <w:tblLook w:val="04A0" w:firstRow="1" w:lastRow="0" w:firstColumn="1" w:lastColumn="0" w:noHBand="0" w:noVBand="1"/>
      </w:tblPr>
      <w:tblGrid>
        <w:gridCol w:w="1290"/>
        <w:gridCol w:w="1400"/>
        <w:gridCol w:w="1184"/>
        <w:gridCol w:w="943"/>
        <w:gridCol w:w="1275"/>
        <w:gridCol w:w="780"/>
        <w:gridCol w:w="1028"/>
        <w:gridCol w:w="1027"/>
      </w:tblGrid>
      <w:tr w:rsidR="00A70E2F" w14:paraId="1917D30E" w14:textId="77777777" w:rsidTr="00A70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pct"/>
            <w:gridSpan w:val="4"/>
          </w:tcPr>
          <w:p w14:paraId="289DA65F" w14:textId="77777777" w:rsidR="00A70E2F" w:rsidRPr="00D1387E" w:rsidRDefault="00A70E2F" w:rsidP="00F95B95">
            <w:pPr>
              <w:jc w:val="center"/>
            </w:pPr>
            <w:r w:rsidRPr="00D1387E">
              <w:t>Condiciones de ensayo</w:t>
            </w:r>
          </w:p>
        </w:tc>
        <w:tc>
          <w:tcPr>
            <w:tcW w:w="2302" w:type="pct"/>
            <w:gridSpan w:val="4"/>
          </w:tcPr>
          <w:p w14:paraId="43045AAF" w14:textId="77777777" w:rsidR="00A70E2F" w:rsidRDefault="00A70E2F" w:rsidP="00F95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Condiciones ambientales</w:t>
            </w:r>
          </w:p>
        </w:tc>
      </w:tr>
      <w:tr w:rsidR="00A70E2F" w14:paraId="35E5BF33" w14:textId="77777777" w:rsidTr="00A70E2F">
        <w:trPr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shd w:val="clear" w:color="auto" w:fill="F2F2F2" w:themeFill="background1" w:themeFillShade="F2"/>
          </w:tcPr>
          <w:p w14:paraId="42086DA4" w14:textId="77777777" w:rsidR="00A70E2F" w:rsidRPr="00D1387E" w:rsidRDefault="00A70E2F" w:rsidP="00F95B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Pr="00A70E2F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784" w:type="pct"/>
          </w:tcPr>
          <w:p w14:paraId="58631733" w14:textId="533DECAF" w:rsidR="00A70E2F" w:rsidRPr="00EF198E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pct"/>
            <w:shd w:val="clear" w:color="auto" w:fill="EDEDED" w:themeFill="accent3" w:themeFillTint="33"/>
          </w:tcPr>
          <w:p w14:paraId="6C7DEB92" w14:textId="337F3B36" w:rsidR="00A70E2F" w:rsidRPr="00D1387E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Método usado</w:t>
            </w:r>
          </w:p>
        </w:tc>
        <w:tc>
          <w:tcPr>
            <w:tcW w:w="528" w:type="pct"/>
          </w:tcPr>
          <w:p w14:paraId="35C33D65" w14:textId="77777777" w:rsidR="00A70E2F" w:rsidRPr="00EF198E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4" w:type="pct"/>
            <w:shd w:val="clear" w:color="auto" w:fill="F2F2F2" w:themeFill="background1" w:themeFillShade="F2"/>
          </w:tcPr>
          <w:p w14:paraId="1E172130" w14:textId="77777777" w:rsidR="00A70E2F" w:rsidRPr="00D1387E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437" w:type="pct"/>
          </w:tcPr>
          <w:p w14:paraId="7860EB93" w14:textId="44125E7A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pct"/>
            <w:shd w:val="clear" w:color="auto" w:fill="F2F2F2" w:themeFill="background1" w:themeFillShade="F2"/>
          </w:tcPr>
          <w:p w14:paraId="393A6EFF" w14:textId="77777777" w:rsidR="00A70E2F" w:rsidRPr="00D1387E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575" w:type="pct"/>
          </w:tcPr>
          <w:p w14:paraId="11C10B93" w14:textId="0FBF4E3B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214895E" w14:textId="7A00FEAC" w:rsidR="00A70E2F" w:rsidRDefault="00A70E2F" w:rsidP="00DB2FB4">
      <w:pPr>
        <w:pStyle w:val="Tablas"/>
        <w:ind w:left="0" w:hanging="11"/>
        <w:jc w:val="left"/>
      </w:pPr>
      <w:r w:rsidRPr="00A70E2F">
        <w:t>Resultados experimentales para la determinación de la resistencia al impacto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1725"/>
        <w:gridCol w:w="4414"/>
      </w:tblGrid>
      <w:tr w:rsidR="00A70E2F" w14:paraId="4ED01630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3718577E" w14:textId="77777777" w:rsidR="00A70E2F" w:rsidRDefault="00A70E2F" w:rsidP="00F95B95">
            <w:pPr>
              <w:jc w:val="center"/>
            </w:pPr>
            <w:r>
              <w:t>ID cliente de la muestra</w:t>
            </w:r>
          </w:p>
        </w:tc>
        <w:tc>
          <w:tcPr>
            <w:tcW w:w="4414" w:type="dxa"/>
          </w:tcPr>
          <w:p w14:paraId="3BE156EA" w14:textId="0A677C46" w:rsidR="00A70E2F" w:rsidRDefault="00A70E2F" w:rsidP="00F95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0E2F">
              <w:t>Peso de falla al impacto (g)</w:t>
            </w:r>
          </w:p>
        </w:tc>
      </w:tr>
      <w:tr w:rsidR="00A70E2F" w14:paraId="21C88D5A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1FF01EB5" w14:textId="77777777" w:rsidR="00A70E2F" w:rsidRDefault="00A70E2F" w:rsidP="00F95B95">
            <w:pPr>
              <w:jc w:val="center"/>
            </w:pPr>
          </w:p>
        </w:tc>
        <w:tc>
          <w:tcPr>
            <w:tcW w:w="4414" w:type="dxa"/>
          </w:tcPr>
          <w:p w14:paraId="59D6D57A" w14:textId="77777777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E2F" w14:paraId="6CE56EFA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25E37BFB" w14:textId="77777777" w:rsidR="00A70E2F" w:rsidRPr="00EF198E" w:rsidRDefault="00A70E2F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2"/>
          </w:tcPr>
          <w:p w14:paraId="23180E33" w14:textId="77777777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E2F" w14:paraId="164F1C21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38DF4C5B" w14:textId="77777777" w:rsidR="00A70E2F" w:rsidRPr="00EF198E" w:rsidRDefault="00A70E2F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2"/>
          </w:tcPr>
          <w:p w14:paraId="6981094F" w14:textId="77777777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E2F" w14:paraId="70CF2FB8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73F6DE33" w14:textId="77777777" w:rsidR="00A70E2F" w:rsidRPr="00EF198E" w:rsidRDefault="00A70E2F" w:rsidP="00F95B95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2"/>
          </w:tcPr>
          <w:p w14:paraId="60B73DEA" w14:textId="77777777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336FAB5" w14:textId="21CE16AC" w:rsidR="00A70E2F" w:rsidRDefault="00A70E2F" w:rsidP="00A70E2F"/>
    <w:tbl>
      <w:tblPr>
        <w:tblStyle w:val="Estilo1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6"/>
        <w:gridCol w:w="2947"/>
        <w:gridCol w:w="2945"/>
      </w:tblGrid>
      <w:tr w:rsidR="00F95B95" w:rsidRPr="0005452C" w14:paraId="1FB2F3FB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shd w:val="clear" w:color="auto" w:fill="F2F2F2" w:themeFill="background1" w:themeFillShade="F2"/>
          </w:tcPr>
          <w:p w14:paraId="4AB018B6" w14:textId="77777777" w:rsidR="00F95B95" w:rsidRPr="00CD7638" w:rsidRDefault="00F95B95" w:rsidP="00F95B95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Cs/>
                <w:szCs w:val="20"/>
              </w:rPr>
            </w:pPr>
            <w:r w:rsidRPr="00CD7638">
              <w:rPr>
                <w:rFonts w:cs="Arial"/>
                <w:bCs/>
                <w:szCs w:val="20"/>
              </w:rPr>
              <w:t>Elaborado por:</w:t>
            </w:r>
          </w:p>
        </w:tc>
        <w:tc>
          <w:tcPr>
            <w:tcW w:w="1667" w:type="pct"/>
            <w:shd w:val="clear" w:color="auto" w:fill="F2F2F2" w:themeFill="background1" w:themeFillShade="F2"/>
          </w:tcPr>
          <w:p w14:paraId="60B0C85F" w14:textId="77777777" w:rsidR="00F95B95" w:rsidRPr="00CD7638" w:rsidRDefault="00F95B95" w:rsidP="00F95B95">
            <w:pPr>
              <w:pStyle w:val="Encabezado"/>
              <w:tabs>
                <w:tab w:val="right" w:pos="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</w:rPr>
            </w:pPr>
            <w:r w:rsidRPr="00CD7638">
              <w:rPr>
                <w:rFonts w:cs="Arial"/>
                <w:bCs/>
                <w:szCs w:val="20"/>
              </w:rPr>
              <w:t>Revisado por:</w:t>
            </w:r>
          </w:p>
        </w:tc>
        <w:tc>
          <w:tcPr>
            <w:tcW w:w="1666" w:type="pct"/>
            <w:shd w:val="clear" w:color="auto" w:fill="F2F2F2" w:themeFill="background1" w:themeFillShade="F2"/>
          </w:tcPr>
          <w:p w14:paraId="7903BE93" w14:textId="77777777" w:rsidR="00F95B95" w:rsidRPr="00CD7638" w:rsidRDefault="00F95B95" w:rsidP="00F95B95">
            <w:pPr>
              <w:pStyle w:val="Encabezado"/>
              <w:tabs>
                <w:tab w:val="right" w:pos="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</w:rPr>
            </w:pPr>
            <w:r w:rsidRPr="00CD7638">
              <w:rPr>
                <w:rFonts w:cs="Arial"/>
                <w:bCs/>
                <w:szCs w:val="20"/>
              </w:rPr>
              <w:t>Autorizado por:</w:t>
            </w:r>
          </w:p>
        </w:tc>
      </w:tr>
      <w:tr w:rsidR="00F95B95" w:rsidRPr="0005452C" w14:paraId="7642BC90" w14:textId="77777777" w:rsidTr="00F95B95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bottom w:val="single" w:sz="4" w:space="0" w:color="F2F2F2" w:themeColor="background1" w:themeShade="F2"/>
            </w:tcBorders>
            <w:shd w:val="clear" w:color="auto" w:fill="auto"/>
            <w:vAlign w:val="bottom"/>
          </w:tcPr>
          <w:p w14:paraId="2F46B149" w14:textId="77777777" w:rsidR="00F95B95" w:rsidRDefault="00F95B95" w:rsidP="00F95B95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 w:val="0"/>
                <w:bCs/>
                <w:szCs w:val="20"/>
              </w:rPr>
            </w:pPr>
          </w:p>
          <w:p w14:paraId="460C13D6" w14:textId="77777777" w:rsidR="00F95B95" w:rsidRDefault="00F95B95" w:rsidP="00F95B95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 w:val="0"/>
                <w:bCs/>
                <w:szCs w:val="20"/>
              </w:rPr>
            </w:pPr>
          </w:p>
          <w:p w14:paraId="5861DC2C" w14:textId="77777777" w:rsidR="00F95B95" w:rsidRDefault="00F95B95" w:rsidP="00F95B95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 w:val="0"/>
                <w:bCs/>
                <w:szCs w:val="20"/>
              </w:rPr>
            </w:pPr>
          </w:p>
          <w:p w14:paraId="3D485F3F" w14:textId="77777777" w:rsidR="00F95B95" w:rsidRPr="00BB597E" w:rsidRDefault="00F95B95" w:rsidP="00F95B95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 w:val="0"/>
                <w:bCs/>
                <w:szCs w:val="20"/>
              </w:rPr>
            </w:pPr>
            <w:r w:rsidRPr="00A70E2F">
              <w:rPr>
                <w:rFonts w:cs="Arial"/>
                <w:bCs/>
                <w:szCs w:val="20"/>
              </w:rPr>
              <w:t>IBT. Emmanuel Hernández Rodríguez</w:t>
            </w:r>
          </w:p>
        </w:tc>
        <w:tc>
          <w:tcPr>
            <w:tcW w:w="1667" w:type="pct"/>
            <w:tcBorders>
              <w:bottom w:val="single" w:sz="4" w:space="0" w:color="F2F2F2" w:themeColor="background1" w:themeShade="F2"/>
            </w:tcBorders>
            <w:shd w:val="clear" w:color="auto" w:fill="auto"/>
            <w:vAlign w:val="bottom"/>
          </w:tcPr>
          <w:p w14:paraId="1C7AD6DF" w14:textId="77777777" w:rsidR="00F95B95" w:rsidRPr="00CD7638" w:rsidRDefault="00F95B95" w:rsidP="00F95B95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  <w:r w:rsidRPr="00CD7638">
              <w:rPr>
                <w:rFonts w:cs="Arial"/>
                <w:b/>
                <w:bCs/>
                <w:szCs w:val="20"/>
              </w:rPr>
              <w:t>Dra. Adriana Reyes Mayer</w:t>
            </w:r>
          </w:p>
          <w:p w14:paraId="2F91DA77" w14:textId="77777777" w:rsidR="00F95B95" w:rsidRPr="00CD7638" w:rsidRDefault="00F95B95" w:rsidP="00F95B95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1666" w:type="pct"/>
            <w:tcBorders>
              <w:bottom w:val="single" w:sz="4" w:space="0" w:color="F2F2F2" w:themeColor="background1" w:themeShade="F2"/>
            </w:tcBorders>
            <w:shd w:val="clear" w:color="auto" w:fill="auto"/>
            <w:vAlign w:val="bottom"/>
          </w:tcPr>
          <w:p w14:paraId="0976DC94" w14:textId="77777777" w:rsidR="00F95B95" w:rsidRPr="00CD7638" w:rsidRDefault="00F95B95" w:rsidP="00F95B95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  <w:r w:rsidRPr="00CD7638">
              <w:rPr>
                <w:rFonts w:cs="Arial"/>
                <w:b/>
                <w:bCs/>
                <w:szCs w:val="20"/>
              </w:rPr>
              <w:t>I.Q. Marcela Paredes Pérez</w:t>
            </w:r>
          </w:p>
          <w:p w14:paraId="2FF8C8F9" w14:textId="77777777" w:rsidR="00F95B95" w:rsidRPr="00CD7638" w:rsidRDefault="00F95B95" w:rsidP="00F95B95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</w:p>
        </w:tc>
      </w:tr>
      <w:tr w:rsidR="00F95B95" w:rsidRPr="00CD7638" w14:paraId="1CCD79AF" w14:textId="77777777" w:rsidTr="00F95B95">
        <w:trPr>
          <w:trHeight w:val="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7948E4C8" w14:textId="77777777" w:rsidR="00F95B95" w:rsidRPr="00CD7638" w:rsidRDefault="00F95B95" w:rsidP="00F95B95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 w:val="0"/>
                <w:bCs/>
                <w:szCs w:val="20"/>
              </w:rPr>
            </w:pPr>
            <w:r>
              <w:rPr>
                <w:rFonts w:cs="Arial"/>
                <w:b w:val="0"/>
                <w:bCs/>
                <w:szCs w:val="20"/>
              </w:rPr>
              <w:t>Responsable de control de calidad</w:t>
            </w:r>
          </w:p>
        </w:tc>
        <w:tc>
          <w:tcPr>
            <w:tcW w:w="1667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7C7DD240" w14:textId="77777777" w:rsidR="00F95B95" w:rsidRPr="00CD7638" w:rsidRDefault="00F95B95" w:rsidP="00F95B95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</w:rPr>
            </w:pPr>
            <w:r w:rsidRPr="00CD7638">
              <w:rPr>
                <w:rFonts w:cs="Arial"/>
                <w:bCs/>
                <w:szCs w:val="20"/>
              </w:rPr>
              <w:t>Gerencia técnica</w:t>
            </w:r>
          </w:p>
        </w:tc>
        <w:tc>
          <w:tcPr>
            <w:tcW w:w="1666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01F7DC5C" w14:textId="77777777" w:rsidR="00F95B95" w:rsidRPr="00CD7638" w:rsidRDefault="00F95B95" w:rsidP="00F95B95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</w:rPr>
            </w:pPr>
            <w:r w:rsidRPr="00CD7638">
              <w:rPr>
                <w:rFonts w:cs="Arial"/>
                <w:bCs/>
                <w:szCs w:val="20"/>
              </w:rPr>
              <w:t>Dirección general</w:t>
            </w:r>
          </w:p>
        </w:tc>
      </w:tr>
    </w:tbl>
    <w:p w14:paraId="58C475F8" w14:textId="478C44B0" w:rsidR="00F95B95" w:rsidRDefault="00840723" w:rsidP="00840723">
      <w:pPr>
        <w:pStyle w:val="SubTtulos"/>
        <w:jc w:val="center"/>
      </w:pPr>
      <w:r>
        <w:t>- Fin del informe –</w:t>
      </w:r>
    </w:p>
    <w:p w14:paraId="74EB6EE8" w14:textId="77777777" w:rsidR="00840723" w:rsidRDefault="00840723" w:rsidP="00D0066D">
      <w:pPr>
        <w:spacing w:after="0"/>
      </w:pPr>
      <w:r>
        <w:t xml:space="preserve">Dirección donde se realizan las actividades del laboratorio: Calle 21 Este 205 Bodega F, </w:t>
      </w:r>
      <w:proofErr w:type="spellStart"/>
      <w:r>
        <w:t>Civac</w:t>
      </w:r>
      <w:proofErr w:type="spellEnd"/>
      <w:r>
        <w:t>, 62578, Jiutepec, Morelos.</w:t>
      </w:r>
    </w:p>
    <w:p w14:paraId="0ED278D6" w14:textId="60763159" w:rsidR="00840723" w:rsidRDefault="00840723" w:rsidP="00127CD5">
      <w:pPr>
        <w:pStyle w:val="Vietas"/>
        <w:spacing w:after="0"/>
      </w:pPr>
      <w:r w:rsidRPr="00840723">
        <w:rPr>
          <w:b/>
          <w:bCs/>
        </w:rPr>
        <w:t>Correo:</w:t>
      </w:r>
      <w:r>
        <w:t xml:space="preserve"> </w:t>
      </w:r>
      <w:hyperlink r:id="rId9" w:history="1">
        <w:r w:rsidRPr="003465D8">
          <w:rPr>
            <w:rStyle w:val="Hipervnculo"/>
          </w:rPr>
          <w:t>atencion@cecim.com.mx</w:t>
        </w:r>
      </w:hyperlink>
    </w:p>
    <w:p w14:paraId="43BE24C9" w14:textId="0A4832D3" w:rsidR="00840723" w:rsidRPr="00840723" w:rsidRDefault="00840723" w:rsidP="00127CD5">
      <w:pPr>
        <w:pStyle w:val="Vietas"/>
        <w:spacing w:after="0"/>
      </w:pPr>
      <w:r w:rsidRPr="00840723">
        <w:rPr>
          <w:b/>
          <w:bCs/>
        </w:rPr>
        <w:t>Teléfono:</w:t>
      </w:r>
      <w:r>
        <w:t xml:space="preserve"> 777 330 28 44</w:t>
      </w:r>
    </w:p>
    <w:sectPr w:rsidR="00840723" w:rsidRPr="00840723" w:rsidSect="00A23072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8DE8FF" w14:textId="77777777" w:rsidR="009D3D7C" w:rsidRDefault="009D3D7C" w:rsidP="00A23072">
      <w:pPr>
        <w:spacing w:after="0" w:line="240" w:lineRule="auto"/>
      </w:pPr>
      <w:r>
        <w:separator/>
      </w:r>
    </w:p>
  </w:endnote>
  <w:endnote w:type="continuationSeparator" w:id="0">
    <w:p w14:paraId="631B64DF" w14:textId="77777777" w:rsidR="009D3D7C" w:rsidRDefault="009D3D7C" w:rsidP="00A23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04"/>
      <w:gridCol w:w="6176"/>
      <w:gridCol w:w="1358"/>
    </w:tblGrid>
    <w:tr w:rsidR="006808CA" w:rsidRPr="00A44C12" w14:paraId="2C1A8538" w14:textId="77777777" w:rsidTr="00840723">
      <w:trPr>
        <w:trHeight w:val="305"/>
      </w:trPr>
      <w:tc>
        <w:tcPr>
          <w:tcW w:w="738" w:type="pct"/>
          <w:vAlign w:val="center"/>
        </w:tcPr>
        <w:p w14:paraId="1A2169A1" w14:textId="7D117A53" w:rsidR="006808CA" w:rsidRPr="00A44C12" w:rsidRDefault="006808CA" w:rsidP="00840723">
          <w:pPr>
            <w:pStyle w:val="Piedepgina"/>
            <w:jc w:val="center"/>
            <w:rPr>
              <w:i/>
              <w:iCs/>
              <w:color w:val="808080" w:themeColor="background1" w:themeShade="80"/>
              <w:sz w:val="14"/>
              <w:szCs w:val="14"/>
            </w:rPr>
          </w:pPr>
          <w:r w:rsidRPr="00845B57">
            <w:rPr>
              <w:i/>
              <w:iCs/>
              <w:color w:val="808080" w:themeColor="background1" w:themeShade="80"/>
              <w:sz w:val="14"/>
              <w:szCs w:val="14"/>
            </w:rPr>
            <w:t>FIR-ERAI-002</w:t>
          </w:r>
        </w:p>
      </w:tc>
      <w:tc>
        <w:tcPr>
          <w:tcW w:w="3494" w:type="pct"/>
          <w:vMerge w:val="restart"/>
          <w:vAlign w:val="center"/>
        </w:tcPr>
        <w:p w14:paraId="77904BC6" w14:textId="3C95B7D4" w:rsidR="006808CA" w:rsidRPr="00840723" w:rsidRDefault="006808CA" w:rsidP="00840723">
          <w:pPr>
            <w:pStyle w:val="Piedepgina"/>
            <w:jc w:val="center"/>
            <w:rPr>
              <w:color w:val="808080" w:themeColor="background1" w:themeShade="80"/>
              <w:sz w:val="10"/>
              <w:szCs w:val="10"/>
            </w:rPr>
          </w:pPr>
          <w:r w:rsidRPr="00840723">
            <w:rPr>
              <w:color w:val="808080" w:themeColor="background1" w:themeShade="80"/>
              <w:sz w:val="10"/>
              <w:szCs w:val="10"/>
            </w:rPr>
            <w:t>La información presentada en este informe se basa en las pruebas realizadas y corresponden a las muestras analizadas, identificados por su ID presente en el mismo informe. Este documento es propiedad intelectual del Centro de Caracterización e Investigación en Materiales, prohibida su reproducción parcial o total por cualquier medio sin autorización por escrito de la empresa. Original.</w:t>
          </w:r>
        </w:p>
      </w:tc>
      <w:tc>
        <w:tcPr>
          <w:tcW w:w="768" w:type="pct"/>
          <w:vMerge w:val="restart"/>
          <w:vAlign w:val="center"/>
        </w:tcPr>
        <w:p w14:paraId="75B7ED60" w14:textId="77777777" w:rsidR="006808CA" w:rsidRPr="00A44C12" w:rsidRDefault="006808CA" w:rsidP="00840723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</w:rPr>
          </w:pPr>
          <w:r w:rsidRPr="00A44C12">
            <w:rPr>
              <w:color w:val="808080" w:themeColor="background1" w:themeShade="80"/>
              <w:sz w:val="14"/>
              <w:szCs w:val="14"/>
              <w:lang w:val="es-ES"/>
            </w:rPr>
            <w:t xml:space="preserve">Página 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begin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instrText>PAGE  \* Arabic  \* MERGEFORMAT</w:instrTex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separate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  <w:lang w:val="es-ES"/>
            </w:rPr>
            <w:t>1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end"/>
          </w:r>
          <w:r w:rsidRPr="00A44C12">
            <w:rPr>
              <w:color w:val="808080" w:themeColor="background1" w:themeShade="80"/>
              <w:sz w:val="14"/>
              <w:szCs w:val="14"/>
              <w:lang w:val="es-ES"/>
            </w:rPr>
            <w:t xml:space="preserve"> de 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begin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instrText>NUMPAGES  \* Arabic  \* MERGEFORMAT</w:instrTex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separate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  <w:lang w:val="es-ES"/>
            </w:rPr>
            <w:t>2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end"/>
          </w:r>
        </w:p>
      </w:tc>
    </w:tr>
    <w:tr w:rsidR="006808CA" w:rsidRPr="00A44C12" w14:paraId="5FB73B8B" w14:textId="77777777" w:rsidTr="00840723">
      <w:trPr>
        <w:trHeight w:val="305"/>
      </w:trPr>
      <w:tc>
        <w:tcPr>
          <w:tcW w:w="738" w:type="pct"/>
          <w:vAlign w:val="center"/>
        </w:tcPr>
        <w:p w14:paraId="56731912" w14:textId="0B613F1F" w:rsidR="006808CA" w:rsidRPr="00845B57" w:rsidRDefault="006808CA" w:rsidP="00840723">
          <w:pPr>
            <w:pStyle w:val="Piedepgina"/>
            <w:jc w:val="center"/>
            <w:rPr>
              <w:i/>
              <w:iCs/>
              <w:color w:val="808080" w:themeColor="background1" w:themeShade="80"/>
              <w:sz w:val="14"/>
              <w:szCs w:val="14"/>
            </w:rPr>
          </w:pPr>
          <w:r w:rsidRPr="00840723">
            <w:rPr>
              <w:i/>
              <w:iCs/>
              <w:color w:val="808080" w:themeColor="background1" w:themeShade="80"/>
              <w:sz w:val="14"/>
              <w:szCs w:val="14"/>
            </w:rPr>
            <w:t>Ver. 001</w:t>
          </w:r>
        </w:p>
      </w:tc>
      <w:tc>
        <w:tcPr>
          <w:tcW w:w="3494" w:type="pct"/>
          <w:vMerge/>
          <w:vAlign w:val="center"/>
        </w:tcPr>
        <w:p w14:paraId="413162D5" w14:textId="77777777" w:rsidR="006808CA" w:rsidRPr="00840723" w:rsidRDefault="006808CA" w:rsidP="00840723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</w:rPr>
          </w:pPr>
        </w:p>
      </w:tc>
      <w:tc>
        <w:tcPr>
          <w:tcW w:w="768" w:type="pct"/>
          <w:vMerge/>
          <w:vAlign w:val="center"/>
        </w:tcPr>
        <w:p w14:paraId="1EA94B37" w14:textId="77777777" w:rsidR="006808CA" w:rsidRPr="00A44C12" w:rsidRDefault="006808CA" w:rsidP="00840723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  <w:lang w:val="es-ES"/>
            </w:rPr>
          </w:pPr>
        </w:p>
      </w:tc>
    </w:tr>
  </w:tbl>
  <w:p w14:paraId="10758D3D" w14:textId="77777777" w:rsidR="006808CA" w:rsidRPr="00A23072" w:rsidRDefault="006808CA" w:rsidP="00A2307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04"/>
      <w:gridCol w:w="6176"/>
      <w:gridCol w:w="1358"/>
    </w:tblGrid>
    <w:tr w:rsidR="006808CA" w:rsidRPr="00A44C12" w14:paraId="2615B54C" w14:textId="77777777" w:rsidTr="003E6D3F">
      <w:trPr>
        <w:trHeight w:val="305"/>
      </w:trPr>
      <w:tc>
        <w:tcPr>
          <w:tcW w:w="738" w:type="pct"/>
          <w:vAlign w:val="center"/>
        </w:tcPr>
        <w:p w14:paraId="50403F13" w14:textId="77777777" w:rsidR="006808CA" w:rsidRPr="00A44C12" w:rsidRDefault="006808CA" w:rsidP="00127CD5">
          <w:pPr>
            <w:pStyle w:val="Piedepgina"/>
            <w:jc w:val="center"/>
            <w:rPr>
              <w:i/>
              <w:iCs/>
              <w:color w:val="808080" w:themeColor="background1" w:themeShade="80"/>
              <w:sz w:val="14"/>
              <w:szCs w:val="14"/>
            </w:rPr>
          </w:pPr>
          <w:r w:rsidRPr="00845B57">
            <w:rPr>
              <w:i/>
              <w:iCs/>
              <w:color w:val="808080" w:themeColor="background1" w:themeShade="80"/>
              <w:sz w:val="14"/>
              <w:szCs w:val="14"/>
            </w:rPr>
            <w:t>FIR-ERAI-002</w:t>
          </w:r>
        </w:p>
      </w:tc>
      <w:tc>
        <w:tcPr>
          <w:tcW w:w="3494" w:type="pct"/>
          <w:vMerge w:val="restart"/>
          <w:vAlign w:val="center"/>
        </w:tcPr>
        <w:p w14:paraId="4BC0A4A7" w14:textId="77777777" w:rsidR="006808CA" w:rsidRPr="00840723" w:rsidRDefault="006808CA" w:rsidP="00127CD5">
          <w:pPr>
            <w:pStyle w:val="Piedepgina"/>
            <w:jc w:val="center"/>
            <w:rPr>
              <w:color w:val="808080" w:themeColor="background1" w:themeShade="80"/>
              <w:sz w:val="10"/>
              <w:szCs w:val="10"/>
            </w:rPr>
          </w:pPr>
          <w:r w:rsidRPr="00840723">
            <w:rPr>
              <w:color w:val="808080" w:themeColor="background1" w:themeShade="80"/>
              <w:sz w:val="10"/>
              <w:szCs w:val="10"/>
            </w:rPr>
            <w:t>La información presentada en este informe se basa en las pruebas realizadas y corresponden a las muestras analizadas, identificados por su ID presente en el mismo informe. Este documento es propiedad intelectual del Centro de Caracterización e Investigación en Materiales, prohibida su reproducción parcial o total por cualquier medio sin autorización por escrito de la empresa. Original.</w:t>
          </w:r>
        </w:p>
      </w:tc>
      <w:tc>
        <w:tcPr>
          <w:tcW w:w="768" w:type="pct"/>
          <w:vMerge w:val="restart"/>
          <w:vAlign w:val="center"/>
        </w:tcPr>
        <w:p w14:paraId="387971F6" w14:textId="77777777" w:rsidR="006808CA" w:rsidRPr="00A44C12" w:rsidRDefault="006808CA" w:rsidP="00127CD5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</w:rPr>
          </w:pPr>
          <w:r w:rsidRPr="00A44C12">
            <w:rPr>
              <w:color w:val="808080" w:themeColor="background1" w:themeShade="80"/>
              <w:sz w:val="14"/>
              <w:szCs w:val="14"/>
              <w:lang w:val="es-ES"/>
            </w:rPr>
            <w:t xml:space="preserve">Página 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begin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instrText>PAGE  \* Arabic  \* MERGEFORMAT</w:instrTex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separate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  <w:lang w:val="es-ES"/>
            </w:rPr>
            <w:t>1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end"/>
          </w:r>
          <w:r w:rsidRPr="00A44C12">
            <w:rPr>
              <w:color w:val="808080" w:themeColor="background1" w:themeShade="80"/>
              <w:sz w:val="14"/>
              <w:szCs w:val="14"/>
              <w:lang w:val="es-ES"/>
            </w:rPr>
            <w:t xml:space="preserve"> de 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begin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instrText>NUMPAGES  \* Arabic  \* MERGEFORMAT</w:instrTex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separate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  <w:lang w:val="es-ES"/>
            </w:rPr>
            <w:t>2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end"/>
          </w:r>
        </w:p>
      </w:tc>
    </w:tr>
    <w:tr w:rsidR="006808CA" w:rsidRPr="00A44C12" w14:paraId="6C23668A" w14:textId="77777777" w:rsidTr="003E6D3F">
      <w:trPr>
        <w:trHeight w:val="305"/>
      </w:trPr>
      <w:tc>
        <w:tcPr>
          <w:tcW w:w="738" w:type="pct"/>
          <w:vAlign w:val="center"/>
        </w:tcPr>
        <w:p w14:paraId="29D8F0AA" w14:textId="77777777" w:rsidR="006808CA" w:rsidRPr="00845B57" w:rsidRDefault="006808CA" w:rsidP="00127CD5">
          <w:pPr>
            <w:pStyle w:val="Piedepgina"/>
            <w:jc w:val="center"/>
            <w:rPr>
              <w:i/>
              <w:iCs/>
              <w:color w:val="808080" w:themeColor="background1" w:themeShade="80"/>
              <w:sz w:val="14"/>
              <w:szCs w:val="14"/>
            </w:rPr>
          </w:pPr>
          <w:r w:rsidRPr="00840723">
            <w:rPr>
              <w:i/>
              <w:iCs/>
              <w:color w:val="808080" w:themeColor="background1" w:themeShade="80"/>
              <w:sz w:val="14"/>
              <w:szCs w:val="14"/>
            </w:rPr>
            <w:t>Ver. 001</w:t>
          </w:r>
        </w:p>
      </w:tc>
      <w:tc>
        <w:tcPr>
          <w:tcW w:w="3494" w:type="pct"/>
          <w:vMerge/>
          <w:vAlign w:val="center"/>
        </w:tcPr>
        <w:p w14:paraId="02956B40" w14:textId="77777777" w:rsidR="006808CA" w:rsidRPr="00840723" w:rsidRDefault="006808CA" w:rsidP="00127CD5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</w:rPr>
          </w:pPr>
        </w:p>
      </w:tc>
      <w:tc>
        <w:tcPr>
          <w:tcW w:w="768" w:type="pct"/>
          <w:vMerge/>
          <w:vAlign w:val="center"/>
        </w:tcPr>
        <w:p w14:paraId="39402049" w14:textId="77777777" w:rsidR="006808CA" w:rsidRPr="00A44C12" w:rsidRDefault="006808CA" w:rsidP="00127CD5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  <w:lang w:val="es-ES"/>
            </w:rPr>
          </w:pPr>
        </w:p>
      </w:tc>
    </w:tr>
  </w:tbl>
  <w:p w14:paraId="168B0FB3" w14:textId="77777777" w:rsidR="006808CA" w:rsidRDefault="006808CA" w:rsidP="00127C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50553C" w14:textId="77777777" w:rsidR="009D3D7C" w:rsidRDefault="009D3D7C" w:rsidP="00A23072">
      <w:pPr>
        <w:spacing w:after="0" w:line="240" w:lineRule="auto"/>
      </w:pPr>
      <w:r>
        <w:separator/>
      </w:r>
    </w:p>
  </w:footnote>
  <w:footnote w:type="continuationSeparator" w:id="0">
    <w:p w14:paraId="6A2F17CE" w14:textId="77777777" w:rsidR="009D3D7C" w:rsidRDefault="009D3D7C" w:rsidP="00A23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4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573"/>
      <w:gridCol w:w="6533"/>
    </w:tblGrid>
    <w:tr w:rsidR="006808CA" w:rsidRPr="0059732C" w14:paraId="257E748B" w14:textId="77777777" w:rsidTr="00A23072">
      <w:trPr>
        <w:jc w:val="center"/>
      </w:trPr>
      <w:tc>
        <w:tcPr>
          <w:tcW w:w="3384" w:type="dxa"/>
          <w:vMerge w:val="restart"/>
        </w:tcPr>
        <w:p w14:paraId="071000B1" w14:textId="77777777" w:rsidR="006808CA" w:rsidRPr="0059732C" w:rsidRDefault="006808CA" w:rsidP="00A23072">
          <w:pPr>
            <w:pStyle w:val="Encabezado"/>
          </w:pPr>
          <w:r>
            <w:rPr>
              <w:noProof/>
            </w:rPr>
            <w:drawing>
              <wp:inline distT="0" distB="0" distL="0" distR="0" wp14:anchorId="150BA4CE" wp14:editId="7ABE3CF0">
                <wp:extent cx="1440000" cy="853955"/>
                <wp:effectExtent l="0" t="0" r="8255" b="3810"/>
                <wp:docPr id="8" name="Gráfico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3" w:type="dxa"/>
        </w:tcPr>
        <w:p w14:paraId="0BF738CE" w14:textId="77777777" w:rsidR="006808CA" w:rsidRPr="0059732C" w:rsidRDefault="006808CA" w:rsidP="00A23072">
          <w:pPr>
            <w:pStyle w:val="Encabezado"/>
          </w:pPr>
        </w:p>
      </w:tc>
      <w:tc>
        <w:tcPr>
          <w:tcW w:w="6533" w:type="dxa"/>
          <w:vMerge w:val="restart"/>
          <w:vAlign w:val="center"/>
        </w:tcPr>
        <w:p w14:paraId="264AFAA6" w14:textId="645B220D" w:rsidR="006808CA" w:rsidRPr="00042D76" w:rsidRDefault="006808CA" w:rsidP="00A23072">
          <w:pPr>
            <w:pStyle w:val="Encabezado"/>
            <w:rPr>
              <w:b/>
              <w:bCs/>
              <w:color w:val="002060"/>
              <w:sz w:val="22"/>
              <w:szCs w:val="32"/>
            </w:rPr>
          </w:pPr>
          <w:r w:rsidRPr="00845B57">
            <w:rPr>
              <w:b/>
              <w:bCs/>
              <w:color w:val="808080" w:themeColor="background1" w:themeShade="80"/>
              <w:sz w:val="22"/>
              <w:szCs w:val="32"/>
            </w:rPr>
            <w:t>Formato: Informe de resultados de ensayo</w:t>
          </w:r>
        </w:p>
      </w:tc>
    </w:tr>
    <w:tr w:rsidR="006808CA" w:rsidRPr="0059732C" w14:paraId="0E445A6A" w14:textId="77777777" w:rsidTr="00A23072">
      <w:trPr>
        <w:jc w:val="center"/>
      </w:trPr>
      <w:tc>
        <w:tcPr>
          <w:tcW w:w="3384" w:type="dxa"/>
          <w:vMerge/>
        </w:tcPr>
        <w:p w14:paraId="7F49C1D9" w14:textId="77777777" w:rsidR="006808CA" w:rsidRPr="0059732C" w:rsidRDefault="006808CA" w:rsidP="00A23072">
          <w:pPr>
            <w:pStyle w:val="Encabezado"/>
          </w:pPr>
        </w:p>
      </w:tc>
      <w:tc>
        <w:tcPr>
          <w:tcW w:w="573" w:type="dxa"/>
        </w:tcPr>
        <w:p w14:paraId="4B9E9B5E" w14:textId="77777777" w:rsidR="006808CA" w:rsidRPr="0059732C" w:rsidRDefault="006808CA" w:rsidP="00A23072">
          <w:pPr>
            <w:pStyle w:val="Encabezado"/>
          </w:pPr>
        </w:p>
      </w:tc>
      <w:tc>
        <w:tcPr>
          <w:tcW w:w="6533" w:type="dxa"/>
          <w:vMerge/>
        </w:tcPr>
        <w:p w14:paraId="1EBB309B" w14:textId="77777777" w:rsidR="006808CA" w:rsidRPr="0059732C" w:rsidRDefault="006808CA" w:rsidP="00A23072">
          <w:pPr>
            <w:pStyle w:val="Encabezado"/>
          </w:pPr>
        </w:p>
      </w:tc>
    </w:tr>
    <w:tr w:rsidR="006808CA" w:rsidRPr="0059732C" w14:paraId="133AE332" w14:textId="77777777" w:rsidTr="00A23072">
      <w:trPr>
        <w:trHeight w:val="82"/>
        <w:jc w:val="center"/>
      </w:trPr>
      <w:tc>
        <w:tcPr>
          <w:tcW w:w="3384" w:type="dxa"/>
          <w:vMerge/>
        </w:tcPr>
        <w:p w14:paraId="6F4D5F82" w14:textId="77777777" w:rsidR="006808CA" w:rsidRPr="0059732C" w:rsidRDefault="006808CA" w:rsidP="00A23072">
          <w:pPr>
            <w:pStyle w:val="Encabezado"/>
          </w:pPr>
        </w:p>
      </w:tc>
      <w:tc>
        <w:tcPr>
          <w:tcW w:w="573" w:type="dxa"/>
        </w:tcPr>
        <w:p w14:paraId="0655F79D" w14:textId="77777777" w:rsidR="006808CA" w:rsidRPr="0059732C" w:rsidRDefault="006808CA" w:rsidP="00A23072">
          <w:pPr>
            <w:pStyle w:val="Encabezado"/>
          </w:pPr>
        </w:p>
      </w:tc>
      <w:tc>
        <w:tcPr>
          <w:tcW w:w="6533" w:type="dxa"/>
          <w:vMerge/>
          <w:tcBorders>
            <w:bottom w:val="single" w:sz="24" w:space="0" w:color="808080" w:themeColor="background1" w:themeShade="80"/>
          </w:tcBorders>
        </w:tcPr>
        <w:p w14:paraId="2B08FF67" w14:textId="77777777" w:rsidR="006808CA" w:rsidRPr="0059732C" w:rsidRDefault="006808CA" w:rsidP="00A23072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6808CA" w:rsidRPr="0059732C" w14:paraId="0EEF866F" w14:textId="77777777" w:rsidTr="00A23072">
      <w:trPr>
        <w:jc w:val="center"/>
      </w:trPr>
      <w:tc>
        <w:tcPr>
          <w:tcW w:w="3384" w:type="dxa"/>
          <w:vMerge/>
        </w:tcPr>
        <w:p w14:paraId="552AA14C" w14:textId="77777777" w:rsidR="006808CA" w:rsidRPr="0059732C" w:rsidRDefault="006808CA" w:rsidP="00A23072">
          <w:pPr>
            <w:pStyle w:val="Encabezado"/>
          </w:pPr>
        </w:p>
      </w:tc>
      <w:tc>
        <w:tcPr>
          <w:tcW w:w="573" w:type="dxa"/>
        </w:tcPr>
        <w:p w14:paraId="5F7AB9EC" w14:textId="77777777" w:rsidR="006808CA" w:rsidRPr="0059732C" w:rsidRDefault="006808CA" w:rsidP="00A23072">
          <w:pPr>
            <w:pStyle w:val="Encabezado"/>
          </w:pPr>
        </w:p>
      </w:tc>
      <w:tc>
        <w:tcPr>
          <w:tcW w:w="6533" w:type="dxa"/>
          <w:tcBorders>
            <w:top w:val="single" w:sz="24" w:space="0" w:color="808080" w:themeColor="background1" w:themeShade="80"/>
          </w:tcBorders>
        </w:tcPr>
        <w:p w14:paraId="3FB7F2EF" w14:textId="2FE48EA3" w:rsidR="006808CA" w:rsidRPr="0059732C" w:rsidRDefault="006808CA" w:rsidP="00A23072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</w:tc>
    </w:tr>
  </w:tbl>
  <w:p w14:paraId="1604FF02" w14:textId="77777777" w:rsidR="006808CA" w:rsidRDefault="006808CA">
    <w:pPr>
      <w:pStyle w:val="Encabezado"/>
    </w:pPr>
  </w:p>
  <w:p w14:paraId="58B7A96C" w14:textId="77777777" w:rsidR="006808CA" w:rsidRDefault="006808C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4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573"/>
      <w:gridCol w:w="6533"/>
    </w:tblGrid>
    <w:tr w:rsidR="006808CA" w:rsidRPr="00042D76" w14:paraId="0F0F2935" w14:textId="77777777" w:rsidTr="003E6D3F">
      <w:trPr>
        <w:jc w:val="center"/>
      </w:trPr>
      <w:tc>
        <w:tcPr>
          <w:tcW w:w="3384" w:type="dxa"/>
          <w:vMerge w:val="restart"/>
        </w:tcPr>
        <w:p w14:paraId="3458F919" w14:textId="77777777" w:rsidR="006808CA" w:rsidRPr="0059732C" w:rsidRDefault="006808CA" w:rsidP="00127CD5">
          <w:pPr>
            <w:pStyle w:val="Encabezado"/>
          </w:pPr>
          <w:r>
            <w:rPr>
              <w:noProof/>
            </w:rPr>
            <w:drawing>
              <wp:inline distT="0" distB="0" distL="0" distR="0" wp14:anchorId="1C28123A" wp14:editId="484FF404">
                <wp:extent cx="1440000" cy="853955"/>
                <wp:effectExtent l="0" t="0" r="8255" b="3810"/>
                <wp:docPr id="2" name="Gráfic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3" w:type="dxa"/>
        </w:tcPr>
        <w:p w14:paraId="54590F45" w14:textId="77777777" w:rsidR="006808CA" w:rsidRPr="0059732C" w:rsidRDefault="006808CA" w:rsidP="00127CD5">
          <w:pPr>
            <w:pStyle w:val="Encabezado"/>
          </w:pPr>
        </w:p>
      </w:tc>
      <w:tc>
        <w:tcPr>
          <w:tcW w:w="6533" w:type="dxa"/>
          <w:vMerge w:val="restart"/>
          <w:vAlign w:val="center"/>
        </w:tcPr>
        <w:p w14:paraId="77ABA613" w14:textId="77777777" w:rsidR="006808CA" w:rsidRPr="00042D76" w:rsidRDefault="006808CA" w:rsidP="00127CD5">
          <w:pPr>
            <w:pStyle w:val="Encabezado"/>
            <w:rPr>
              <w:b/>
              <w:bCs/>
              <w:color w:val="002060"/>
              <w:sz w:val="22"/>
              <w:szCs w:val="32"/>
            </w:rPr>
          </w:pPr>
          <w:r w:rsidRPr="00845B57">
            <w:rPr>
              <w:b/>
              <w:bCs/>
              <w:color w:val="808080" w:themeColor="background1" w:themeShade="80"/>
              <w:sz w:val="22"/>
              <w:szCs w:val="32"/>
            </w:rPr>
            <w:t>Formato: Informe de resultados de ensayo</w:t>
          </w:r>
        </w:p>
      </w:tc>
    </w:tr>
    <w:tr w:rsidR="006808CA" w:rsidRPr="0059732C" w14:paraId="3A32F747" w14:textId="77777777" w:rsidTr="003E6D3F">
      <w:trPr>
        <w:jc w:val="center"/>
      </w:trPr>
      <w:tc>
        <w:tcPr>
          <w:tcW w:w="3384" w:type="dxa"/>
          <w:vMerge/>
        </w:tcPr>
        <w:p w14:paraId="53AC84EF" w14:textId="77777777" w:rsidR="006808CA" w:rsidRPr="0059732C" w:rsidRDefault="006808CA" w:rsidP="00127CD5">
          <w:pPr>
            <w:pStyle w:val="Encabezado"/>
          </w:pPr>
        </w:p>
      </w:tc>
      <w:tc>
        <w:tcPr>
          <w:tcW w:w="573" w:type="dxa"/>
        </w:tcPr>
        <w:p w14:paraId="1C74A4E3" w14:textId="77777777" w:rsidR="006808CA" w:rsidRPr="0059732C" w:rsidRDefault="006808CA" w:rsidP="00127CD5">
          <w:pPr>
            <w:pStyle w:val="Encabezado"/>
          </w:pPr>
        </w:p>
      </w:tc>
      <w:tc>
        <w:tcPr>
          <w:tcW w:w="6533" w:type="dxa"/>
          <w:vMerge/>
        </w:tcPr>
        <w:p w14:paraId="41E646B2" w14:textId="77777777" w:rsidR="006808CA" w:rsidRPr="0059732C" w:rsidRDefault="006808CA" w:rsidP="00127CD5">
          <w:pPr>
            <w:pStyle w:val="Encabezado"/>
          </w:pPr>
        </w:p>
      </w:tc>
    </w:tr>
    <w:tr w:rsidR="006808CA" w:rsidRPr="0059732C" w14:paraId="022CF3AC" w14:textId="77777777" w:rsidTr="003E6D3F">
      <w:trPr>
        <w:trHeight w:val="82"/>
        <w:jc w:val="center"/>
      </w:trPr>
      <w:tc>
        <w:tcPr>
          <w:tcW w:w="3384" w:type="dxa"/>
          <w:vMerge/>
        </w:tcPr>
        <w:p w14:paraId="504525C0" w14:textId="77777777" w:rsidR="006808CA" w:rsidRPr="0059732C" w:rsidRDefault="006808CA" w:rsidP="00127CD5">
          <w:pPr>
            <w:pStyle w:val="Encabezado"/>
          </w:pPr>
        </w:p>
      </w:tc>
      <w:tc>
        <w:tcPr>
          <w:tcW w:w="573" w:type="dxa"/>
        </w:tcPr>
        <w:p w14:paraId="07C6111E" w14:textId="77777777" w:rsidR="006808CA" w:rsidRPr="0059732C" w:rsidRDefault="006808CA" w:rsidP="00127CD5">
          <w:pPr>
            <w:pStyle w:val="Encabezado"/>
          </w:pPr>
        </w:p>
      </w:tc>
      <w:tc>
        <w:tcPr>
          <w:tcW w:w="6533" w:type="dxa"/>
          <w:vMerge/>
          <w:tcBorders>
            <w:bottom w:val="single" w:sz="24" w:space="0" w:color="808080" w:themeColor="background1" w:themeShade="80"/>
          </w:tcBorders>
        </w:tcPr>
        <w:p w14:paraId="548B619F" w14:textId="77777777" w:rsidR="006808CA" w:rsidRPr="0059732C" w:rsidRDefault="006808CA" w:rsidP="00127CD5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6808CA" w:rsidRPr="0059732C" w14:paraId="62ACD9B0" w14:textId="77777777" w:rsidTr="003E6D3F">
      <w:trPr>
        <w:jc w:val="center"/>
      </w:trPr>
      <w:tc>
        <w:tcPr>
          <w:tcW w:w="3384" w:type="dxa"/>
          <w:vMerge/>
        </w:tcPr>
        <w:p w14:paraId="118CB7F9" w14:textId="77777777" w:rsidR="006808CA" w:rsidRPr="0059732C" w:rsidRDefault="006808CA" w:rsidP="00127CD5">
          <w:pPr>
            <w:pStyle w:val="Encabezado"/>
          </w:pPr>
        </w:p>
      </w:tc>
      <w:tc>
        <w:tcPr>
          <w:tcW w:w="573" w:type="dxa"/>
        </w:tcPr>
        <w:p w14:paraId="5E7A7E8F" w14:textId="77777777" w:rsidR="006808CA" w:rsidRPr="0059732C" w:rsidRDefault="006808CA" w:rsidP="00127CD5">
          <w:pPr>
            <w:pStyle w:val="Encabezado"/>
          </w:pPr>
        </w:p>
      </w:tc>
      <w:tc>
        <w:tcPr>
          <w:tcW w:w="6533" w:type="dxa"/>
          <w:tcBorders>
            <w:top w:val="single" w:sz="24" w:space="0" w:color="808080" w:themeColor="background1" w:themeShade="80"/>
          </w:tcBorders>
        </w:tcPr>
        <w:p w14:paraId="2F1C105F" w14:textId="3E511917" w:rsidR="006808CA" w:rsidRPr="0059732C" w:rsidRDefault="006808CA" w:rsidP="00127CD5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</w:tc>
    </w:tr>
  </w:tbl>
  <w:p w14:paraId="6E0F5950" w14:textId="77777777" w:rsidR="006808CA" w:rsidRPr="00127CD5" w:rsidRDefault="006808CA" w:rsidP="00127CD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E60B0"/>
    <w:multiLevelType w:val="hybridMultilevel"/>
    <w:tmpl w:val="2BE8AF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41A35"/>
    <w:multiLevelType w:val="multilevel"/>
    <w:tmpl w:val="DB2CBB96"/>
    <w:lvl w:ilvl="0">
      <w:start w:val="1"/>
      <w:numFmt w:val="decimal"/>
      <w:lvlText w:val="Imágen 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AF0551B"/>
    <w:multiLevelType w:val="multilevel"/>
    <w:tmpl w:val="A0240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50FE3"/>
    <w:multiLevelType w:val="multilevel"/>
    <w:tmpl w:val="A0240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76F3981"/>
    <w:multiLevelType w:val="hybridMultilevel"/>
    <w:tmpl w:val="86E214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D0E40"/>
    <w:multiLevelType w:val="multilevel"/>
    <w:tmpl w:val="64C658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4658D"/>
    <w:multiLevelType w:val="multilevel"/>
    <w:tmpl w:val="90FA4CB4"/>
    <w:lvl w:ilvl="0">
      <w:start w:val="1"/>
      <w:numFmt w:val="decimal"/>
      <w:pStyle w:val="Imagen"/>
      <w:lvlText w:val="%1."/>
      <w:lvlJc w:val="left"/>
      <w:pPr>
        <w:ind w:left="717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2E762345"/>
    <w:multiLevelType w:val="hybridMultilevel"/>
    <w:tmpl w:val="8D1035AE"/>
    <w:lvl w:ilvl="0" w:tplc="F760D124">
      <w:start w:val="1"/>
      <w:numFmt w:val="decimal"/>
      <w:lvlText w:val="%1."/>
      <w:lvlJc w:val="left"/>
      <w:pPr>
        <w:ind w:left="1437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2157" w:hanging="360"/>
      </w:pPr>
    </w:lvl>
    <w:lvl w:ilvl="2" w:tplc="080A001B" w:tentative="1">
      <w:start w:val="1"/>
      <w:numFmt w:val="lowerRoman"/>
      <w:lvlText w:val="%3."/>
      <w:lvlJc w:val="right"/>
      <w:pPr>
        <w:ind w:left="2877" w:hanging="180"/>
      </w:pPr>
    </w:lvl>
    <w:lvl w:ilvl="3" w:tplc="080A000F" w:tentative="1">
      <w:start w:val="1"/>
      <w:numFmt w:val="decimal"/>
      <w:lvlText w:val="%4."/>
      <w:lvlJc w:val="left"/>
      <w:pPr>
        <w:ind w:left="3597" w:hanging="360"/>
      </w:pPr>
    </w:lvl>
    <w:lvl w:ilvl="4" w:tplc="080A0019" w:tentative="1">
      <w:start w:val="1"/>
      <w:numFmt w:val="lowerLetter"/>
      <w:lvlText w:val="%5."/>
      <w:lvlJc w:val="left"/>
      <w:pPr>
        <w:ind w:left="4317" w:hanging="360"/>
      </w:pPr>
    </w:lvl>
    <w:lvl w:ilvl="5" w:tplc="080A001B" w:tentative="1">
      <w:start w:val="1"/>
      <w:numFmt w:val="lowerRoman"/>
      <w:lvlText w:val="%6."/>
      <w:lvlJc w:val="right"/>
      <w:pPr>
        <w:ind w:left="5037" w:hanging="180"/>
      </w:pPr>
    </w:lvl>
    <w:lvl w:ilvl="6" w:tplc="080A000F" w:tentative="1">
      <w:start w:val="1"/>
      <w:numFmt w:val="decimal"/>
      <w:lvlText w:val="%7."/>
      <w:lvlJc w:val="left"/>
      <w:pPr>
        <w:ind w:left="5757" w:hanging="360"/>
      </w:pPr>
    </w:lvl>
    <w:lvl w:ilvl="7" w:tplc="080A0019" w:tentative="1">
      <w:start w:val="1"/>
      <w:numFmt w:val="lowerLetter"/>
      <w:lvlText w:val="%8."/>
      <w:lvlJc w:val="left"/>
      <w:pPr>
        <w:ind w:left="6477" w:hanging="360"/>
      </w:pPr>
    </w:lvl>
    <w:lvl w:ilvl="8" w:tplc="08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0" w15:restartNumberingAfterBreak="0">
    <w:nsid w:val="489B23C3"/>
    <w:multiLevelType w:val="multilevel"/>
    <w:tmpl w:val="D458CA1A"/>
    <w:lvl w:ilvl="0">
      <w:start w:val="1"/>
      <w:numFmt w:val="decimal"/>
      <w:pStyle w:val="Tablas"/>
      <w:lvlText w:val="Tabla %1."/>
      <w:lvlJc w:val="left"/>
      <w:pPr>
        <w:ind w:left="720" w:hanging="360"/>
      </w:pPr>
      <w:rPr>
        <w:rFonts w:ascii="Century Gothic" w:hAnsi="Century Gothic" w:hint="default"/>
        <w:b/>
        <w:i w:val="0"/>
        <w:sz w:val="1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5AE973E5"/>
    <w:multiLevelType w:val="multilevel"/>
    <w:tmpl w:val="1F4C25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3FD2689"/>
    <w:multiLevelType w:val="multilevel"/>
    <w:tmpl w:val="F0301F0C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F835327"/>
    <w:multiLevelType w:val="hybridMultilevel"/>
    <w:tmpl w:val="C07E57C2"/>
    <w:lvl w:ilvl="0" w:tplc="AA7CC1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085197"/>
    <w:multiLevelType w:val="multilevel"/>
    <w:tmpl w:val="41F602CE"/>
    <w:lvl w:ilvl="0">
      <w:start w:val="1"/>
      <w:numFmt w:val="decimal"/>
      <w:pStyle w:val="Grfica"/>
      <w:lvlText w:val="Gráfica %1."/>
      <w:lvlJc w:val="left"/>
      <w:pPr>
        <w:ind w:left="720" w:hanging="360"/>
      </w:pPr>
      <w:rPr>
        <w:rFonts w:ascii="Century Gothic" w:hAnsi="Century Gothic" w:hint="default"/>
        <w:b/>
        <w:i w:val="0"/>
        <w:color w:val="808080" w:themeColor="background1" w:themeShade="80"/>
        <w:sz w:val="1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7E0725FC"/>
    <w:multiLevelType w:val="hybridMultilevel"/>
    <w:tmpl w:val="D66A5F6C"/>
    <w:lvl w:ilvl="0" w:tplc="F760D124">
      <w:start w:val="1"/>
      <w:numFmt w:val="decimal"/>
      <w:lvlText w:val="%1."/>
      <w:lvlJc w:val="left"/>
      <w:pPr>
        <w:ind w:left="1437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2157" w:hanging="360"/>
      </w:pPr>
    </w:lvl>
    <w:lvl w:ilvl="2" w:tplc="080A001B" w:tentative="1">
      <w:start w:val="1"/>
      <w:numFmt w:val="lowerRoman"/>
      <w:lvlText w:val="%3."/>
      <w:lvlJc w:val="right"/>
      <w:pPr>
        <w:ind w:left="2877" w:hanging="180"/>
      </w:pPr>
    </w:lvl>
    <w:lvl w:ilvl="3" w:tplc="080A000F" w:tentative="1">
      <w:start w:val="1"/>
      <w:numFmt w:val="decimal"/>
      <w:lvlText w:val="%4."/>
      <w:lvlJc w:val="left"/>
      <w:pPr>
        <w:ind w:left="3597" w:hanging="360"/>
      </w:pPr>
    </w:lvl>
    <w:lvl w:ilvl="4" w:tplc="080A0019" w:tentative="1">
      <w:start w:val="1"/>
      <w:numFmt w:val="lowerLetter"/>
      <w:lvlText w:val="%5."/>
      <w:lvlJc w:val="left"/>
      <w:pPr>
        <w:ind w:left="4317" w:hanging="360"/>
      </w:pPr>
    </w:lvl>
    <w:lvl w:ilvl="5" w:tplc="080A001B" w:tentative="1">
      <w:start w:val="1"/>
      <w:numFmt w:val="lowerRoman"/>
      <w:lvlText w:val="%6."/>
      <w:lvlJc w:val="right"/>
      <w:pPr>
        <w:ind w:left="5037" w:hanging="180"/>
      </w:pPr>
    </w:lvl>
    <w:lvl w:ilvl="6" w:tplc="080A000F" w:tentative="1">
      <w:start w:val="1"/>
      <w:numFmt w:val="decimal"/>
      <w:lvlText w:val="%7."/>
      <w:lvlJc w:val="left"/>
      <w:pPr>
        <w:ind w:left="5757" w:hanging="360"/>
      </w:pPr>
    </w:lvl>
    <w:lvl w:ilvl="7" w:tplc="080A0019" w:tentative="1">
      <w:start w:val="1"/>
      <w:numFmt w:val="lowerLetter"/>
      <w:lvlText w:val="%8."/>
      <w:lvlJc w:val="left"/>
      <w:pPr>
        <w:ind w:left="6477" w:hanging="360"/>
      </w:pPr>
    </w:lvl>
    <w:lvl w:ilvl="8" w:tplc="080A001B" w:tentative="1">
      <w:start w:val="1"/>
      <w:numFmt w:val="lowerRoman"/>
      <w:lvlText w:val="%9."/>
      <w:lvlJc w:val="right"/>
      <w:pPr>
        <w:ind w:left="7197" w:hanging="180"/>
      </w:pPr>
    </w:lvl>
  </w:abstractNum>
  <w:num w:numId="1">
    <w:abstractNumId w:val="3"/>
  </w:num>
  <w:num w:numId="2">
    <w:abstractNumId w:val="7"/>
  </w:num>
  <w:num w:numId="3">
    <w:abstractNumId w:val="13"/>
  </w:num>
  <w:num w:numId="4">
    <w:abstractNumId w:val="11"/>
  </w:num>
  <w:num w:numId="5">
    <w:abstractNumId w:val="12"/>
  </w:num>
  <w:num w:numId="6">
    <w:abstractNumId w:val="10"/>
  </w:num>
  <w:num w:numId="7">
    <w:abstractNumId w:val="6"/>
  </w:num>
  <w:num w:numId="8">
    <w:abstractNumId w:val="0"/>
  </w:num>
  <w:num w:numId="9">
    <w:abstractNumId w:val="5"/>
  </w:num>
  <w:num w:numId="10">
    <w:abstractNumId w:val="14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1"/>
  </w:num>
  <w:num w:numId="14">
    <w:abstractNumId w:val="2"/>
  </w:num>
  <w:num w:numId="15">
    <w:abstractNumId w:val="9"/>
  </w:num>
  <w:num w:numId="16">
    <w:abstractNumId w:val="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57"/>
    <w:rsid w:val="00022744"/>
    <w:rsid w:val="00024C8D"/>
    <w:rsid w:val="000274EC"/>
    <w:rsid w:val="00036589"/>
    <w:rsid w:val="000E6D8B"/>
    <w:rsid w:val="000F7734"/>
    <w:rsid w:val="00102D4D"/>
    <w:rsid w:val="00107229"/>
    <w:rsid w:val="00107843"/>
    <w:rsid w:val="001250EE"/>
    <w:rsid w:val="00127CD5"/>
    <w:rsid w:val="001539C3"/>
    <w:rsid w:val="001562EB"/>
    <w:rsid w:val="00182AF6"/>
    <w:rsid w:val="002019A7"/>
    <w:rsid w:val="002034FC"/>
    <w:rsid w:val="002455C4"/>
    <w:rsid w:val="002613BD"/>
    <w:rsid w:val="00266A2B"/>
    <w:rsid w:val="00270E4A"/>
    <w:rsid w:val="00312123"/>
    <w:rsid w:val="00324C1C"/>
    <w:rsid w:val="003652E3"/>
    <w:rsid w:val="00384942"/>
    <w:rsid w:val="003B0AB4"/>
    <w:rsid w:val="003B3338"/>
    <w:rsid w:val="003C69F1"/>
    <w:rsid w:val="003E6D3F"/>
    <w:rsid w:val="00414637"/>
    <w:rsid w:val="00426B91"/>
    <w:rsid w:val="00485F21"/>
    <w:rsid w:val="004E6972"/>
    <w:rsid w:val="00526113"/>
    <w:rsid w:val="0059167D"/>
    <w:rsid w:val="006007A6"/>
    <w:rsid w:val="0060413A"/>
    <w:rsid w:val="00607B17"/>
    <w:rsid w:val="006155BA"/>
    <w:rsid w:val="00642B7A"/>
    <w:rsid w:val="00656B76"/>
    <w:rsid w:val="00664CCA"/>
    <w:rsid w:val="00673CE4"/>
    <w:rsid w:val="006808CA"/>
    <w:rsid w:val="00690AC2"/>
    <w:rsid w:val="0069610F"/>
    <w:rsid w:val="006A61EF"/>
    <w:rsid w:val="006D29E4"/>
    <w:rsid w:val="00734082"/>
    <w:rsid w:val="00747616"/>
    <w:rsid w:val="007D137F"/>
    <w:rsid w:val="007F5C13"/>
    <w:rsid w:val="0084021F"/>
    <w:rsid w:val="00840723"/>
    <w:rsid w:val="00845B57"/>
    <w:rsid w:val="008705F5"/>
    <w:rsid w:val="00891647"/>
    <w:rsid w:val="00896279"/>
    <w:rsid w:val="0091649A"/>
    <w:rsid w:val="00933E21"/>
    <w:rsid w:val="009B664A"/>
    <w:rsid w:val="009D3D7C"/>
    <w:rsid w:val="009E2412"/>
    <w:rsid w:val="009F457E"/>
    <w:rsid w:val="00A01FA5"/>
    <w:rsid w:val="00A23072"/>
    <w:rsid w:val="00A378E1"/>
    <w:rsid w:val="00A37CA9"/>
    <w:rsid w:val="00A403E4"/>
    <w:rsid w:val="00A44C12"/>
    <w:rsid w:val="00A70E2F"/>
    <w:rsid w:val="00A761CE"/>
    <w:rsid w:val="00AB2946"/>
    <w:rsid w:val="00AC66D0"/>
    <w:rsid w:val="00AE24BB"/>
    <w:rsid w:val="00B23388"/>
    <w:rsid w:val="00B359DF"/>
    <w:rsid w:val="00B4268A"/>
    <w:rsid w:val="00B50E7B"/>
    <w:rsid w:val="00B77F88"/>
    <w:rsid w:val="00B83061"/>
    <w:rsid w:val="00B978A7"/>
    <w:rsid w:val="00BB597E"/>
    <w:rsid w:val="00BC283B"/>
    <w:rsid w:val="00C4567E"/>
    <w:rsid w:val="00C50FC5"/>
    <w:rsid w:val="00C90E13"/>
    <w:rsid w:val="00CB708D"/>
    <w:rsid w:val="00D0066D"/>
    <w:rsid w:val="00D1387E"/>
    <w:rsid w:val="00D22396"/>
    <w:rsid w:val="00D309C1"/>
    <w:rsid w:val="00D55F84"/>
    <w:rsid w:val="00D608E0"/>
    <w:rsid w:val="00D626B5"/>
    <w:rsid w:val="00D97C19"/>
    <w:rsid w:val="00DB2FB4"/>
    <w:rsid w:val="00DD0FBA"/>
    <w:rsid w:val="00DE1284"/>
    <w:rsid w:val="00DE61D8"/>
    <w:rsid w:val="00E012FB"/>
    <w:rsid w:val="00E13316"/>
    <w:rsid w:val="00E17D40"/>
    <w:rsid w:val="00E3796C"/>
    <w:rsid w:val="00E734D6"/>
    <w:rsid w:val="00EA0B6C"/>
    <w:rsid w:val="00EB76A6"/>
    <w:rsid w:val="00EF198E"/>
    <w:rsid w:val="00F17BE2"/>
    <w:rsid w:val="00F23137"/>
    <w:rsid w:val="00F70833"/>
    <w:rsid w:val="00F738CC"/>
    <w:rsid w:val="00F848B7"/>
    <w:rsid w:val="00F95B95"/>
    <w:rsid w:val="00FC2D4F"/>
    <w:rsid w:val="00FF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CB752"/>
  <w15:chartTrackingRefBased/>
  <w15:docId w15:val="{5CEED625-9292-496D-B1D9-F37E39E2F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072"/>
    <w:pPr>
      <w:jc w:val="both"/>
    </w:pPr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845B57"/>
    <w:pPr>
      <w:keepNext/>
      <w:keepLines/>
      <w:numPr>
        <w:numId w:val="5"/>
      </w:numPr>
      <w:spacing w:before="240" w:after="240"/>
      <w:outlineLvl w:val="0"/>
    </w:pPr>
    <w:rPr>
      <w:rFonts w:eastAsiaTheme="majorEastAsia" w:cstheme="majorBidi"/>
      <w:b/>
      <w:color w:val="A61D7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4082"/>
    <w:pPr>
      <w:keepNext/>
      <w:keepLines/>
      <w:numPr>
        <w:ilvl w:val="1"/>
        <w:numId w:val="5"/>
      </w:numPr>
      <w:spacing w:before="240" w:after="120"/>
      <w:ind w:left="578" w:hanging="578"/>
      <w:outlineLvl w:val="1"/>
    </w:pPr>
    <w:rPr>
      <w:rFonts w:eastAsiaTheme="majorEastAsia" w:cstheme="majorBidi"/>
      <w:b/>
      <w:color w:val="2F5496" w:themeColor="accent1" w:themeShade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45B57"/>
    <w:pPr>
      <w:keepNext/>
      <w:keepLines/>
      <w:numPr>
        <w:ilvl w:val="2"/>
        <w:numId w:val="5"/>
      </w:numPr>
      <w:spacing w:before="40" w:after="0"/>
      <w:outlineLvl w:val="2"/>
    </w:pPr>
    <w:rPr>
      <w:rFonts w:eastAsiaTheme="majorEastAsia" w:cstheme="majorBidi"/>
      <w:b/>
      <w:bCs/>
      <w:color w:val="808080" w:themeColor="background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7CA9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7CA9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7CA9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7CA9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7CA9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7CA9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23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23072"/>
  </w:style>
  <w:style w:type="paragraph" w:styleId="Piedepgina">
    <w:name w:val="footer"/>
    <w:basedOn w:val="Normal"/>
    <w:link w:val="PiedepginaCar"/>
    <w:uiPriority w:val="99"/>
    <w:unhideWhenUsed/>
    <w:rsid w:val="00A23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3072"/>
  </w:style>
  <w:style w:type="table" w:styleId="Tablaconcuadrcula">
    <w:name w:val="Table Grid"/>
    <w:basedOn w:val="Tablanormal"/>
    <w:uiPriority w:val="39"/>
    <w:rsid w:val="00A23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A23072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845B57"/>
    <w:rPr>
      <w:rFonts w:ascii="Century Gothic" w:eastAsiaTheme="majorEastAsia" w:hAnsi="Century Gothic" w:cstheme="majorBidi"/>
      <w:b/>
      <w:color w:val="A61D7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34082"/>
    <w:rPr>
      <w:rFonts w:ascii="Century Gothic" w:eastAsiaTheme="majorEastAsia" w:hAnsi="Century Gothic" w:cstheme="majorBidi"/>
      <w:b/>
      <w:color w:val="2F5496" w:themeColor="accent1" w:themeShade="BF"/>
      <w:sz w:val="24"/>
      <w:szCs w:val="26"/>
    </w:rPr>
  </w:style>
  <w:style w:type="paragraph" w:customStyle="1" w:styleId="Vietas">
    <w:name w:val="Viñetas"/>
    <w:basedOn w:val="Prrafodelista"/>
    <w:link w:val="VietasCar"/>
    <w:qFormat/>
    <w:rsid w:val="00107843"/>
    <w:pPr>
      <w:numPr>
        <w:numId w:val="1"/>
      </w:numPr>
      <w:spacing w:after="120"/>
      <w:ind w:left="714" w:hanging="357"/>
      <w:contextualSpacing w:val="0"/>
    </w:pPr>
  </w:style>
  <w:style w:type="paragraph" w:customStyle="1" w:styleId="Numeracin">
    <w:name w:val="Numeración"/>
    <w:basedOn w:val="Prrafodelista"/>
    <w:link w:val="NumeracinCar"/>
    <w:qFormat/>
    <w:rsid w:val="00107843"/>
    <w:pPr>
      <w:numPr>
        <w:numId w:val="2"/>
      </w:numPr>
      <w:spacing w:after="120" w:line="240" w:lineRule="auto"/>
      <w:ind w:left="714" w:hanging="357"/>
      <w:contextualSpacing w:val="0"/>
    </w:pPr>
  </w:style>
  <w:style w:type="character" w:customStyle="1" w:styleId="VietasCar">
    <w:name w:val="Viñetas Car"/>
    <w:basedOn w:val="Fuentedeprrafopredeter"/>
    <w:link w:val="Vietas"/>
    <w:rsid w:val="00107843"/>
    <w:rPr>
      <w:rFonts w:ascii="Century Gothic" w:hAnsi="Century Gothic"/>
      <w:sz w:val="16"/>
    </w:rPr>
  </w:style>
  <w:style w:type="character" w:customStyle="1" w:styleId="NumeracinCar">
    <w:name w:val="Numeración Car"/>
    <w:basedOn w:val="Fuentedeprrafopredeter"/>
    <w:link w:val="Numeracin"/>
    <w:rsid w:val="00107843"/>
    <w:rPr>
      <w:rFonts w:ascii="Century Gothic" w:hAnsi="Century Gothic"/>
      <w:sz w:val="16"/>
    </w:rPr>
  </w:style>
  <w:style w:type="paragraph" w:styleId="Prrafodelista">
    <w:name w:val="List Paragraph"/>
    <w:basedOn w:val="Normal"/>
    <w:link w:val="PrrafodelistaCar"/>
    <w:uiPriority w:val="34"/>
    <w:qFormat/>
    <w:rsid w:val="00A23072"/>
    <w:pPr>
      <w:ind w:left="720"/>
      <w:contextualSpacing/>
    </w:pPr>
  </w:style>
  <w:style w:type="table" w:customStyle="1" w:styleId="Estilo2">
    <w:name w:val="Estilo2"/>
    <w:basedOn w:val="Tablanormal"/>
    <w:uiPriority w:val="99"/>
    <w:rsid w:val="007F5C13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845B57"/>
    <w:rPr>
      <w:rFonts w:ascii="Century Gothic" w:eastAsiaTheme="majorEastAsia" w:hAnsi="Century Gothic" w:cstheme="majorBidi"/>
      <w:b/>
      <w:bCs/>
      <w:color w:val="808080" w:themeColor="background1" w:themeShade="80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A44C12"/>
    <w:pPr>
      <w:numPr>
        <w:numId w:val="0"/>
      </w:numPr>
      <w:spacing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44C12"/>
    <w:pPr>
      <w:spacing w:after="100"/>
    </w:pPr>
    <w:rPr>
      <w:b/>
      <w:color w:val="A61D71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A44C12"/>
    <w:pPr>
      <w:spacing w:after="100"/>
      <w:ind w:left="160"/>
    </w:pPr>
    <w:rPr>
      <w:b/>
      <w:color w:val="808080" w:themeColor="background1" w:themeShade="80"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A44C12"/>
    <w:pPr>
      <w:spacing w:after="100"/>
      <w:ind w:left="320"/>
    </w:pPr>
  </w:style>
  <w:style w:type="character" w:styleId="Hipervnculo">
    <w:name w:val="Hyperlink"/>
    <w:basedOn w:val="Fuentedeprrafopredeter"/>
    <w:uiPriority w:val="99"/>
    <w:unhideWhenUsed/>
    <w:rsid w:val="00A44C12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7CA9"/>
    <w:rPr>
      <w:rFonts w:asciiTheme="majorHAnsi" w:eastAsiaTheme="majorEastAsia" w:hAnsiTheme="majorHAnsi" w:cstheme="majorBidi"/>
      <w:i/>
      <w:iCs/>
      <w:color w:val="2F5496" w:themeColor="accent1" w:themeShade="BF"/>
      <w:sz w:val="1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7CA9"/>
    <w:rPr>
      <w:rFonts w:asciiTheme="majorHAnsi" w:eastAsiaTheme="majorEastAsia" w:hAnsiTheme="majorHAnsi" w:cstheme="majorBidi"/>
      <w:color w:val="2F5496" w:themeColor="accent1" w:themeShade="BF"/>
      <w:sz w:val="1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7CA9"/>
    <w:rPr>
      <w:rFonts w:asciiTheme="majorHAnsi" w:eastAsiaTheme="majorEastAsia" w:hAnsiTheme="majorHAnsi" w:cstheme="majorBidi"/>
      <w:color w:val="1F3763" w:themeColor="accent1" w:themeShade="7F"/>
      <w:sz w:val="1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7CA9"/>
    <w:rPr>
      <w:rFonts w:asciiTheme="majorHAnsi" w:eastAsiaTheme="majorEastAsia" w:hAnsiTheme="majorHAnsi" w:cstheme="majorBidi"/>
      <w:i/>
      <w:iCs/>
      <w:color w:val="1F3763" w:themeColor="accent1" w:themeShade="7F"/>
      <w:sz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ablas">
    <w:name w:val="Tablas"/>
    <w:basedOn w:val="Prrafodelista"/>
    <w:link w:val="TablasCar"/>
    <w:qFormat/>
    <w:rsid w:val="00EF198E"/>
    <w:pPr>
      <w:numPr>
        <w:numId w:val="6"/>
      </w:numPr>
      <w:spacing w:before="240"/>
      <w:contextualSpacing w:val="0"/>
      <w:jc w:val="center"/>
    </w:pPr>
    <w:rPr>
      <w:b/>
      <w:bCs/>
      <w:color w:val="808080" w:themeColor="background1" w:themeShade="80"/>
    </w:rPr>
  </w:style>
  <w:style w:type="table" w:customStyle="1" w:styleId="Estilo3">
    <w:name w:val="Estilo3"/>
    <w:basedOn w:val="Estilo2"/>
    <w:uiPriority w:val="99"/>
    <w:rsid w:val="00EB76A6"/>
    <w:pPr>
      <w:jc w:val="center"/>
    </w:pPr>
    <w:tblPr/>
    <w:tcPr>
      <w:shd w:val="clear" w:color="auto" w:fill="auto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FFFFFF" w:themeFill="background1"/>
      </w:tc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845B57"/>
    <w:rPr>
      <w:rFonts w:ascii="Century Gothic" w:hAnsi="Century Gothic"/>
      <w:sz w:val="16"/>
    </w:rPr>
  </w:style>
  <w:style w:type="character" w:customStyle="1" w:styleId="TablasCar">
    <w:name w:val="Tablas Car"/>
    <w:basedOn w:val="PrrafodelistaCar"/>
    <w:link w:val="Tablas"/>
    <w:rsid w:val="00EF198E"/>
    <w:rPr>
      <w:rFonts w:ascii="Century Gothic" w:hAnsi="Century Gothic"/>
      <w:b/>
      <w:bCs/>
      <w:color w:val="808080" w:themeColor="background1" w:themeShade="80"/>
      <w:sz w:val="16"/>
    </w:rPr>
  </w:style>
  <w:style w:type="paragraph" w:customStyle="1" w:styleId="SubTtulos">
    <w:name w:val="SubTítulos"/>
    <w:basedOn w:val="Normal"/>
    <w:link w:val="SubTtulosCar"/>
    <w:qFormat/>
    <w:rsid w:val="00D1387E"/>
    <w:rPr>
      <w:b/>
      <w:bCs/>
      <w:color w:val="808080" w:themeColor="background1" w:themeShade="80"/>
    </w:rPr>
  </w:style>
  <w:style w:type="paragraph" w:customStyle="1" w:styleId="Grfica">
    <w:name w:val="Gráfica"/>
    <w:basedOn w:val="Prrafodelista"/>
    <w:link w:val="GrficaCar"/>
    <w:qFormat/>
    <w:rsid w:val="00734082"/>
    <w:pPr>
      <w:numPr>
        <w:numId w:val="10"/>
      </w:numPr>
      <w:ind w:left="0" w:firstLine="0"/>
      <w:contextualSpacing w:val="0"/>
      <w:jc w:val="center"/>
    </w:pPr>
    <w:rPr>
      <w:b/>
      <w:bCs/>
      <w:color w:val="808080" w:themeColor="background1" w:themeShade="80"/>
    </w:rPr>
  </w:style>
  <w:style w:type="character" w:customStyle="1" w:styleId="SubTtulosCar">
    <w:name w:val="SubTítulos Car"/>
    <w:basedOn w:val="Fuentedeprrafopredeter"/>
    <w:link w:val="SubTtulos"/>
    <w:rsid w:val="00D1387E"/>
    <w:rPr>
      <w:rFonts w:ascii="Century Gothic" w:hAnsi="Century Gothic"/>
      <w:b/>
      <w:bCs/>
      <w:color w:val="808080" w:themeColor="background1" w:themeShade="80"/>
      <w:sz w:val="16"/>
    </w:rPr>
  </w:style>
  <w:style w:type="character" w:customStyle="1" w:styleId="GrficaCar">
    <w:name w:val="Gráfica Car"/>
    <w:basedOn w:val="PrrafodelistaCar"/>
    <w:link w:val="Grfica"/>
    <w:rsid w:val="00734082"/>
    <w:rPr>
      <w:rFonts w:ascii="Century Gothic" w:hAnsi="Century Gothic"/>
      <w:b/>
      <w:bCs/>
      <w:color w:val="808080" w:themeColor="background1" w:themeShade="80"/>
      <w:sz w:val="1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B4268A"/>
    <w:pPr>
      <w:keepNext/>
      <w:spacing w:after="0" w:line="276" w:lineRule="auto"/>
    </w:pPr>
    <w:rPr>
      <w:rFonts w:eastAsiaTheme="minorEastAsia"/>
      <w:b/>
      <w:bCs/>
      <w:iCs/>
      <w:sz w:val="18"/>
      <w:szCs w:val="18"/>
      <w:lang w:eastAsia="es-MX"/>
    </w:rPr>
  </w:style>
  <w:style w:type="paragraph" w:customStyle="1" w:styleId="Imagen">
    <w:name w:val="Imagen"/>
    <w:basedOn w:val="Prrafodelista"/>
    <w:link w:val="ImagenCar"/>
    <w:qFormat/>
    <w:rsid w:val="000F7734"/>
    <w:pPr>
      <w:numPr>
        <w:numId w:val="12"/>
      </w:numPr>
      <w:spacing w:after="120"/>
      <w:contextualSpacing w:val="0"/>
    </w:pPr>
    <w:rPr>
      <w:b/>
      <w:bCs/>
      <w:color w:val="A6A6A6" w:themeColor="background1" w:themeShade="A6"/>
    </w:rPr>
  </w:style>
  <w:style w:type="character" w:styleId="Mencinsinresolver">
    <w:name w:val="Unresolved Mention"/>
    <w:basedOn w:val="Fuentedeprrafopredeter"/>
    <w:uiPriority w:val="99"/>
    <w:semiHidden/>
    <w:unhideWhenUsed/>
    <w:rsid w:val="00840723"/>
    <w:rPr>
      <w:color w:val="605E5C"/>
      <w:shd w:val="clear" w:color="auto" w:fill="E1DFDD"/>
    </w:rPr>
  </w:style>
  <w:style w:type="character" w:customStyle="1" w:styleId="ImagenCar">
    <w:name w:val="Imagen Car"/>
    <w:basedOn w:val="PrrafodelistaCar"/>
    <w:link w:val="Imagen"/>
    <w:rsid w:val="000F7734"/>
    <w:rPr>
      <w:rFonts w:ascii="Century Gothic" w:hAnsi="Century Gothic"/>
      <w:b/>
      <w:bCs/>
      <w:color w:val="A6A6A6" w:themeColor="background1" w:themeShade="A6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tencion@cecim.com.mx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tel\Documents\Plantillas%20personalizadas%20de%20Office\Plantilla%20Procedimientos%20CECIM%202020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F2FBE-4BEE-4E67-9A0E-DD570CDF7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Procedimientos CECIM 2020</Template>
  <TotalTime>6721</TotalTime>
  <Pages>17</Pages>
  <Words>2088</Words>
  <Characters>11487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Desarrollo</cp:lastModifiedBy>
  <cp:revision>44</cp:revision>
  <dcterms:created xsi:type="dcterms:W3CDTF">2020-07-06T23:37:00Z</dcterms:created>
  <dcterms:modified xsi:type="dcterms:W3CDTF">2020-12-29T17:24:00Z</dcterms:modified>
</cp:coreProperties>
</file>