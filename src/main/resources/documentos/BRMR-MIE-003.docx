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69202" w14:textId="1847A39D" w:rsidR="00A92AA6" w:rsidRDefault="00A92AA6"/>
    <w:tbl>
      <w:tblPr>
        <w:tblStyle w:val="Estilo2"/>
        <w:tblW w:w="10400" w:type="dxa"/>
        <w:jc w:val="center"/>
        <w:tblLook w:val="04A0" w:firstRow="1" w:lastRow="0" w:firstColumn="1" w:lastColumn="0" w:noHBand="0" w:noVBand="1"/>
      </w:tblPr>
      <w:tblGrid>
        <w:gridCol w:w="548"/>
        <w:gridCol w:w="1303"/>
        <w:gridCol w:w="1287"/>
        <w:gridCol w:w="1511"/>
        <w:gridCol w:w="1209"/>
        <w:gridCol w:w="1544"/>
        <w:gridCol w:w="1129"/>
        <w:gridCol w:w="1869"/>
      </w:tblGrid>
      <w:tr w:rsidR="00A92AA6" w:rsidRPr="00A92AA6" w14:paraId="729DB780" w14:textId="77777777" w:rsidTr="00A92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hideMark/>
          </w:tcPr>
          <w:p w14:paraId="62F747F3" w14:textId="77777777" w:rsidR="00A92AA6" w:rsidRPr="00A92AA6" w:rsidRDefault="00A92AA6" w:rsidP="00A92AA6">
            <w:r w:rsidRPr="00A92AA6">
              <w:t>No.</w:t>
            </w:r>
          </w:p>
        </w:tc>
        <w:tc>
          <w:tcPr>
            <w:tcW w:w="1303" w:type="dxa"/>
            <w:hideMark/>
          </w:tcPr>
          <w:p w14:paraId="4390260B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Solicitud de servicio cliente</w:t>
            </w:r>
          </w:p>
        </w:tc>
        <w:tc>
          <w:tcPr>
            <w:tcW w:w="1287" w:type="dxa"/>
            <w:hideMark/>
          </w:tcPr>
          <w:p w14:paraId="0C105C00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ID interno muestra</w:t>
            </w:r>
          </w:p>
        </w:tc>
        <w:tc>
          <w:tcPr>
            <w:tcW w:w="1511" w:type="dxa"/>
            <w:hideMark/>
          </w:tcPr>
          <w:p w14:paraId="6AA623F8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ID cliente de la muestra</w:t>
            </w:r>
          </w:p>
        </w:tc>
        <w:tc>
          <w:tcPr>
            <w:tcW w:w="1209" w:type="dxa"/>
            <w:hideMark/>
          </w:tcPr>
          <w:p w14:paraId="02BED53D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Ubicación</w:t>
            </w:r>
          </w:p>
        </w:tc>
        <w:tc>
          <w:tcPr>
            <w:tcW w:w="1544" w:type="dxa"/>
            <w:hideMark/>
          </w:tcPr>
          <w:p w14:paraId="6E07271A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Condiciones especiales</w:t>
            </w:r>
          </w:p>
        </w:tc>
        <w:tc>
          <w:tcPr>
            <w:tcW w:w="1129" w:type="dxa"/>
            <w:hideMark/>
          </w:tcPr>
          <w:p w14:paraId="2373F527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Cantidad muestra recibida</w:t>
            </w:r>
          </w:p>
        </w:tc>
        <w:tc>
          <w:tcPr>
            <w:tcW w:w="1869" w:type="dxa"/>
            <w:hideMark/>
          </w:tcPr>
          <w:p w14:paraId="3290A885" w14:textId="77777777" w:rsidR="00A92AA6" w:rsidRPr="00A92AA6" w:rsidRDefault="00A92AA6" w:rsidP="00A9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6">
              <w:t>Observaciones</w:t>
            </w:r>
          </w:p>
        </w:tc>
      </w:tr>
    </w:tbl>
    <w:p w14:paraId="10032035" w14:textId="77777777" w:rsidR="00A92AA6" w:rsidRDefault="00A92AA6"/>
    <w:sectPr w:rsidR="00A92AA6" w:rsidSect="00A92AA6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25B1B" w14:textId="77777777" w:rsidR="0066553A" w:rsidRDefault="0066553A" w:rsidP="00AF6389">
      <w:pPr>
        <w:spacing w:after="0" w:line="240" w:lineRule="auto"/>
      </w:pPr>
      <w:r>
        <w:separator/>
      </w:r>
    </w:p>
  </w:endnote>
  <w:endnote w:type="continuationSeparator" w:id="0">
    <w:p w14:paraId="32C84235" w14:textId="77777777" w:rsidR="0066553A" w:rsidRDefault="0066553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8C13A5" w14:paraId="55CAD3F4" w14:textId="77777777" w:rsidTr="001F1003">
      <w:tc>
        <w:tcPr>
          <w:tcW w:w="1555" w:type="dxa"/>
        </w:tcPr>
        <w:p w14:paraId="7882036E" w14:textId="77777777" w:rsidR="008C13A5" w:rsidRPr="001F1003" w:rsidRDefault="00113961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BRMR-MIE-003</w:t>
          </w:r>
        </w:p>
      </w:tc>
      <w:tc>
        <w:tcPr>
          <w:tcW w:w="850" w:type="dxa"/>
        </w:tcPr>
        <w:p w14:paraId="2ECA9C3B" w14:textId="77777777" w:rsidR="008C13A5" w:rsidRPr="001F1003" w:rsidRDefault="008C13A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113961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2DD85448" w14:textId="77777777" w:rsidR="008C13A5" w:rsidRPr="001F1003" w:rsidRDefault="008C13A5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5F26279E" w14:textId="5B7B4E2D" w:rsidR="008C13A5" w:rsidRPr="001F1003" w:rsidRDefault="008C13A5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613225A2" w14:textId="77777777" w:rsidR="008C13A5" w:rsidRDefault="008C13A5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77DBE6" wp14:editId="033BC1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5C382" w14:textId="77777777" w:rsidR="0066553A" w:rsidRDefault="0066553A" w:rsidP="00AF6389">
      <w:pPr>
        <w:spacing w:after="0" w:line="240" w:lineRule="auto"/>
      </w:pPr>
      <w:r>
        <w:separator/>
      </w:r>
    </w:p>
  </w:footnote>
  <w:footnote w:type="continuationSeparator" w:id="0">
    <w:p w14:paraId="275A8885" w14:textId="77777777" w:rsidR="0066553A" w:rsidRDefault="0066553A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8C13A5" w:rsidRPr="0059732C" w14:paraId="4B7B9B95" w14:textId="77777777" w:rsidTr="007728DA">
      <w:tc>
        <w:tcPr>
          <w:tcW w:w="2547" w:type="dxa"/>
          <w:vMerge w:val="restart"/>
        </w:tcPr>
        <w:p w14:paraId="4C853125" w14:textId="77777777" w:rsidR="008C13A5" w:rsidRPr="0059732C" w:rsidRDefault="008C13A5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7FBFFE8" wp14:editId="699529F7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2CBB3E7F" w14:textId="77777777" w:rsidR="008C13A5" w:rsidRPr="0059732C" w:rsidRDefault="008C13A5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65950C0" w14:textId="77777777" w:rsidR="008C13A5" w:rsidRPr="00821CBC" w:rsidRDefault="00113961" w:rsidP="0040528C">
          <w:pPr>
            <w:pStyle w:val="Encabezado"/>
            <w:rPr>
              <w:b/>
              <w:bCs/>
              <w:color w:val="002060"/>
              <w:sz w:val="20"/>
              <w:szCs w:val="20"/>
            </w:rPr>
          </w:pPr>
          <w:r w:rsidRPr="00821CBC">
            <w:rPr>
              <w:b/>
              <w:bCs/>
              <w:noProof/>
              <w:color w:val="808080" w:themeColor="background1" w:themeShade="80"/>
              <w:sz w:val="20"/>
              <w:szCs w:val="20"/>
            </w:rPr>
            <w:t>Bitácora: Registro de recepción de muestras de retención</w:t>
          </w:r>
        </w:p>
      </w:tc>
    </w:tr>
    <w:tr w:rsidR="008C13A5" w:rsidRPr="0059732C" w14:paraId="0093CA75" w14:textId="77777777" w:rsidTr="001B01BC">
      <w:tc>
        <w:tcPr>
          <w:tcW w:w="2547" w:type="dxa"/>
          <w:vMerge/>
        </w:tcPr>
        <w:p w14:paraId="600C880E" w14:textId="77777777" w:rsidR="008C13A5" w:rsidRPr="0059732C" w:rsidRDefault="008C13A5">
          <w:pPr>
            <w:pStyle w:val="Encabezado"/>
          </w:pPr>
        </w:p>
      </w:tc>
      <w:tc>
        <w:tcPr>
          <w:tcW w:w="709" w:type="dxa"/>
        </w:tcPr>
        <w:p w14:paraId="5BCC74A0" w14:textId="77777777" w:rsidR="008C13A5" w:rsidRPr="0059732C" w:rsidRDefault="008C13A5">
          <w:pPr>
            <w:pStyle w:val="Encabezado"/>
          </w:pPr>
        </w:p>
      </w:tc>
      <w:tc>
        <w:tcPr>
          <w:tcW w:w="7534" w:type="dxa"/>
          <w:vMerge/>
        </w:tcPr>
        <w:p w14:paraId="4DA2FB69" w14:textId="77777777" w:rsidR="008C13A5" w:rsidRPr="0059732C" w:rsidRDefault="008C13A5" w:rsidP="0040528C">
          <w:pPr>
            <w:pStyle w:val="Encabezado"/>
          </w:pPr>
        </w:p>
      </w:tc>
    </w:tr>
    <w:tr w:rsidR="008C13A5" w:rsidRPr="0059732C" w14:paraId="304EBA95" w14:textId="77777777" w:rsidTr="008C1E2F">
      <w:trPr>
        <w:trHeight w:val="82"/>
      </w:trPr>
      <w:tc>
        <w:tcPr>
          <w:tcW w:w="2547" w:type="dxa"/>
          <w:vMerge/>
        </w:tcPr>
        <w:p w14:paraId="40CA9FC7" w14:textId="77777777" w:rsidR="008C13A5" w:rsidRPr="0059732C" w:rsidRDefault="008C13A5" w:rsidP="0059732C">
          <w:pPr>
            <w:pStyle w:val="Encabezado"/>
          </w:pPr>
        </w:p>
      </w:tc>
      <w:tc>
        <w:tcPr>
          <w:tcW w:w="709" w:type="dxa"/>
        </w:tcPr>
        <w:p w14:paraId="386074C1" w14:textId="77777777" w:rsidR="008C13A5" w:rsidRPr="0059732C" w:rsidRDefault="008C13A5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676BDEC9" w14:textId="77777777" w:rsidR="008C13A5" w:rsidRPr="0059732C" w:rsidRDefault="008C13A5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8C13A5" w:rsidRPr="0059732C" w14:paraId="3065CAD7" w14:textId="77777777" w:rsidTr="008C1E2F">
      <w:tc>
        <w:tcPr>
          <w:tcW w:w="2547" w:type="dxa"/>
          <w:vMerge/>
        </w:tcPr>
        <w:p w14:paraId="5758BFBE" w14:textId="77777777" w:rsidR="008C13A5" w:rsidRPr="0059732C" w:rsidRDefault="008C13A5" w:rsidP="0059732C">
          <w:pPr>
            <w:pStyle w:val="Encabezado"/>
          </w:pPr>
        </w:p>
      </w:tc>
      <w:tc>
        <w:tcPr>
          <w:tcW w:w="709" w:type="dxa"/>
        </w:tcPr>
        <w:p w14:paraId="02C0BF28" w14:textId="77777777" w:rsidR="008C13A5" w:rsidRPr="0059732C" w:rsidRDefault="008C13A5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38DC9929" w14:textId="77777777" w:rsidR="008C13A5" w:rsidRDefault="008C13A5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77220EC" w14:textId="7F1862E2" w:rsidR="00821CBC" w:rsidRPr="0059732C" w:rsidRDefault="00821CBC" w:rsidP="00821CBC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4C236110" w14:textId="77777777" w:rsidR="008C13A5" w:rsidRDefault="008C13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A0A83"/>
    <w:rsid w:val="000E256C"/>
    <w:rsid w:val="00113780"/>
    <w:rsid w:val="00113961"/>
    <w:rsid w:val="001B01BC"/>
    <w:rsid w:val="001F1003"/>
    <w:rsid w:val="001F6E8C"/>
    <w:rsid w:val="002A7AF9"/>
    <w:rsid w:val="002B0A40"/>
    <w:rsid w:val="002B62CF"/>
    <w:rsid w:val="002D242E"/>
    <w:rsid w:val="002E209A"/>
    <w:rsid w:val="0040528C"/>
    <w:rsid w:val="00425526"/>
    <w:rsid w:val="00431627"/>
    <w:rsid w:val="00473C0E"/>
    <w:rsid w:val="00482AB9"/>
    <w:rsid w:val="004E04BD"/>
    <w:rsid w:val="00576464"/>
    <w:rsid w:val="00580A44"/>
    <w:rsid w:val="0059732C"/>
    <w:rsid w:val="005A29D9"/>
    <w:rsid w:val="005C6990"/>
    <w:rsid w:val="0066553A"/>
    <w:rsid w:val="006A27D9"/>
    <w:rsid w:val="00735D99"/>
    <w:rsid w:val="007728DA"/>
    <w:rsid w:val="00797221"/>
    <w:rsid w:val="007C65E2"/>
    <w:rsid w:val="00821CBC"/>
    <w:rsid w:val="008C13A5"/>
    <w:rsid w:val="008C1E2F"/>
    <w:rsid w:val="008F47A5"/>
    <w:rsid w:val="00973CC2"/>
    <w:rsid w:val="009F252B"/>
    <w:rsid w:val="00A34ADF"/>
    <w:rsid w:val="00A92AA6"/>
    <w:rsid w:val="00AA5155"/>
    <w:rsid w:val="00AF6389"/>
    <w:rsid w:val="00B211BE"/>
    <w:rsid w:val="00B32E54"/>
    <w:rsid w:val="00C2034C"/>
    <w:rsid w:val="00CA5A78"/>
    <w:rsid w:val="00CF1171"/>
    <w:rsid w:val="00E16798"/>
    <w:rsid w:val="00E65A78"/>
    <w:rsid w:val="00E67978"/>
    <w:rsid w:val="00EB5DDE"/>
    <w:rsid w:val="00EC627D"/>
    <w:rsid w:val="00ED15F3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DFCFC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BC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4</cp:revision>
  <dcterms:created xsi:type="dcterms:W3CDTF">2020-03-27T00:50:00Z</dcterms:created>
  <dcterms:modified xsi:type="dcterms:W3CDTF">2020-11-30T07:08:00Z</dcterms:modified>
</cp:coreProperties>
</file>