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AC5E" w14:textId="77777777" w:rsidR="00C72468" w:rsidRDefault="00C72468" w:rsidP="00C72468"/>
    <w:tbl>
      <w:tblPr>
        <w:tblStyle w:val="Estilo1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1103"/>
        <w:gridCol w:w="513"/>
        <w:gridCol w:w="591"/>
        <w:gridCol w:w="117"/>
        <w:gridCol w:w="709"/>
        <w:gridCol w:w="2268"/>
        <w:gridCol w:w="1320"/>
      </w:tblGrid>
      <w:tr w:rsidR="00C01356" w14:paraId="7E3183DF" w14:textId="77777777" w:rsidTr="0036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408D4C" w14:textId="7D540CE3" w:rsidR="00C01356" w:rsidRDefault="00C01356" w:rsidP="00C01356">
            <w:r>
              <w:t>Servicio urgente</w:t>
            </w:r>
          </w:p>
        </w:tc>
        <w:tc>
          <w:tcPr>
            <w:tcW w:w="1103" w:type="dxa"/>
          </w:tcPr>
          <w:p w14:paraId="0074D27F" w14:textId="28E1DB32" w:rsidR="00C01356" w:rsidRPr="00C01356" w:rsidRDefault="00C01356" w:rsidP="00C01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01356">
              <w:rPr>
                <w:b w:val="0"/>
                <w:sz w:val="24"/>
                <w:szCs w:val="24"/>
              </w:rPr>
              <w:t xml:space="preserve">□ </w:t>
            </w:r>
            <w:r>
              <w:rPr>
                <w:b w:val="0"/>
              </w:rPr>
              <w:t>Sí</w:t>
            </w:r>
          </w:p>
        </w:tc>
        <w:tc>
          <w:tcPr>
            <w:tcW w:w="1104" w:type="dxa"/>
            <w:gridSpan w:val="2"/>
          </w:tcPr>
          <w:p w14:paraId="13A1DF45" w14:textId="78E51B9F" w:rsidR="00C01356" w:rsidRPr="007F5C13" w:rsidRDefault="00C01356" w:rsidP="00C013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01356">
              <w:rPr>
                <w:b w:val="0"/>
                <w:sz w:val="24"/>
                <w:szCs w:val="24"/>
              </w:rPr>
              <w:t xml:space="preserve">□ </w:t>
            </w:r>
            <w:r>
              <w:rPr>
                <w:b w:val="0"/>
              </w:rPr>
              <w:t>No</w:t>
            </w:r>
          </w:p>
        </w:tc>
        <w:tc>
          <w:tcPr>
            <w:tcW w:w="3094" w:type="dxa"/>
            <w:gridSpan w:val="3"/>
            <w:shd w:val="clear" w:color="auto" w:fill="D9D9D9" w:themeFill="background1" w:themeFillShade="D9"/>
          </w:tcPr>
          <w:p w14:paraId="43FF09CC" w14:textId="02EC8900" w:rsidR="00C01356" w:rsidRPr="007F5C13" w:rsidRDefault="00C01356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Folio solicitud de servicio del cliente</w:t>
            </w:r>
          </w:p>
        </w:tc>
        <w:tc>
          <w:tcPr>
            <w:tcW w:w="1320" w:type="dxa"/>
          </w:tcPr>
          <w:p w14:paraId="1C798D61" w14:textId="37083B97" w:rsidR="00C01356" w:rsidRPr="007F5C13" w:rsidRDefault="00C01356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C01356" w14:paraId="0B612695" w14:textId="77777777" w:rsidTr="00367E9D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612935C" w14:textId="36470CC5" w:rsidR="00C01356" w:rsidRDefault="00C01356" w:rsidP="00DE372F">
            <w:r>
              <w:t>Fecha envío de muestras</w:t>
            </w:r>
          </w:p>
        </w:tc>
        <w:tc>
          <w:tcPr>
            <w:tcW w:w="2207" w:type="dxa"/>
            <w:gridSpan w:val="3"/>
          </w:tcPr>
          <w:p w14:paraId="21AC21CA" w14:textId="77777777" w:rsidR="00C01356" w:rsidRPr="007F5C13" w:rsidRDefault="00C0135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094" w:type="dxa"/>
            <w:gridSpan w:val="3"/>
            <w:shd w:val="clear" w:color="auto" w:fill="D9D9D9" w:themeFill="background1" w:themeFillShade="D9"/>
          </w:tcPr>
          <w:p w14:paraId="63991567" w14:textId="4389A99E" w:rsidR="00C01356" w:rsidRPr="00C01356" w:rsidRDefault="00C0135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1356">
              <w:rPr>
                <w:b/>
              </w:rPr>
              <w:t>Fecha de pago</w:t>
            </w:r>
          </w:p>
        </w:tc>
        <w:tc>
          <w:tcPr>
            <w:tcW w:w="1320" w:type="dxa"/>
          </w:tcPr>
          <w:p w14:paraId="02D6F427" w14:textId="77777777" w:rsidR="00C01356" w:rsidRDefault="00C0135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01356" w14:paraId="3175D7D1" w14:textId="77777777" w:rsidTr="00367E9D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</w:tcPr>
          <w:p w14:paraId="6C260940" w14:textId="22E2A02E" w:rsidR="00C01356" w:rsidRDefault="00C01356" w:rsidP="00DE372F">
            <w:r>
              <w:t>Nombre y firma de quien envía las muestras</w:t>
            </w:r>
          </w:p>
        </w:tc>
        <w:tc>
          <w:tcPr>
            <w:tcW w:w="5005" w:type="dxa"/>
            <w:gridSpan w:val="5"/>
          </w:tcPr>
          <w:p w14:paraId="68376DA2" w14:textId="3D6E3DD6" w:rsidR="00C01356" w:rsidRDefault="00C0135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01356" w14:paraId="322FBE93" w14:textId="77777777" w:rsidTr="00367E9D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  <w:vMerge w:val="restart"/>
          </w:tcPr>
          <w:p w14:paraId="4035A8DE" w14:textId="7DB182B7" w:rsidR="00C01356" w:rsidRDefault="00C01356" w:rsidP="00C01356">
            <w:r>
              <w:t>¿Las muestras requieren un almacenamiento especial?</w:t>
            </w:r>
          </w:p>
        </w:tc>
        <w:tc>
          <w:tcPr>
            <w:tcW w:w="708" w:type="dxa"/>
            <w:gridSpan w:val="2"/>
            <w:vMerge w:val="restart"/>
          </w:tcPr>
          <w:p w14:paraId="718E4774" w14:textId="13DC9262" w:rsidR="00C01356" w:rsidRPr="00C01356" w:rsidRDefault="00C01356" w:rsidP="00C01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01356">
              <w:rPr>
                <w:bCs/>
                <w:sz w:val="24"/>
                <w:szCs w:val="24"/>
              </w:rPr>
              <w:t xml:space="preserve">□ </w:t>
            </w:r>
            <w:r w:rsidRPr="00C01356">
              <w:rPr>
                <w:bCs/>
              </w:rPr>
              <w:t>Sí</w:t>
            </w:r>
          </w:p>
        </w:tc>
        <w:tc>
          <w:tcPr>
            <w:tcW w:w="709" w:type="dxa"/>
            <w:vMerge w:val="restart"/>
          </w:tcPr>
          <w:p w14:paraId="7A5825FF" w14:textId="049183B0" w:rsidR="00C01356" w:rsidRDefault="00C01356" w:rsidP="00C0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1356">
              <w:rPr>
                <w:bCs/>
                <w:sz w:val="24"/>
                <w:szCs w:val="24"/>
              </w:rPr>
              <w:t xml:space="preserve">□ </w:t>
            </w:r>
            <w:r>
              <w:rPr>
                <w:bCs/>
                <w:szCs w:val="24"/>
              </w:rPr>
              <w:t>No</w:t>
            </w:r>
          </w:p>
        </w:tc>
        <w:tc>
          <w:tcPr>
            <w:tcW w:w="3588" w:type="dxa"/>
            <w:gridSpan w:val="2"/>
            <w:shd w:val="clear" w:color="auto" w:fill="DEEAF6" w:themeFill="accent5" w:themeFillTint="33"/>
          </w:tcPr>
          <w:p w14:paraId="659C2476" w14:textId="275B9867" w:rsidR="00C01356" w:rsidRPr="00C01356" w:rsidRDefault="00C01356" w:rsidP="00C0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1356">
              <w:rPr>
                <w:b/>
                <w:bCs/>
              </w:rPr>
              <w:t>Especifique</w:t>
            </w:r>
          </w:p>
        </w:tc>
      </w:tr>
      <w:tr w:rsidR="00C01356" w14:paraId="41A53CC9" w14:textId="77777777" w:rsidTr="00367E9D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3"/>
            <w:vMerge/>
          </w:tcPr>
          <w:p w14:paraId="5BE102A7" w14:textId="77777777" w:rsidR="00C01356" w:rsidRDefault="00C01356" w:rsidP="00C01356"/>
        </w:tc>
        <w:tc>
          <w:tcPr>
            <w:tcW w:w="708" w:type="dxa"/>
            <w:gridSpan w:val="2"/>
            <w:vMerge/>
          </w:tcPr>
          <w:p w14:paraId="622FB6D4" w14:textId="77777777" w:rsidR="00C01356" w:rsidRPr="00C01356" w:rsidRDefault="00C01356" w:rsidP="00C01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B85CE03" w14:textId="77777777" w:rsidR="00C01356" w:rsidRPr="00C01356" w:rsidRDefault="00C01356" w:rsidP="00C0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588" w:type="dxa"/>
            <w:gridSpan w:val="2"/>
          </w:tcPr>
          <w:p w14:paraId="373D319E" w14:textId="77777777" w:rsidR="00C01356" w:rsidRPr="00C01356" w:rsidRDefault="00C01356" w:rsidP="00C0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B34081" w14:textId="6BC3B39F" w:rsidR="00C01356" w:rsidRDefault="00C01356" w:rsidP="00C01356">
      <w:pPr>
        <w:pStyle w:val="Ttulo1"/>
      </w:pPr>
      <w:r>
        <w:t>Información general del cliente</w:t>
      </w:r>
    </w:p>
    <w:tbl>
      <w:tblPr>
        <w:tblStyle w:val="Estilo1"/>
        <w:tblW w:w="9064" w:type="dxa"/>
        <w:tblLook w:val="04A0" w:firstRow="1" w:lastRow="0" w:firstColumn="1" w:lastColumn="0" w:noHBand="0" w:noVBand="1"/>
      </w:tblPr>
      <w:tblGrid>
        <w:gridCol w:w="3256"/>
        <w:gridCol w:w="5808"/>
      </w:tblGrid>
      <w:tr w:rsidR="00C01356" w14:paraId="66E25C1F" w14:textId="77777777" w:rsidTr="00C0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EBACAB" w14:textId="2E9F57D8" w:rsidR="00C01356" w:rsidRDefault="00C01356" w:rsidP="00C01356">
            <w:pPr>
              <w:jc w:val="left"/>
            </w:pPr>
            <w:r w:rsidRPr="00DB0C6E">
              <w:t>Nombre de la empresa o razón social</w:t>
            </w:r>
          </w:p>
        </w:tc>
        <w:tc>
          <w:tcPr>
            <w:tcW w:w="5808" w:type="dxa"/>
          </w:tcPr>
          <w:p w14:paraId="084C0181" w14:textId="0DA78AC1" w:rsidR="00C01356" w:rsidRPr="007F5C13" w:rsidRDefault="00C01356" w:rsidP="00C013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C01356" w14:paraId="3CCFA55C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F4FC30" w14:textId="08FD9D65" w:rsidR="00C01356" w:rsidRDefault="00C01356" w:rsidP="00C01356">
            <w:pPr>
              <w:jc w:val="left"/>
            </w:pPr>
            <w:r w:rsidRPr="00DB0C6E">
              <w:t>Dirección:</w:t>
            </w:r>
          </w:p>
        </w:tc>
        <w:tc>
          <w:tcPr>
            <w:tcW w:w="5808" w:type="dxa"/>
          </w:tcPr>
          <w:p w14:paraId="157B78A2" w14:textId="089C94C3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01804ABF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079158" w14:textId="31F9D748" w:rsidR="00C01356" w:rsidRDefault="00C01356" w:rsidP="00C01356">
            <w:pPr>
              <w:jc w:val="left"/>
            </w:pPr>
            <w:r w:rsidRPr="00DB0C6E">
              <w:t>Nombre del contacto o solicitante</w:t>
            </w:r>
          </w:p>
        </w:tc>
        <w:tc>
          <w:tcPr>
            <w:tcW w:w="5808" w:type="dxa"/>
          </w:tcPr>
          <w:p w14:paraId="0E5F850F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6A69A0E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7452E" w14:textId="58C4A884" w:rsidR="00C01356" w:rsidRDefault="00C01356" w:rsidP="00C01356">
            <w:pPr>
              <w:jc w:val="left"/>
            </w:pPr>
            <w:r w:rsidRPr="00DB0C6E">
              <w:t>Cargo</w:t>
            </w:r>
          </w:p>
        </w:tc>
        <w:tc>
          <w:tcPr>
            <w:tcW w:w="5808" w:type="dxa"/>
          </w:tcPr>
          <w:p w14:paraId="7E65E8F2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6FC328E4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5817CA" w14:textId="0B81B51C" w:rsidR="00C01356" w:rsidRDefault="00C01356" w:rsidP="00C01356">
            <w:pPr>
              <w:jc w:val="left"/>
            </w:pPr>
            <w:r w:rsidRPr="00DB0C6E">
              <w:t>Teléfono</w:t>
            </w:r>
          </w:p>
        </w:tc>
        <w:tc>
          <w:tcPr>
            <w:tcW w:w="5808" w:type="dxa"/>
          </w:tcPr>
          <w:p w14:paraId="67959006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852DAFB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9D36C3" w14:textId="0A0DAEE5" w:rsidR="00C01356" w:rsidRDefault="00C01356" w:rsidP="00C01356">
            <w:pPr>
              <w:jc w:val="left"/>
            </w:pPr>
            <w:r w:rsidRPr="00DB0C6E">
              <w:t>Correo electrónico</w:t>
            </w:r>
          </w:p>
        </w:tc>
        <w:tc>
          <w:tcPr>
            <w:tcW w:w="5808" w:type="dxa"/>
          </w:tcPr>
          <w:p w14:paraId="4A4A8811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CEDAD0" w14:textId="77777777" w:rsidR="00C01356" w:rsidRPr="00C01356" w:rsidRDefault="00C01356" w:rsidP="00C01356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3539"/>
        <w:gridCol w:w="2644"/>
        <w:gridCol w:w="2645"/>
      </w:tblGrid>
      <w:tr w:rsidR="009D7746" w14:paraId="41005E08" w14:textId="77777777" w:rsidTr="009D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825287F" w14:textId="1BA0AFB7" w:rsidR="009D7746" w:rsidRDefault="009D7746" w:rsidP="00DE372F">
            <w:r>
              <w:t>Fecha recepción de muestras</w:t>
            </w:r>
          </w:p>
        </w:tc>
        <w:tc>
          <w:tcPr>
            <w:tcW w:w="5289" w:type="dxa"/>
            <w:gridSpan w:val="2"/>
          </w:tcPr>
          <w:p w14:paraId="748F8579" w14:textId="0C655DE8" w:rsidR="009D7746" w:rsidRPr="007F5C13" w:rsidRDefault="009D7746" w:rsidP="00DE3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9D7746" w14:paraId="1828941D" w14:textId="77777777" w:rsidTr="009D774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14:paraId="4624221C" w14:textId="157E708A" w:rsidR="009D7746" w:rsidRDefault="009D7746" w:rsidP="00DE372F">
            <w:r>
              <w:t>Nombre de quien recibe las muestras</w:t>
            </w:r>
          </w:p>
        </w:tc>
        <w:tc>
          <w:tcPr>
            <w:tcW w:w="2644" w:type="dxa"/>
            <w:vMerge w:val="restart"/>
          </w:tcPr>
          <w:p w14:paraId="0FF23AC9" w14:textId="77777777" w:rsidR="009D7746" w:rsidRDefault="009D774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5" w:type="dxa"/>
          </w:tcPr>
          <w:p w14:paraId="733D77C4" w14:textId="2B1CEE64" w:rsidR="009D7746" w:rsidRDefault="009D774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746" w14:paraId="6C6DE7A6" w14:textId="77777777" w:rsidTr="009D774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14:paraId="5550B00C" w14:textId="77777777" w:rsidR="009D7746" w:rsidRDefault="009D7746" w:rsidP="00DE372F"/>
        </w:tc>
        <w:tc>
          <w:tcPr>
            <w:tcW w:w="2644" w:type="dxa"/>
            <w:vMerge/>
          </w:tcPr>
          <w:p w14:paraId="137EB06D" w14:textId="77777777" w:rsidR="009D7746" w:rsidRDefault="009D774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5" w:type="dxa"/>
            <w:shd w:val="clear" w:color="auto" w:fill="DEEAF6" w:themeFill="accent5" w:themeFillTint="33"/>
          </w:tcPr>
          <w:p w14:paraId="7E4306EF" w14:textId="0A483F55" w:rsidR="009D7746" w:rsidRPr="009D7746" w:rsidRDefault="009D7746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7746">
              <w:rPr>
                <w:b/>
                <w:bCs/>
              </w:rPr>
              <w:t>Firma</w:t>
            </w:r>
          </w:p>
        </w:tc>
      </w:tr>
      <w:tr w:rsidR="009D7746" w14:paraId="048D987E" w14:textId="77777777" w:rsidTr="009D774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7C6E464" w14:textId="762443E3" w:rsidR="009D7746" w:rsidRDefault="009D7746" w:rsidP="00DE372F">
            <w:r w:rsidRPr="009D7746">
              <w:t>Fecha compromiso entrega de resultados</w:t>
            </w:r>
          </w:p>
        </w:tc>
        <w:tc>
          <w:tcPr>
            <w:tcW w:w="5289" w:type="dxa"/>
            <w:gridSpan w:val="2"/>
          </w:tcPr>
          <w:p w14:paraId="5434B196" w14:textId="77777777" w:rsidR="009D7746" w:rsidRDefault="009D774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746" w14:paraId="7A349517" w14:textId="77777777" w:rsidTr="009D774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 w:val="restart"/>
          </w:tcPr>
          <w:p w14:paraId="2A51A8D5" w14:textId="2EB01D26" w:rsidR="009D7746" w:rsidRPr="009D7746" w:rsidRDefault="009D7746" w:rsidP="00DE372F">
            <w:r w:rsidRPr="009D7746">
              <w:t>Nombre del jefe de control de calidad</w:t>
            </w:r>
          </w:p>
        </w:tc>
        <w:tc>
          <w:tcPr>
            <w:tcW w:w="2644" w:type="dxa"/>
            <w:vMerge w:val="restart"/>
          </w:tcPr>
          <w:p w14:paraId="63E8449C" w14:textId="77777777" w:rsidR="009D7746" w:rsidRDefault="009D774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5" w:type="dxa"/>
          </w:tcPr>
          <w:p w14:paraId="19C6C9B3" w14:textId="24296A85" w:rsidR="009D7746" w:rsidRDefault="009D774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746" w14:paraId="4B62E592" w14:textId="77777777" w:rsidTr="009D774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Merge/>
          </w:tcPr>
          <w:p w14:paraId="4793F9E5" w14:textId="77777777" w:rsidR="009D7746" w:rsidRPr="009D7746" w:rsidRDefault="009D7746" w:rsidP="00DE372F"/>
        </w:tc>
        <w:tc>
          <w:tcPr>
            <w:tcW w:w="2644" w:type="dxa"/>
            <w:vMerge/>
          </w:tcPr>
          <w:p w14:paraId="12E6B191" w14:textId="77777777" w:rsidR="009D7746" w:rsidRDefault="009D7746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5" w:type="dxa"/>
            <w:shd w:val="clear" w:color="auto" w:fill="DEEAF6" w:themeFill="accent5" w:themeFillTint="33"/>
          </w:tcPr>
          <w:p w14:paraId="3736C651" w14:textId="03B0938A" w:rsidR="009D7746" w:rsidRPr="009D7746" w:rsidRDefault="009D7746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7746">
              <w:rPr>
                <w:b/>
                <w:bCs/>
              </w:rPr>
              <w:t>Firma</w:t>
            </w:r>
          </w:p>
        </w:tc>
      </w:tr>
    </w:tbl>
    <w:p w14:paraId="7D10C100" w14:textId="06C91471" w:rsidR="009D7746" w:rsidRDefault="009D7746" w:rsidP="00C01356">
      <w:pPr>
        <w:pStyle w:val="Ttulo1"/>
      </w:pPr>
    </w:p>
    <w:p w14:paraId="34E10420" w14:textId="77777777" w:rsidR="009D7746" w:rsidRDefault="009D7746" w:rsidP="009D7746">
      <w:pPr>
        <w:sectPr w:rsidR="009D7746" w:rsidSect="00C71B04">
          <w:headerReference w:type="default" r:id="rId8"/>
          <w:footerReference w:type="default" r:id="rId9"/>
          <w:headerReference w:type="first" r:id="rId10"/>
          <w:pgSz w:w="12240" w:h="15840"/>
          <w:pgMar w:top="1417" w:right="1701" w:bottom="1417" w:left="1701" w:header="708" w:footer="454" w:gutter="0"/>
          <w:cols w:space="708"/>
          <w:docGrid w:linePitch="360"/>
        </w:sectPr>
      </w:pP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3114"/>
        <w:gridCol w:w="992"/>
      </w:tblGrid>
      <w:tr w:rsidR="009D7746" w14:paraId="6BE28326" w14:textId="77777777" w:rsidTr="009D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123BD0" w14:textId="7C9B02E5" w:rsidR="009D7746" w:rsidRDefault="009D7746" w:rsidP="00DE372F">
            <w:r w:rsidRPr="009D7746">
              <w:lastRenderedPageBreak/>
              <w:t>Folio solicitud de servicio del cliente</w:t>
            </w:r>
          </w:p>
        </w:tc>
        <w:tc>
          <w:tcPr>
            <w:tcW w:w="992" w:type="dxa"/>
          </w:tcPr>
          <w:p w14:paraId="368D7587" w14:textId="4BA4B0FD" w:rsidR="009D7746" w:rsidRP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51740B48" w14:textId="44FDCE51" w:rsidR="009D7746" w:rsidRDefault="009D7746" w:rsidP="009D7746">
      <w:pPr>
        <w:pStyle w:val="Ttulo1"/>
      </w:pPr>
      <w:r>
        <w:t>Información de las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2694"/>
        <w:gridCol w:w="850"/>
        <w:gridCol w:w="1723"/>
        <w:gridCol w:w="1444"/>
        <w:gridCol w:w="1444"/>
        <w:gridCol w:w="1444"/>
      </w:tblGrid>
      <w:tr w:rsidR="009D7746" w14:paraId="5CFD4ED0" w14:textId="77777777" w:rsidTr="009D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7BF498" w14:textId="354737EA" w:rsidR="009D7746" w:rsidRDefault="009D7746" w:rsidP="009D7746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666326B6" w14:textId="0EDAC7D6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 xml:space="preserve">ID cliente </w:t>
            </w:r>
            <w:r>
              <w:br/>
            </w:r>
            <w:r w:rsidRPr="00961722">
              <w:t>de la muestra</w:t>
            </w:r>
          </w:p>
        </w:tc>
        <w:tc>
          <w:tcPr>
            <w:tcW w:w="1417" w:type="dxa"/>
          </w:tcPr>
          <w:p w14:paraId="04D0F681" w14:textId="4F38D7CA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Tipo de material</w:t>
            </w:r>
          </w:p>
        </w:tc>
        <w:tc>
          <w:tcPr>
            <w:tcW w:w="2694" w:type="dxa"/>
          </w:tcPr>
          <w:p w14:paraId="5F8D52EE" w14:textId="52BB4888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Descripción de muestra</w:t>
            </w:r>
          </w:p>
        </w:tc>
        <w:tc>
          <w:tcPr>
            <w:tcW w:w="850" w:type="dxa"/>
          </w:tcPr>
          <w:p w14:paraId="4BB36AC6" w14:textId="75DA75AD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Lote</w:t>
            </w:r>
          </w:p>
        </w:tc>
        <w:tc>
          <w:tcPr>
            <w:tcW w:w="1723" w:type="dxa"/>
          </w:tcPr>
          <w:p w14:paraId="3D140080" w14:textId="58E159BE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Método solicitado</w:t>
            </w:r>
          </w:p>
        </w:tc>
        <w:tc>
          <w:tcPr>
            <w:tcW w:w="1444" w:type="dxa"/>
          </w:tcPr>
          <w:p w14:paraId="43640EC8" w14:textId="583CBD71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Condiciones especiales</w:t>
            </w:r>
          </w:p>
        </w:tc>
        <w:tc>
          <w:tcPr>
            <w:tcW w:w="1444" w:type="dxa"/>
          </w:tcPr>
          <w:p w14:paraId="7097F827" w14:textId="65A05F37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Cantidad</w:t>
            </w:r>
            <w:r w:rsidR="00CC4EBA">
              <w:t xml:space="preserve"> muestra</w:t>
            </w:r>
          </w:p>
        </w:tc>
        <w:tc>
          <w:tcPr>
            <w:tcW w:w="1444" w:type="dxa"/>
          </w:tcPr>
          <w:p w14:paraId="1117E6C8" w14:textId="7361C8FF" w:rsidR="009D7746" w:rsidRDefault="00CC4EBA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CC4EBA" w14:paraId="410347A9" w14:textId="77777777" w:rsidTr="00C71B0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7CC55853" w14:textId="58A858A9" w:rsidR="00CC4EBA" w:rsidRDefault="00CC4EBA" w:rsidP="009D7746">
            <w:pPr>
              <w:jc w:val="center"/>
            </w:pPr>
            <w:r>
              <w:t>1</w:t>
            </w:r>
          </w:p>
        </w:tc>
        <w:tc>
          <w:tcPr>
            <w:tcW w:w="1418" w:type="dxa"/>
            <w:vMerge w:val="restart"/>
          </w:tcPr>
          <w:p w14:paraId="39DA7565" w14:textId="77777777" w:rsidR="00CC4EBA" w:rsidRDefault="00CC4EBA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14:paraId="0CD6664E" w14:textId="77777777" w:rsidR="00CC4EBA" w:rsidRDefault="00CC4EBA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 w:val="restart"/>
          </w:tcPr>
          <w:p w14:paraId="181F842C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 w:val="restart"/>
          </w:tcPr>
          <w:p w14:paraId="0C1E4A8E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011ED067" w14:textId="3742125F" w:rsidR="00CC4EBA" w:rsidRDefault="00CC4EBA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 w:val="restart"/>
          </w:tcPr>
          <w:p w14:paraId="162DB658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14:paraId="72B906EA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 w:val="restart"/>
          </w:tcPr>
          <w:p w14:paraId="3F4B2626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EBA" w14:paraId="253B8D51" w14:textId="77777777" w:rsidTr="00C71B0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5E0FFA7" w14:textId="33076F73" w:rsidR="00CC4EBA" w:rsidRDefault="00CC4EBA" w:rsidP="009D7746">
            <w:pPr>
              <w:jc w:val="center"/>
            </w:pPr>
          </w:p>
        </w:tc>
        <w:tc>
          <w:tcPr>
            <w:tcW w:w="1418" w:type="dxa"/>
            <w:vMerge/>
          </w:tcPr>
          <w:p w14:paraId="13BC7AAB" w14:textId="77777777" w:rsidR="00CC4EBA" w:rsidRDefault="00CC4EBA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14:paraId="40BAB329" w14:textId="77777777" w:rsidR="00CC4EBA" w:rsidRDefault="00CC4EBA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/>
          </w:tcPr>
          <w:p w14:paraId="5577F8D8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</w:tcPr>
          <w:p w14:paraId="76926536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6941B449" w14:textId="7CC79076" w:rsidR="00CC4EBA" w:rsidRDefault="00CC4EBA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</w:tcPr>
          <w:p w14:paraId="18AE5579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bottom w:val="single" w:sz="4" w:space="0" w:color="F2F2F2" w:themeColor="background1" w:themeShade="F2"/>
            </w:tcBorders>
          </w:tcPr>
          <w:p w14:paraId="7311CD95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</w:tcPr>
          <w:p w14:paraId="0D08CA0A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EBA" w14:paraId="29400B77" w14:textId="77777777" w:rsidTr="00C71B0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nil"/>
            </w:tcBorders>
          </w:tcPr>
          <w:p w14:paraId="18F72138" w14:textId="77777777" w:rsidR="00CC4EBA" w:rsidRDefault="00CC4EBA" w:rsidP="009D7746">
            <w:pPr>
              <w:jc w:val="center"/>
            </w:pPr>
          </w:p>
        </w:tc>
        <w:tc>
          <w:tcPr>
            <w:tcW w:w="1418" w:type="dxa"/>
            <w:vMerge/>
            <w:tcBorders>
              <w:bottom w:val="nil"/>
            </w:tcBorders>
          </w:tcPr>
          <w:p w14:paraId="5BC21232" w14:textId="77777777" w:rsidR="00CC4EBA" w:rsidRDefault="00CC4EBA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14:paraId="3F40F27D" w14:textId="77777777" w:rsidR="00CC4EBA" w:rsidRDefault="00CC4EBA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/>
            <w:tcBorders>
              <w:bottom w:val="nil"/>
            </w:tcBorders>
          </w:tcPr>
          <w:p w14:paraId="39A37596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14:paraId="4EE2BC9B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  <w:tcBorders>
              <w:bottom w:val="nil"/>
            </w:tcBorders>
          </w:tcPr>
          <w:p w14:paraId="6B6A5A3A" w14:textId="0EFE09CA" w:rsidR="00CC4EBA" w:rsidRDefault="00CC4EBA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  <w:tcBorders>
              <w:bottom w:val="nil"/>
            </w:tcBorders>
          </w:tcPr>
          <w:p w14:paraId="6A144DB1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7F56B6D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  <w:tcBorders>
              <w:bottom w:val="single" w:sz="4" w:space="0" w:color="F2F2F2" w:themeColor="background1" w:themeShade="F2"/>
            </w:tcBorders>
          </w:tcPr>
          <w:p w14:paraId="0D26EC33" w14:textId="77777777" w:rsidR="00CC4EBA" w:rsidRDefault="00CC4EBA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746" w14:paraId="2F04DBC0" w14:textId="77777777" w:rsidTr="009D774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8" w:type="dxa"/>
            <w:gridSpan w:val="7"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1377FCF3" w14:textId="14360853" w:rsidR="009D7746" w:rsidRPr="009D7746" w:rsidRDefault="009D7746" w:rsidP="009D7746">
            <w:pPr>
              <w:jc w:val="right"/>
              <w:rPr>
                <w:b/>
                <w:bCs/>
              </w:rPr>
            </w:pPr>
            <w:r w:rsidRPr="009D7746">
              <w:rPr>
                <w:b/>
                <w:bCs/>
              </w:rPr>
              <w:t xml:space="preserve">Cantidad de muestra </w:t>
            </w:r>
            <w:r>
              <w:rPr>
                <w:b/>
                <w:bCs/>
              </w:rPr>
              <w:t>1</w:t>
            </w:r>
            <w:r w:rsidR="00CC4EBA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Total</w:t>
            </w:r>
          </w:p>
        </w:tc>
        <w:tc>
          <w:tcPr>
            <w:tcW w:w="14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2FA09C" w14:textId="77777777" w:rsidR="009D7746" w:rsidRDefault="009D774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317291" w14:textId="77777777" w:rsidR="009D7746" w:rsidRDefault="009D774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0D0B7" w14:textId="7F1434D0" w:rsidR="009D7746" w:rsidRPr="00CC4EBA" w:rsidRDefault="009D7746" w:rsidP="009D7746">
      <w:pPr>
        <w:rPr>
          <w:sz w:val="4"/>
          <w:szCs w:val="4"/>
        </w:rPr>
      </w:pP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2694"/>
        <w:gridCol w:w="850"/>
        <w:gridCol w:w="1723"/>
        <w:gridCol w:w="1444"/>
        <w:gridCol w:w="1444"/>
        <w:gridCol w:w="1444"/>
      </w:tblGrid>
      <w:tr w:rsidR="00CC4EBA" w14:paraId="6C453E18" w14:textId="77777777" w:rsidTr="00DE3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7433FE" w14:textId="77777777" w:rsidR="00CC4EBA" w:rsidRDefault="00CC4EBA" w:rsidP="00DE372F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78FB3731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 xml:space="preserve">ID cliente </w:t>
            </w:r>
            <w:r>
              <w:br/>
            </w:r>
            <w:r w:rsidRPr="00961722">
              <w:t>de la muestra</w:t>
            </w:r>
          </w:p>
        </w:tc>
        <w:tc>
          <w:tcPr>
            <w:tcW w:w="1417" w:type="dxa"/>
          </w:tcPr>
          <w:p w14:paraId="58813B2D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Tipo de material</w:t>
            </w:r>
          </w:p>
        </w:tc>
        <w:tc>
          <w:tcPr>
            <w:tcW w:w="2694" w:type="dxa"/>
          </w:tcPr>
          <w:p w14:paraId="70C8083C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Descripción de muestra</w:t>
            </w:r>
          </w:p>
        </w:tc>
        <w:tc>
          <w:tcPr>
            <w:tcW w:w="850" w:type="dxa"/>
          </w:tcPr>
          <w:p w14:paraId="44F0CC4C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Lote</w:t>
            </w:r>
          </w:p>
        </w:tc>
        <w:tc>
          <w:tcPr>
            <w:tcW w:w="1723" w:type="dxa"/>
          </w:tcPr>
          <w:p w14:paraId="64DA6C07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Método solicitado</w:t>
            </w:r>
          </w:p>
        </w:tc>
        <w:tc>
          <w:tcPr>
            <w:tcW w:w="1444" w:type="dxa"/>
          </w:tcPr>
          <w:p w14:paraId="2A6F4261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Condiciones especiales</w:t>
            </w:r>
          </w:p>
        </w:tc>
        <w:tc>
          <w:tcPr>
            <w:tcW w:w="1444" w:type="dxa"/>
          </w:tcPr>
          <w:p w14:paraId="0952440E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Cantidad</w:t>
            </w:r>
            <w:r>
              <w:t xml:space="preserve"> muestra</w:t>
            </w:r>
          </w:p>
        </w:tc>
        <w:tc>
          <w:tcPr>
            <w:tcW w:w="1444" w:type="dxa"/>
          </w:tcPr>
          <w:p w14:paraId="34098522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C71B04" w14:paraId="3701841D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376C0945" w14:textId="453D52DF" w:rsidR="00C71B04" w:rsidRDefault="00C71B04" w:rsidP="00C71B04">
            <w:pPr>
              <w:jc w:val="center"/>
            </w:pPr>
            <w:r>
              <w:t>2</w:t>
            </w:r>
          </w:p>
        </w:tc>
        <w:tc>
          <w:tcPr>
            <w:tcW w:w="1418" w:type="dxa"/>
            <w:vMerge w:val="restart"/>
          </w:tcPr>
          <w:p w14:paraId="46AC5AEE" w14:textId="77777777" w:rsidR="00C71B04" w:rsidRDefault="00C71B04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14:paraId="5D294582" w14:textId="77777777" w:rsidR="00C71B04" w:rsidRDefault="00C71B04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 w:val="restart"/>
          </w:tcPr>
          <w:p w14:paraId="135C7F65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 w:val="restart"/>
          </w:tcPr>
          <w:p w14:paraId="5E900022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55620C44" w14:textId="091B7EB9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 w:val="restart"/>
          </w:tcPr>
          <w:p w14:paraId="2D7D6678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14:paraId="3ED0D44C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 w:val="restart"/>
          </w:tcPr>
          <w:p w14:paraId="6C6D451E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B04" w14:paraId="31443EFF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0361BE2" w14:textId="77777777" w:rsidR="00C71B04" w:rsidRDefault="00C71B04" w:rsidP="00C71B04">
            <w:pPr>
              <w:jc w:val="center"/>
            </w:pPr>
          </w:p>
        </w:tc>
        <w:tc>
          <w:tcPr>
            <w:tcW w:w="1418" w:type="dxa"/>
            <w:vMerge/>
          </w:tcPr>
          <w:p w14:paraId="46D894A7" w14:textId="77777777" w:rsidR="00C71B04" w:rsidRDefault="00C71B04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14:paraId="7DCBA58D" w14:textId="77777777" w:rsidR="00C71B04" w:rsidRDefault="00C71B04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/>
          </w:tcPr>
          <w:p w14:paraId="089B1F17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</w:tcPr>
          <w:p w14:paraId="42047B6A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40FF64FA" w14:textId="7ED93E5E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</w:tcPr>
          <w:p w14:paraId="20D1B200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bottom w:val="single" w:sz="4" w:space="0" w:color="F2F2F2" w:themeColor="background1" w:themeShade="F2"/>
            </w:tcBorders>
          </w:tcPr>
          <w:p w14:paraId="27A6620C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</w:tcPr>
          <w:p w14:paraId="350C3B1B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B04" w14:paraId="0C7E606F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nil"/>
            </w:tcBorders>
          </w:tcPr>
          <w:p w14:paraId="22317B5B" w14:textId="77777777" w:rsidR="00C71B04" w:rsidRDefault="00C71B04" w:rsidP="00C71B04">
            <w:pPr>
              <w:jc w:val="center"/>
            </w:pPr>
          </w:p>
        </w:tc>
        <w:tc>
          <w:tcPr>
            <w:tcW w:w="1418" w:type="dxa"/>
            <w:vMerge/>
            <w:tcBorders>
              <w:bottom w:val="nil"/>
            </w:tcBorders>
          </w:tcPr>
          <w:p w14:paraId="5F5606CE" w14:textId="77777777" w:rsidR="00C71B04" w:rsidRDefault="00C71B04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14:paraId="0250083F" w14:textId="77777777" w:rsidR="00C71B04" w:rsidRDefault="00C71B04" w:rsidP="00C7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/>
            <w:tcBorders>
              <w:bottom w:val="nil"/>
            </w:tcBorders>
          </w:tcPr>
          <w:p w14:paraId="53591295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14:paraId="1B2AB2BA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  <w:tcBorders>
              <w:bottom w:val="nil"/>
            </w:tcBorders>
          </w:tcPr>
          <w:p w14:paraId="501756D2" w14:textId="6F3AA112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  <w:tcBorders>
              <w:bottom w:val="nil"/>
            </w:tcBorders>
          </w:tcPr>
          <w:p w14:paraId="2A6A9A8B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6B7A1AF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  <w:tcBorders>
              <w:bottom w:val="single" w:sz="4" w:space="0" w:color="F2F2F2" w:themeColor="background1" w:themeShade="F2"/>
            </w:tcBorders>
          </w:tcPr>
          <w:p w14:paraId="5DC29296" w14:textId="77777777" w:rsidR="00C71B04" w:rsidRDefault="00C71B04" w:rsidP="00C7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EBA" w14:paraId="522B136C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8" w:type="dxa"/>
            <w:gridSpan w:val="7"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674630ED" w14:textId="29D1F239" w:rsidR="00CC4EBA" w:rsidRPr="009D7746" w:rsidRDefault="00CC4EBA" w:rsidP="00DE372F">
            <w:pPr>
              <w:jc w:val="right"/>
              <w:rPr>
                <w:b/>
                <w:bCs/>
              </w:rPr>
            </w:pPr>
            <w:r w:rsidRPr="009D7746">
              <w:rPr>
                <w:b/>
                <w:bCs/>
              </w:rPr>
              <w:t xml:space="preserve">Cantidad de muestra </w:t>
            </w:r>
            <w:r>
              <w:rPr>
                <w:b/>
                <w:bCs/>
              </w:rPr>
              <w:t>2. Total</w:t>
            </w:r>
          </w:p>
        </w:tc>
        <w:tc>
          <w:tcPr>
            <w:tcW w:w="14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CFF38E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BF40F0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B0679" w14:textId="405EA9E1" w:rsidR="00CC4EBA" w:rsidRPr="00CC4EBA" w:rsidRDefault="00CC4EBA" w:rsidP="009D7746">
      <w:pPr>
        <w:rPr>
          <w:sz w:val="4"/>
          <w:szCs w:val="4"/>
        </w:rPr>
      </w:pP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417"/>
        <w:gridCol w:w="2694"/>
        <w:gridCol w:w="850"/>
        <w:gridCol w:w="1723"/>
        <w:gridCol w:w="1444"/>
        <w:gridCol w:w="1444"/>
        <w:gridCol w:w="1444"/>
      </w:tblGrid>
      <w:tr w:rsidR="00CC4EBA" w14:paraId="2813A5B7" w14:textId="77777777" w:rsidTr="00DE3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FBD9D0" w14:textId="77777777" w:rsidR="00CC4EBA" w:rsidRDefault="00CC4EBA" w:rsidP="00DE372F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20E00005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 xml:space="preserve">ID cliente </w:t>
            </w:r>
            <w:r>
              <w:br/>
            </w:r>
            <w:r w:rsidRPr="00961722">
              <w:t>de la muestra</w:t>
            </w:r>
          </w:p>
        </w:tc>
        <w:tc>
          <w:tcPr>
            <w:tcW w:w="1417" w:type="dxa"/>
          </w:tcPr>
          <w:p w14:paraId="4C6D722B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Tipo de material</w:t>
            </w:r>
          </w:p>
        </w:tc>
        <w:tc>
          <w:tcPr>
            <w:tcW w:w="2694" w:type="dxa"/>
          </w:tcPr>
          <w:p w14:paraId="1DC1B7DC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Descripción de muestra</w:t>
            </w:r>
          </w:p>
        </w:tc>
        <w:tc>
          <w:tcPr>
            <w:tcW w:w="850" w:type="dxa"/>
          </w:tcPr>
          <w:p w14:paraId="2BB73D67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Lote</w:t>
            </w:r>
          </w:p>
        </w:tc>
        <w:tc>
          <w:tcPr>
            <w:tcW w:w="1723" w:type="dxa"/>
          </w:tcPr>
          <w:p w14:paraId="2FBB6106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Método solicitado</w:t>
            </w:r>
          </w:p>
        </w:tc>
        <w:tc>
          <w:tcPr>
            <w:tcW w:w="1444" w:type="dxa"/>
          </w:tcPr>
          <w:p w14:paraId="4285FD65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Condiciones especiales</w:t>
            </w:r>
          </w:p>
        </w:tc>
        <w:tc>
          <w:tcPr>
            <w:tcW w:w="1444" w:type="dxa"/>
          </w:tcPr>
          <w:p w14:paraId="2956D9D8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Cantidad</w:t>
            </w:r>
            <w:r>
              <w:t xml:space="preserve"> muestra</w:t>
            </w:r>
          </w:p>
        </w:tc>
        <w:tc>
          <w:tcPr>
            <w:tcW w:w="1444" w:type="dxa"/>
          </w:tcPr>
          <w:p w14:paraId="03EFF842" w14:textId="77777777" w:rsidR="00CC4EBA" w:rsidRDefault="00CC4EBA" w:rsidP="00DE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CC4EBA" w14:paraId="78CCFEAB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14C917A1" w14:textId="6224A8BF" w:rsidR="00CC4EBA" w:rsidRDefault="00CC4EBA" w:rsidP="00DE372F">
            <w:pPr>
              <w:jc w:val="center"/>
            </w:pPr>
            <w:r>
              <w:t>3</w:t>
            </w:r>
          </w:p>
        </w:tc>
        <w:tc>
          <w:tcPr>
            <w:tcW w:w="1418" w:type="dxa"/>
            <w:vMerge w:val="restart"/>
          </w:tcPr>
          <w:p w14:paraId="019C2D2B" w14:textId="77777777" w:rsidR="00CC4EBA" w:rsidRDefault="00CC4EBA" w:rsidP="00DE3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 w:val="restart"/>
          </w:tcPr>
          <w:p w14:paraId="5F7D8E81" w14:textId="77777777" w:rsidR="00CC4EBA" w:rsidRDefault="00CC4EBA" w:rsidP="00DE3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 w:val="restart"/>
          </w:tcPr>
          <w:p w14:paraId="6ED0DA6E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 w:val="restart"/>
          </w:tcPr>
          <w:p w14:paraId="5D58A505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2CBFA2C9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 w:val="restart"/>
          </w:tcPr>
          <w:p w14:paraId="4ED4B70F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14:paraId="517FA393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 w:val="restart"/>
          </w:tcPr>
          <w:p w14:paraId="28B3122D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EBA" w14:paraId="72B6C089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B52DA68" w14:textId="77777777" w:rsidR="00CC4EBA" w:rsidRDefault="00CC4EBA" w:rsidP="00DE372F">
            <w:pPr>
              <w:jc w:val="center"/>
            </w:pPr>
          </w:p>
        </w:tc>
        <w:tc>
          <w:tcPr>
            <w:tcW w:w="1418" w:type="dxa"/>
            <w:vMerge/>
          </w:tcPr>
          <w:p w14:paraId="6491C463" w14:textId="77777777" w:rsidR="00CC4EBA" w:rsidRDefault="00CC4EBA" w:rsidP="00DE3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</w:tcPr>
          <w:p w14:paraId="4727E680" w14:textId="77777777" w:rsidR="00CC4EBA" w:rsidRDefault="00CC4EBA" w:rsidP="00DE3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/>
          </w:tcPr>
          <w:p w14:paraId="60C2A2DA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</w:tcPr>
          <w:p w14:paraId="25EE63AF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4572E5EC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</w:tcPr>
          <w:p w14:paraId="63EB7529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bottom w:val="single" w:sz="4" w:space="0" w:color="F2F2F2" w:themeColor="background1" w:themeShade="F2"/>
            </w:tcBorders>
          </w:tcPr>
          <w:p w14:paraId="5AFA8B59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</w:tcPr>
          <w:p w14:paraId="58C0ACEC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EBA" w14:paraId="570C33C9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bottom w:val="nil"/>
            </w:tcBorders>
          </w:tcPr>
          <w:p w14:paraId="680529B3" w14:textId="77777777" w:rsidR="00CC4EBA" w:rsidRDefault="00CC4EBA" w:rsidP="00DE372F">
            <w:pPr>
              <w:jc w:val="center"/>
            </w:pPr>
          </w:p>
        </w:tc>
        <w:tc>
          <w:tcPr>
            <w:tcW w:w="1418" w:type="dxa"/>
            <w:vMerge/>
            <w:tcBorders>
              <w:bottom w:val="nil"/>
            </w:tcBorders>
          </w:tcPr>
          <w:p w14:paraId="291DA174" w14:textId="77777777" w:rsidR="00CC4EBA" w:rsidRDefault="00CC4EBA" w:rsidP="00DE3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Merge/>
            <w:tcBorders>
              <w:bottom w:val="nil"/>
            </w:tcBorders>
          </w:tcPr>
          <w:p w14:paraId="70C7A86B" w14:textId="77777777" w:rsidR="00CC4EBA" w:rsidRDefault="00CC4EBA" w:rsidP="00DE3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Merge/>
            <w:tcBorders>
              <w:bottom w:val="nil"/>
            </w:tcBorders>
          </w:tcPr>
          <w:p w14:paraId="36950370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14:paraId="0DB1AF31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  <w:tcBorders>
              <w:bottom w:val="nil"/>
            </w:tcBorders>
          </w:tcPr>
          <w:p w14:paraId="749A938F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  <w:tcBorders>
              <w:bottom w:val="nil"/>
            </w:tcBorders>
          </w:tcPr>
          <w:p w14:paraId="691BCDF5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AB91754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vMerge/>
            <w:tcBorders>
              <w:bottom w:val="single" w:sz="4" w:space="0" w:color="F2F2F2" w:themeColor="background1" w:themeShade="F2"/>
            </w:tcBorders>
          </w:tcPr>
          <w:p w14:paraId="59C0DDDC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EBA" w14:paraId="37B39A24" w14:textId="77777777" w:rsidTr="00DE37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8" w:type="dxa"/>
            <w:gridSpan w:val="7"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  <w:shd w:val="clear" w:color="auto" w:fill="FFF2CC" w:themeFill="accent4" w:themeFillTint="33"/>
          </w:tcPr>
          <w:p w14:paraId="0A2B9152" w14:textId="1A875021" w:rsidR="00CC4EBA" w:rsidRPr="009D7746" w:rsidRDefault="00CC4EBA" w:rsidP="00DE372F">
            <w:pPr>
              <w:jc w:val="right"/>
              <w:rPr>
                <w:b/>
                <w:bCs/>
              </w:rPr>
            </w:pPr>
            <w:r w:rsidRPr="009D7746">
              <w:rPr>
                <w:b/>
                <w:bCs/>
              </w:rPr>
              <w:t xml:space="preserve">Cantidad de muestra </w:t>
            </w:r>
            <w:r>
              <w:rPr>
                <w:b/>
                <w:bCs/>
              </w:rPr>
              <w:t>3. Total</w:t>
            </w:r>
          </w:p>
        </w:tc>
        <w:tc>
          <w:tcPr>
            <w:tcW w:w="14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72AE76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9BBD21" w14:textId="77777777" w:rsidR="00CC4EBA" w:rsidRDefault="00CC4EBA" w:rsidP="00DE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A7F8AE" w14:textId="77777777" w:rsidR="00CC4EBA" w:rsidRPr="00CC4EBA" w:rsidRDefault="00CC4EBA" w:rsidP="009D7746">
      <w:pPr>
        <w:rPr>
          <w:sz w:val="4"/>
          <w:szCs w:val="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5807"/>
        <w:gridCol w:w="1417"/>
        <w:gridCol w:w="1418"/>
      </w:tblGrid>
      <w:tr w:rsidR="00CC4EBA" w14:paraId="32C83E96" w14:textId="77777777" w:rsidTr="004A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81AF522" w14:textId="49542C2A" w:rsidR="00CC4EBA" w:rsidRDefault="00CC4EBA" w:rsidP="00CC4EBA">
            <w:r w:rsidRPr="00CC4EBA">
              <w:t xml:space="preserve">Favor de responder si requiere devolución de las muestras analizadas                </w:t>
            </w:r>
          </w:p>
        </w:tc>
        <w:tc>
          <w:tcPr>
            <w:tcW w:w="1417" w:type="dxa"/>
          </w:tcPr>
          <w:p w14:paraId="7A3C4514" w14:textId="6D850244" w:rsidR="00CC4EBA" w:rsidRPr="009D7746" w:rsidRDefault="00CC4EBA" w:rsidP="00CC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C01356">
              <w:rPr>
                <w:b w:val="0"/>
                <w:sz w:val="24"/>
                <w:szCs w:val="24"/>
              </w:rPr>
              <w:t xml:space="preserve">□ </w:t>
            </w:r>
            <w:r>
              <w:rPr>
                <w:b w:val="0"/>
              </w:rPr>
              <w:t>Sí</w:t>
            </w:r>
          </w:p>
        </w:tc>
        <w:tc>
          <w:tcPr>
            <w:tcW w:w="1418" w:type="dxa"/>
          </w:tcPr>
          <w:p w14:paraId="5D3AC5EF" w14:textId="22B4E19E" w:rsidR="00CC4EBA" w:rsidRPr="009D7746" w:rsidRDefault="00CC4EBA" w:rsidP="00CC4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C01356">
              <w:rPr>
                <w:b w:val="0"/>
                <w:sz w:val="24"/>
                <w:szCs w:val="24"/>
              </w:rPr>
              <w:t xml:space="preserve">□ </w:t>
            </w:r>
            <w:r>
              <w:rPr>
                <w:b w:val="0"/>
              </w:rPr>
              <w:t>No</w:t>
            </w:r>
          </w:p>
        </w:tc>
      </w:tr>
    </w:tbl>
    <w:p w14:paraId="056B1E20" w14:textId="6B05D6B1" w:rsidR="00CC4EBA" w:rsidRDefault="00CC4EBA" w:rsidP="00CC4EBA">
      <w:pPr>
        <w:spacing w:after="0"/>
        <w:jc w:val="left"/>
        <w:rPr>
          <w:b/>
          <w:sz w:val="18"/>
          <w:szCs w:val="18"/>
        </w:rPr>
      </w:pPr>
      <w:r>
        <w:rPr>
          <w:sz w:val="18"/>
          <w:szCs w:val="18"/>
        </w:rPr>
        <w:br/>
      </w:r>
      <w:r w:rsidRPr="009004C3">
        <w:rPr>
          <w:sz w:val="18"/>
          <w:szCs w:val="18"/>
        </w:rPr>
        <w:t>En caso de ser afirmativa la respuesta se le informa que de las muestras a devolver se cobrará gastos de envió.</w:t>
      </w:r>
      <w:r w:rsidRPr="009004C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br/>
      </w:r>
      <w:r w:rsidRPr="009004C3">
        <w:rPr>
          <w:b/>
          <w:sz w:val="18"/>
          <w:szCs w:val="18"/>
        </w:rPr>
        <w:t xml:space="preserve">Nota: La mayoría de los ensayos son destructivos </w:t>
      </w:r>
    </w:p>
    <w:sectPr w:rsidR="00CC4EBA" w:rsidSect="00C71B04">
      <w:pgSz w:w="15840" w:h="12240" w:orient="landscape"/>
      <w:pgMar w:top="1701" w:right="1417" w:bottom="1701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103F2" w14:textId="77777777" w:rsidR="00BE2A02" w:rsidRDefault="00BE2A02" w:rsidP="00A23072">
      <w:pPr>
        <w:spacing w:after="0" w:line="240" w:lineRule="auto"/>
      </w:pPr>
      <w:r>
        <w:separator/>
      </w:r>
    </w:p>
  </w:endnote>
  <w:endnote w:type="continuationSeparator" w:id="0">
    <w:p w14:paraId="0660C3FD" w14:textId="77777777" w:rsidR="00BE2A02" w:rsidRDefault="00BE2A02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8"/>
      <w:gridCol w:w="764"/>
      <w:gridCol w:w="6716"/>
    </w:tblGrid>
    <w:tr w:rsidR="00C228E4" w14:paraId="56BCFDD7" w14:textId="77777777" w:rsidTr="009D7746">
      <w:trPr>
        <w:jc w:val="center"/>
      </w:trPr>
      <w:tc>
        <w:tcPr>
          <w:tcW w:w="1358" w:type="dxa"/>
        </w:tcPr>
        <w:p w14:paraId="61C81E5C" w14:textId="5D0AB938" w:rsidR="00C228E4" w:rsidRPr="001F1003" w:rsidRDefault="00C01356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C01356">
            <w:rPr>
              <w:i/>
              <w:iCs/>
              <w:color w:val="767171" w:themeColor="background2" w:themeShade="80"/>
              <w:sz w:val="14"/>
              <w:szCs w:val="14"/>
            </w:rPr>
            <w:t>FSS-SOC-004</w:t>
          </w:r>
        </w:p>
      </w:tc>
      <w:tc>
        <w:tcPr>
          <w:tcW w:w="764" w:type="dxa"/>
        </w:tcPr>
        <w:p w14:paraId="55418A62" w14:textId="77777777" w:rsidR="00C228E4" w:rsidRPr="001F1003" w:rsidRDefault="00C228E4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6716" w:type="dxa"/>
        </w:tcPr>
        <w:p w14:paraId="4E66BF12" w14:textId="77777777" w:rsidR="00C228E4" w:rsidRPr="001F1003" w:rsidRDefault="00C228E4" w:rsidP="00A23072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2B62F4F4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9B6B3" w14:textId="77777777" w:rsidR="00BE2A02" w:rsidRDefault="00BE2A02" w:rsidP="00A23072">
      <w:pPr>
        <w:spacing w:after="0" w:line="240" w:lineRule="auto"/>
      </w:pPr>
      <w:r>
        <w:separator/>
      </w:r>
    </w:p>
  </w:footnote>
  <w:footnote w:type="continuationSeparator" w:id="0">
    <w:p w14:paraId="4787213E" w14:textId="77777777" w:rsidR="00BE2A02" w:rsidRDefault="00BE2A02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5D79290B" w14:textId="77777777" w:rsidTr="00A23072">
      <w:trPr>
        <w:jc w:val="center"/>
      </w:trPr>
      <w:tc>
        <w:tcPr>
          <w:tcW w:w="3384" w:type="dxa"/>
          <w:vMerge w:val="restart"/>
        </w:tcPr>
        <w:p w14:paraId="75170248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A38BFF8" wp14:editId="0E295315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EBF870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64AD0A83" w14:textId="2C28AC12" w:rsidR="00A23072" w:rsidRPr="00042D76" w:rsidRDefault="00C01356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Formato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: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 xml:space="preserve"> 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S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olicitud de servicio del cliente</w:t>
          </w:r>
        </w:p>
      </w:tc>
    </w:tr>
    <w:tr w:rsidR="00A23072" w:rsidRPr="0059732C" w14:paraId="632EFDB2" w14:textId="77777777" w:rsidTr="00A23072">
      <w:trPr>
        <w:jc w:val="center"/>
      </w:trPr>
      <w:tc>
        <w:tcPr>
          <w:tcW w:w="3384" w:type="dxa"/>
          <w:vMerge/>
        </w:tcPr>
        <w:p w14:paraId="0C28629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45AFB4C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31674E2E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35883945" w14:textId="77777777" w:rsidTr="00A23072">
      <w:trPr>
        <w:trHeight w:val="82"/>
        <w:jc w:val="center"/>
      </w:trPr>
      <w:tc>
        <w:tcPr>
          <w:tcW w:w="3384" w:type="dxa"/>
          <w:vMerge/>
        </w:tcPr>
        <w:p w14:paraId="1CC77E5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C469FE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C723C83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083F8411" w14:textId="77777777" w:rsidTr="00A23072">
      <w:trPr>
        <w:jc w:val="center"/>
      </w:trPr>
      <w:tc>
        <w:tcPr>
          <w:tcW w:w="3384" w:type="dxa"/>
          <w:vMerge/>
        </w:tcPr>
        <w:p w14:paraId="4609D113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1A6AAE9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954E0C4" w14:textId="7D94E12C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7BA30E2" w14:textId="77777777" w:rsidR="00A23072" w:rsidRDefault="00A23072">
    <w:pPr>
      <w:pStyle w:val="Encabezado"/>
    </w:pPr>
  </w:p>
  <w:p w14:paraId="0CF20421" w14:textId="77777777" w:rsidR="007F5C13" w:rsidRDefault="007F5C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D27A0" w14:textId="3FD438CC" w:rsidR="007F5C13" w:rsidRDefault="007F5C13">
    <w:pPr>
      <w:pStyle w:val="Encabezado"/>
    </w:pPr>
  </w:p>
  <w:p w14:paraId="28C6221B" w14:textId="77777777" w:rsidR="007F5C13" w:rsidRDefault="007F5C13">
    <w:pPr>
      <w:pStyle w:val="Encabezado"/>
    </w:pPr>
  </w:p>
  <w:p w14:paraId="54173EBF" w14:textId="77777777" w:rsidR="007F5C13" w:rsidRDefault="007F5C13">
    <w:pPr>
      <w:pStyle w:val="Encabezado"/>
    </w:pPr>
  </w:p>
  <w:p w14:paraId="1ACF1688" w14:textId="6DC87F9A" w:rsidR="007F5C13" w:rsidRDefault="00C71B04" w:rsidP="00C71B04">
    <w:pPr>
      <w:pStyle w:val="Encabezado"/>
      <w:tabs>
        <w:tab w:val="clear" w:pos="4419"/>
        <w:tab w:val="clear" w:pos="8838"/>
        <w:tab w:val="left" w:pos="6022"/>
      </w:tabs>
    </w:pPr>
    <w:r>
      <w:tab/>
    </w:r>
  </w:p>
  <w:p w14:paraId="15A01D86" w14:textId="77777777" w:rsidR="007F5C13" w:rsidRDefault="007F5C13">
    <w:pPr>
      <w:pStyle w:val="Encabezado"/>
    </w:pPr>
  </w:p>
  <w:p w14:paraId="3A996769" w14:textId="77777777" w:rsidR="007F5C13" w:rsidRDefault="007F5C13">
    <w:pPr>
      <w:pStyle w:val="Encabezado"/>
    </w:pPr>
  </w:p>
  <w:p w14:paraId="2A20F6CC" w14:textId="77777777" w:rsidR="007F5C13" w:rsidRDefault="007F5C13">
    <w:pPr>
      <w:pStyle w:val="Encabezado"/>
    </w:pPr>
  </w:p>
  <w:p w14:paraId="4DA8A6CE" w14:textId="77777777" w:rsidR="007F5C13" w:rsidRDefault="007F5C13">
    <w:pPr>
      <w:pStyle w:val="Encabezado"/>
    </w:pPr>
  </w:p>
  <w:p w14:paraId="5A141D9A" w14:textId="77777777" w:rsidR="007F5C13" w:rsidRDefault="007F5C13">
    <w:pPr>
      <w:pStyle w:val="Encabezado"/>
    </w:pPr>
  </w:p>
  <w:p w14:paraId="50C084F2" w14:textId="77777777" w:rsidR="007F5C13" w:rsidRDefault="007F5C13">
    <w:pPr>
      <w:pStyle w:val="Encabezado"/>
    </w:pPr>
  </w:p>
  <w:p w14:paraId="04B91641" w14:textId="77777777" w:rsidR="007F5C13" w:rsidRDefault="007F5C13">
    <w:pPr>
      <w:pStyle w:val="Encabezado"/>
    </w:pPr>
  </w:p>
  <w:p w14:paraId="4B976306" w14:textId="77777777" w:rsidR="007F5C13" w:rsidRDefault="007F5C13">
    <w:pPr>
      <w:pStyle w:val="Encabezado"/>
    </w:pPr>
  </w:p>
  <w:p w14:paraId="09BECBDA" w14:textId="77777777" w:rsidR="007F5C13" w:rsidRDefault="007F5C13">
    <w:pPr>
      <w:pStyle w:val="Encabezado"/>
    </w:pPr>
  </w:p>
  <w:p w14:paraId="779F2888" w14:textId="77777777" w:rsidR="00A23072" w:rsidRDefault="00A23072">
    <w:pPr>
      <w:pStyle w:val="Encabezado"/>
    </w:pPr>
  </w:p>
  <w:p w14:paraId="2FE2EE68" w14:textId="77777777" w:rsidR="00A23072" w:rsidRDefault="00A23072">
    <w:pPr>
      <w:pStyle w:val="Encabezado"/>
    </w:pPr>
  </w:p>
  <w:p w14:paraId="2FE0CF25" w14:textId="77777777" w:rsidR="00A23072" w:rsidRDefault="00A23072">
    <w:pPr>
      <w:pStyle w:val="Encabezado"/>
    </w:pPr>
  </w:p>
  <w:p w14:paraId="5E777D3B" w14:textId="77777777" w:rsidR="00A23072" w:rsidRDefault="00A23072">
    <w:pPr>
      <w:pStyle w:val="Encabezado"/>
    </w:pPr>
  </w:p>
  <w:p w14:paraId="290C2284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5194F2E0" w14:textId="77777777" w:rsidR="00A23072" w:rsidRDefault="00A23072">
    <w:pPr>
      <w:pStyle w:val="Encabezado"/>
    </w:pPr>
  </w:p>
  <w:p w14:paraId="5A365BCE" w14:textId="77777777" w:rsidR="00A23072" w:rsidRDefault="00A23072">
    <w:pPr>
      <w:pStyle w:val="Encabezado"/>
    </w:pPr>
  </w:p>
  <w:p w14:paraId="726CE545" w14:textId="77777777" w:rsidR="00A23072" w:rsidRDefault="00A23072" w:rsidP="00A23072">
    <w:pPr>
      <w:pStyle w:val="Encabezado"/>
      <w:jc w:val="right"/>
    </w:pPr>
  </w:p>
  <w:p w14:paraId="56A4766F" w14:textId="77777777" w:rsidR="00A23072" w:rsidRDefault="00A23072">
    <w:pPr>
      <w:pStyle w:val="Encabezado"/>
    </w:pPr>
  </w:p>
  <w:p w14:paraId="7E606F97" w14:textId="77777777" w:rsidR="00A23072" w:rsidRDefault="00A23072">
    <w:pPr>
      <w:pStyle w:val="Encabezado"/>
    </w:pPr>
  </w:p>
  <w:p w14:paraId="54A5E9F1" w14:textId="77777777" w:rsidR="00A23072" w:rsidRDefault="00A23072">
    <w:pPr>
      <w:pStyle w:val="Encabezado"/>
    </w:pPr>
  </w:p>
  <w:p w14:paraId="7C0CA694" w14:textId="77777777" w:rsidR="00A23072" w:rsidRDefault="00A23072">
    <w:pPr>
      <w:pStyle w:val="Encabezado"/>
    </w:pPr>
  </w:p>
  <w:p w14:paraId="0C5F686A" w14:textId="77777777" w:rsidR="00A23072" w:rsidRDefault="00A23072">
    <w:pPr>
      <w:pStyle w:val="Encabezado"/>
    </w:pPr>
  </w:p>
  <w:p w14:paraId="43356CAB" w14:textId="77777777" w:rsidR="00A23072" w:rsidRDefault="00A23072">
    <w:pPr>
      <w:pStyle w:val="Encabezado"/>
    </w:pPr>
  </w:p>
  <w:p w14:paraId="7396C4DE" w14:textId="77777777" w:rsidR="00A23072" w:rsidRDefault="00A23072">
    <w:pPr>
      <w:pStyle w:val="Encabezado"/>
    </w:pPr>
  </w:p>
  <w:p w14:paraId="7A0B764D" w14:textId="77777777" w:rsidR="00A23072" w:rsidRDefault="00A23072">
    <w:pPr>
      <w:pStyle w:val="Encabezado"/>
    </w:pPr>
  </w:p>
  <w:p w14:paraId="24C65957" w14:textId="77777777" w:rsidR="00A23072" w:rsidRDefault="00A23072">
    <w:pPr>
      <w:pStyle w:val="Encabezado"/>
    </w:pPr>
  </w:p>
  <w:p w14:paraId="685E31B3" w14:textId="77777777" w:rsidR="00A23072" w:rsidRDefault="00A23072">
    <w:pPr>
      <w:pStyle w:val="Encabezado"/>
    </w:pPr>
  </w:p>
  <w:p w14:paraId="00A58ABB" w14:textId="77777777" w:rsidR="00A23072" w:rsidRDefault="00A23072">
    <w:pPr>
      <w:pStyle w:val="Encabezado"/>
    </w:pPr>
  </w:p>
  <w:p w14:paraId="69C7CE38" w14:textId="77777777" w:rsidR="00A23072" w:rsidRDefault="00A23072">
    <w:pPr>
      <w:pStyle w:val="Encabezado"/>
    </w:pPr>
  </w:p>
  <w:p w14:paraId="313F3395" w14:textId="77777777" w:rsidR="00A23072" w:rsidRDefault="00A23072">
    <w:pPr>
      <w:pStyle w:val="Encabezado"/>
    </w:pPr>
  </w:p>
  <w:p w14:paraId="60AA9605" w14:textId="77777777" w:rsidR="00A23072" w:rsidRDefault="00A23072">
    <w:pPr>
      <w:pStyle w:val="Encabezado"/>
    </w:pPr>
  </w:p>
  <w:p w14:paraId="0B4A352E" w14:textId="77777777" w:rsidR="00A23072" w:rsidRDefault="00A23072">
    <w:pPr>
      <w:pStyle w:val="Encabezado"/>
    </w:pPr>
  </w:p>
  <w:p w14:paraId="38E6E6C0" w14:textId="77777777" w:rsidR="00A23072" w:rsidRDefault="00A23072">
    <w:pPr>
      <w:pStyle w:val="Encabezado"/>
    </w:pPr>
  </w:p>
  <w:p w14:paraId="0D2F20B4" w14:textId="77777777" w:rsidR="00A23072" w:rsidRDefault="00A23072">
    <w:pPr>
      <w:pStyle w:val="Encabezado"/>
    </w:pPr>
  </w:p>
  <w:p w14:paraId="640661C5" w14:textId="77777777" w:rsidR="00A23072" w:rsidRDefault="00A23072">
    <w:pPr>
      <w:pStyle w:val="Encabezado"/>
    </w:pPr>
  </w:p>
  <w:p w14:paraId="63E1AE3D" w14:textId="77777777" w:rsidR="00A23072" w:rsidRDefault="00A23072">
    <w:pPr>
      <w:pStyle w:val="Encabezado"/>
    </w:pPr>
  </w:p>
  <w:p w14:paraId="63E634AC" w14:textId="77777777" w:rsidR="00A23072" w:rsidRDefault="00A23072">
    <w:pPr>
      <w:pStyle w:val="Encabezado"/>
    </w:pPr>
  </w:p>
  <w:p w14:paraId="117F9483" w14:textId="77777777" w:rsidR="00A23072" w:rsidRDefault="00A23072">
    <w:pPr>
      <w:pStyle w:val="Encabezado"/>
    </w:pPr>
  </w:p>
  <w:p w14:paraId="667119E3" w14:textId="77777777" w:rsidR="00A23072" w:rsidRDefault="00A23072">
    <w:pPr>
      <w:pStyle w:val="Encabezado"/>
    </w:pPr>
  </w:p>
  <w:p w14:paraId="1BFB116D" w14:textId="77777777" w:rsidR="00A23072" w:rsidRDefault="00A23072">
    <w:pPr>
      <w:pStyle w:val="Encabezado"/>
    </w:pPr>
  </w:p>
  <w:p w14:paraId="09D85506" w14:textId="77777777" w:rsidR="00A23072" w:rsidRDefault="00A23072">
    <w:pPr>
      <w:pStyle w:val="Encabezado"/>
    </w:pPr>
  </w:p>
  <w:p w14:paraId="4B42732A" w14:textId="77777777" w:rsidR="00A23072" w:rsidRDefault="00A23072">
    <w:pPr>
      <w:pStyle w:val="Encabezado"/>
    </w:pPr>
  </w:p>
  <w:p w14:paraId="4F48DDA3" w14:textId="77777777" w:rsidR="00A23072" w:rsidRDefault="00A23072">
    <w:pPr>
      <w:pStyle w:val="Encabezado"/>
    </w:pPr>
  </w:p>
  <w:p w14:paraId="396B85B7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6"/>
    <w:rsid w:val="00043DBD"/>
    <w:rsid w:val="002B1015"/>
    <w:rsid w:val="00367E9D"/>
    <w:rsid w:val="00392A43"/>
    <w:rsid w:val="004B087A"/>
    <w:rsid w:val="004C2D36"/>
    <w:rsid w:val="004E6972"/>
    <w:rsid w:val="005F1E71"/>
    <w:rsid w:val="00660FEE"/>
    <w:rsid w:val="007F5C13"/>
    <w:rsid w:val="00846605"/>
    <w:rsid w:val="009009A1"/>
    <w:rsid w:val="009D7746"/>
    <w:rsid w:val="00A23072"/>
    <w:rsid w:val="00B83B61"/>
    <w:rsid w:val="00BB597E"/>
    <w:rsid w:val="00BE2A02"/>
    <w:rsid w:val="00C01356"/>
    <w:rsid w:val="00C228E4"/>
    <w:rsid w:val="00C71B04"/>
    <w:rsid w:val="00C72468"/>
    <w:rsid w:val="00CC4EBA"/>
    <w:rsid w:val="00D4028C"/>
    <w:rsid w:val="00E047F1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9009"/>
  <w15:chartTrackingRefBased/>
  <w15:docId w15:val="{ED14853C-DA20-4810-9C53-B066090D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C01356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01356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71B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1B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1B04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1B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1B04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Plantilla%20Forma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AD5D5-FDEB-4D0C-A7F8-8E33F29F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Formatos CECIM 2020</Template>
  <TotalTime>32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LAPTOP-LENOVO-01</cp:lastModifiedBy>
  <cp:revision>3</cp:revision>
  <dcterms:created xsi:type="dcterms:W3CDTF">2020-06-11T16:07:00Z</dcterms:created>
  <dcterms:modified xsi:type="dcterms:W3CDTF">2020-08-04T20:16:00Z</dcterms:modified>
</cp:coreProperties>
</file>