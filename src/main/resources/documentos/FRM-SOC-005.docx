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D1077B" w14:textId="3F657209" w:rsidR="005F52D0" w:rsidRDefault="005F52D0" w:rsidP="00F71146">
      <w:pPr>
        <w:pStyle w:val="Ttulo1"/>
      </w:pPr>
      <w:r w:rsidRPr="005F52D0">
        <w:t>Verificación de etiqueta de identificación de muestra del cliente FEIM-SOC-007</w:t>
      </w:r>
    </w:p>
    <w:tbl>
      <w:tblPr>
        <w:tblStyle w:val="Estilo1"/>
        <w:tblpPr w:leftFromText="141" w:rightFromText="141" w:vertAnchor="text" w:tblpY="-50"/>
        <w:tblW w:w="1040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846"/>
        <w:gridCol w:w="992"/>
        <w:gridCol w:w="992"/>
        <w:gridCol w:w="1070"/>
        <w:gridCol w:w="1300"/>
        <w:gridCol w:w="1316"/>
        <w:gridCol w:w="567"/>
        <w:gridCol w:w="283"/>
        <w:gridCol w:w="1734"/>
        <w:gridCol w:w="1300"/>
      </w:tblGrid>
      <w:tr w:rsidR="00F71146" w:rsidRPr="006A22C5" w14:paraId="2BBCD406" w14:textId="77777777" w:rsidTr="006A2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B38F9A4" w14:textId="09C73FE2" w:rsidR="005F52D0" w:rsidRPr="006A22C5" w:rsidRDefault="005F52D0" w:rsidP="006A22C5">
            <w:pPr>
              <w:jc w:val="left"/>
              <w:rPr>
                <w:b w:val="0"/>
                <w:szCs w:val="16"/>
              </w:rPr>
            </w:pPr>
            <w:r w:rsidRPr="006A22C5">
              <w:rPr>
                <w:szCs w:val="16"/>
              </w:rPr>
              <w:t>Cuenta con etiqueta de identificación</w:t>
            </w:r>
            <w:r w:rsidR="00F71146" w:rsidRPr="006A22C5">
              <w:rPr>
                <w:szCs w:val="16"/>
              </w:rPr>
              <w:t xml:space="preserve"> </w:t>
            </w:r>
            <w:r w:rsidRPr="006A22C5">
              <w:rPr>
                <w:szCs w:val="16"/>
              </w:rPr>
              <w:t>la muestra</w:t>
            </w:r>
          </w:p>
        </w:tc>
        <w:tc>
          <w:tcPr>
            <w:tcW w:w="1070" w:type="dxa"/>
            <w:tcBorders>
              <w:top w:val="single" w:sz="4" w:space="0" w:color="D9D9D9" w:themeColor="background1" w:themeShade="D9"/>
              <w:left w:val="single" w:sz="4" w:space="0" w:color="FFFFFF" w:themeColor="background1"/>
              <w:bottom w:val="single" w:sz="4" w:space="0" w:color="D9D9D9" w:themeColor="background1" w:themeShade="D9"/>
              <w:right w:val="nil"/>
            </w:tcBorders>
          </w:tcPr>
          <w:p w14:paraId="56B0106D" w14:textId="66DFB63A" w:rsidR="005F52D0" w:rsidRPr="006A22C5" w:rsidRDefault="005F52D0" w:rsidP="00F711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16"/>
              </w:rPr>
            </w:pPr>
          </w:p>
        </w:tc>
        <w:tc>
          <w:tcPr>
            <w:tcW w:w="1300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FFFFFF" w:themeColor="background1"/>
            </w:tcBorders>
          </w:tcPr>
          <w:p w14:paraId="33CDFBAB" w14:textId="1AC804BC" w:rsidR="005F52D0" w:rsidRPr="006A22C5" w:rsidRDefault="005F52D0" w:rsidP="00F711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216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03CA8F7" w14:textId="77777777" w:rsidR="005F52D0" w:rsidRPr="006A22C5" w:rsidRDefault="005F52D0" w:rsidP="006A22C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6A22C5">
              <w:rPr>
                <w:szCs w:val="16"/>
              </w:rPr>
              <w:t>El cliente utilizó el formato FEIM-SOC-007</w:t>
            </w:r>
          </w:p>
        </w:tc>
        <w:tc>
          <w:tcPr>
            <w:tcW w:w="1734" w:type="dxa"/>
            <w:tcBorders>
              <w:top w:val="single" w:sz="4" w:space="0" w:color="D9D9D9" w:themeColor="background1" w:themeShade="D9"/>
              <w:left w:val="single" w:sz="4" w:space="0" w:color="FFFFFF" w:themeColor="background1"/>
              <w:bottom w:val="single" w:sz="4" w:space="0" w:color="D9D9D9" w:themeColor="background1" w:themeShade="D9"/>
              <w:right w:val="nil"/>
            </w:tcBorders>
          </w:tcPr>
          <w:p w14:paraId="6EF69D35" w14:textId="356E810F" w:rsidR="005F52D0" w:rsidRPr="006A22C5" w:rsidRDefault="005F52D0" w:rsidP="00F711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16"/>
              </w:rPr>
            </w:pPr>
            <w:r w:rsidRPr="006A22C5">
              <w:rPr>
                <w:szCs w:val="16"/>
              </w:rPr>
              <w:t xml:space="preserve">   </w:t>
            </w:r>
          </w:p>
        </w:tc>
        <w:tc>
          <w:tcPr>
            <w:tcW w:w="1300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22AB70A" w14:textId="7AE5733D" w:rsidR="005F52D0" w:rsidRPr="006A22C5" w:rsidRDefault="005F52D0" w:rsidP="00F711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</w:tr>
      <w:tr w:rsidR="00F71146" w:rsidRPr="006A22C5" w14:paraId="70AF7A6E" w14:textId="77777777" w:rsidTr="006A22C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61EC6CB" w14:textId="77777777" w:rsidR="005F52D0" w:rsidRPr="006A22C5" w:rsidRDefault="005F52D0" w:rsidP="006A22C5">
            <w:pPr>
              <w:rPr>
                <w:szCs w:val="16"/>
              </w:rPr>
            </w:pPr>
            <w:r w:rsidRPr="006A22C5">
              <w:rPr>
                <w:szCs w:val="16"/>
              </w:rPr>
              <w:t>Fecha</w:t>
            </w:r>
          </w:p>
        </w:tc>
        <w:tc>
          <w:tcPr>
            <w:tcW w:w="4354" w:type="dxa"/>
            <w:gridSpan w:val="4"/>
            <w:tcBorders>
              <w:top w:val="single" w:sz="4" w:space="0" w:color="D9D9D9" w:themeColor="background1" w:themeShade="D9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5BD20B4" w14:textId="77777777" w:rsidR="005F52D0" w:rsidRPr="006A22C5" w:rsidRDefault="005F52D0" w:rsidP="006A2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13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  <w:hideMark/>
          </w:tcPr>
          <w:p w14:paraId="239C73C2" w14:textId="77777777" w:rsidR="005F52D0" w:rsidRPr="006A22C5" w:rsidRDefault="005F52D0" w:rsidP="00F7114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  <w:r w:rsidRPr="006A22C5">
              <w:rPr>
                <w:b/>
                <w:bCs/>
                <w:szCs w:val="16"/>
              </w:rPr>
              <w:t>ID del cliente</w:t>
            </w:r>
          </w:p>
        </w:tc>
        <w:tc>
          <w:tcPr>
            <w:tcW w:w="3884" w:type="dxa"/>
            <w:gridSpan w:val="4"/>
            <w:tcBorders>
              <w:top w:val="single" w:sz="4" w:space="0" w:color="D9D9D9" w:themeColor="background1" w:themeShade="D9"/>
              <w:left w:val="single" w:sz="4" w:space="0" w:color="FFFFFF" w:themeColor="background1"/>
            </w:tcBorders>
          </w:tcPr>
          <w:p w14:paraId="44118F33" w14:textId="77777777" w:rsidR="005F52D0" w:rsidRPr="006A22C5" w:rsidRDefault="005F52D0" w:rsidP="00F71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</w:tr>
      <w:tr w:rsidR="00F71146" w:rsidRPr="006A22C5" w14:paraId="01BAAAD8" w14:textId="77777777" w:rsidTr="00F7114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6F8C52D" w14:textId="1169A939" w:rsidR="005F52D0" w:rsidRPr="006A22C5" w:rsidRDefault="005F52D0" w:rsidP="006A22C5">
            <w:pPr>
              <w:rPr>
                <w:szCs w:val="16"/>
              </w:rPr>
            </w:pPr>
            <w:r w:rsidRPr="006A22C5">
              <w:rPr>
                <w:szCs w:val="16"/>
              </w:rPr>
              <w:t>Descripción de la muestra</w:t>
            </w:r>
          </w:p>
        </w:tc>
        <w:tc>
          <w:tcPr>
            <w:tcW w:w="7570" w:type="dxa"/>
            <w:gridSpan w:val="7"/>
            <w:tcBorders>
              <w:left w:val="single" w:sz="4" w:space="0" w:color="FFFFFF" w:themeColor="background1"/>
            </w:tcBorders>
          </w:tcPr>
          <w:p w14:paraId="60B10286" w14:textId="77777777" w:rsidR="005F52D0" w:rsidRPr="006A22C5" w:rsidRDefault="005F52D0" w:rsidP="00F71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</w:tr>
      <w:tr w:rsidR="00F71146" w:rsidRPr="006A22C5" w14:paraId="4B6B248F" w14:textId="77777777" w:rsidTr="006A22C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138E3FA" w14:textId="77777777" w:rsidR="005F52D0" w:rsidRPr="006A22C5" w:rsidRDefault="005F52D0" w:rsidP="006A22C5">
            <w:pPr>
              <w:rPr>
                <w:szCs w:val="16"/>
              </w:rPr>
            </w:pPr>
            <w:r w:rsidRPr="006A22C5">
              <w:rPr>
                <w:szCs w:val="16"/>
              </w:rPr>
              <w:t>Lote</w:t>
            </w:r>
          </w:p>
        </w:tc>
        <w:tc>
          <w:tcPr>
            <w:tcW w:w="4354" w:type="dxa"/>
            <w:gridSpan w:val="4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E8EE0EA" w14:textId="77777777" w:rsidR="005F52D0" w:rsidRPr="006A22C5" w:rsidRDefault="005F52D0" w:rsidP="00F71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188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A573B90" w14:textId="77777777" w:rsidR="005F52D0" w:rsidRPr="006A22C5" w:rsidRDefault="005F52D0" w:rsidP="006A2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  <w:r w:rsidRPr="006A22C5">
              <w:rPr>
                <w:b/>
                <w:bCs/>
                <w:szCs w:val="16"/>
              </w:rPr>
              <w:t>Tipo de material</w:t>
            </w:r>
          </w:p>
        </w:tc>
        <w:tc>
          <w:tcPr>
            <w:tcW w:w="3317" w:type="dxa"/>
            <w:gridSpan w:val="3"/>
            <w:tcBorders>
              <w:left w:val="single" w:sz="4" w:space="0" w:color="FFFFFF" w:themeColor="background1"/>
            </w:tcBorders>
          </w:tcPr>
          <w:p w14:paraId="3F94D2E3" w14:textId="77777777" w:rsidR="005F52D0" w:rsidRPr="006A22C5" w:rsidRDefault="005F52D0" w:rsidP="006A2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</w:tr>
      <w:tr w:rsidR="00F71146" w:rsidRPr="006A22C5" w14:paraId="70347BE4" w14:textId="77777777" w:rsidTr="006A22C5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8665079" w14:textId="32504D82" w:rsidR="005F52D0" w:rsidRPr="006A22C5" w:rsidRDefault="005F52D0" w:rsidP="006A22C5">
            <w:pPr>
              <w:rPr>
                <w:szCs w:val="16"/>
              </w:rPr>
            </w:pPr>
            <w:r w:rsidRPr="006A22C5">
              <w:rPr>
                <w:szCs w:val="16"/>
              </w:rPr>
              <w:t xml:space="preserve">Cantidad de </w:t>
            </w:r>
            <w:r w:rsidRPr="006A22C5">
              <w:rPr>
                <w:szCs w:val="16"/>
              </w:rPr>
              <w:br/>
              <w:t>muestra solicitada</w:t>
            </w:r>
          </w:p>
        </w:tc>
        <w:tc>
          <w:tcPr>
            <w:tcW w:w="3362" w:type="dxa"/>
            <w:gridSpan w:val="3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82A1995" w14:textId="77777777" w:rsidR="005F52D0" w:rsidRPr="006A22C5" w:rsidRDefault="005F52D0" w:rsidP="00F71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188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  <w:hideMark/>
          </w:tcPr>
          <w:p w14:paraId="2E33702B" w14:textId="77777777" w:rsidR="00F71146" w:rsidRPr="006A22C5" w:rsidRDefault="005F52D0" w:rsidP="006A2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  <w:r w:rsidRPr="006A22C5">
              <w:rPr>
                <w:b/>
                <w:bCs/>
                <w:szCs w:val="16"/>
              </w:rPr>
              <w:t>Cantidad de</w:t>
            </w:r>
          </w:p>
          <w:p w14:paraId="42244AFC" w14:textId="3BEA7FBE" w:rsidR="005F52D0" w:rsidRPr="006A22C5" w:rsidRDefault="005F52D0" w:rsidP="006A2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  <w:r w:rsidRPr="006A22C5">
              <w:rPr>
                <w:b/>
                <w:bCs/>
                <w:szCs w:val="16"/>
              </w:rPr>
              <w:t xml:space="preserve"> muestra entregada</w:t>
            </w:r>
          </w:p>
        </w:tc>
        <w:tc>
          <w:tcPr>
            <w:tcW w:w="3317" w:type="dxa"/>
            <w:gridSpan w:val="3"/>
            <w:tcBorders>
              <w:left w:val="single" w:sz="4" w:space="0" w:color="FFFFFF" w:themeColor="background1"/>
            </w:tcBorders>
          </w:tcPr>
          <w:p w14:paraId="055D87EE" w14:textId="77777777" w:rsidR="005F52D0" w:rsidRPr="006A22C5" w:rsidRDefault="005F52D0" w:rsidP="006A2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</w:tr>
      <w:tr w:rsidR="00F71146" w:rsidRPr="006A22C5" w14:paraId="796CEB74" w14:textId="77777777" w:rsidTr="006A22C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881D024" w14:textId="77777777" w:rsidR="005F52D0" w:rsidRPr="006A22C5" w:rsidRDefault="005F52D0" w:rsidP="006A22C5">
            <w:pPr>
              <w:rPr>
                <w:szCs w:val="16"/>
              </w:rPr>
            </w:pPr>
            <w:r w:rsidRPr="006A22C5">
              <w:rPr>
                <w:szCs w:val="16"/>
              </w:rPr>
              <w:t>Métodos solicitados</w:t>
            </w:r>
          </w:p>
        </w:tc>
        <w:tc>
          <w:tcPr>
            <w:tcW w:w="8562" w:type="dxa"/>
            <w:gridSpan w:val="8"/>
            <w:tcBorders>
              <w:left w:val="single" w:sz="4" w:space="0" w:color="FFFFFF" w:themeColor="background1"/>
            </w:tcBorders>
            <w:hideMark/>
          </w:tcPr>
          <w:p w14:paraId="171AC7BA" w14:textId="77777777" w:rsidR="005F52D0" w:rsidRPr="006A22C5" w:rsidRDefault="005F52D0" w:rsidP="00F71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6A22C5">
              <w:rPr>
                <w:szCs w:val="16"/>
              </w:rPr>
              <w:t> </w:t>
            </w:r>
          </w:p>
        </w:tc>
      </w:tr>
      <w:tr w:rsidR="00F71146" w:rsidRPr="006A22C5" w14:paraId="2509E601" w14:textId="77777777" w:rsidTr="006A22C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291CCE1" w14:textId="77777777" w:rsidR="005F52D0" w:rsidRPr="006A22C5" w:rsidRDefault="005F52D0" w:rsidP="006A22C5">
            <w:pPr>
              <w:rPr>
                <w:szCs w:val="16"/>
              </w:rPr>
            </w:pPr>
            <w:r w:rsidRPr="006A22C5">
              <w:rPr>
                <w:szCs w:val="16"/>
              </w:rPr>
              <w:t>Observaciones</w:t>
            </w:r>
          </w:p>
        </w:tc>
        <w:tc>
          <w:tcPr>
            <w:tcW w:w="8562" w:type="dxa"/>
            <w:gridSpan w:val="8"/>
            <w:tcBorders>
              <w:left w:val="single" w:sz="4" w:space="0" w:color="FFFFFF" w:themeColor="background1"/>
            </w:tcBorders>
            <w:hideMark/>
          </w:tcPr>
          <w:p w14:paraId="0E6DCACD" w14:textId="77777777" w:rsidR="005F52D0" w:rsidRPr="006A22C5" w:rsidRDefault="005F52D0" w:rsidP="00F71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6A22C5">
              <w:rPr>
                <w:szCs w:val="16"/>
              </w:rPr>
              <w:t> </w:t>
            </w:r>
          </w:p>
        </w:tc>
      </w:tr>
    </w:tbl>
    <w:p w14:paraId="44088E75" w14:textId="6EC1DE7D" w:rsidR="00F526B7" w:rsidRDefault="00F526B7" w:rsidP="00F526B7">
      <w:pPr>
        <w:pStyle w:val="Ttulo1"/>
      </w:pPr>
      <w:r w:rsidRPr="00F526B7">
        <w:t>Recepción y verificación registro y codificación de la muestra</w:t>
      </w:r>
    </w:p>
    <w:tbl>
      <w:tblPr>
        <w:tblStyle w:val="Estilo1"/>
        <w:tblpPr w:leftFromText="141" w:rightFromText="141" w:vertAnchor="text" w:tblpY="-50"/>
        <w:tblW w:w="10400" w:type="dxa"/>
        <w:tblLook w:val="04A0" w:firstRow="1" w:lastRow="0" w:firstColumn="1" w:lastColumn="0" w:noHBand="0" w:noVBand="1"/>
      </w:tblPr>
      <w:tblGrid>
        <w:gridCol w:w="2263"/>
        <w:gridCol w:w="1559"/>
        <w:gridCol w:w="1418"/>
        <w:gridCol w:w="2410"/>
        <w:gridCol w:w="2750"/>
      </w:tblGrid>
      <w:tr w:rsidR="00F71146" w:rsidRPr="00F71146" w14:paraId="2A6BE5B7" w14:textId="77777777" w:rsidTr="006A2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right w:val="single" w:sz="4" w:space="0" w:color="E7E6E6" w:themeColor="background2"/>
            </w:tcBorders>
          </w:tcPr>
          <w:p w14:paraId="3AB45786" w14:textId="77777777" w:rsidR="00F526B7" w:rsidRPr="00F71146" w:rsidRDefault="00F526B7" w:rsidP="006A22C5">
            <w:pPr>
              <w:jc w:val="left"/>
              <w:rPr>
                <w:sz w:val="18"/>
                <w:szCs w:val="18"/>
              </w:rPr>
            </w:pPr>
            <w:r w:rsidRPr="00F71146">
              <w:rPr>
                <w:sz w:val="18"/>
                <w:szCs w:val="18"/>
              </w:rPr>
              <w:t>Fecha de recepción</w:t>
            </w:r>
          </w:p>
        </w:tc>
        <w:tc>
          <w:tcPr>
            <w:tcW w:w="2977" w:type="dxa"/>
            <w:gridSpan w:val="2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338E72E4" w14:textId="77777777" w:rsidR="00F526B7" w:rsidRPr="00F71146" w:rsidRDefault="00F526B7" w:rsidP="004366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71146">
              <w:rPr>
                <w:sz w:val="18"/>
                <w:szCs w:val="18"/>
              </w:rPr>
              <w:t> </w:t>
            </w:r>
          </w:p>
        </w:tc>
        <w:tc>
          <w:tcPr>
            <w:tcW w:w="241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D9D9D9" w:themeFill="background1" w:themeFillShade="D9"/>
          </w:tcPr>
          <w:p w14:paraId="7ADA6C0B" w14:textId="77777777" w:rsidR="00F526B7" w:rsidRPr="00F71146" w:rsidRDefault="00F526B7" w:rsidP="004366FA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71146">
              <w:rPr>
                <w:sz w:val="18"/>
                <w:szCs w:val="18"/>
              </w:rPr>
              <w:t>Folio interno</w:t>
            </w:r>
          </w:p>
          <w:p w14:paraId="286FCC52" w14:textId="15466023" w:rsidR="00F526B7" w:rsidRPr="00F71146" w:rsidRDefault="00F71146" w:rsidP="004366FA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71146">
              <w:rPr>
                <w:b w:val="0"/>
                <w:bCs/>
                <w:i/>
                <w:iCs/>
                <w:sz w:val="18"/>
                <w:szCs w:val="18"/>
              </w:rPr>
              <w:t>Espacio exclusivo para control de calidad</w:t>
            </w:r>
          </w:p>
        </w:tc>
        <w:tc>
          <w:tcPr>
            <w:tcW w:w="275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63FE3609" w14:textId="2749FDFE" w:rsidR="00F526B7" w:rsidRPr="00F71146" w:rsidRDefault="00F526B7" w:rsidP="004366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71146">
              <w:rPr>
                <w:sz w:val="18"/>
                <w:szCs w:val="18"/>
              </w:rPr>
              <w:t> </w:t>
            </w:r>
          </w:p>
        </w:tc>
      </w:tr>
      <w:tr w:rsidR="00F526B7" w:rsidRPr="00F71146" w14:paraId="1AB458E9" w14:textId="77777777" w:rsidTr="006A22C5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right w:val="single" w:sz="4" w:space="0" w:color="E7E6E6" w:themeColor="background2"/>
            </w:tcBorders>
          </w:tcPr>
          <w:p w14:paraId="08586D48" w14:textId="77777777" w:rsidR="00F526B7" w:rsidRPr="00F71146" w:rsidRDefault="00F526B7" w:rsidP="006A22C5">
            <w:pPr>
              <w:rPr>
                <w:sz w:val="18"/>
                <w:szCs w:val="18"/>
              </w:rPr>
            </w:pPr>
            <w:r w:rsidRPr="00F71146">
              <w:rPr>
                <w:sz w:val="18"/>
                <w:szCs w:val="18"/>
              </w:rPr>
              <w:t>Nombre de la persona que recibe</w:t>
            </w:r>
          </w:p>
        </w:tc>
        <w:tc>
          <w:tcPr>
            <w:tcW w:w="8137" w:type="dxa"/>
            <w:gridSpan w:val="4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436527CA" w14:textId="2295C089" w:rsidR="00F526B7" w:rsidRPr="00F71146" w:rsidRDefault="00F526B7" w:rsidP="0043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526B7" w:rsidRPr="00F71146" w14:paraId="15179E75" w14:textId="77777777" w:rsidTr="006A22C5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right w:val="single" w:sz="4" w:space="0" w:color="E7E6E6" w:themeColor="background2"/>
            </w:tcBorders>
          </w:tcPr>
          <w:p w14:paraId="13C3A509" w14:textId="77777777" w:rsidR="00F526B7" w:rsidRPr="00F71146" w:rsidRDefault="00F526B7" w:rsidP="006A22C5">
            <w:pPr>
              <w:rPr>
                <w:sz w:val="18"/>
                <w:szCs w:val="18"/>
              </w:rPr>
            </w:pPr>
            <w:r w:rsidRPr="00F71146">
              <w:rPr>
                <w:sz w:val="18"/>
                <w:szCs w:val="18"/>
              </w:rPr>
              <w:t>Nombre de la persona que entrega</w:t>
            </w:r>
          </w:p>
        </w:tc>
        <w:tc>
          <w:tcPr>
            <w:tcW w:w="8137" w:type="dxa"/>
            <w:gridSpan w:val="4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539EFB32" w14:textId="77777777" w:rsidR="00F526B7" w:rsidRPr="00F71146" w:rsidRDefault="00F526B7" w:rsidP="0043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301D2B" w:rsidRPr="00F71146" w14:paraId="4731FC6B" w14:textId="77777777" w:rsidTr="00C02346">
        <w:trPr>
          <w:trHeight w:val="8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right w:val="single" w:sz="4" w:space="0" w:color="E7E6E6" w:themeColor="background2"/>
            </w:tcBorders>
          </w:tcPr>
          <w:p w14:paraId="4626BA8E" w14:textId="77777777" w:rsidR="00301D2B" w:rsidRPr="00F71146" w:rsidRDefault="00301D2B" w:rsidP="006A22C5">
            <w:pPr>
              <w:rPr>
                <w:sz w:val="18"/>
                <w:szCs w:val="18"/>
              </w:rPr>
            </w:pPr>
            <w:r w:rsidRPr="00F71146">
              <w:rPr>
                <w:sz w:val="18"/>
                <w:szCs w:val="18"/>
              </w:rPr>
              <w:t>Nombre o número de cliente</w:t>
            </w:r>
          </w:p>
        </w:tc>
        <w:tc>
          <w:tcPr>
            <w:tcW w:w="2977" w:type="dxa"/>
            <w:gridSpan w:val="2"/>
            <w:tcBorders>
              <w:top w:val="single" w:sz="4" w:space="0" w:color="E7E6E6" w:themeColor="background2"/>
              <w:left w:val="single" w:sz="4" w:space="0" w:color="E7E6E6" w:themeColor="background2"/>
              <w:right w:val="single" w:sz="4" w:space="0" w:color="E7E6E6" w:themeColor="background2"/>
            </w:tcBorders>
          </w:tcPr>
          <w:p w14:paraId="56CFC16F" w14:textId="77777777" w:rsidR="00301D2B" w:rsidRPr="00F71146" w:rsidRDefault="00301D2B" w:rsidP="0043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E7E6E6" w:themeColor="background2"/>
              <w:left w:val="single" w:sz="4" w:space="0" w:color="E7E6E6" w:themeColor="background2"/>
              <w:right w:val="single" w:sz="4" w:space="0" w:color="E7E6E6" w:themeColor="background2"/>
            </w:tcBorders>
            <w:shd w:val="clear" w:color="auto" w:fill="D9D9D9" w:themeFill="background1" w:themeFillShade="D9"/>
          </w:tcPr>
          <w:p w14:paraId="7B3CB615" w14:textId="5E701271" w:rsidR="00301D2B" w:rsidRPr="00F71146" w:rsidRDefault="00301D2B" w:rsidP="006A2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F71146">
              <w:rPr>
                <w:b/>
                <w:bCs/>
                <w:sz w:val="18"/>
                <w:szCs w:val="18"/>
              </w:rPr>
              <w:t>Medio por el cu</w:t>
            </w:r>
            <w:r>
              <w:rPr>
                <w:b/>
                <w:bCs/>
                <w:sz w:val="18"/>
                <w:szCs w:val="18"/>
              </w:rPr>
              <w:t>a</w:t>
            </w:r>
            <w:r w:rsidRPr="00F71146">
              <w:rPr>
                <w:b/>
                <w:bCs/>
                <w:sz w:val="18"/>
                <w:szCs w:val="18"/>
              </w:rPr>
              <w:t>l se está recibiendo la muestra</w:t>
            </w:r>
          </w:p>
        </w:tc>
        <w:tc>
          <w:tcPr>
            <w:tcW w:w="2750" w:type="dxa"/>
            <w:tcBorders>
              <w:top w:val="single" w:sz="4" w:space="0" w:color="E7E6E6" w:themeColor="background2"/>
              <w:left w:val="single" w:sz="4" w:space="0" w:color="E7E6E6" w:themeColor="background2"/>
              <w:right w:val="single" w:sz="4" w:space="0" w:color="E7E6E6" w:themeColor="background2"/>
            </w:tcBorders>
          </w:tcPr>
          <w:p w14:paraId="44B3F7B0" w14:textId="5D86F92A" w:rsidR="00301D2B" w:rsidRPr="00F71146" w:rsidRDefault="00301D2B" w:rsidP="0043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71146" w:rsidRPr="00F71146" w14:paraId="465190E3" w14:textId="77777777" w:rsidTr="006A22C5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right w:val="single" w:sz="4" w:space="0" w:color="E7E6E6" w:themeColor="background2"/>
            </w:tcBorders>
          </w:tcPr>
          <w:p w14:paraId="63AD7AC6" w14:textId="77777777" w:rsidR="00F526B7" w:rsidRPr="00F71146" w:rsidRDefault="00F526B7" w:rsidP="006A22C5">
            <w:pPr>
              <w:rPr>
                <w:sz w:val="18"/>
                <w:szCs w:val="18"/>
              </w:rPr>
            </w:pPr>
            <w:r w:rsidRPr="00F71146">
              <w:rPr>
                <w:sz w:val="18"/>
                <w:szCs w:val="18"/>
              </w:rPr>
              <w:t>ID interno de la muestra1</w:t>
            </w:r>
          </w:p>
          <w:p w14:paraId="114BD8F9" w14:textId="314092C7" w:rsidR="00F526B7" w:rsidRPr="00F71146" w:rsidRDefault="00F71146" w:rsidP="006A22C5">
            <w:pPr>
              <w:rPr>
                <w:sz w:val="18"/>
                <w:szCs w:val="18"/>
              </w:rPr>
            </w:pPr>
            <w:r w:rsidRPr="00F71146">
              <w:rPr>
                <w:b w:val="0"/>
                <w:bCs/>
                <w:i/>
                <w:iCs/>
                <w:sz w:val="18"/>
                <w:szCs w:val="18"/>
              </w:rPr>
              <w:t>Espacio exclusivo para control de calidad</w:t>
            </w:r>
          </w:p>
        </w:tc>
        <w:tc>
          <w:tcPr>
            <w:tcW w:w="2977" w:type="dxa"/>
            <w:gridSpan w:val="2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25CF702C" w14:textId="7D154019" w:rsidR="00F526B7" w:rsidRPr="00F71146" w:rsidRDefault="00F526B7" w:rsidP="0043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D9D9D9" w:themeFill="background1" w:themeFillShade="D9"/>
          </w:tcPr>
          <w:p w14:paraId="220F05CD" w14:textId="77777777" w:rsidR="00F526B7" w:rsidRPr="00F71146" w:rsidRDefault="00F526B7" w:rsidP="006A2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F71146">
              <w:rPr>
                <w:b/>
                <w:bCs/>
                <w:sz w:val="18"/>
                <w:szCs w:val="18"/>
              </w:rPr>
              <w:t>ID interno de la muestra2</w:t>
            </w:r>
          </w:p>
          <w:p w14:paraId="355E5DB1" w14:textId="77777777" w:rsidR="00F526B7" w:rsidRPr="00F71146" w:rsidRDefault="00F526B7" w:rsidP="006A2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F71146">
              <w:rPr>
                <w:bCs/>
                <w:i/>
                <w:iCs/>
                <w:sz w:val="18"/>
                <w:szCs w:val="18"/>
              </w:rPr>
              <w:t>Espacio exclusivo para control de calidad</w:t>
            </w:r>
          </w:p>
        </w:tc>
        <w:tc>
          <w:tcPr>
            <w:tcW w:w="275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003D2F70" w14:textId="77777777" w:rsidR="00F526B7" w:rsidRPr="00F71146" w:rsidRDefault="00F526B7" w:rsidP="0043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</w:p>
        </w:tc>
      </w:tr>
      <w:tr w:rsidR="00F71146" w:rsidRPr="00F71146" w14:paraId="4EF880AB" w14:textId="77777777" w:rsidTr="006A22C5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right w:val="single" w:sz="4" w:space="0" w:color="E7E6E6" w:themeColor="background2"/>
            </w:tcBorders>
          </w:tcPr>
          <w:p w14:paraId="42302CF5" w14:textId="77777777" w:rsidR="00F526B7" w:rsidRPr="00F71146" w:rsidRDefault="00F526B7" w:rsidP="006A22C5">
            <w:pPr>
              <w:rPr>
                <w:sz w:val="18"/>
                <w:szCs w:val="18"/>
              </w:rPr>
            </w:pPr>
            <w:r w:rsidRPr="00F71146">
              <w:rPr>
                <w:sz w:val="18"/>
                <w:szCs w:val="18"/>
              </w:rPr>
              <w:t>Condiciones de la muestra 1</w:t>
            </w:r>
          </w:p>
        </w:tc>
        <w:tc>
          <w:tcPr>
            <w:tcW w:w="2977" w:type="dxa"/>
            <w:gridSpan w:val="2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4D3988B9" w14:textId="62C1B47E" w:rsidR="00F526B7" w:rsidRPr="00F71146" w:rsidRDefault="00F526B7" w:rsidP="0043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D9D9D9" w:themeFill="background1" w:themeFillShade="D9"/>
          </w:tcPr>
          <w:p w14:paraId="333EF341" w14:textId="77777777" w:rsidR="00F526B7" w:rsidRPr="00F71146" w:rsidRDefault="00F526B7" w:rsidP="006A2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F71146">
              <w:rPr>
                <w:b/>
                <w:bCs/>
                <w:sz w:val="18"/>
                <w:szCs w:val="18"/>
              </w:rPr>
              <w:t>Condiciones de la muestra 2</w:t>
            </w:r>
          </w:p>
        </w:tc>
        <w:tc>
          <w:tcPr>
            <w:tcW w:w="275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1106DA7C" w14:textId="77777777" w:rsidR="00F526B7" w:rsidRPr="00F71146" w:rsidRDefault="00F526B7" w:rsidP="0043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</w:p>
        </w:tc>
      </w:tr>
      <w:tr w:rsidR="00F71146" w:rsidRPr="00F71146" w14:paraId="71353963" w14:textId="77777777" w:rsidTr="006A22C5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right w:val="single" w:sz="4" w:space="0" w:color="E7E6E6" w:themeColor="background2"/>
            </w:tcBorders>
          </w:tcPr>
          <w:p w14:paraId="2E6CEDC0" w14:textId="77777777" w:rsidR="00F71146" w:rsidRPr="00F71146" w:rsidRDefault="00F71146" w:rsidP="006A22C5">
            <w:pPr>
              <w:rPr>
                <w:sz w:val="18"/>
                <w:szCs w:val="18"/>
              </w:rPr>
            </w:pPr>
            <w:r w:rsidRPr="00F71146">
              <w:rPr>
                <w:sz w:val="18"/>
                <w:szCs w:val="18"/>
              </w:rPr>
              <w:t>Cumple con la cantidad de muestra solicitada</w:t>
            </w:r>
          </w:p>
        </w:tc>
        <w:tc>
          <w:tcPr>
            <w:tcW w:w="155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nil"/>
            </w:tcBorders>
          </w:tcPr>
          <w:p w14:paraId="65C7A6EF" w14:textId="11541268" w:rsidR="00F71146" w:rsidRPr="00F71146" w:rsidRDefault="00F71146" w:rsidP="004366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E7E6E6" w:themeColor="background2"/>
              <w:left w:val="nil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23E9991F" w14:textId="3348F7B8" w:rsidR="00F71146" w:rsidRPr="00F71146" w:rsidRDefault="00F71146" w:rsidP="004366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D9D9D9" w:themeFill="background1" w:themeFillShade="D9"/>
          </w:tcPr>
          <w:p w14:paraId="53A400D8" w14:textId="77777777" w:rsidR="00F71146" w:rsidRPr="00F71146" w:rsidRDefault="00F71146" w:rsidP="006A2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F71146">
              <w:rPr>
                <w:b/>
                <w:bCs/>
                <w:sz w:val="18"/>
                <w:szCs w:val="18"/>
              </w:rPr>
              <w:t>Si no cumple especifique la cantidad de muestra recibida</w:t>
            </w:r>
          </w:p>
        </w:tc>
        <w:tc>
          <w:tcPr>
            <w:tcW w:w="275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55C13C5A" w14:textId="77777777" w:rsidR="00F71146" w:rsidRPr="00F71146" w:rsidRDefault="00F71146" w:rsidP="0043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71146">
              <w:rPr>
                <w:sz w:val="18"/>
                <w:szCs w:val="18"/>
              </w:rPr>
              <w:t> </w:t>
            </w:r>
          </w:p>
        </w:tc>
      </w:tr>
      <w:tr w:rsidR="00F71146" w:rsidRPr="00F71146" w14:paraId="74879218" w14:textId="77777777" w:rsidTr="006A22C5">
        <w:trPr>
          <w:trHeight w:val="10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right w:val="single" w:sz="4" w:space="0" w:color="E7E6E6" w:themeColor="background2"/>
            </w:tcBorders>
          </w:tcPr>
          <w:p w14:paraId="21E76C00" w14:textId="0710F5E5" w:rsidR="00F71146" w:rsidRPr="00F71146" w:rsidRDefault="00F71146" w:rsidP="006A22C5">
            <w:pPr>
              <w:rPr>
                <w:sz w:val="18"/>
                <w:szCs w:val="18"/>
              </w:rPr>
            </w:pPr>
            <w:r w:rsidRPr="00F71146">
              <w:rPr>
                <w:sz w:val="18"/>
                <w:szCs w:val="18"/>
              </w:rPr>
              <w:t>Cantidad de muestra</w:t>
            </w:r>
            <w:r>
              <w:rPr>
                <w:sz w:val="18"/>
                <w:szCs w:val="18"/>
              </w:rPr>
              <w:t xml:space="preserve"> </w:t>
            </w:r>
            <w:r w:rsidRPr="00F71146">
              <w:rPr>
                <w:sz w:val="18"/>
                <w:szCs w:val="18"/>
              </w:rPr>
              <w:t>para análisis</w:t>
            </w:r>
          </w:p>
          <w:p w14:paraId="4626F82B" w14:textId="1B057BEB" w:rsidR="00F71146" w:rsidRPr="00F71146" w:rsidRDefault="00F71146" w:rsidP="006A22C5">
            <w:pPr>
              <w:rPr>
                <w:sz w:val="18"/>
                <w:szCs w:val="18"/>
              </w:rPr>
            </w:pPr>
            <w:r w:rsidRPr="00F71146">
              <w:rPr>
                <w:b w:val="0"/>
                <w:bCs/>
                <w:i/>
                <w:iCs/>
                <w:sz w:val="18"/>
                <w:szCs w:val="18"/>
              </w:rPr>
              <w:t>Espacio exclusivo para control de calidad</w:t>
            </w:r>
          </w:p>
        </w:tc>
        <w:tc>
          <w:tcPr>
            <w:tcW w:w="2977" w:type="dxa"/>
            <w:gridSpan w:val="2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600B5DFD" w14:textId="77777777" w:rsidR="00F71146" w:rsidRPr="00F71146" w:rsidRDefault="00F71146" w:rsidP="0043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D9D9D9" w:themeFill="background1" w:themeFillShade="D9"/>
          </w:tcPr>
          <w:p w14:paraId="2F21A0FB" w14:textId="77777777" w:rsidR="00F71146" w:rsidRPr="00F71146" w:rsidRDefault="00F71146" w:rsidP="006A2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F71146">
              <w:rPr>
                <w:b/>
                <w:bCs/>
                <w:sz w:val="18"/>
                <w:szCs w:val="18"/>
              </w:rPr>
              <w:t>Cantidad de muestra de retención</w:t>
            </w:r>
          </w:p>
          <w:p w14:paraId="38299081" w14:textId="09F519F3" w:rsidR="00F71146" w:rsidRPr="00F71146" w:rsidRDefault="00F71146" w:rsidP="006A2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71146">
              <w:rPr>
                <w:i/>
                <w:iCs/>
                <w:sz w:val="18"/>
                <w:szCs w:val="18"/>
              </w:rPr>
              <w:t>Espacio exclusivo para control de calidad</w:t>
            </w:r>
          </w:p>
        </w:tc>
        <w:tc>
          <w:tcPr>
            <w:tcW w:w="275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2D997E1B" w14:textId="77777777" w:rsidR="00F71146" w:rsidRPr="00F71146" w:rsidRDefault="00F71146" w:rsidP="0043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71146">
              <w:rPr>
                <w:sz w:val="18"/>
                <w:szCs w:val="18"/>
              </w:rPr>
              <w:t> </w:t>
            </w:r>
          </w:p>
        </w:tc>
      </w:tr>
      <w:tr w:rsidR="00F71146" w:rsidRPr="00F71146" w14:paraId="6AD4D20A" w14:textId="77777777" w:rsidTr="006A22C5">
        <w:trPr>
          <w:trHeight w:val="1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right w:val="single" w:sz="4" w:space="0" w:color="E7E6E6" w:themeColor="background2"/>
            </w:tcBorders>
          </w:tcPr>
          <w:p w14:paraId="0FFC9D14" w14:textId="77777777" w:rsidR="00F71146" w:rsidRPr="00F71146" w:rsidRDefault="00F71146" w:rsidP="006A22C5">
            <w:pPr>
              <w:rPr>
                <w:sz w:val="18"/>
                <w:szCs w:val="18"/>
              </w:rPr>
            </w:pPr>
            <w:r w:rsidRPr="00F71146">
              <w:rPr>
                <w:sz w:val="18"/>
                <w:szCs w:val="18"/>
              </w:rPr>
              <w:t>Nombre de la persona que acondicionará las muestras</w:t>
            </w:r>
          </w:p>
          <w:p w14:paraId="6922D391" w14:textId="77777777" w:rsidR="00F71146" w:rsidRPr="00F71146" w:rsidRDefault="00F71146" w:rsidP="006A22C5">
            <w:pPr>
              <w:rPr>
                <w:b w:val="0"/>
                <w:bCs/>
                <w:i/>
                <w:iCs/>
                <w:sz w:val="18"/>
                <w:szCs w:val="18"/>
              </w:rPr>
            </w:pPr>
            <w:r w:rsidRPr="00F71146">
              <w:rPr>
                <w:b w:val="0"/>
                <w:bCs/>
                <w:i/>
                <w:iCs/>
                <w:sz w:val="18"/>
                <w:szCs w:val="18"/>
              </w:rPr>
              <w:t>Espacio exclusivo para control de calidad</w:t>
            </w:r>
          </w:p>
        </w:tc>
        <w:tc>
          <w:tcPr>
            <w:tcW w:w="2977" w:type="dxa"/>
            <w:gridSpan w:val="2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781B5091" w14:textId="77777777" w:rsidR="00F71146" w:rsidRPr="00F71146" w:rsidRDefault="00F71146" w:rsidP="0043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D9D9D9" w:themeFill="background1" w:themeFillShade="D9"/>
          </w:tcPr>
          <w:p w14:paraId="4AEEC449" w14:textId="77777777" w:rsidR="00F71146" w:rsidRPr="00F71146" w:rsidRDefault="00F71146" w:rsidP="006A2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F71146">
              <w:rPr>
                <w:b/>
                <w:bCs/>
                <w:sz w:val="18"/>
                <w:szCs w:val="18"/>
              </w:rPr>
              <w:t>Ubicación de la muestra de retención</w:t>
            </w:r>
          </w:p>
          <w:p w14:paraId="44ECF6DE" w14:textId="227BF3D7" w:rsidR="00F71146" w:rsidRPr="00F71146" w:rsidRDefault="00F71146" w:rsidP="006A2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71146">
              <w:rPr>
                <w:i/>
                <w:iCs/>
                <w:sz w:val="18"/>
                <w:szCs w:val="18"/>
              </w:rPr>
              <w:t>Espacio exclusivo para control de calidad</w:t>
            </w:r>
          </w:p>
        </w:tc>
        <w:tc>
          <w:tcPr>
            <w:tcW w:w="275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51C76E07" w14:textId="77777777" w:rsidR="00F71146" w:rsidRPr="00F71146" w:rsidRDefault="00F71146" w:rsidP="0043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71146">
              <w:rPr>
                <w:sz w:val="18"/>
                <w:szCs w:val="18"/>
              </w:rPr>
              <w:t> </w:t>
            </w:r>
          </w:p>
        </w:tc>
      </w:tr>
    </w:tbl>
    <w:p w14:paraId="1E815939" w14:textId="77777777" w:rsidR="00F526B7" w:rsidRPr="00F526B7" w:rsidRDefault="00F526B7" w:rsidP="00F526B7"/>
    <w:sectPr w:rsidR="00F526B7" w:rsidRPr="00F526B7" w:rsidSect="005F52D0">
      <w:headerReference w:type="default" r:id="rId7"/>
      <w:footerReference w:type="default" r:id="rId8"/>
      <w:type w:val="continuous"/>
      <w:pgSz w:w="12240" w:h="15840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CFA95E" w14:textId="77777777" w:rsidR="000A128F" w:rsidRDefault="000A128F" w:rsidP="00AF6389">
      <w:pPr>
        <w:spacing w:after="0" w:line="240" w:lineRule="auto"/>
      </w:pPr>
      <w:r>
        <w:separator/>
      </w:r>
    </w:p>
  </w:endnote>
  <w:endnote w:type="continuationSeparator" w:id="0">
    <w:p w14:paraId="5D59B0C9" w14:textId="77777777" w:rsidR="000A128F" w:rsidRDefault="000A128F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55"/>
      <w:gridCol w:w="850"/>
      <w:gridCol w:w="6804"/>
      <w:gridCol w:w="1581"/>
    </w:tblGrid>
    <w:tr w:rsidR="008C1E2F" w14:paraId="467DB66B" w14:textId="77777777" w:rsidTr="001F1003">
      <w:tc>
        <w:tcPr>
          <w:tcW w:w="1555" w:type="dxa"/>
        </w:tcPr>
        <w:p w14:paraId="38E53286" w14:textId="77777777" w:rsidR="008C1E2F" w:rsidRPr="001F1003" w:rsidRDefault="008C13A5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0C0FF4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FRM-SOC-005</w:t>
          </w:r>
        </w:p>
      </w:tc>
      <w:tc>
        <w:tcPr>
          <w:tcW w:w="850" w:type="dxa"/>
        </w:tcPr>
        <w:p w14:paraId="4BCFFDFE" w14:textId="77777777" w:rsidR="008C1E2F" w:rsidRPr="001F1003" w:rsidRDefault="008C1E2F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 xml:space="preserve">Ver. </w:t>
          </w:r>
          <w:r w:rsidR="008C13A5" w:rsidRPr="000C0FF4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0</w:t>
          </w:r>
        </w:p>
      </w:tc>
      <w:tc>
        <w:tcPr>
          <w:tcW w:w="6804" w:type="dxa"/>
        </w:tcPr>
        <w:p w14:paraId="054FE5C6" w14:textId="77777777" w:rsidR="008C1E2F" w:rsidRPr="001F1003" w:rsidRDefault="008C1E2F" w:rsidP="001F1003">
          <w:pPr>
            <w:pStyle w:val="Piedepgina"/>
            <w:jc w:val="center"/>
            <w:rPr>
              <w:sz w:val="14"/>
              <w:szCs w:val="14"/>
            </w:rPr>
          </w:pPr>
          <w:r w:rsidRPr="001F1003">
            <w:rPr>
              <w:color w:val="808080" w:themeColor="background1" w:themeShade="80"/>
              <w:sz w:val="14"/>
              <w:szCs w:val="14"/>
            </w:rPr>
            <w:t>Prohibida su reproducción total o parcial sin previa autorización de CeCIM</w:t>
          </w:r>
        </w:p>
      </w:tc>
      <w:tc>
        <w:tcPr>
          <w:tcW w:w="1581" w:type="dxa"/>
        </w:tcPr>
        <w:p w14:paraId="652E9101" w14:textId="76261A59" w:rsidR="008C1E2F" w:rsidRPr="001F1003" w:rsidRDefault="008C1E2F" w:rsidP="0059732C">
          <w:pPr>
            <w:pStyle w:val="Piedepgina"/>
            <w:jc w:val="center"/>
            <w:rPr>
              <w:sz w:val="14"/>
              <w:szCs w:val="14"/>
            </w:rPr>
          </w:pPr>
        </w:p>
      </w:tc>
    </w:tr>
  </w:tbl>
  <w:p w14:paraId="5FCC05A7" w14:textId="77777777" w:rsidR="008C1E2F" w:rsidRDefault="008C1E2F">
    <w:pPr>
      <w:pStyle w:val="Piedepgina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A2374EB" wp14:editId="6D4949E3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076000" cy="4755665"/>
          <wp:effectExtent l="0" t="0" r="0" b="6985"/>
          <wp:wrapNone/>
          <wp:docPr id="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76000" cy="4755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6302A1" w14:textId="77777777" w:rsidR="000A128F" w:rsidRDefault="000A128F" w:rsidP="00AF6389">
      <w:pPr>
        <w:spacing w:after="0" w:line="240" w:lineRule="auto"/>
      </w:pPr>
      <w:r>
        <w:separator/>
      </w:r>
    </w:p>
  </w:footnote>
  <w:footnote w:type="continuationSeparator" w:id="0">
    <w:p w14:paraId="1B30DCCD" w14:textId="77777777" w:rsidR="000A128F" w:rsidRDefault="000A128F" w:rsidP="00AF6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47"/>
      <w:gridCol w:w="709"/>
      <w:gridCol w:w="7534"/>
    </w:tblGrid>
    <w:tr w:rsidR="008C1E2F" w:rsidRPr="0059732C" w14:paraId="217DB2EB" w14:textId="77777777" w:rsidTr="007728DA">
      <w:tc>
        <w:tcPr>
          <w:tcW w:w="2547" w:type="dxa"/>
          <w:vMerge w:val="restart"/>
        </w:tcPr>
        <w:p w14:paraId="3334D507" w14:textId="77777777" w:rsidR="008C1E2F" w:rsidRPr="0059732C" w:rsidRDefault="008C1E2F" w:rsidP="00AF6389">
          <w:pPr>
            <w:pStyle w:val="Encabezado"/>
            <w:jc w:val="both"/>
          </w:pPr>
          <w:r>
            <w:rPr>
              <w:noProof/>
            </w:rPr>
            <w:drawing>
              <wp:inline distT="0" distB="0" distL="0" distR="0" wp14:anchorId="04EEFB44" wp14:editId="5F2A058A">
                <wp:extent cx="1440000" cy="853955"/>
                <wp:effectExtent l="0" t="0" r="8255" b="3810"/>
                <wp:docPr id="6" name="Gráfico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853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9" w:type="dxa"/>
        </w:tcPr>
        <w:p w14:paraId="0CDD2A8A" w14:textId="77777777" w:rsidR="008C1E2F" w:rsidRPr="0059732C" w:rsidRDefault="008C1E2F">
          <w:pPr>
            <w:pStyle w:val="Encabezado"/>
          </w:pPr>
        </w:p>
      </w:tc>
      <w:tc>
        <w:tcPr>
          <w:tcW w:w="7534" w:type="dxa"/>
          <w:vMerge w:val="restart"/>
          <w:vAlign w:val="center"/>
        </w:tcPr>
        <w:p w14:paraId="1BB59E11" w14:textId="039E4FF5" w:rsidR="008C1E2F" w:rsidRPr="006A22C5" w:rsidRDefault="005F52D0" w:rsidP="0040528C">
          <w:pPr>
            <w:pStyle w:val="Encabezado"/>
            <w:rPr>
              <w:b/>
              <w:bCs/>
              <w:color w:val="002060"/>
              <w:sz w:val="22"/>
            </w:rPr>
          </w:pPr>
          <w:r w:rsidRPr="006A22C5">
            <w:rPr>
              <w:b/>
              <w:bCs/>
              <w:noProof/>
              <w:color w:val="808080" w:themeColor="background1" w:themeShade="80"/>
              <w:sz w:val="22"/>
            </w:rPr>
            <w:t xml:space="preserve">Formato: </w:t>
          </w:r>
          <w:r w:rsidR="008C13A5" w:rsidRPr="006A22C5">
            <w:rPr>
              <w:b/>
              <w:bCs/>
              <w:noProof/>
              <w:color w:val="808080" w:themeColor="background1" w:themeShade="80"/>
              <w:sz w:val="22"/>
            </w:rPr>
            <w:t>Recepción, verificación, registro y codificación de la muestra</w:t>
          </w:r>
        </w:p>
      </w:tc>
    </w:tr>
    <w:tr w:rsidR="008C1E2F" w:rsidRPr="0059732C" w14:paraId="4B29652A" w14:textId="77777777" w:rsidTr="001B01BC">
      <w:tc>
        <w:tcPr>
          <w:tcW w:w="2547" w:type="dxa"/>
          <w:vMerge/>
        </w:tcPr>
        <w:p w14:paraId="6E459272" w14:textId="77777777" w:rsidR="008C1E2F" w:rsidRPr="0059732C" w:rsidRDefault="008C1E2F">
          <w:pPr>
            <w:pStyle w:val="Encabezado"/>
          </w:pPr>
        </w:p>
      </w:tc>
      <w:tc>
        <w:tcPr>
          <w:tcW w:w="709" w:type="dxa"/>
        </w:tcPr>
        <w:p w14:paraId="7E101EA4" w14:textId="77777777" w:rsidR="008C1E2F" w:rsidRPr="0059732C" w:rsidRDefault="008C1E2F">
          <w:pPr>
            <w:pStyle w:val="Encabezado"/>
          </w:pPr>
        </w:p>
      </w:tc>
      <w:tc>
        <w:tcPr>
          <w:tcW w:w="7534" w:type="dxa"/>
          <w:vMerge/>
        </w:tcPr>
        <w:p w14:paraId="4B7463E7" w14:textId="77777777" w:rsidR="008C1E2F" w:rsidRPr="0059732C" w:rsidRDefault="008C1E2F" w:rsidP="0040528C">
          <w:pPr>
            <w:pStyle w:val="Encabezado"/>
          </w:pPr>
        </w:p>
      </w:tc>
    </w:tr>
    <w:tr w:rsidR="008C1E2F" w:rsidRPr="0059732C" w14:paraId="418C19D9" w14:textId="77777777" w:rsidTr="008C1E2F">
      <w:trPr>
        <w:trHeight w:val="82"/>
      </w:trPr>
      <w:tc>
        <w:tcPr>
          <w:tcW w:w="2547" w:type="dxa"/>
          <w:vMerge/>
        </w:tcPr>
        <w:p w14:paraId="0E1AEAB5" w14:textId="77777777" w:rsidR="008C1E2F" w:rsidRPr="0059732C" w:rsidRDefault="008C1E2F" w:rsidP="0059732C">
          <w:pPr>
            <w:pStyle w:val="Encabezado"/>
          </w:pPr>
        </w:p>
      </w:tc>
      <w:tc>
        <w:tcPr>
          <w:tcW w:w="709" w:type="dxa"/>
        </w:tcPr>
        <w:p w14:paraId="39AACB31" w14:textId="77777777" w:rsidR="008C1E2F" w:rsidRPr="0059732C" w:rsidRDefault="008C1E2F" w:rsidP="0059732C">
          <w:pPr>
            <w:pStyle w:val="Encabezado"/>
          </w:pPr>
        </w:p>
      </w:tc>
      <w:tc>
        <w:tcPr>
          <w:tcW w:w="7534" w:type="dxa"/>
          <w:vMerge/>
          <w:tcBorders>
            <w:bottom w:val="single" w:sz="24" w:space="0" w:color="808080" w:themeColor="background1" w:themeShade="80"/>
          </w:tcBorders>
        </w:tcPr>
        <w:p w14:paraId="6841DB6F" w14:textId="77777777" w:rsidR="008C1E2F" w:rsidRPr="0059732C" w:rsidRDefault="008C1E2F" w:rsidP="0040528C">
          <w:pPr>
            <w:pStyle w:val="Encabezado"/>
            <w:rPr>
              <w:i/>
              <w:iCs/>
              <w:color w:val="767171" w:themeColor="background2" w:themeShade="80"/>
              <w:szCs w:val="16"/>
            </w:rPr>
          </w:pPr>
        </w:p>
      </w:tc>
    </w:tr>
    <w:tr w:rsidR="008C1E2F" w:rsidRPr="0059732C" w14:paraId="798C364F" w14:textId="77777777" w:rsidTr="008C1E2F">
      <w:tc>
        <w:tcPr>
          <w:tcW w:w="2547" w:type="dxa"/>
          <w:vMerge/>
        </w:tcPr>
        <w:p w14:paraId="36C88295" w14:textId="77777777" w:rsidR="008C1E2F" w:rsidRPr="0059732C" w:rsidRDefault="008C1E2F" w:rsidP="0059732C">
          <w:pPr>
            <w:pStyle w:val="Encabezado"/>
          </w:pPr>
        </w:p>
      </w:tc>
      <w:tc>
        <w:tcPr>
          <w:tcW w:w="709" w:type="dxa"/>
        </w:tcPr>
        <w:p w14:paraId="4546656C" w14:textId="77777777" w:rsidR="008C1E2F" w:rsidRPr="0059732C" w:rsidRDefault="008C1E2F" w:rsidP="0059732C">
          <w:pPr>
            <w:pStyle w:val="Encabezado"/>
          </w:pPr>
        </w:p>
      </w:tc>
      <w:tc>
        <w:tcPr>
          <w:tcW w:w="7534" w:type="dxa"/>
          <w:tcBorders>
            <w:top w:val="single" w:sz="24" w:space="0" w:color="808080" w:themeColor="background1" w:themeShade="80"/>
          </w:tcBorders>
        </w:tcPr>
        <w:p w14:paraId="048A8554" w14:textId="77777777" w:rsidR="008C1E2F" w:rsidRDefault="008C1E2F" w:rsidP="0059732C">
          <w:pPr>
            <w:pStyle w:val="Encabezado"/>
            <w:rPr>
              <w:color w:val="3B3838" w:themeColor="background2" w:themeShade="40"/>
              <w:szCs w:val="16"/>
            </w:rPr>
          </w:pPr>
        </w:p>
        <w:p w14:paraId="38ADAB2A" w14:textId="2C6889A1" w:rsidR="006A22C5" w:rsidRPr="0059732C" w:rsidRDefault="006A22C5" w:rsidP="006A22C5">
          <w:pPr>
            <w:pStyle w:val="Encabezado"/>
            <w:jc w:val="right"/>
            <w:rPr>
              <w:color w:val="3B3838" w:themeColor="background2" w:themeShade="40"/>
              <w:szCs w:val="16"/>
            </w:rPr>
          </w:pPr>
          <w:r>
            <w:rPr>
              <w:color w:val="3B3838" w:themeColor="background2" w:themeShade="40"/>
              <w:szCs w:val="16"/>
            </w:rPr>
            <w:t>Folio: ####</w:t>
          </w:r>
        </w:p>
      </w:tc>
    </w:tr>
  </w:tbl>
  <w:p w14:paraId="130C5C8E" w14:textId="77777777" w:rsidR="008C1E2F" w:rsidRDefault="008C1E2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C"/>
    <w:rsid w:val="00031BD9"/>
    <w:rsid w:val="000A0A83"/>
    <w:rsid w:val="000A128F"/>
    <w:rsid w:val="000E256C"/>
    <w:rsid w:val="00113780"/>
    <w:rsid w:val="00177F6C"/>
    <w:rsid w:val="001B01BC"/>
    <w:rsid w:val="001F1003"/>
    <w:rsid w:val="001F6E8C"/>
    <w:rsid w:val="002A7AF9"/>
    <w:rsid w:val="002B0A40"/>
    <w:rsid w:val="002D242E"/>
    <w:rsid w:val="002E209A"/>
    <w:rsid w:val="00301D2B"/>
    <w:rsid w:val="0040528C"/>
    <w:rsid w:val="00425526"/>
    <w:rsid w:val="00431627"/>
    <w:rsid w:val="004366FA"/>
    <w:rsid w:val="00473C0E"/>
    <w:rsid w:val="00482AB9"/>
    <w:rsid w:val="00576464"/>
    <w:rsid w:val="00580A44"/>
    <w:rsid w:val="0059732C"/>
    <w:rsid w:val="005A29D9"/>
    <w:rsid w:val="005F52D0"/>
    <w:rsid w:val="006A22C5"/>
    <w:rsid w:val="006A27D9"/>
    <w:rsid w:val="00735D99"/>
    <w:rsid w:val="00756B61"/>
    <w:rsid w:val="007728DA"/>
    <w:rsid w:val="00797221"/>
    <w:rsid w:val="007C65E2"/>
    <w:rsid w:val="008C13A5"/>
    <w:rsid w:val="008C1E2F"/>
    <w:rsid w:val="008F47A5"/>
    <w:rsid w:val="009003B4"/>
    <w:rsid w:val="00973CC2"/>
    <w:rsid w:val="009A77D2"/>
    <w:rsid w:val="009F252B"/>
    <w:rsid w:val="00AA5155"/>
    <w:rsid w:val="00AE6005"/>
    <w:rsid w:val="00AF6389"/>
    <w:rsid w:val="00B211BE"/>
    <w:rsid w:val="00B32E54"/>
    <w:rsid w:val="00C2034C"/>
    <w:rsid w:val="00CA5A78"/>
    <w:rsid w:val="00CF1171"/>
    <w:rsid w:val="00D142ED"/>
    <w:rsid w:val="00DD176A"/>
    <w:rsid w:val="00E16798"/>
    <w:rsid w:val="00E67978"/>
    <w:rsid w:val="00EB5DDE"/>
    <w:rsid w:val="00EC627D"/>
    <w:rsid w:val="00ED15F3"/>
    <w:rsid w:val="00ED5131"/>
    <w:rsid w:val="00F07028"/>
    <w:rsid w:val="00F526B7"/>
    <w:rsid w:val="00F71146"/>
    <w:rsid w:val="00FC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CC5C3F"/>
  <w15:chartTrackingRefBased/>
  <w15:docId w15:val="{8D6EC72B-1B4E-4718-9FB9-4AF3352D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2C5"/>
    <w:rPr>
      <w:rFonts w:ascii="Century Gothic" w:hAnsi="Century Gothic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6A22C5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3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6A22C5"/>
    <w:rPr>
      <w:rFonts w:ascii="Century Gothic" w:eastAsiaTheme="majorEastAsia" w:hAnsi="Century Gothic" w:cstheme="majorBidi"/>
      <w:b/>
      <w:color w:val="A61D7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E209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2D242E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a\Documents\Plantillas%20personalizadas%20de%20Office\EMA_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EMA_Vertical</Template>
  <TotalTime>3661</TotalTime>
  <Pages>1</Pages>
  <Words>198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Desarrollo</cp:lastModifiedBy>
  <cp:revision>5</cp:revision>
  <dcterms:created xsi:type="dcterms:W3CDTF">2020-03-26T20:47:00Z</dcterms:created>
  <dcterms:modified xsi:type="dcterms:W3CDTF">2020-07-27T17:00:00Z</dcterms:modified>
</cp:coreProperties>
</file>