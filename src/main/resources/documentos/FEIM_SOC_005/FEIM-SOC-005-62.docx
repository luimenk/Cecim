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0E890F9" w:rsidR="00456963" w:rsidRDefault="00456963" w:rsidP="00E8752B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515CD" w14:textId="77777777" w:rsidR="007D3DEA" w:rsidRDefault="007D3DEA" w:rsidP="00AF6389">
      <w:pPr>
        <w:spacing w:after="0" w:line="240" w:lineRule="auto"/>
      </w:pPr>
      <w:r>
        <w:separator/>
      </w:r>
    </w:p>
  </w:endnote>
  <w:endnote w:type="continuationSeparator" w:id="0">
    <w:p w14:paraId="2F598351" w14:textId="77777777" w:rsidR="007D3DEA" w:rsidRDefault="007D3DE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5A7F5" w14:textId="77777777" w:rsidR="007D3DEA" w:rsidRDefault="007D3DEA" w:rsidP="00AF6389">
      <w:pPr>
        <w:spacing w:after="0" w:line="240" w:lineRule="auto"/>
      </w:pPr>
      <w:r>
        <w:separator/>
      </w:r>
    </w:p>
  </w:footnote>
  <w:footnote w:type="continuationSeparator" w:id="0">
    <w:p w14:paraId="73CAF33E" w14:textId="77777777" w:rsidR="007D3DEA" w:rsidRDefault="007D3DEA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5E6664"/>
    <w:rsid w:val="00615F72"/>
    <w:rsid w:val="0069230E"/>
    <w:rsid w:val="006A27D9"/>
    <w:rsid w:val="00716903"/>
    <w:rsid w:val="00733574"/>
    <w:rsid w:val="00735D99"/>
    <w:rsid w:val="00736DDD"/>
    <w:rsid w:val="007728DA"/>
    <w:rsid w:val="00797221"/>
    <w:rsid w:val="007C0879"/>
    <w:rsid w:val="007C65E2"/>
    <w:rsid w:val="007D3DEA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31</Pages>
  <Words>3343</Words>
  <Characters>18387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2020-07-23T16:12:00Z</dcterms:created>
  <dcterms:modified xsi:type="dcterms:W3CDTF">2020-07-23T16:12:00Z</dcterms:modified>
</cp:coreProperties>
</file>