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AB5C4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B568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3FF31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0A317F4" wp14:editId="6BDACBEC">
                  <wp:extent cx="963679" cy="570712"/>
                  <wp:effectExtent l="0" t="0" r="1905" b="127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007FC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D62647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52444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95A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8BD66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6516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67F8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EA4B2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E1612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16D1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A66C0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690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8C6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7CE5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10591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3539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5F57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6BB5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36EC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91BAAD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0CE17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FD2D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9BCEE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417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3298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519F3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57D54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5E8A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FB7F8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CF8E6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9DD4F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FEF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8E57E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E31CF86" w14:textId="51D1FC0B" w:rsidR="00456963" w:rsidRDefault="00456963" w:rsidP="00733574">
      <w:r>
        <w:br w:type="page"/>
      </w:r>
    </w:p>
    <w:p w14:paraId="624C5ED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885419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DF95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F644CC" wp14:editId="3FBA43C4">
                  <wp:extent cx="963679" cy="570712"/>
                  <wp:effectExtent l="0" t="0" r="1905" b="127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A86AE6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BDDD6C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57360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B3251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48034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7E5F2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4C7F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FD0CA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BE3A3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81F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2FF932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FE01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CCC0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F92B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EDB08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8133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5AF3E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699B7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9AF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68BC7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09B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7E94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C1A86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5E6C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6B63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ED145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D87A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2DB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25A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7AE8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4AAFBF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E44F93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BF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2A35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D281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8F05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68121" wp14:editId="4554C167">
                  <wp:extent cx="963679" cy="570712"/>
                  <wp:effectExtent l="0" t="0" r="1905" b="127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387C7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E0BB2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19AE0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664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069B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1F2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0B7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F7E8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4446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C7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E6DA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7B4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4AEF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DBFC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15E5F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8A1A2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1A75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BA250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2381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033BB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9393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C974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CB3629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2F112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0755D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82AC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FF29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1B2B2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6C54D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D62D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DD523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A8C28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23BA3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BF2070" w14:textId="2A554B77" w:rsidR="00456963" w:rsidRDefault="00456963" w:rsidP="00733574">
      <w:r>
        <w:br w:type="page"/>
      </w:r>
    </w:p>
    <w:p w14:paraId="2CF360C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B763F7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FD5AA9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DE30DB" wp14:editId="600529DB">
                  <wp:extent cx="963679" cy="570712"/>
                  <wp:effectExtent l="0" t="0" r="1905" b="127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2FDF7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411019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FBE6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6CA0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C47CF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737E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B587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2114A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B6508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339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34896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D938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73D3C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41A1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B6EB4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918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C0757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AE07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6C02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A67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0E1F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21CC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9A7CA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92933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9DB52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EBAE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306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3272E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39604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44F3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0761C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B80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8479E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643813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A2A25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C086F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23B0C4" wp14:editId="114132DC">
                  <wp:extent cx="963679" cy="570712"/>
                  <wp:effectExtent l="0" t="0" r="1905" b="127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057B9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64371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250CE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3AED8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CB68D1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4D236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504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886C2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D778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77C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073BA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5EDD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3AA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D98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C909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5642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4490B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8180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2BF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8C4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67A3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285E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DB339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9A28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7AF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5DF5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4FF9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E0FC5A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1EA9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74F4C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A649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6219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8C325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53CEA40" w14:textId="0ACB6594" w:rsidR="00456963" w:rsidRDefault="00456963" w:rsidP="00733574">
      <w:r>
        <w:br w:type="page"/>
      </w:r>
    </w:p>
    <w:p w14:paraId="240BF37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B0FA5B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871FB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715928" wp14:editId="7576517C">
                  <wp:extent cx="963679" cy="570712"/>
                  <wp:effectExtent l="0" t="0" r="1905" b="127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D7F43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AC0A1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1C0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54F0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F9E90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C1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DA0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3512A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1B190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79CD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ED34C1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AD18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CC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E0576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F299C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C821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0380A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7F5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025B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36EFA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02C9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1C7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A4169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150E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90AC3E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D0B219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B0E94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CF95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7F00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83A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3333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600DC0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06264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E93B3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5C41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9234A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720E8EC" wp14:editId="24948EB6">
                  <wp:extent cx="963679" cy="570712"/>
                  <wp:effectExtent l="0" t="0" r="1905" b="127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FACB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6E14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DBB39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A6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9254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2ACE82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8A28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3649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9F28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538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610B5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49618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7AD6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87A1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2153D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2FBD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19062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2114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9B88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E389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0290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1C8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A4354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CB7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16BAC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CA0F6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676C86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6E7230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C38B4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125FC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F3D71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8E56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86525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8049D1B" w14:textId="41D8CC35" w:rsidR="00456963" w:rsidRDefault="00456963" w:rsidP="00733574">
      <w:r>
        <w:br w:type="page"/>
      </w:r>
    </w:p>
    <w:p w14:paraId="7BB16B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2807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739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D4F9F05" wp14:editId="52947A67">
                  <wp:extent cx="963679" cy="570712"/>
                  <wp:effectExtent l="0" t="0" r="1905" b="127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305DD1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2FF2B2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43DCF6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C14F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720E6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F4FEA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9FB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B491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50183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D81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0051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B140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BDEC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C35CA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6CFA1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FDE9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EEE2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F1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C42F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E661D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2D91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D966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244C4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6DAC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6422E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0900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3FBEF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274D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CBD88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027517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8DDB7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29B7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7B38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F6C4B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40382C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88F78A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28975D" wp14:editId="21438B60">
                  <wp:extent cx="963679" cy="570712"/>
                  <wp:effectExtent l="0" t="0" r="1905" b="127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4223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7079F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9EC0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BCA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14A25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FCFD4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4BFD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58C6D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632F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051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66763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5D8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80E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2B4E5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5DBE6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BE7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32339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11D6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5EE9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3D7D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D0F9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50AA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E9E23D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128FB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2F0E4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7770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A5E5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E2150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288DF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91CD0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1614EB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15EE5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659D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51EDA82" w14:textId="2D298959" w:rsidR="00456963" w:rsidRDefault="00456963" w:rsidP="00733574">
      <w:r>
        <w:br w:type="page"/>
      </w:r>
    </w:p>
    <w:p w14:paraId="2A0E91F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D1CB2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C02C9A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AAFBE23" wp14:editId="531E1EA1">
                  <wp:extent cx="963679" cy="570712"/>
                  <wp:effectExtent l="0" t="0" r="1905" b="127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1FF27D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4A76B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0C61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6C8A9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D85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8F80DA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BDC4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0293C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D8FD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2FB8C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4D145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7BDF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343B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FC9E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0AF3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E96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1E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102A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2C1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0F5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3637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411E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2C0E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5AA7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F7FC5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97E5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558F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DD9C8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DF448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DFCA1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670152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AA6E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6F10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95896E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1AAFFD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6A18E0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89DF21" wp14:editId="5541CA41">
                  <wp:extent cx="963679" cy="570712"/>
                  <wp:effectExtent l="0" t="0" r="1905" b="127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ED3982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80438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A3922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825894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0FA4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6BFD2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F22E1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1DFEE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006C7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EB9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22BE5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AE0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B5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69C8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7E7FA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E0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A84C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0081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F53E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7183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57AC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A291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1C6EB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31D99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984DD5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92D48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96B9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87538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06F94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7C40B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540B6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4707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0AB2D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D86DE65" w14:textId="09973A00" w:rsidR="00456963" w:rsidRDefault="00456963" w:rsidP="00733574">
      <w:r>
        <w:br w:type="page"/>
      </w:r>
    </w:p>
    <w:p w14:paraId="4572244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881F61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6E62DF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DBD17F" wp14:editId="0800C58A">
                  <wp:extent cx="963679" cy="570712"/>
                  <wp:effectExtent l="0" t="0" r="1905" b="127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7EB18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26D5C7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0693A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CA79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982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4B550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5AB9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C9D2C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2BCE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DD62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A09CD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71AC6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8C09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65E7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5F82A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EF8F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753E4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EBC28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23739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155F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3E415B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934C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E8BE9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7BD76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02137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54B36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D4A00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703F3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D9972C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9181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0CB3E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F03C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FE4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135D4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814BB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CEF210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6EECA" wp14:editId="3F2382F1">
                  <wp:extent cx="963679" cy="570712"/>
                  <wp:effectExtent l="0" t="0" r="1905" b="127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CD3AD8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FB55B6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691478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41E9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DA679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56D3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72AA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FD95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45E6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0BAEE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F412B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A2B3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47A6A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FD16F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479C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502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D01132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4DEC9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4307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987F8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7EA7D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79C9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337D8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0AC80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5F935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493AA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9460B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8A81E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B017F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1F098C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14FC56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5476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62533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79BAB652" w:rsidR="00456963" w:rsidRDefault="00456963" w:rsidP="00467C90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4B6B9" w14:textId="77777777" w:rsidR="005B0771" w:rsidRDefault="005B0771" w:rsidP="00AF6389">
      <w:pPr>
        <w:spacing w:after="0" w:line="240" w:lineRule="auto"/>
      </w:pPr>
      <w:r>
        <w:separator/>
      </w:r>
    </w:p>
  </w:endnote>
  <w:endnote w:type="continuationSeparator" w:id="0">
    <w:p w14:paraId="632E282F" w14:textId="77777777" w:rsidR="005B0771" w:rsidRDefault="005B0771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8A67A" w14:textId="77777777" w:rsidR="005B0771" w:rsidRDefault="005B0771" w:rsidP="00AF6389">
      <w:pPr>
        <w:spacing w:after="0" w:line="240" w:lineRule="auto"/>
      </w:pPr>
      <w:r>
        <w:separator/>
      </w:r>
    </w:p>
  </w:footnote>
  <w:footnote w:type="continuationSeparator" w:id="0">
    <w:p w14:paraId="4B76A251" w14:textId="77777777" w:rsidR="005B0771" w:rsidRDefault="005B0771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E256C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0771"/>
    <w:rsid w:val="005B555F"/>
    <w:rsid w:val="005D6F8F"/>
    <w:rsid w:val="00615F72"/>
    <w:rsid w:val="0069230E"/>
    <w:rsid w:val="006A27D9"/>
    <w:rsid w:val="00716903"/>
    <w:rsid w:val="00733574"/>
    <w:rsid w:val="00735D99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F6389"/>
    <w:rsid w:val="00B211BE"/>
    <w:rsid w:val="00B32E54"/>
    <w:rsid w:val="00B93AF7"/>
    <w:rsid w:val="00C2034C"/>
    <w:rsid w:val="00C765A7"/>
    <w:rsid w:val="00CA0CBA"/>
    <w:rsid w:val="00CA0CE5"/>
    <w:rsid w:val="00CA5A78"/>
    <w:rsid w:val="00CF03A1"/>
    <w:rsid w:val="00CF1171"/>
    <w:rsid w:val="00DB7EE6"/>
    <w:rsid w:val="00DC1517"/>
    <w:rsid w:val="00E16798"/>
    <w:rsid w:val="00E16AC0"/>
    <w:rsid w:val="00E352B6"/>
    <w:rsid w:val="00E67978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34</Pages>
  <Words>3666</Words>
  <Characters>20167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2020-07-23T16:11:00Z</dcterms:created>
  <dcterms:modified xsi:type="dcterms:W3CDTF">2020-07-23T16:11:00Z</dcterms:modified>
</cp:coreProperties>
</file>