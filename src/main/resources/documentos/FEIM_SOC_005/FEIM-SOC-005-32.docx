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4DE31AF8" w:rsidR="00456963" w:rsidRDefault="00456963" w:rsidP="00BE6DDE"/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61CF8" w14:textId="77777777" w:rsidR="005B4160" w:rsidRDefault="005B4160" w:rsidP="00AF6389">
      <w:pPr>
        <w:spacing w:after="0" w:line="240" w:lineRule="auto"/>
      </w:pPr>
      <w:r>
        <w:separator/>
      </w:r>
    </w:p>
  </w:endnote>
  <w:endnote w:type="continuationSeparator" w:id="0">
    <w:p w14:paraId="7D5267F9" w14:textId="77777777" w:rsidR="005B4160" w:rsidRDefault="005B4160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F8E631" w14:textId="77777777" w:rsidR="005B4160" w:rsidRDefault="005B4160" w:rsidP="00AF6389">
      <w:pPr>
        <w:spacing w:after="0" w:line="240" w:lineRule="auto"/>
      </w:pPr>
      <w:r>
        <w:separator/>
      </w:r>
    </w:p>
  </w:footnote>
  <w:footnote w:type="continuationSeparator" w:id="0">
    <w:p w14:paraId="3B9D6F0C" w14:textId="77777777" w:rsidR="005B4160" w:rsidRDefault="005B4160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3DB8"/>
    <w:rsid w:val="00005238"/>
    <w:rsid w:val="000111E3"/>
    <w:rsid w:val="00013272"/>
    <w:rsid w:val="00031BD9"/>
    <w:rsid w:val="00043FB5"/>
    <w:rsid w:val="000738D8"/>
    <w:rsid w:val="00083DA1"/>
    <w:rsid w:val="00085515"/>
    <w:rsid w:val="000A0A83"/>
    <w:rsid w:val="000B6B1D"/>
    <w:rsid w:val="000E256C"/>
    <w:rsid w:val="000E635A"/>
    <w:rsid w:val="000F2481"/>
    <w:rsid w:val="000F65D4"/>
    <w:rsid w:val="00113780"/>
    <w:rsid w:val="0014296D"/>
    <w:rsid w:val="0016083C"/>
    <w:rsid w:val="0016473B"/>
    <w:rsid w:val="00170F00"/>
    <w:rsid w:val="00175BCA"/>
    <w:rsid w:val="00185664"/>
    <w:rsid w:val="001977BF"/>
    <w:rsid w:val="001B01BC"/>
    <w:rsid w:val="001D465C"/>
    <w:rsid w:val="001F1003"/>
    <w:rsid w:val="001F6E8C"/>
    <w:rsid w:val="001F77ED"/>
    <w:rsid w:val="00210BD6"/>
    <w:rsid w:val="00220218"/>
    <w:rsid w:val="00250F6D"/>
    <w:rsid w:val="002A1C83"/>
    <w:rsid w:val="002A7AF9"/>
    <w:rsid w:val="002B0A40"/>
    <w:rsid w:val="002D242E"/>
    <w:rsid w:val="002D3783"/>
    <w:rsid w:val="002E209A"/>
    <w:rsid w:val="003B0499"/>
    <w:rsid w:val="0040528C"/>
    <w:rsid w:val="0041634D"/>
    <w:rsid w:val="00425526"/>
    <w:rsid w:val="00431627"/>
    <w:rsid w:val="00456963"/>
    <w:rsid w:val="00462C0E"/>
    <w:rsid w:val="00467C90"/>
    <w:rsid w:val="00470296"/>
    <w:rsid w:val="00473C0E"/>
    <w:rsid w:val="00482AB9"/>
    <w:rsid w:val="00495A1D"/>
    <w:rsid w:val="004A0230"/>
    <w:rsid w:val="004B4B46"/>
    <w:rsid w:val="00515A1C"/>
    <w:rsid w:val="00521788"/>
    <w:rsid w:val="00530487"/>
    <w:rsid w:val="00567437"/>
    <w:rsid w:val="00576464"/>
    <w:rsid w:val="00580A44"/>
    <w:rsid w:val="0059692A"/>
    <w:rsid w:val="0059732C"/>
    <w:rsid w:val="005A29D9"/>
    <w:rsid w:val="005B4160"/>
    <w:rsid w:val="005B555F"/>
    <w:rsid w:val="005C3AF4"/>
    <w:rsid w:val="005D6F8F"/>
    <w:rsid w:val="005E6664"/>
    <w:rsid w:val="00615F72"/>
    <w:rsid w:val="0069230E"/>
    <w:rsid w:val="006A27D9"/>
    <w:rsid w:val="006B2FC7"/>
    <w:rsid w:val="006E0B30"/>
    <w:rsid w:val="00716903"/>
    <w:rsid w:val="007262F8"/>
    <w:rsid w:val="00733574"/>
    <w:rsid w:val="00735D99"/>
    <w:rsid w:val="00736DDD"/>
    <w:rsid w:val="007427CA"/>
    <w:rsid w:val="007728DA"/>
    <w:rsid w:val="00797221"/>
    <w:rsid w:val="007C0879"/>
    <w:rsid w:val="007C65E2"/>
    <w:rsid w:val="00825298"/>
    <w:rsid w:val="008F23A2"/>
    <w:rsid w:val="008F46C2"/>
    <w:rsid w:val="008F47A5"/>
    <w:rsid w:val="00932CEE"/>
    <w:rsid w:val="00956491"/>
    <w:rsid w:val="00973CC2"/>
    <w:rsid w:val="009F252B"/>
    <w:rsid w:val="00A6029A"/>
    <w:rsid w:val="00A70929"/>
    <w:rsid w:val="00A81923"/>
    <w:rsid w:val="00A8656D"/>
    <w:rsid w:val="00AA5155"/>
    <w:rsid w:val="00AE3E5B"/>
    <w:rsid w:val="00AF6389"/>
    <w:rsid w:val="00B211BE"/>
    <w:rsid w:val="00B32E54"/>
    <w:rsid w:val="00B93AF7"/>
    <w:rsid w:val="00BC70DA"/>
    <w:rsid w:val="00BE6DDE"/>
    <w:rsid w:val="00C2034C"/>
    <w:rsid w:val="00C247EA"/>
    <w:rsid w:val="00C7339E"/>
    <w:rsid w:val="00C765A7"/>
    <w:rsid w:val="00C8625F"/>
    <w:rsid w:val="00C95AB9"/>
    <w:rsid w:val="00CA0CBA"/>
    <w:rsid w:val="00CA0CE5"/>
    <w:rsid w:val="00CA5A78"/>
    <w:rsid w:val="00CD6FAB"/>
    <w:rsid w:val="00CF03A1"/>
    <w:rsid w:val="00CF1171"/>
    <w:rsid w:val="00D227B3"/>
    <w:rsid w:val="00DB7EE6"/>
    <w:rsid w:val="00DC1517"/>
    <w:rsid w:val="00E16798"/>
    <w:rsid w:val="00E16AC0"/>
    <w:rsid w:val="00E17607"/>
    <w:rsid w:val="00E352B6"/>
    <w:rsid w:val="00E67978"/>
    <w:rsid w:val="00E8752B"/>
    <w:rsid w:val="00EB5DDE"/>
    <w:rsid w:val="00EC627D"/>
    <w:rsid w:val="00ED15F3"/>
    <w:rsid w:val="00EE65D3"/>
    <w:rsid w:val="00F07028"/>
    <w:rsid w:val="00F353A2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16</Pages>
  <Words>1725</Words>
  <Characters>9490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2020-07-23T16:23:00Z</dcterms:created>
  <dcterms:modified xsi:type="dcterms:W3CDTF">2020-07-23T16:23:00Z</dcterms:modified>
</cp:coreProperties>
</file>