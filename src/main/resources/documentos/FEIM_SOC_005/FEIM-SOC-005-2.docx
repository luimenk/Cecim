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18" w:rsidRPr="003B49FD" w14:paraId="72041AAD" w14:textId="77777777" w:rsidTr="00085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183D379" w14:textId="694C09F3" w:rsidR="00220218" w:rsidRPr="003B49FD" w:rsidRDefault="00220218" w:rsidP="00220218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6C00E0" wp14:editId="5CEDE4C4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FABBEF" w14:textId="77777777" w:rsidR="00220218" w:rsidRPr="00220218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954B72D" w14:textId="373FA070" w:rsidR="00220218" w:rsidRPr="003B49FD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220218" w:rsidRPr="003B49FD" w14:paraId="19A42F8F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2805D2E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noWrap/>
            <w:hideMark/>
          </w:tcPr>
          <w:p w14:paraId="31836AC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0218" w:rsidRPr="003B49FD" w14:paraId="771CA61D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AC13D91" w14:textId="0883B6D3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 w:rsidR="002A1C8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260" w:type="dxa"/>
            <w:gridSpan w:val="2"/>
          </w:tcPr>
          <w:p w14:paraId="7263BB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2D4B643" w14:textId="77777777" w:rsidTr="0008551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11DA28B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8F179A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4DFA5296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6103D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</w:tcPr>
          <w:p w14:paraId="15DCAD8A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7D28189" w14:textId="77777777" w:rsidTr="00085515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73F1AF6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</w:tcPr>
          <w:p w14:paraId="6AFA1A5E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5DDB2E9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C0222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</w:tcPr>
          <w:p w14:paraId="42EA69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AFE276A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255E9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5AAF823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0DBEE5A4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  <w:hideMark/>
          </w:tcPr>
          <w:p w14:paraId="233AD90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3A50BB5" w14:textId="7D76D972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85515" w:rsidRPr="003B49FD" w14:paraId="4107A15E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EE3143E" w14:textId="45AC9C89" w:rsidR="00085515" w:rsidRPr="003B49FD" w:rsidRDefault="00085515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88C7F96" w14:textId="68CB6482" w:rsidR="00085515" w:rsidRDefault="00085515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41F4DE2" w14:textId="77777777" w:rsidTr="000855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706A8B" w14:textId="09E31A36" w:rsidR="00220218" w:rsidRPr="00220218" w:rsidRDefault="00220218" w:rsidP="0022021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B43042" w14:textId="4290A7F5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7C719C" w14:textId="02A00462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7481C3" w14:textId="3CE343A7" w:rsidR="003549BE" w:rsidRDefault="003549BE" w:rsidP="00220218"/>
    <w:p w14:paraId="75A73EFF" w14:textId="77777777" w:rsidR="003549BE" w:rsidRDefault="003549B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49BE" w:rsidRPr="003B49FD" w14:paraId="49CEE283" w14:textId="77777777" w:rsidTr="002E0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28BAF8" w14:textId="77777777" w:rsidR="003549BE" w:rsidRPr="003B49FD" w:rsidRDefault="003549BE" w:rsidP="002E007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56B98454" wp14:editId="261680D4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1997929" w14:textId="77777777" w:rsidR="003549BE" w:rsidRPr="00220218" w:rsidRDefault="003549BE" w:rsidP="002E0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7C9F528" w14:textId="77777777" w:rsidR="003549BE" w:rsidRPr="003B49FD" w:rsidRDefault="003549BE" w:rsidP="002E0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3549BE" w:rsidRPr="003B49FD" w14:paraId="10B4EB32" w14:textId="77777777" w:rsidTr="002E007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0D49368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noWrap/>
            <w:hideMark/>
          </w:tcPr>
          <w:p w14:paraId="1627D221" w14:textId="77777777" w:rsidR="003549BE" w:rsidRPr="003B49FD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549BE" w:rsidRPr="003B49FD" w14:paraId="3BE2055E" w14:textId="77777777" w:rsidTr="002E007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7AFA147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260" w:type="dxa"/>
            <w:gridSpan w:val="2"/>
          </w:tcPr>
          <w:p w14:paraId="77CAD889" w14:textId="77777777" w:rsidR="003549BE" w:rsidRPr="003B49FD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549BE" w:rsidRPr="003B49FD" w14:paraId="1389BBF5" w14:textId="77777777" w:rsidTr="002E007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F4BBE4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FD90461" w14:textId="77777777" w:rsidR="003549BE" w:rsidRPr="003B49FD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549BE" w:rsidRPr="003B49FD" w14:paraId="7378A596" w14:textId="77777777" w:rsidTr="002E007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C5AC1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</w:tcPr>
          <w:p w14:paraId="5D327328" w14:textId="77777777" w:rsidR="003549BE" w:rsidRPr="003B49FD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549BE" w:rsidRPr="003B49FD" w14:paraId="3518713B" w14:textId="77777777" w:rsidTr="002E007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6756672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</w:tcPr>
          <w:p w14:paraId="10E82678" w14:textId="77777777" w:rsidR="003549BE" w:rsidRPr="003B49FD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549BE" w:rsidRPr="003B49FD" w14:paraId="661A3CEA" w14:textId="77777777" w:rsidTr="002E007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5BCC1A6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</w:tcPr>
          <w:p w14:paraId="355DAF48" w14:textId="77777777" w:rsidR="003549BE" w:rsidRPr="003B49FD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549BE" w:rsidRPr="003B49FD" w14:paraId="1C61469A" w14:textId="77777777" w:rsidTr="002E007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79FBC18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5FFAB73" w14:textId="77777777" w:rsidR="003549BE" w:rsidRPr="003B49FD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549BE" w:rsidRPr="003B49FD" w14:paraId="32F3E35A" w14:textId="77777777" w:rsidTr="002E007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  <w:hideMark/>
          </w:tcPr>
          <w:p w14:paraId="5ADE4408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E4C8B1" w14:textId="77777777" w:rsidR="003549BE" w:rsidRPr="003B49FD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549BE" w:rsidRPr="003B49FD" w14:paraId="0D9BB0C0" w14:textId="77777777" w:rsidTr="002E007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165BE40" w14:textId="77777777" w:rsidR="003549BE" w:rsidRPr="003B49FD" w:rsidRDefault="003549BE" w:rsidP="002E007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7406CD3" w14:textId="77777777" w:rsidR="003549BE" w:rsidRDefault="003549BE" w:rsidP="002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549BE" w:rsidRPr="003B49FD" w14:paraId="35674B1E" w14:textId="77777777" w:rsidTr="002E007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D85DEA" w14:textId="77777777" w:rsidR="003549BE" w:rsidRPr="00220218" w:rsidRDefault="003549BE" w:rsidP="002E007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979B46" w14:textId="77777777" w:rsidR="003549BE" w:rsidRPr="00220218" w:rsidRDefault="003549BE" w:rsidP="002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2C87EC" w14:textId="77777777" w:rsidR="003549BE" w:rsidRPr="00220218" w:rsidRDefault="003549BE" w:rsidP="002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6F963B" w14:textId="77777777" w:rsidR="00524163" w:rsidRDefault="00524163" w:rsidP="00220218"/>
    <w:sectPr w:rsidR="00524163" w:rsidSect="00521788">
      <w:headerReference w:type="default" r:id="rId8"/>
      <w:footerReference w:type="default" r:id="rId9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63468" w14:textId="77777777" w:rsidR="00A13109" w:rsidRDefault="00A13109" w:rsidP="00AF6389">
      <w:pPr>
        <w:spacing w:after="0" w:line="240" w:lineRule="auto"/>
      </w:pPr>
      <w:r>
        <w:separator/>
      </w:r>
    </w:p>
  </w:endnote>
  <w:endnote w:type="continuationSeparator" w:id="0">
    <w:p w14:paraId="2A7B6CF8" w14:textId="77777777" w:rsidR="00A13109" w:rsidRDefault="00A1310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425526" w14:paraId="000520A9" w14:textId="77777777" w:rsidTr="001F1003">
      <w:tc>
        <w:tcPr>
          <w:tcW w:w="1555" w:type="dxa"/>
        </w:tcPr>
        <w:p w14:paraId="4F2ED2BF" w14:textId="77777777" w:rsidR="00425526" w:rsidRPr="001F1003" w:rsidRDefault="00473C0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FEIM-SOC-005</w:t>
          </w:r>
        </w:p>
      </w:tc>
      <w:tc>
        <w:tcPr>
          <w:tcW w:w="850" w:type="dxa"/>
        </w:tcPr>
        <w:p w14:paraId="5257D6C8" w14:textId="77777777" w:rsidR="00425526" w:rsidRPr="001F1003" w:rsidRDefault="0042552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473C0E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ED797FE" w14:textId="77777777" w:rsidR="00425526" w:rsidRPr="001F1003" w:rsidRDefault="00425526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7FEE9CDF" w14:textId="5ED8F4DF" w:rsidR="00425526" w:rsidRPr="001F1003" w:rsidRDefault="00425526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FC29A6E" w14:textId="77777777" w:rsidR="00425526" w:rsidRDefault="00425526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E0976A" wp14:editId="151DC2E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751FB" w14:textId="77777777" w:rsidR="00A13109" w:rsidRDefault="00A13109" w:rsidP="00AF6389">
      <w:pPr>
        <w:spacing w:after="0" w:line="240" w:lineRule="auto"/>
      </w:pPr>
      <w:r>
        <w:separator/>
      </w:r>
    </w:p>
  </w:footnote>
  <w:footnote w:type="continuationSeparator" w:id="0">
    <w:p w14:paraId="45D37866" w14:textId="77777777" w:rsidR="00A13109" w:rsidRDefault="00A13109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425526" w:rsidRPr="0059732C" w14:paraId="4FDB9A5F" w14:textId="77777777" w:rsidTr="007728DA">
      <w:tc>
        <w:tcPr>
          <w:tcW w:w="2547" w:type="dxa"/>
          <w:vMerge w:val="restart"/>
        </w:tcPr>
        <w:p w14:paraId="7E5A1853" w14:textId="3B3B5FBB" w:rsidR="00425526" w:rsidRPr="0059732C" w:rsidRDefault="00220218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FD464F1" wp14:editId="423173DA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64187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80B9839" w14:textId="30E98666" w:rsidR="00425526" w:rsidRPr="0059732C" w:rsidRDefault="002A1C83" w:rsidP="0040528C">
          <w:pPr>
            <w:pStyle w:val="Encabezado"/>
            <w:rPr>
              <w:b/>
              <w:bCs/>
              <w:color w:val="002060"/>
            </w:rPr>
          </w:pPr>
          <w:r>
            <w:rPr>
              <w:b/>
              <w:bCs/>
              <w:noProof/>
              <w:color w:val="808080" w:themeColor="background1" w:themeShade="80"/>
            </w:rPr>
            <w:t xml:space="preserve">Formato: </w:t>
          </w:r>
          <w:r w:rsidR="00473C0E" w:rsidRPr="000C0FF4">
            <w:rPr>
              <w:b/>
              <w:bCs/>
              <w:noProof/>
              <w:color w:val="808080" w:themeColor="background1" w:themeShade="80"/>
            </w:rPr>
            <w:t>Etiqueta de identificación de la muestra</w:t>
          </w:r>
        </w:p>
      </w:tc>
    </w:tr>
    <w:tr w:rsidR="00425526" w:rsidRPr="0059732C" w14:paraId="65E30B4B" w14:textId="77777777" w:rsidTr="001B01BC">
      <w:tc>
        <w:tcPr>
          <w:tcW w:w="2547" w:type="dxa"/>
          <w:vMerge/>
        </w:tcPr>
        <w:p w14:paraId="36BE1C48" w14:textId="77777777" w:rsidR="00425526" w:rsidRPr="0059732C" w:rsidRDefault="00425526">
          <w:pPr>
            <w:pStyle w:val="Encabezado"/>
          </w:pPr>
        </w:p>
      </w:tc>
      <w:tc>
        <w:tcPr>
          <w:tcW w:w="709" w:type="dxa"/>
        </w:tcPr>
        <w:p w14:paraId="364FD3F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/>
        </w:tcPr>
        <w:p w14:paraId="2F839475" w14:textId="77777777" w:rsidR="00425526" w:rsidRPr="0059732C" w:rsidRDefault="00425526" w:rsidP="0040528C">
          <w:pPr>
            <w:pStyle w:val="Encabezado"/>
          </w:pPr>
        </w:p>
      </w:tc>
    </w:tr>
    <w:tr w:rsidR="00425526" w:rsidRPr="0059732C" w14:paraId="11645056" w14:textId="77777777" w:rsidTr="0040528C">
      <w:tc>
        <w:tcPr>
          <w:tcW w:w="2547" w:type="dxa"/>
          <w:vMerge/>
        </w:tcPr>
        <w:p w14:paraId="52351E54" w14:textId="77777777" w:rsidR="00425526" w:rsidRPr="0059732C" w:rsidRDefault="00425526" w:rsidP="0059732C">
          <w:pPr>
            <w:pStyle w:val="Encabezado"/>
          </w:pPr>
        </w:p>
      </w:tc>
      <w:tc>
        <w:tcPr>
          <w:tcW w:w="709" w:type="dxa"/>
        </w:tcPr>
        <w:p w14:paraId="5AD94D70" w14:textId="77777777" w:rsidR="00425526" w:rsidRPr="0059732C" w:rsidRDefault="00425526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5D7CA21E" w14:textId="77777777" w:rsidR="00425526" w:rsidRPr="0059732C" w:rsidRDefault="00425526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F96CF6" w:rsidRPr="0059732C" w14:paraId="290B09B7" w14:textId="77777777" w:rsidTr="002B7E29">
      <w:tc>
        <w:tcPr>
          <w:tcW w:w="2547" w:type="dxa"/>
          <w:vMerge/>
        </w:tcPr>
        <w:p w14:paraId="506ABB3F" w14:textId="77777777" w:rsidR="00F96CF6" w:rsidRPr="0059732C" w:rsidRDefault="00F96CF6" w:rsidP="0059732C">
          <w:pPr>
            <w:pStyle w:val="Encabezado"/>
          </w:pPr>
        </w:p>
      </w:tc>
      <w:tc>
        <w:tcPr>
          <w:tcW w:w="709" w:type="dxa"/>
        </w:tcPr>
        <w:p w14:paraId="299E4F15" w14:textId="77777777" w:rsidR="00F96CF6" w:rsidRPr="0059732C" w:rsidRDefault="00F96CF6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ADD1A2" w14:textId="77777777" w:rsidR="00F96CF6" w:rsidRDefault="00F96CF6" w:rsidP="0059732C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  <w:p w14:paraId="3BA0F606" w14:textId="7CA8C733" w:rsidR="00F96CF6" w:rsidRPr="0059732C" w:rsidRDefault="00F96CF6" w:rsidP="00F96CF6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  <w:r>
            <w:rPr>
              <w:color w:val="3B3838" w:themeColor="background2" w:themeShade="40"/>
              <w:sz w:val="16"/>
              <w:szCs w:val="16"/>
            </w:rPr>
            <w:t>Folio: ####</w:t>
          </w:r>
        </w:p>
      </w:tc>
    </w:tr>
  </w:tbl>
  <w:p w14:paraId="27807A8A" w14:textId="77777777" w:rsidR="00425526" w:rsidRDefault="004255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85515"/>
    <w:rsid w:val="000A0A83"/>
    <w:rsid w:val="000E256C"/>
    <w:rsid w:val="00113780"/>
    <w:rsid w:val="001B01BC"/>
    <w:rsid w:val="001F1003"/>
    <w:rsid w:val="001F6E8C"/>
    <w:rsid w:val="00220218"/>
    <w:rsid w:val="002A1C83"/>
    <w:rsid w:val="002A7AF9"/>
    <w:rsid w:val="002B0A40"/>
    <w:rsid w:val="002D242E"/>
    <w:rsid w:val="002E209A"/>
    <w:rsid w:val="003549BE"/>
    <w:rsid w:val="0040528C"/>
    <w:rsid w:val="00425526"/>
    <w:rsid w:val="00431627"/>
    <w:rsid w:val="00473C0E"/>
    <w:rsid w:val="00482AB9"/>
    <w:rsid w:val="00521788"/>
    <w:rsid w:val="00524163"/>
    <w:rsid w:val="00567437"/>
    <w:rsid w:val="00576464"/>
    <w:rsid w:val="00580A44"/>
    <w:rsid w:val="0059732C"/>
    <w:rsid w:val="005A29D9"/>
    <w:rsid w:val="005B555F"/>
    <w:rsid w:val="006A27D9"/>
    <w:rsid w:val="00716903"/>
    <w:rsid w:val="00735D99"/>
    <w:rsid w:val="007728DA"/>
    <w:rsid w:val="00797221"/>
    <w:rsid w:val="007C65E2"/>
    <w:rsid w:val="008F47A5"/>
    <w:rsid w:val="00973CC2"/>
    <w:rsid w:val="009F252B"/>
    <w:rsid w:val="00A13109"/>
    <w:rsid w:val="00AA5155"/>
    <w:rsid w:val="00AF6389"/>
    <w:rsid w:val="00B211BE"/>
    <w:rsid w:val="00B32E54"/>
    <w:rsid w:val="00C2034C"/>
    <w:rsid w:val="00CA0CE5"/>
    <w:rsid w:val="00CA5A78"/>
    <w:rsid w:val="00CF1171"/>
    <w:rsid w:val="00D35D00"/>
    <w:rsid w:val="00E16798"/>
    <w:rsid w:val="00E67978"/>
    <w:rsid w:val="00EB5DDE"/>
    <w:rsid w:val="00EC627D"/>
    <w:rsid w:val="00ED15F3"/>
    <w:rsid w:val="00F07028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BE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32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dcterms:created xsi:type="dcterms:W3CDTF">2020-03-26T20:32:00Z</dcterms:created>
  <dcterms:modified xsi:type="dcterms:W3CDTF">2020-07-16T14:32:00Z</dcterms:modified>
</cp:coreProperties>
</file>