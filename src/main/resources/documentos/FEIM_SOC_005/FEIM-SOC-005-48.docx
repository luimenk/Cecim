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6792771" w:rsidR="00456963" w:rsidRDefault="00456963" w:rsidP="0016473B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3860" w14:textId="77777777" w:rsidR="00674BF0" w:rsidRDefault="00674BF0" w:rsidP="00AF6389">
      <w:pPr>
        <w:spacing w:after="0" w:line="240" w:lineRule="auto"/>
      </w:pPr>
      <w:r>
        <w:separator/>
      </w:r>
    </w:p>
  </w:endnote>
  <w:endnote w:type="continuationSeparator" w:id="0">
    <w:p w14:paraId="63AD50C8" w14:textId="77777777" w:rsidR="00674BF0" w:rsidRDefault="00674BF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D94BF" w14:textId="77777777" w:rsidR="00674BF0" w:rsidRDefault="00674BF0" w:rsidP="00AF6389">
      <w:pPr>
        <w:spacing w:after="0" w:line="240" w:lineRule="auto"/>
      </w:pPr>
      <w:r>
        <w:separator/>
      </w:r>
    </w:p>
  </w:footnote>
  <w:footnote w:type="continuationSeparator" w:id="0">
    <w:p w14:paraId="571CBD46" w14:textId="77777777" w:rsidR="00674BF0" w:rsidRDefault="00674BF0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95A1D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74BF0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24</Pages>
  <Words>2588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2020-07-23T16:19:00Z</dcterms:created>
  <dcterms:modified xsi:type="dcterms:W3CDTF">2020-07-23T16:19:00Z</dcterms:modified>
</cp:coreProperties>
</file>