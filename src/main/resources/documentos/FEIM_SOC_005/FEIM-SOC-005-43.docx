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5A260373" w:rsidR="00456963" w:rsidRDefault="00456963" w:rsidP="0095649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607B83" w14:textId="77777777" w:rsidR="00110517" w:rsidRDefault="00110517" w:rsidP="00AF6389">
      <w:pPr>
        <w:spacing w:after="0" w:line="240" w:lineRule="auto"/>
      </w:pPr>
      <w:r>
        <w:separator/>
      </w:r>
    </w:p>
  </w:endnote>
  <w:endnote w:type="continuationSeparator" w:id="0">
    <w:p w14:paraId="1F382F22" w14:textId="77777777" w:rsidR="00110517" w:rsidRDefault="00110517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2D775A" w14:textId="77777777" w:rsidR="00110517" w:rsidRDefault="00110517" w:rsidP="00AF6389">
      <w:pPr>
        <w:spacing w:after="0" w:line="240" w:lineRule="auto"/>
      </w:pPr>
      <w:r>
        <w:separator/>
      </w:r>
    </w:p>
  </w:footnote>
  <w:footnote w:type="continuationSeparator" w:id="0">
    <w:p w14:paraId="4C0663DB" w14:textId="77777777" w:rsidR="00110517" w:rsidRDefault="00110517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0517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56491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22</Pages>
  <Words>2318</Words>
  <Characters>12753</Characters>
  <Application>Microsoft Office Word</Application>
  <DocSecurity>0</DocSecurity>
  <Lines>106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2020-07-23T16:20:00Z</dcterms:created>
  <dcterms:modified xsi:type="dcterms:W3CDTF">2020-07-23T16:20:00Z</dcterms:modified>
</cp:coreProperties>
</file>