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7C21DBB" w:rsidR="00456963" w:rsidRDefault="00456963" w:rsidP="00560DAC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CB642" w14:textId="77777777" w:rsidR="007677D3" w:rsidRDefault="007677D3" w:rsidP="00AF6389">
      <w:pPr>
        <w:spacing w:after="0" w:line="240" w:lineRule="auto"/>
      </w:pPr>
      <w:r>
        <w:separator/>
      </w:r>
    </w:p>
  </w:endnote>
  <w:endnote w:type="continuationSeparator" w:id="0">
    <w:p w14:paraId="39F7D3E0" w14:textId="77777777" w:rsidR="007677D3" w:rsidRDefault="007677D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247BC" w14:textId="77777777" w:rsidR="007677D3" w:rsidRDefault="007677D3" w:rsidP="00AF6389">
      <w:pPr>
        <w:spacing w:after="0" w:line="240" w:lineRule="auto"/>
      </w:pPr>
      <w:r>
        <w:separator/>
      </w:r>
    </w:p>
  </w:footnote>
  <w:footnote w:type="continuationSeparator" w:id="0">
    <w:p w14:paraId="7F0D9DF9" w14:textId="77777777" w:rsidR="007677D3" w:rsidRDefault="007677D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63E7E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677D3"/>
    <w:rsid w:val="007728DA"/>
    <w:rsid w:val="00797221"/>
    <w:rsid w:val="007C0879"/>
    <w:rsid w:val="007C65E2"/>
    <w:rsid w:val="00825298"/>
    <w:rsid w:val="00845539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6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2020-07-23T16:29:00Z</dcterms:created>
  <dcterms:modified xsi:type="dcterms:W3CDTF">2020-07-23T16:29:00Z</dcterms:modified>
</cp:coreProperties>
</file>