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E93C90" w14:textId="5F5298C2" w:rsidR="00456963" w:rsidRDefault="00456963" w:rsidP="00733574">
      <w:r>
        <w:br w:type="page"/>
      </w:r>
    </w:p>
    <w:p w14:paraId="6BE02F6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55FB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28898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526962" wp14:editId="2BA1A081">
                  <wp:extent cx="963679" cy="570712"/>
                  <wp:effectExtent l="0" t="0" r="1905" b="127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5EBF3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D99C8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42B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A4C4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20628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A3E6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C25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6DA6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9C89C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D73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5FE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BDAD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5D4D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81CD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49C82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B83D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C0D46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77DC8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901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993A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D65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466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2EF60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E5DE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CF3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19AB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07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984C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B5CCD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FCEA2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0E88B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A066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173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4B0B65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CAB27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50C4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974EC6" wp14:editId="31B600EF">
                  <wp:extent cx="963679" cy="570712"/>
                  <wp:effectExtent l="0" t="0" r="1905" b="127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8E937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BB8AD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A875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2EA2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30FA1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AEE9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C03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E210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25B3B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4651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B497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39E8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6C4A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7799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08C32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8D86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D800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82F1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347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1E39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A8AF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6714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09BD7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1A94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363E6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A8AD5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B05C8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5C0E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8399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0AE72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D9DDE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2329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EAF02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EBB20A4" w14:textId="1A499531" w:rsidR="00456963" w:rsidRDefault="00456963" w:rsidP="00733574">
      <w:r>
        <w:br w:type="page"/>
      </w:r>
    </w:p>
    <w:p w14:paraId="0F4694C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621BF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1C58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6720C" wp14:editId="3472190A">
                  <wp:extent cx="963679" cy="570712"/>
                  <wp:effectExtent l="0" t="0" r="1905" b="127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91E0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5A0C99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CDCC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D7AD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726AD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3C913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1F6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A108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641D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EC84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9E7E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D9B4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7DD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02B4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42074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E1003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DD1A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88ED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1D86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5CE40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268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05A7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80245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30E4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2A034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7129E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6260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2720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3C5A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0269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1FB72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12A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8E355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3F531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70593E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EEE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3776F1" wp14:editId="22DABB04">
                  <wp:extent cx="963679" cy="570712"/>
                  <wp:effectExtent l="0" t="0" r="1905" b="127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AD2529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B77B6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7D25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08D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ABF57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DED7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0F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2F4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1F3C53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0C70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4FA2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5FA6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5A38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43D72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A0924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270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0FAE7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F0DEC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912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FDDF4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0E68C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A008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8478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5AA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D6D5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B6C6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3CD6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8F2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C2AB9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A0FA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0C639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552F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BBCE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ED3CEA" w14:textId="4BFB52E0" w:rsidR="00456963" w:rsidRDefault="00456963" w:rsidP="00733574">
      <w:r>
        <w:br w:type="page"/>
      </w:r>
    </w:p>
    <w:p w14:paraId="422F9F7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9BF5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804F38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AEBC9C" wp14:editId="21867F8B">
                  <wp:extent cx="963679" cy="570712"/>
                  <wp:effectExtent l="0" t="0" r="1905" b="127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0FEE8A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2FC5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07C0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BEBF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B85A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59FA88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2A33C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1091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77B7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0FEE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4AC5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0E0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B95A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D5E28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7336A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FF3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67487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207A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043B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76F2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112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0B7F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716A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C06AB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34B9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AA77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1CB9D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2CB05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319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4B369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117B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AB037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B16A6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7A75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0E3A4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3F3169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D7CD4A" wp14:editId="54EB68E6">
                  <wp:extent cx="963679" cy="570712"/>
                  <wp:effectExtent l="0" t="0" r="1905" b="127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FB57B5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A6B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56C7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DF6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E013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9DE9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1A7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82035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C825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2370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9540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AB72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F74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2C46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ECDA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446F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66C48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77EF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C52A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FE79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3BA5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B19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C40DB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9E9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E4BDB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F2376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32F45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37EEE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F4B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762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D56A4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A0A9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56227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3A73F2F" w14:textId="10B89755" w:rsidR="00456963" w:rsidRDefault="00456963" w:rsidP="00733574">
      <w:r>
        <w:br w:type="page"/>
      </w:r>
    </w:p>
    <w:p w14:paraId="4EC5CCAC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39F7A0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49D14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C0AA95" wp14:editId="315CE6AE">
                  <wp:extent cx="963679" cy="570712"/>
                  <wp:effectExtent l="0" t="0" r="1905" b="127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BEF69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AB3826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2DB07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180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C2F6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26FA0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BF5F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C973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85185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61FB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05C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0C82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370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F780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400B7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F1E0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B2C80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A17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037D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4C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5C2F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9F79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D14AD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4EA37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634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7369B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BE2E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85857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234FE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C36B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0C05C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466C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B1B0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F76F8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6C6E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7DE40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0A5ECD" wp14:editId="2CE3C427">
                  <wp:extent cx="963679" cy="570712"/>
                  <wp:effectExtent l="0" t="0" r="1905" b="127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9A0FE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BF7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B53BD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A6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63C1D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59D79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898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716E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A4B07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4381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D46E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8A0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1386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16D7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C73CD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E188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04D76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7108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764D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93FD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859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560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022E9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59B9C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68F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848E7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923C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38E5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CE1F4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D3ADD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4FD6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4B43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6D07D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49261FC" w14:textId="56D8AE69" w:rsidR="00456963" w:rsidRDefault="00456963" w:rsidP="00733574">
      <w:r>
        <w:br w:type="page"/>
      </w:r>
    </w:p>
    <w:p w14:paraId="2EAAE45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EDE2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D05A24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E6C0E0D" wp14:editId="1264136B">
                  <wp:extent cx="963679" cy="570712"/>
                  <wp:effectExtent l="0" t="0" r="1905" b="127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2FA07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2BB5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8DEE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1D7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27B12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ADBC1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01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76AD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775D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A392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D3EC0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24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38A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14E64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3A345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B4FF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C554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990C2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F77F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3D954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2999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752A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ECA9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30C09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EAA3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90E8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67A20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5A10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47BE9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725D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C024C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5013F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1B39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6F1F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4A4B2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00B3E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49ABBE" wp14:editId="394E5085">
                  <wp:extent cx="963679" cy="570712"/>
                  <wp:effectExtent l="0" t="0" r="1905" b="127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6440C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316586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6612C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31C1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DC1D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1A41B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F3E3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F7C610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FEE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AD6C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35BF7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FDB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D12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E3174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219AC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CC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DE36E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2752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3AE95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41628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275B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24BC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6AB1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453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006A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0935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8B0BB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F082F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1B11EA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52CC1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4D067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FD78F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1679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A7D533" w14:textId="52F90B0C" w:rsidR="00456963" w:rsidRDefault="00456963" w:rsidP="00733574">
      <w:r>
        <w:br w:type="page"/>
      </w:r>
    </w:p>
    <w:p w14:paraId="55B8CFE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CC64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E0D5D3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D80774" wp14:editId="35A2DEBC">
                  <wp:extent cx="963679" cy="570712"/>
                  <wp:effectExtent l="0" t="0" r="1905" b="127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1BEB21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BC320C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FAB451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33B6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DB0D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B539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870C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EA0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DC58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6E7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6A89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367E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FF3A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719A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A3B76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90C6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91243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FB8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BF7D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04AE3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6372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6F22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8347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317F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31B41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CB1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160A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28B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3A9E2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58166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75F2D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F2B5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CA3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8601EC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E20921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8A46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4793DC" wp14:editId="0900364B">
                  <wp:extent cx="963679" cy="570712"/>
                  <wp:effectExtent l="0" t="0" r="1905" b="127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5BEDCE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2CC22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E8F272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91E4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1E5F9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F3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DE21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8B4D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1FA57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C25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1A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8078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1A8A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3EBA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9C5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97A9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E407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E36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3F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9EA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4C8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174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0C1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0D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4741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BAAB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A36D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A032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C863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B1DE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B1BE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F104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3A31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729B2B0" w14:textId="02526E97" w:rsidR="00456963" w:rsidRDefault="00456963" w:rsidP="00733574">
      <w:r>
        <w:br w:type="page"/>
      </w:r>
    </w:p>
    <w:p w14:paraId="777D57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688DF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E9B2CA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1AE3AB" wp14:editId="409CEEB6">
                  <wp:extent cx="963679" cy="570712"/>
                  <wp:effectExtent l="0" t="0" r="1905" b="127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20BB67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64B45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81604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BBE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1676E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BB13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B9B2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0A35B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2D87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EFCE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DBF18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41A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DAC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9BA0F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A6E91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E5A0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5DD4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30306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7E9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BC824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BFF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BBF0E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B8A1E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A59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C444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7445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4CC7B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BD25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6E3D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33F2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97535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63D9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A1172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9B06F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A5B5B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1675A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F7EA2EB" wp14:editId="183CF34E">
                  <wp:extent cx="963679" cy="570712"/>
                  <wp:effectExtent l="0" t="0" r="1905" b="127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0F292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AA390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8BC6C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D4E4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50E0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5BF2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7D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49225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E8732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64A6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440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6660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6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F0C2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8555E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8328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C43D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A0FB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3DF9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8767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730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C7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DFF5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E9893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02CC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BF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50E7D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416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14C18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30C5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DB7C8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45E5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7C3C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F6958B8" w14:textId="684EC476" w:rsidR="00456963" w:rsidRDefault="00456963" w:rsidP="00733574">
      <w:r>
        <w:br w:type="page"/>
      </w:r>
    </w:p>
    <w:p w14:paraId="4A50CB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22D767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89C01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1D68004" wp14:editId="6CF9D851">
                  <wp:extent cx="963679" cy="570712"/>
                  <wp:effectExtent l="0" t="0" r="1905" b="127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FD41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5C2EDE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C6F8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2641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7AD3F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DB2C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C4A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CC04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1FEF5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16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4010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65D9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2DFD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2596A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EEDF5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47CB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4F8D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5DB93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FAA2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40E9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852B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979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92CAA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8915A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CCFE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EB578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0F79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011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C583C5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7E35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BD76D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83E3C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C6177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CE9580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12341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A058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EC847A" wp14:editId="57A30945">
                  <wp:extent cx="963679" cy="570712"/>
                  <wp:effectExtent l="0" t="0" r="1905" b="127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5C2BE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B0385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1BF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8FED5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913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7560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028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95A1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FC90D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13AF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2F48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F125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4C7E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A21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7467E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3CAE2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F12D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8017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C2E4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0BB7B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2794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FF7D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7C507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EF549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84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6691A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95F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D0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69A96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DEA7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06F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D8D8C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00D4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0D3D9A1" w14:textId="4A8512DF" w:rsidR="00456963" w:rsidRDefault="00456963" w:rsidP="00733574">
      <w:r>
        <w:br w:type="page"/>
      </w:r>
    </w:p>
    <w:p w14:paraId="07F331B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671372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C6A12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9658C3" wp14:editId="13D800CB">
                  <wp:extent cx="963679" cy="570712"/>
                  <wp:effectExtent l="0" t="0" r="1905" b="127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20478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65E0E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80B7FC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5EF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5CEC2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34156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2E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97D1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D59CA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AA4A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BF47F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FE79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E86D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DCF83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3CEAD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993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C0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52D7D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9F1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8A5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44B3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2F8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B47D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81460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B29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7EFCC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E7215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67BC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BA4B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963CE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F6B6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CF0E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7EF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AB5C4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B568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3FF31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A317F4" wp14:editId="6BDACBEC">
                  <wp:extent cx="963679" cy="570712"/>
                  <wp:effectExtent l="0" t="0" r="1905" b="127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007FC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D62647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52444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95A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BD66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6516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67F8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EA4B2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E161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16D1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A66C0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690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8C6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7CE5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10591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539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5F57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6BB5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36EC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91BAAD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0CE17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D2D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BCEE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417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3298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519F3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57D54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5E8A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FB7F8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CF8E6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9DD4F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FEF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8E57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2DDCF1BA" w:rsidR="00456963" w:rsidRDefault="00456963" w:rsidP="00AE3E5B"/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86F995" w14:textId="77777777" w:rsidR="00CB464F" w:rsidRDefault="00CB464F" w:rsidP="00AF6389">
      <w:pPr>
        <w:spacing w:after="0" w:line="240" w:lineRule="auto"/>
      </w:pPr>
      <w:r>
        <w:separator/>
      </w:r>
    </w:p>
  </w:endnote>
  <w:endnote w:type="continuationSeparator" w:id="0">
    <w:p w14:paraId="7CEFC0E7" w14:textId="77777777" w:rsidR="00CB464F" w:rsidRDefault="00CB464F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C564B2" w14:textId="77777777" w:rsidR="00CB464F" w:rsidRDefault="00CB464F" w:rsidP="00AF6389">
      <w:pPr>
        <w:spacing w:after="0" w:line="240" w:lineRule="auto"/>
      </w:pPr>
      <w:r>
        <w:separator/>
      </w:r>
    </w:p>
  </w:footnote>
  <w:footnote w:type="continuationSeparator" w:id="0">
    <w:p w14:paraId="78F0F4ED" w14:textId="77777777" w:rsidR="00CB464F" w:rsidRDefault="00CB464F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5238"/>
    <w:rsid w:val="000111E3"/>
    <w:rsid w:val="00031BD9"/>
    <w:rsid w:val="000738D8"/>
    <w:rsid w:val="00083DA1"/>
    <w:rsid w:val="00085515"/>
    <w:rsid w:val="000A0A83"/>
    <w:rsid w:val="000B6B1D"/>
    <w:rsid w:val="000E256C"/>
    <w:rsid w:val="000F2481"/>
    <w:rsid w:val="000F65D4"/>
    <w:rsid w:val="00113780"/>
    <w:rsid w:val="0014296D"/>
    <w:rsid w:val="0016083C"/>
    <w:rsid w:val="00170F00"/>
    <w:rsid w:val="00175BCA"/>
    <w:rsid w:val="00185664"/>
    <w:rsid w:val="001977BF"/>
    <w:rsid w:val="001B01BC"/>
    <w:rsid w:val="001F1003"/>
    <w:rsid w:val="001F6E8C"/>
    <w:rsid w:val="001F77ED"/>
    <w:rsid w:val="00210BD6"/>
    <w:rsid w:val="00220218"/>
    <w:rsid w:val="00250F6D"/>
    <w:rsid w:val="002A1C83"/>
    <w:rsid w:val="002A7AF9"/>
    <w:rsid w:val="002B0A40"/>
    <w:rsid w:val="002D242E"/>
    <w:rsid w:val="002D3783"/>
    <w:rsid w:val="002E209A"/>
    <w:rsid w:val="003B0499"/>
    <w:rsid w:val="0040528C"/>
    <w:rsid w:val="0041634D"/>
    <w:rsid w:val="00425526"/>
    <w:rsid w:val="00431627"/>
    <w:rsid w:val="00456963"/>
    <w:rsid w:val="00462C0E"/>
    <w:rsid w:val="00467C90"/>
    <w:rsid w:val="00473C0E"/>
    <w:rsid w:val="00482AB9"/>
    <w:rsid w:val="004B4B46"/>
    <w:rsid w:val="00515A1C"/>
    <w:rsid w:val="00521788"/>
    <w:rsid w:val="00530487"/>
    <w:rsid w:val="00567437"/>
    <w:rsid w:val="00576464"/>
    <w:rsid w:val="00580A44"/>
    <w:rsid w:val="0059732C"/>
    <w:rsid w:val="005A29D9"/>
    <w:rsid w:val="005B555F"/>
    <w:rsid w:val="005C3AF4"/>
    <w:rsid w:val="005D6F8F"/>
    <w:rsid w:val="005E6664"/>
    <w:rsid w:val="00615F72"/>
    <w:rsid w:val="0069230E"/>
    <w:rsid w:val="006A27D9"/>
    <w:rsid w:val="00716903"/>
    <w:rsid w:val="007262F8"/>
    <w:rsid w:val="00733574"/>
    <w:rsid w:val="00735D99"/>
    <w:rsid w:val="00736DDD"/>
    <w:rsid w:val="007728DA"/>
    <w:rsid w:val="00797221"/>
    <w:rsid w:val="007C0879"/>
    <w:rsid w:val="007C65E2"/>
    <w:rsid w:val="00825298"/>
    <w:rsid w:val="008F46C2"/>
    <w:rsid w:val="008F47A5"/>
    <w:rsid w:val="00973CC2"/>
    <w:rsid w:val="009F252B"/>
    <w:rsid w:val="00A6029A"/>
    <w:rsid w:val="00A70929"/>
    <w:rsid w:val="00A81923"/>
    <w:rsid w:val="00AA5155"/>
    <w:rsid w:val="00AE3E5B"/>
    <w:rsid w:val="00AF6389"/>
    <w:rsid w:val="00B211BE"/>
    <w:rsid w:val="00B32E54"/>
    <w:rsid w:val="00B93AF7"/>
    <w:rsid w:val="00C2034C"/>
    <w:rsid w:val="00C7339E"/>
    <w:rsid w:val="00C765A7"/>
    <w:rsid w:val="00CA0CBA"/>
    <w:rsid w:val="00CA0CE5"/>
    <w:rsid w:val="00CA5A78"/>
    <w:rsid w:val="00CB464F"/>
    <w:rsid w:val="00CD6FAB"/>
    <w:rsid w:val="00CF03A1"/>
    <w:rsid w:val="00CF1171"/>
    <w:rsid w:val="00D227B3"/>
    <w:rsid w:val="00DB7EE6"/>
    <w:rsid w:val="00DC1517"/>
    <w:rsid w:val="00E16798"/>
    <w:rsid w:val="00E16AC0"/>
    <w:rsid w:val="00E352B6"/>
    <w:rsid w:val="00E67978"/>
    <w:rsid w:val="00E8752B"/>
    <w:rsid w:val="00EB5DDE"/>
    <w:rsid w:val="00EC627D"/>
    <w:rsid w:val="00ED15F3"/>
    <w:rsid w:val="00F07028"/>
    <w:rsid w:val="00F353A2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28</Pages>
  <Words>3019</Words>
  <Characters>16608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2020-07-23T16:14:00Z</dcterms:created>
  <dcterms:modified xsi:type="dcterms:W3CDTF">2020-07-23T16:14:00Z</dcterms:modified>
</cp:coreProperties>
</file>