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84768C0" w:rsidR="00456963" w:rsidRDefault="00456963" w:rsidP="00BC70DA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7F889" w14:textId="77777777" w:rsidR="00394F2B" w:rsidRDefault="00394F2B" w:rsidP="00AF6389">
      <w:pPr>
        <w:spacing w:after="0" w:line="240" w:lineRule="auto"/>
      </w:pPr>
      <w:r>
        <w:separator/>
      </w:r>
    </w:p>
  </w:endnote>
  <w:endnote w:type="continuationSeparator" w:id="0">
    <w:p w14:paraId="450551C3" w14:textId="77777777" w:rsidR="00394F2B" w:rsidRDefault="00394F2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C4C63" w14:textId="77777777" w:rsidR="00394F2B" w:rsidRDefault="00394F2B" w:rsidP="00AF6389">
      <w:pPr>
        <w:spacing w:after="0" w:line="240" w:lineRule="auto"/>
      </w:pPr>
      <w:r>
        <w:separator/>
      </w:r>
    </w:p>
  </w:footnote>
  <w:footnote w:type="continuationSeparator" w:id="0">
    <w:p w14:paraId="5B2115FA" w14:textId="77777777" w:rsidR="00394F2B" w:rsidRDefault="00394F2B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94F2B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19</Pages>
  <Words>1995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2020-07-23T16:22:00Z</dcterms:created>
  <dcterms:modified xsi:type="dcterms:W3CDTF">2020-07-23T16:22:00Z</dcterms:modified>
</cp:coreProperties>
</file>