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56A18048" w:rsidR="00456963" w:rsidRDefault="00456963" w:rsidP="006E1AAC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036A2" w14:textId="77777777" w:rsidR="003F3121" w:rsidRDefault="003F3121" w:rsidP="00AF6389">
      <w:pPr>
        <w:spacing w:after="0" w:line="240" w:lineRule="auto"/>
      </w:pPr>
      <w:r>
        <w:separator/>
      </w:r>
    </w:p>
  </w:endnote>
  <w:endnote w:type="continuationSeparator" w:id="0">
    <w:p w14:paraId="4CB11A8E" w14:textId="77777777" w:rsidR="003F3121" w:rsidRDefault="003F3121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4C809" w14:textId="77777777" w:rsidR="003F3121" w:rsidRDefault="003F3121" w:rsidP="00AF6389">
      <w:pPr>
        <w:spacing w:after="0" w:line="240" w:lineRule="auto"/>
      </w:pPr>
      <w:r>
        <w:separator/>
      </w:r>
    </w:p>
  </w:footnote>
  <w:footnote w:type="continuationSeparator" w:id="0">
    <w:p w14:paraId="17EB9C37" w14:textId="77777777" w:rsidR="003F3121" w:rsidRDefault="003F3121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5E81"/>
    <w:rsid w:val="000F65D4"/>
    <w:rsid w:val="0010782D"/>
    <w:rsid w:val="00113780"/>
    <w:rsid w:val="0014296D"/>
    <w:rsid w:val="0016083C"/>
    <w:rsid w:val="0016473B"/>
    <w:rsid w:val="00170F00"/>
    <w:rsid w:val="00175BCA"/>
    <w:rsid w:val="00185664"/>
    <w:rsid w:val="001977BF"/>
    <w:rsid w:val="001A7B15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47094"/>
    <w:rsid w:val="00363E7E"/>
    <w:rsid w:val="003B0499"/>
    <w:rsid w:val="003F3121"/>
    <w:rsid w:val="0040528C"/>
    <w:rsid w:val="0041634D"/>
    <w:rsid w:val="00425526"/>
    <w:rsid w:val="00431627"/>
    <w:rsid w:val="00456963"/>
    <w:rsid w:val="00462C0E"/>
    <w:rsid w:val="004641F2"/>
    <w:rsid w:val="00467C90"/>
    <w:rsid w:val="00470296"/>
    <w:rsid w:val="00473C0E"/>
    <w:rsid w:val="00482AB9"/>
    <w:rsid w:val="00487DE5"/>
    <w:rsid w:val="00495A1D"/>
    <w:rsid w:val="004A0230"/>
    <w:rsid w:val="004B4B46"/>
    <w:rsid w:val="00515A1C"/>
    <w:rsid w:val="00521788"/>
    <w:rsid w:val="00530487"/>
    <w:rsid w:val="005336C0"/>
    <w:rsid w:val="00560DAC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715B7"/>
    <w:rsid w:val="0069230E"/>
    <w:rsid w:val="00695228"/>
    <w:rsid w:val="006A076D"/>
    <w:rsid w:val="006A27D9"/>
    <w:rsid w:val="006B2FC7"/>
    <w:rsid w:val="006E0B30"/>
    <w:rsid w:val="006E1AAC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7458B"/>
    <w:rsid w:val="008963D6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6029A"/>
    <w:rsid w:val="00A62971"/>
    <w:rsid w:val="00A70929"/>
    <w:rsid w:val="00A81923"/>
    <w:rsid w:val="00A8656D"/>
    <w:rsid w:val="00A94B9C"/>
    <w:rsid w:val="00AA5155"/>
    <w:rsid w:val="00AE3E5B"/>
    <w:rsid w:val="00AF6389"/>
    <w:rsid w:val="00B211BE"/>
    <w:rsid w:val="00B216FC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3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2020-07-23T16:31:00Z</dcterms:created>
  <dcterms:modified xsi:type="dcterms:W3CDTF">2020-07-23T16:31:00Z</dcterms:modified>
</cp:coreProperties>
</file>