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4268BE0" w:rsidR="00456963" w:rsidRDefault="00456963" w:rsidP="00013272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64E5E" w14:textId="77777777" w:rsidR="007C5C66" w:rsidRDefault="007C5C66" w:rsidP="00AF6389">
      <w:pPr>
        <w:spacing w:after="0" w:line="240" w:lineRule="auto"/>
      </w:pPr>
      <w:r>
        <w:separator/>
      </w:r>
    </w:p>
  </w:endnote>
  <w:endnote w:type="continuationSeparator" w:id="0">
    <w:p w14:paraId="08FDEEC9" w14:textId="77777777" w:rsidR="007C5C66" w:rsidRDefault="007C5C6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3306F" w14:textId="77777777" w:rsidR="007C5C66" w:rsidRDefault="007C5C66" w:rsidP="00AF6389">
      <w:pPr>
        <w:spacing w:after="0" w:line="240" w:lineRule="auto"/>
      </w:pPr>
      <w:r>
        <w:separator/>
      </w:r>
    </w:p>
  </w:footnote>
  <w:footnote w:type="continuationSeparator" w:id="0">
    <w:p w14:paraId="4E8ADE4A" w14:textId="77777777" w:rsidR="007C5C66" w:rsidRDefault="007C5C66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5C66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17</Pages>
  <Words>1779</Words>
  <Characters>9787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2020-07-23T16:23:00Z</dcterms:created>
  <dcterms:modified xsi:type="dcterms:W3CDTF">2020-07-23T16:23:00Z</dcterms:modified>
</cp:coreProperties>
</file>