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3B23C3D" w14:textId="206D1262" w:rsidR="00456963" w:rsidRDefault="00456963" w:rsidP="00733574">
      <w:r>
        <w:br w:type="page"/>
      </w:r>
    </w:p>
    <w:p w14:paraId="72705E1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0C2B9C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BD6AE8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AD08FC" wp14:editId="623E7C78">
                  <wp:extent cx="963679" cy="570712"/>
                  <wp:effectExtent l="0" t="0" r="1905" b="127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F1B1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3C1A1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4C716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EE3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4CC8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0DB0D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C788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D8AA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6DF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453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6BDB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CBC74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B9F3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D57650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ADF21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A829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212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6A13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2CE8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6E013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C2D3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B78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0C341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72D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3192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F9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30E8C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7AD11F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96D9D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8A150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5EC69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0F4DC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CC1D80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356AC0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1F6530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13532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9E808" wp14:editId="5287259D">
                  <wp:extent cx="963679" cy="570712"/>
                  <wp:effectExtent l="0" t="0" r="1905" b="127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68DBB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8C328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CE80B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DB1B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DB2BC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C6210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E4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1074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3601B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170A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3E946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BE0E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EBB8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72007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8000E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3D11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1D9AA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50DB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AE47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FE8C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3576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147B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CD5B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AB0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B0AA7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BF22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40D2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0CF39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0428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945DD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E882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E92E7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A75C8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67067B" w14:textId="0E25EC9D" w:rsidR="00456963" w:rsidRDefault="00456963" w:rsidP="00733574">
      <w:r>
        <w:br w:type="page"/>
      </w:r>
    </w:p>
    <w:p w14:paraId="0A182C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FCE99B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7149A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1B409" wp14:editId="5624965C">
                  <wp:extent cx="963679" cy="570712"/>
                  <wp:effectExtent l="0" t="0" r="1905" b="127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1245D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B2D317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CBF6B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BC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8F55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7C13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C450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055DF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9E5E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008E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6FBC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869F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9947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A6173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14D9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AE11D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EEEA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AAA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2AA4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1B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4769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E31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42C37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5EDE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AFAC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8549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EF42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9235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9183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C83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B992A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6A7E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94FE4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7304D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5E258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8D6B7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A92023" wp14:editId="7742BAF3">
                  <wp:extent cx="963679" cy="570712"/>
                  <wp:effectExtent l="0" t="0" r="1905" b="127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61B4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521E3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634C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D2AE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A7A1A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94B4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6DE6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38AC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72776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6DCE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A664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A650C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B89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8BF80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874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761F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A5AA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B4E9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0E35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820F7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2FF3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81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E877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DBAE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89E4C2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DC19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A1A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B9CC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E494B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30EFF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5600E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C9B2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899BF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F30BCA" w14:textId="7C378704" w:rsidR="00456963" w:rsidRDefault="00456963" w:rsidP="00733574">
      <w:r>
        <w:br w:type="page"/>
      </w:r>
    </w:p>
    <w:p w14:paraId="2F75DC5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86ADE8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93D5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9E7A06" wp14:editId="7EBC35E8">
                  <wp:extent cx="963679" cy="570712"/>
                  <wp:effectExtent l="0" t="0" r="1905" b="127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D79D57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FE50B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A306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708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476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E6EDF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4F8E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1F2F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BFE8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878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A3E7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F437A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9097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1698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50055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07A6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F89B7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A704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EA4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7F10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E46B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63FA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098E6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9060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4C2E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B02BE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1DAFD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DCE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CFDB5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D769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AF040F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F85C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BFAF4C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0A97AD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6102F7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69C3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56CFDB2" wp14:editId="114D453F">
                  <wp:extent cx="963679" cy="570712"/>
                  <wp:effectExtent l="0" t="0" r="1905" b="127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7D144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17FFC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3815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FA8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7ABC3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07C02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1D652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6BECA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8E380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679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5E23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85E6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07F3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1F08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8D5EE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F0F98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AA2BF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80A1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7F25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E0C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819D8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BD71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A59C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F1AEE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84A8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9540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830F6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0CF1C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8370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7875C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4F3E8A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30DB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555A5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9438C9A" w14:textId="5A110BD3" w:rsidR="00456963" w:rsidRDefault="00456963" w:rsidP="00733574">
      <w:r>
        <w:br w:type="page"/>
      </w:r>
    </w:p>
    <w:p w14:paraId="16AEC1E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C01769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51843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BF579E" wp14:editId="75910A68">
                  <wp:extent cx="963679" cy="570712"/>
                  <wp:effectExtent l="0" t="0" r="1905" b="127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74964B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AA295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884D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2EE2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B562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E5DA25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0F7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D1CA1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46253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299E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A126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3F6D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DB9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4A0573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59D33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5D11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772F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6A5F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081D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4F47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E492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EA9F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C0640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17F0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9D1B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E5745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6251B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284BA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FF40B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03408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E5E43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722E0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5BFC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D0586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F1730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DD73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4938F5" wp14:editId="0C1AEE8A">
                  <wp:extent cx="963679" cy="570712"/>
                  <wp:effectExtent l="0" t="0" r="1905" b="127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6AFE1BB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73723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DAFFC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D7E0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CA08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CF29EE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7E57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E499F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A57B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C6AA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76C6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9323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84F4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3A3EB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17ED5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D539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0D87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1410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83C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C34FE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F4A3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C4FC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36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383F6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3B4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050F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17A89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3E582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DAB32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9E98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ABCFB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4CB36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8ACC3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5A40B707" w:rsidR="00456963" w:rsidRDefault="00456963" w:rsidP="00E352B6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1C34D" w14:textId="77777777" w:rsidR="00086DB9" w:rsidRDefault="00086DB9" w:rsidP="00AF6389">
      <w:pPr>
        <w:spacing w:after="0" w:line="240" w:lineRule="auto"/>
      </w:pPr>
      <w:r>
        <w:separator/>
      </w:r>
    </w:p>
  </w:endnote>
  <w:endnote w:type="continuationSeparator" w:id="0">
    <w:p w14:paraId="2465326A" w14:textId="77777777" w:rsidR="00086DB9" w:rsidRDefault="00086DB9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9FB2E" w14:textId="77777777" w:rsidR="00086DB9" w:rsidRDefault="00086DB9" w:rsidP="00AF6389">
      <w:pPr>
        <w:spacing w:after="0" w:line="240" w:lineRule="auto"/>
      </w:pPr>
      <w:r>
        <w:separator/>
      </w:r>
    </w:p>
  </w:footnote>
  <w:footnote w:type="continuationSeparator" w:id="0">
    <w:p w14:paraId="567D8E7B" w14:textId="77777777" w:rsidR="00086DB9" w:rsidRDefault="00086DB9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86DB9"/>
    <w:rsid w:val="000A0A83"/>
    <w:rsid w:val="000E256C"/>
    <w:rsid w:val="00113780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A1C83"/>
    <w:rsid w:val="002A7AF9"/>
    <w:rsid w:val="002B0A40"/>
    <w:rsid w:val="002D242E"/>
    <w:rsid w:val="002E209A"/>
    <w:rsid w:val="003B0499"/>
    <w:rsid w:val="0040528C"/>
    <w:rsid w:val="0041634D"/>
    <w:rsid w:val="00425526"/>
    <w:rsid w:val="00431627"/>
    <w:rsid w:val="00456963"/>
    <w:rsid w:val="00462C0E"/>
    <w:rsid w:val="00473C0E"/>
    <w:rsid w:val="00482AB9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D6F8F"/>
    <w:rsid w:val="00615F72"/>
    <w:rsid w:val="0069230E"/>
    <w:rsid w:val="006A27D9"/>
    <w:rsid w:val="00716903"/>
    <w:rsid w:val="00733574"/>
    <w:rsid w:val="00735D99"/>
    <w:rsid w:val="007728DA"/>
    <w:rsid w:val="00797221"/>
    <w:rsid w:val="007C0879"/>
    <w:rsid w:val="007C65E2"/>
    <w:rsid w:val="00825298"/>
    <w:rsid w:val="008F47A5"/>
    <w:rsid w:val="00973CC2"/>
    <w:rsid w:val="009F252B"/>
    <w:rsid w:val="00A70929"/>
    <w:rsid w:val="00AA5155"/>
    <w:rsid w:val="00AF6389"/>
    <w:rsid w:val="00B211BE"/>
    <w:rsid w:val="00B32E54"/>
    <w:rsid w:val="00C2034C"/>
    <w:rsid w:val="00C765A7"/>
    <w:rsid w:val="00CA0CBA"/>
    <w:rsid w:val="00CA0CE5"/>
    <w:rsid w:val="00CA5A78"/>
    <w:rsid w:val="00CF03A1"/>
    <w:rsid w:val="00CF1171"/>
    <w:rsid w:val="00DB7EE6"/>
    <w:rsid w:val="00DC1517"/>
    <w:rsid w:val="00E16798"/>
    <w:rsid w:val="00E16AC0"/>
    <w:rsid w:val="00E352B6"/>
    <w:rsid w:val="00E67978"/>
    <w:rsid w:val="00EB5DDE"/>
    <w:rsid w:val="00EC627D"/>
    <w:rsid w:val="00ED15F3"/>
    <w:rsid w:val="00F07028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39</Pages>
  <Words>4205</Words>
  <Characters>23133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2020-07-23T16:06:00Z</dcterms:created>
  <dcterms:modified xsi:type="dcterms:W3CDTF">2020-07-23T16:06:00Z</dcterms:modified>
</cp:coreProperties>
</file>