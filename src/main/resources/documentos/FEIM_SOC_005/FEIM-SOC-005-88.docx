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75F3A54" w:rsidR="00456963" w:rsidRDefault="00456963" w:rsidP="00530487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B9FDF" w14:textId="77777777" w:rsidR="00182707" w:rsidRDefault="00182707" w:rsidP="00AF6389">
      <w:pPr>
        <w:spacing w:after="0" w:line="240" w:lineRule="auto"/>
      </w:pPr>
      <w:r>
        <w:separator/>
      </w:r>
    </w:p>
  </w:endnote>
  <w:endnote w:type="continuationSeparator" w:id="0">
    <w:p w14:paraId="60DB41EB" w14:textId="77777777" w:rsidR="00182707" w:rsidRDefault="0018270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C5218" w14:textId="77777777" w:rsidR="00182707" w:rsidRDefault="00182707" w:rsidP="00AF6389">
      <w:pPr>
        <w:spacing w:after="0" w:line="240" w:lineRule="auto"/>
      </w:pPr>
      <w:r>
        <w:separator/>
      </w:r>
    </w:p>
  </w:footnote>
  <w:footnote w:type="continuationSeparator" w:id="0">
    <w:p w14:paraId="335B205D" w14:textId="77777777" w:rsidR="00182707" w:rsidRDefault="0018270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5515"/>
    <w:rsid w:val="000A0A83"/>
    <w:rsid w:val="000E256C"/>
    <w:rsid w:val="00113780"/>
    <w:rsid w:val="0016083C"/>
    <w:rsid w:val="00175BCA"/>
    <w:rsid w:val="00182707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44</Pages>
  <Words>4745</Words>
  <Characters>26098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2020-07-23T16:01:00Z</dcterms:created>
  <dcterms:modified xsi:type="dcterms:W3CDTF">2020-07-23T16:01:00Z</dcterms:modified>
</cp:coreProperties>
</file>