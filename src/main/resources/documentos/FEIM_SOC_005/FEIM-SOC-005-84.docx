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44C8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C9DC3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C5726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2A8057" wp14:editId="718A6F21">
                  <wp:extent cx="963679" cy="570712"/>
                  <wp:effectExtent l="0" t="0" r="190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C22B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FFA78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5FB0C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135B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CB34F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EB82A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25CB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F4BB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89CA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34F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485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25498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F58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847F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AAB8E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81B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061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13BF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8368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853A5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5A40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A229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F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E44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F5B95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067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3B01E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072C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38E87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3FFE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0C7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D8CE2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98C8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B755" w14:textId="45DE527A" w:rsidR="00456963" w:rsidRDefault="00456963" w:rsidP="00733574">
      <w:r>
        <w:br w:type="page"/>
      </w:r>
    </w:p>
    <w:p w14:paraId="3E226E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AF581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E723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39E11E" wp14:editId="727DF990">
                  <wp:extent cx="963679" cy="570712"/>
                  <wp:effectExtent l="0" t="0" r="1905" b="127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47051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9AD3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2BA6F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D3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E59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97113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5188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3E8EA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89B5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18BB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9DC5C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77A1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CB4E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F8CFA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B3243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ECE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BFBBD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BF923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802A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1EBE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1E41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594E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6219A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6C4DF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DCE3D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0F63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32C70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6F769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8AAD9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E45E0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097E7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45031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94EA1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1F8E45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4CD4E0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45C288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BF5F5" wp14:editId="4277A087">
                  <wp:extent cx="963679" cy="570712"/>
                  <wp:effectExtent l="0" t="0" r="1905" b="127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8CB8B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796F1F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F3503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370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0ED6B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42A51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C88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D54E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ED14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11B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E98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5552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4865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22D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C269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002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A68E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6FA9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4EAC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4447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36D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D278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170AA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A11FC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D158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3A74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19D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4C7C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5F224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516D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ECB20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774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21BF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D0EDC32" w14:textId="42739A0A" w:rsidR="00456963" w:rsidRDefault="00456963" w:rsidP="00733574">
      <w:r>
        <w:br w:type="page"/>
      </w:r>
    </w:p>
    <w:p w14:paraId="79C54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2AC5DD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B64BE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24306E" wp14:editId="7262DC80">
                  <wp:extent cx="963679" cy="570712"/>
                  <wp:effectExtent l="0" t="0" r="1905" b="127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F8BE1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483F2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7E6B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97E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319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7001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E0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FBC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C502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FB94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C871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D3CD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FC76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5B40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8FA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6E4E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8B72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1E6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58CE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7F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D0A9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D44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B4BD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EA7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F5BF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0D14F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508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3733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D529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D8A0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066B3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12C5E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DB9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879F8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FAB5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CFF91F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B213F5" wp14:editId="2BB488C7">
                  <wp:extent cx="963679" cy="570712"/>
                  <wp:effectExtent l="0" t="0" r="1905" b="127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8FE3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214FB5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E006D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E90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9AAF1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15EB6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A67B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18B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D8CAB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8AF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9E10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2B0D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E656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7E3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2D20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BDC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E29D0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298F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80F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80D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2EA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6DAA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F3B1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09E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4500A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A69C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1ADB5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8D0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8395E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4CFA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892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C16F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F24BA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E93C90" w14:textId="5F5298C2" w:rsidR="00456963" w:rsidRDefault="00456963" w:rsidP="00733574">
      <w:r>
        <w:br w:type="page"/>
      </w:r>
    </w:p>
    <w:p w14:paraId="6BE02F6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55FB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28898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526962" wp14:editId="2BA1A081">
                  <wp:extent cx="963679" cy="570712"/>
                  <wp:effectExtent l="0" t="0" r="1905" b="127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5EBF3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D99C8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42B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A4C4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20628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A3E6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C25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6DA6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9C89C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D73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5FE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BDAD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5D4D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81CD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49C82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B83D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C0D46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77DC8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901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993A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D65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466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2EF60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E5DE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4CF3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19AB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07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984C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B5CCD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FCEA2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0E88B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A066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173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4B0B65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CAB27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50C4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974EC6" wp14:editId="31B600EF">
                  <wp:extent cx="963679" cy="570712"/>
                  <wp:effectExtent l="0" t="0" r="1905" b="127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8E937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BB8AD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A875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2EA2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30FA1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AEE9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C03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E210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25B3B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4651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B497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39E8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6C4A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7799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08C32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8D86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D800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82F1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347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1E39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A8AF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6714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09BD7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1A94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363E6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A8AD5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B05C8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5C0E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8399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0AE72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D9DDE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23290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EAF02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EBB20A4" w14:textId="1A499531" w:rsidR="00456963" w:rsidRDefault="00456963" w:rsidP="00733574">
      <w:r>
        <w:br w:type="page"/>
      </w:r>
    </w:p>
    <w:p w14:paraId="0F4694C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621BF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1C58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6720C" wp14:editId="3472190A">
                  <wp:extent cx="963679" cy="570712"/>
                  <wp:effectExtent l="0" t="0" r="1905" b="127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91E0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5A0C99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CDCC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D7AD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726AD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3C913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1F6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A108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641D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EC84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9E7E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D9B4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7DD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B02B4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42074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E1003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DD1A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88ED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1D86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5CE40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268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05A7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80245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30E4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2A034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7129E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6260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2720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3C5A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A0269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1FB72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C12A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8E355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3F531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70593E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EEE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3776F1" wp14:editId="22DABB04">
                  <wp:extent cx="963679" cy="570712"/>
                  <wp:effectExtent l="0" t="0" r="1905" b="127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AD2529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B77B6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7D25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08D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ABF57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DED7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0F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2F4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1F3C53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0C70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4FA2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5FA6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5A38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43D72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A0924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270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0FAE7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F0DEC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912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FDDF4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0E68C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A008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8478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5AA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D6D5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B6C6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3CD6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A8F2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C2AB9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A0FA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0C639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552F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BBCE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ED3CEA" w14:textId="4BFB52E0" w:rsidR="00456963" w:rsidRDefault="00456963" w:rsidP="00733574">
      <w:r>
        <w:br w:type="page"/>
      </w:r>
    </w:p>
    <w:p w14:paraId="422F9F7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9BF5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804F38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AEBC9C" wp14:editId="21867F8B">
                  <wp:extent cx="963679" cy="570712"/>
                  <wp:effectExtent l="0" t="0" r="1905" b="127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0FEE8A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2FC5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07C0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BEBF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B85A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59FA88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2A33C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1091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77B7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0FEE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4AC5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0E0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B95A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D5E28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7336A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FF3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67487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207A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043B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76F2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112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0B7F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716A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C06AB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34B9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AA77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1CB9D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2CB05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319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4B369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117B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AB037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B16A6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7A75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0E3A4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3F3169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D7CD4A" wp14:editId="54EB68E6">
                  <wp:extent cx="963679" cy="570712"/>
                  <wp:effectExtent l="0" t="0" r="1905" b="127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FB57B5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A6B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56C7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DF6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E013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9DE9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1A7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82035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C825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2370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9540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AB72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F74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2C46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1ECDA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446F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66C48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77EF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C52A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FE79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3BA5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B19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C40DB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9E9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E4BDB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F2376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32F45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37EEE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F4B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762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D56A4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A0A9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56227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3A73F2F" w14:textId="10B89755" w:rsidR="00456963" w:rsidRDefault="00456963" w:rsidP="00733574">
      <w:r>
        <w:br w:type="page"/>
      </w:r>
    </w:p>
    <w:p w14:paraId="4EC5CCAC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39F7A0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49D14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C0AA95" wp14:editId="315CE6AE">
                  <wp:extent cx="963679" cy="570712"/>
                  <wp:effectExtent l="0" t="0" r="1905" b="127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BEF69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AB3826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2DB07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180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C2F6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26FA0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BF5F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C973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85185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61FB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05C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0C82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370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F780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400B7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F1E0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B2C80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A17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037D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4C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5C2F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9F79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D14AD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4EA374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A634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7369B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BE2E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85857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234FE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C36B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0C05C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466C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B1B0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F76F8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6C6E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7DE40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0A5ECD" wp14:editId="2CE3C427">
                  <wp:extent cx="963679" cy="570712"/>
                  <wp:effectExtent l="0" t="0" r="1905" b="127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9A0FE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BF7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B53BD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A6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63C1D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59D79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898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716E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A4B07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4381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D46E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8A0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1386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16D7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C73CD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E188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04D76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7108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764D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93FD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859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560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022E9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59B9C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68F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848E7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923C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38E5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CE1F4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D3ADD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4FD6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4B43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6D07D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49261FC" w14:textId="56D8AE69" w:rsidR="00456963" w:rsidRDefault="00456963" w:rsidP="00733574">
      <w:r>
        <w:br w:type="page"/>
      </w:r>
    </w:p>
    <w:p w14:paraId="2EAAE45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EDE2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D05A24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E6C0E0D" wp14:editId="1264136B">
                  <wp:extent cx="963679" cy="570712"/>
                  <wp:effectExtent l="0" t="0" r="1905" b="127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2FA07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2BB5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8DEE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1D7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27B12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ADBC1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01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76AD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775D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A392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D3EC0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24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38A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14E64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3A345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B4FF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C554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990C2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F77F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3D954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2999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752A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ECA9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30C09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EAA3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90E8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67A20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5A10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47BE9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725D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C024C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5013F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1B39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66F1F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4A4B2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00B3E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49ABBE" wp14:editId="394E5085">
                  <wp:extent cx="963679" cy="570712"/>
                  <wp:effectExtent l="0" t="0" r="1905" b="127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6440C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316586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6612C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31C1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DC1D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1A41B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F3E3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F7C610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FEE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AD6C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35BF7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FDB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D12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E3174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219AC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CC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DE36E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2752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3AE95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41628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275B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24BC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6AB1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453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006A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0935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8B0BB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F082F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1B11EA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52CC1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4D067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FD78F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1679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A7D533" w14:textId="52F90B0C" w:rsidR="00456963" w:rsidRDefault="00456963" w:rsidP="00733574">
      <w:r>
        <w:br w:type="page"/>
      </w:r>
    </w:p>
    <w:p w14:paraId="55B8CFE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CC64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E0D5D3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D80774" wp14:editId="35A2DEBC">
                  <wp:extent cx="963679" cy="570712"/>
                  <wp:effectExtent l="0" t="0" r="1905" b="127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1BEB21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BC320C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FAB451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33B6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DB0D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B539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870C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EA0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DC58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6E7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6A89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367E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FF3A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719A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A3B76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90C6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91243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FB8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BF7D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04AE3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6372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6F22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8347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317F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31B41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CB1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160A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28B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3A9E2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58166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75F2D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F2B5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CA3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8601EC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E20921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8A46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4793DC" wp14:editId="0900364B">
                  <wp:extent cx="963679" cy="570712"/>
                  <wp:effectExtent l="0" t="0" r="1905" b="127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5BEDCE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2CC22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E8F272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91E4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1E5F9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F3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DE21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8B4D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1FA57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C25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1A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8078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1A8A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3EBA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9C5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97A9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E4073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E36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3F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99EA43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4C8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174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0C1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0D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4741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BAAB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A36D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A032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C863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9B1DE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B1BE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F104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3A31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729B2B0" w14:textId="02526E97" w:rsidR="00456963" w:rsidRDefault="00456963" w:rsidP="00733574">
      <w:r>
        <w:br w:type="page"/>
      </w:r>
    </w:p>
    <w:p w14:paraId="777D57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688DF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E9B2CA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1AE3AB" wp14:editId="409CEEB6">
                  <wp:extent cx="963679" cy="570712"/>
                  <wp:effectExtent l="0" t="0" r="1905" b="127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20BB67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64B45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81604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BBE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1676E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BB13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B9B2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0A35B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2D87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EFCE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DBF18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41A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DAC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9BA0F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A6E91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E5A0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5DD4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30306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7E9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BC824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BFF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BBF0E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B8A1E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A59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C444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7445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4CC7B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BD25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6E3D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33F2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97535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63D9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5A1172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9B06F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A5B5B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1675A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F7EA2EB" wp14:editId="183CF34E">
                  <wp:extent cx="963679" cy="570712"/>
                  <wp:effectExtent l="0" t="0" r="1905" b="127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0F292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AA390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8BC6C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D4E4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50E0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5BF2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7D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49225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E8732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64A6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440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6660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6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F0C2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8555E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8328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C43D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A0FB1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3DF9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8767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730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C7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DFF5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E9893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02CC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BF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50E7D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416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14C18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30C5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DB7C8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45E5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7C3C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F6958B8" w14:textId="684EC476" w:rsidR="00456963" w:rsidRDefault="00456963" w:rsidP="00733574">
      <w:r>
        <w:br w:type="page"/>
      </w:r>
    </w:p>
    <w:p w14:paraId="4A50CB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22D767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89C01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1D68004" wp14:editId="6CF9D851">
                  <wp:extent cx="963679" cy="570712"/>
                  <wp:effectExtent l="0" t="0" r="1905" b="127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FD41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5C2EDE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C6F8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2641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7AD3F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DB2C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C4A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CC04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1FEF5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16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4010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65D9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2DFD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2596A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EEDF5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47CB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4F8D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5DB93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FAA2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40E9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852B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979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92CAA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8915A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CCFE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EB578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0F79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011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C583C5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7E35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BD76D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83E3C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C6177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CE9580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12341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A058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EC847A" wp14:editId="57A30945">
                  <wp:extent cx="963679" cy="570712"/>
                  <wp:effectExtent l="0" t="0" r="1905" b="127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5C2BE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B0385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1BF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8FED5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913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7560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028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95A1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FC90D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13AF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2F48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F125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4C7E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A21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7467E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3CAE2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F12D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8017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C2E4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0BB7B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2794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FF7D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B7C507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EF549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84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6691A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95F9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D0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69A96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DEA7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06F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D8D8C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00D4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0D3D9A1" w14:textId="4A8512DF" w:rsidR="00456963" w:rsidRDefault="00456963" w:rsidP="00733574">
      <w:r>
        <w:br w:type="page"/>
      </w:r>
    </w:p>
    <w:p w14:paraId="07F331B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671372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C6A12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9658C3" wp14:editId="13D800CB">
                  <wp:extent cx="963679" cy="570712"/>
                  <wp:effectExtent l="0" t="0" r="1905" b="127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20478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65E0E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80B7FC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5EF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5CEC2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34156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2E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97D1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D59CA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AA4A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BF47F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FE79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E86D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DCF83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3CEAD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993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C0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52D7D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9F1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58A5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44B3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2F8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B47D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81460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B29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7EFCC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E7215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67BC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BA4B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963CE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F6B6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CF0E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7EF55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AB5C4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B568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3FF31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A317F4" wp14:editId="6BDACBEC">
                  <wp:extent cx="963679" cy="570712"/>
                  <wp:effectExtent l="0" t="0" r="1905" b="127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007FC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D62647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52444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95A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8BD66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6516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67F8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EA4B2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E161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16D1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A66C0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690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8C6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7CE5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10591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539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5F57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6BB5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36EC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91BAAD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0CE17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FD2D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9BCEE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417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3298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519F3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57D54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5E8A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FB7F8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CF8E6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9DD4F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FEF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8E57E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E31CF86" w14:textId="51D1FC0B" w:rsidR="00456963" w:rsidRDefault="00456963" w:rsidP="00733574">
      <w:r>
        <w:br w:type="page"/>
      </w:r>
    </w:p>
    <w:p w14:paraId="624C5ED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885419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DF95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F644CC" wp14:editId="3FBA43C4">
                  <wp:extent cx="963679" cy="570712"/>
                  <wp:effectExtent l="0" t="0" r="1905" b="127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A86AE6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BDDD6C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57360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3251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48034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7E5F2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4C7F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FD0CA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BE3A3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81F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2FF93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FE01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CCC0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F92B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EDB08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8133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5AF3E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699B7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9AF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68BC7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09B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7E94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C1A86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5E6C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6B63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ED145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D87A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2DB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25A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7AE8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4AAFB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E44F93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BF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2A35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D281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8F05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68121" wp14:editId="4554C167">
                  <wp:extent cx="963679" cy="570712"/>
                  <wp:effectExtent l="0" t="0" r="1905" b="127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387C7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E0BB2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19AE0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664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069B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1F2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0B7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F7E8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4446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C7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E6DA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7B4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4AEF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DBFC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15E5F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8A1A2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1A75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BA250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2381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033BB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9393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C97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CB3629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2F112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0755D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82AC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FF29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1B2B2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6C54D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D62D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DD523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A8C28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3BA3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BF2070" w14:textId="2A554B77" w:rsidR="00456963" w:rsidRDefault="00456963" w:rsidP="00733574">
      <w:r>
        <w:br w:type="page"/>
      </w:r>
    </w:p>
    <w:p w14:paraId="2CF360C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B763F7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FD5AA9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DE30DB" wp14:editId="600529DB">
                  <wp:extent cx="963679" cy="570712"/>
                  <wp:effectExtent l="0" t="0" r="1905" b="127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2FDF7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11019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FBE6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6CA0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C47CF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737E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B587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2114A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B6508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339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34896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D938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73D3C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41A1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B6EB4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918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C0757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AE07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6C0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A67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0E1F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21CC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A7C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92933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9DB52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EBAE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306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3272E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39604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44F3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0761C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B80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8479E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643813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A2A25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C086F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23B0C4" wp14:editId="114132DC">
                  <wp:extent cx="963679" cy="570712"/>
                  <wp:effectExtent l="0" t="0" r="1905" b="127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057B9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64371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250C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3AED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CB68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4D236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504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886C2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D778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77C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073BA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5EDD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3AA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D98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C909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5642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4490B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8180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2BF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8C4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67A3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285E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DB339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9A28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7AF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5DF5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4FF9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E0FC5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1EA9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74F4C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A649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6219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8C325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3CEA40" w14:textId="0ACB6594" w:rsidR="00456963" w:rsidRDefault="00456963" w:rsidP="00733574">
      <w:r>
        <w:br w:type="page"/>
      </w:r>
    </w:p>
    <w:p w14:paraId="240BF37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B0FA5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871FB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715928" wp14:editId="7576517C">
                  <wp:extent cx="963679" cy="570712"/>
                  <wp:effectExtent l="0" t="0" r="1905" b="127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D7F43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AC0A1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1C0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54F0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F9E90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C1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DA0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3512A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1B190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79CD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ED34C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AD18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CC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057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F299C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C821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0380A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7F5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025B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36EFA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02C9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1C7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A4169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150E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90AC3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0B21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B0E94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CF95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7F00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83A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3333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00DC0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06264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E93B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5C41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9234A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720E8EC" wp14:editId="24948EB6">
                  <wp:extent cx="963679" cy="570712"/>
                  <wp:effectExtent l="0" t="0" r="1905" b="127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FACB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6E14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DBB39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A6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9254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2ACE82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8A28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3649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9F28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538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610B5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49618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7AD6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87A1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2153D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2FBD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19062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2114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9B88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E389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0290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1C8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A4354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CB7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16BAC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CA0F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76C86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6E7230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C38B4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125FC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F3D71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8E56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86525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8049D1B" w14:textId="41D8CC35" w:rsidR="00456963" w:rsidRDefault="00456963" w:rsidP="00733574">
      <w:r>
        <w:br w:type="page"/>
      </w:r>
    </w:p>
    <w:p w14:paraId="7BB16B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2807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739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D4F9F05" wp14:editId="52947A67">
                  <wp:extent cx="963679" cy="570712"/>
                  <wp:effectExtent l="0" t="0" r="1905" b="127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305DD1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2FF2B2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43DCF6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C14F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720E6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F4FEA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9FB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491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50183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D81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0051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B140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BDEC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C35CA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6CFA1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FDE9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EEE2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F1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C42F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661D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2D91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D966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244C4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6DAC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422E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0900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3FBEF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274D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CBD88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027517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8DDB7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29B7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7B38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6C4B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40382C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88F78A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28975D" wp14:editId="21438B60">
                  <wp:extent cx="963679" cy="570712"/>
                  <wp:effectExtent l="0" t="0" r="1905" b="127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4223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7079F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9EC0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BCA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14A25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FCFD4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4BF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58C6D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632F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051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6763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5D8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80E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2B4E5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5DBE6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BE7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32339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11D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5EE9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3D7D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D0F9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50AA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E9E23D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128FB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2F0E4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7770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A5E5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E2150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288D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91CD0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1614EB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15EE5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659D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51EDA82" w14:textId="2D298959" w:rsidR="00456963" w:rsidRDefault="00456963" w:rsidP="00733574">
      <w:r>
        <w:br w:type="page"/>
      </w:r>
    </w:p>
    <w:p w14:paraId="2A0E91F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D1CB2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C02C9A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AAFBE23" wp14:editId="531E1EA1">
                  <wp:extent cx="963679" cy="570712"/>
                  <wp:effectExtent l="0" t="0" r="1905" b="127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1FF27D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4A76B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0C61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6C8A9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D85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8F80DA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BDC4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0293C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D8FD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FB8C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4D145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7BDF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343B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FC9E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0AF3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E96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1E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02A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2C1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0F5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3637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411E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2C0E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5AA7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F7FC5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97E5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558F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DD9C8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DF448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DFCA1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670152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AA6E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6F10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95896E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AAFFD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A18E0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89DF21" wp14:editId="5541CA41">
                  <wp:extent cx="963679" cy="570712"/>
                  <wp:effectExtent l="0" t="0" r="1905" b="127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ED3982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80438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A392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82589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0FA4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6BFD2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F22E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1DFEE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006C7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EB9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22BE5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AE0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B5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69C8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7E7FA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E0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A84C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0081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F53E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7183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57AC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A291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C6EB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31D99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984DD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D48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96B9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87538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06F94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7C40B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540B6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4707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0AB2D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D86DE65" w14:textId="09973A00" w:rsidR="00456963" w:rsidRDefault="00456963" w:rsidP="00733574">
      <w:r>
        <w:br w:type="page"/>
      </w:r>
    </w:p>
    <w:p w14:paraId="4572244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881F61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6E62DF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DBD17F" wp14:editId="0800C58A">
                  <wp:extent cx="963679" cy="570712"/>
                  <wp:effectExtent l="0" t="0" r="1905" b="127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7EB18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26D5C7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0693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CA79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982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4B550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5AB9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C9D2C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2BCE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DD62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A09CD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71AC6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8C09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65E7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5F82A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EF8F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753E4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EBC28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3739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155F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3E415B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934C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E8BE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7BD7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02137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54B36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D4A00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703F3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D9972C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9181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0CB3E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F03C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FE4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135D4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814B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CEF210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6EECA" wp14:editId="3F2382F1">
                  <wp:extent cx="963679" cy="570712"/>
                  <wp:effectExtent l="0" t="0" r="1905" b="127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CD3AD8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FB55B6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691478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41E9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A679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56D3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72AA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FD95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45E6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0BAE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F412B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A2B3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47A6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FD16F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479C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502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D01132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4DEC9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4307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987F8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EA7D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79C9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337D8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0AC80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5F935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93AA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9460B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8A81E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B017F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F098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14FC56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5476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62533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998C960" w14:textId="0559DE4F" w:rsidR="00456963" w:rsidRDefault="00456963" w:rsidP="00733574">
      <w:r>
        <w:br w:type="page"/>
      </w:r>
    </w:p>
    <w:p w14:paraId="47BDCB3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899AE9A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729319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69F3CE" wp14:editId="6ABAE765">
                  <wp:extent cx="963679" cy="570712"/>
                  <wp:effectExtent l="0" t="0" r="1905" b="127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260C5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57730D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ED28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CC25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4C7C4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B05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A80B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FBD28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39938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C3D1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4F59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01F55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4DE09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0DEB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9201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2D75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AEF5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B989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3EC4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91A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0541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CA7C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1248B6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C4E97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EB40C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42A5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E8938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43CEF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C3358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275F3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70205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94BC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C34E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B7D534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032A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13D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4C0B6C" wp14:editId="435F0022">
                  <wp:extent cx="963679" cy="570712"/>
                  <wp:effectExtent l="0" t="0" r="1905" b="127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ED664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1DAEEA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E2BBA6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A1C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79DD4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06ED0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99C1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ADAA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1ADA4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421A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0F0B3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907A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349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ED313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43F6A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B95B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10350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A41E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5A2F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FE68C6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79CEC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24C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5A1E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3EEE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EFEE4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3915A3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48E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B3DB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A8D5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F4AB7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80E8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5F40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FE86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3B23C3D" w14:textId="206D1262" w:rsidR="00456963" w:rsidRDefault="00456963" w:rsidP="00733574">
      <w:r>
        <w:br w:type="page"/>
      </w:r>
    </w:p>
    <w:p w14:paraId="72705E1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0C2B9C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BD6AE8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AD08FC" wp14:editId="623E7C78">
                  <wp:extent cx="963679" cy="570712"/>
                  <wp:effectExtent l="0" t="0" r="1905" b="127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F1B1B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3C1A1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4C716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EE38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4CC8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0DB0D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C788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D8AA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6DF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453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6BDB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CBC74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B9F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D57650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ADF21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A829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212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6A13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2CE8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6E013F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C2D3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B78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0C341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72D9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3192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F9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30E8C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7AD11F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96D9D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8A150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5EC69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0F4DC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CC1D80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356AC0D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1F6530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13532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9E808" wp14:editId="5287259D">
                  <wp:extent cx="963679" cy="570712"/>
                  <wp:effectExtent l="0" t="0" r="1905" b="1270"/>
                  <wp:docPr id="89" name="Imagen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68DBB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8C3288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CE80B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DB1B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DB2BC2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C6210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E4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1074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3601B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170A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3E946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BE0E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EBB8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72007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8000E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3D11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1D9AA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50DB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AE47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FE8C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3576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147B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CD5B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AB0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B0AA7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BF22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40D2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0CF39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F0428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945DD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E882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E92E7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A75C8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67067B" w14:textId="0E25EC9D" w:rsidR="00456963" w:rsidRDefault="00456963" w:rsidP="00733574">
      <w:r>
        <w:br w:type="page"/>
      </w:r>
    </w:p>
    <w:p w14:paraId="0A182C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FCE99B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7149A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1B409" wp14:editId="5624965C">
                  <wp:extent cx="963679" cy="570712"/>
                  <wp:effectExtent l="0" t="0" r="1905" b="1270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1245D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B2D317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3CBF6B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BC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8F55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7C13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C450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055DF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9E5E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008E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6FBC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869FD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9947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A6173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A14D9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AE11D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EEEA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AAA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2AA4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1B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4769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DE31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42C37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5EDE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AFAC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8549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EF42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9235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918332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C83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B992A3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F6A7E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94FE4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7304D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5E258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8D6B7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A92023" wp14:editId="7742BAF3">
                  <wp:extent cx="963679" cy="570712"/>
                  <wp:effectExtent l="0" t="0" r="1905" b="1270"/>
                  <wp:docPr id="91" name="Imagen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61B4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521E3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634C2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D2AE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A7A1AD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94B4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6DE6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38AC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72776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6DCE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AA664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A650C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5B89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8BF80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874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761F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A5AA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B4E95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0E35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820F7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2FF3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81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E877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DBAE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89E4C2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DC19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2A1A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B9CC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DE494B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30EFF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5600E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C9B2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899BF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F30BCA" w14:textId="7C378704" w:rsidR="00456963" w:rsidRDefault="00456963" w:rsidP="00733574">
      <w:r>
        <w:br w:type="page"/>
      </w:r>
    </w:p>
    <w:p w14:paraId="2F75DC5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86ADE8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793D5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9E7A06" wp14:editId="7EBC35E8">
                  <wp:extent cx="963679" cy="570712"/>
                  <wp:effectExtent l="0" t="0" r="1905" b="1270"/>
                  <wp:docPr id="92" name="Imagen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D79D57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FE50B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A306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708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476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E6EDF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4F8E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1F2F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BFE8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878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A3E7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F437A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9097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1698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50055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07A6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F89B7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0A704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EA45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7F10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E46B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63FA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098E6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9060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E4C2E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B02BE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1DAFD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DCE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CFDB5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D769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F040F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F85C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BFAF4C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0A97AD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6102F7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69C3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56CFDB2" wp14:editId="114D453F">
                  <wp:extent cx="963679" cy="570712"/>
                  <wp:effectExtent l="0" t="0" r="1905" b="1270"/>
                  <wp:docPr id="93" name="Imagen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7D144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17FFC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3815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FA8A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7ABC3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07C02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41D652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6BECA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8E380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679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5E23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85E6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07F3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1F08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8D5EE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F0F98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AA2BF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80A1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7F25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E0C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819D8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BD71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A59C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F1AEE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84A8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9540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830F6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0CF1C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98370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7875C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4F3E8A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30DB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555A5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9438C9A" w14:textId="5A110BD3" w:rsidR="00456963" w:rsidRDefault="00456963" w:rsidP="00733574">
      <w:r>
        <w:br w:type="page"/>
      </w:r>
    </w:p>
    <w:p w14:paraId="16AEC1E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C01769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51843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BF579E" wp14:editId="75910A68">
                  <wp:extent cx="963679" cy="570712"/>
                  <wp:effectExtent l="0" t="0" r="1905" b="1270"/>
                  <wp:docPr id="94" name="Imagen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74964B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5AA295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D884D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2EE2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4B562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E5DA25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0F7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D1CA1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46253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299E0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A126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3F6D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DB9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4A0573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59D33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5D11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772F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6A5F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081D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94F47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E492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8EA9F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C0640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17F0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9D1B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E5745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6251B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284BA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FF40B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03408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E5E43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722E0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5BFC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D0586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F1730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CDD73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4938F5" wp14:editId="0C1AEE8A">
                  <wp:extent cx="963679" cy="570712"/>
                  <wp:effectExtent l="0" t="0" r="1905" b="1270"/>
                  <wp:docPr id="95" name="Imagen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6AFE1BB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73723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DAFFC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D7E0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CA086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CF29EE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7E57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E499F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A57B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C6AA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76C6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9323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84F4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3A3EB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17ED5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D539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0D87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14106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83C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C34FE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F4A3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C4FC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36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383F6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93B4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050F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17A89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3E582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DAB32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C9E98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ABCFB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4CB36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8ACC3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AFF7EC2" w14:textId="62EC4628" w:rsidR="00456963" w:rsidRDefault="00456963" w:rsidP="00733574">
      <w:r>
        <w:br w:type="page"/>
      </w:r>
    </w:p>
    <w:p w14:paraId="14BB4D7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EBE13A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097E90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AEF888" wp14:editId="5781690C">
                  <wp:extent cx="963679" cy="570712"/>
                  <wp:effectExtent l="0" t="0" r="1905" b="1270"/>
                  <wp:docPr id="96" name="Imagen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D3BC1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BE36C4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A72AF4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0392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D0CAD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6F7AC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B6C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328A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00B2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9FF6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C21D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7BD7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D28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F3DF8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44345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FDB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374A0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559A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9973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ED29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CE701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1612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BF2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81F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AF7C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23B7E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D28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7FC52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053BC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04057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3E51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B9C3E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9D92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053CD9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F6AAC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A02649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AA7E3ED" wp14:editId="35DFCA86">
                  <wp:extent cx="963679" cy="570712"/>
                  <wp:effectExtent l="0" t="0" r="1905" b="1270"/>
                  <wp:docPr id="97" name="Imagen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8D97C5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8442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2C5CD9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030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71319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87F6E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6DE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94BB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F6F18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C123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B6CEE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9880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9D78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C183A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4F43A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8AF8E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77C79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8C895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E331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ADE13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7B566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7DEF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06194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C32A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AE86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70C1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ED8D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444EE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3758EA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C366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67DC9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86FC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880A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D4C573C" w14:textId="119C6E83" w:rsidR="00456963" w:rsidRDefault="00456963" w:rsidP="00733574">
      <w:r>
        <w:br w:type="page"/>
      </w:r>
    </w:p>
    <w:p w14:paraId="2768C65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87F293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8E033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217F5" wp14:editId="17FDFB95">
                  <wp:extent cx="963679" cy="570712"/>
                  <wp:effectExtent l="0" t="0" r="1905" b="1270"/>
                  <wp:docPr id="98" name="Imagen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1D7E3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E7FD0E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4B405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5C9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8CE7D9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2584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4234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F4E5E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8D9A8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F90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43A4C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36288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6D4F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67FB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06129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BD6C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AFD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A585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0483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3497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653B9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047A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9CF3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B50A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FAB02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E98D1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62CC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7609B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34B72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A73BD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3ADEC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01EE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2F464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E6E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DCAF3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3AC59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A933FC" wp14:editId="473C0E82">
                  <wp:extent cx="963679" cy="570712"/>
                  <wp:effectExtent l="0" t="0" r="1905" b="1270"/>
                  <wp:docPr id="99" name="Imagen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BBA6A1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84347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F4546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3A94A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26532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9CF5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E5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43B3C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F5FE8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708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89D77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E193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32D7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900A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40D7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F08E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902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5500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9CC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B54D3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1278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EAE7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C372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B67D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DB7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EB97B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8408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009E9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51BB1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8D3D0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525B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9EF51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2E1FF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948581B" w14:textId="77766D87" w:rsidR="00456963" w:rsidRDefault="00456963" w:rsidP="00733574">
      <w:r>
        <w:br w:type="page"/>
      </w:r>
    </w:p>
    <w:p w14:paraId="717C30C6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F92E58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46807F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DE44ED" wp14:editId="3706FB29">
                  <wp:extent cx="963679" cy="570712"/>
                  <wp:effectExtent l="0" t="0" r="1905" b="1270"/>
                  <wp:docPr id="100" name="Imagen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06D8F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FBE38B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28203D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7B46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15059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9623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D9C6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D9508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651E5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FE2D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1449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A59B1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4A5C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6C3EE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4DD60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3B485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6526D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F8B5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9D3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5CF8A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87658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3B5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92CECD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381B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4EA8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8B4B2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063D5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E84BA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FD0D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DED48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96C3FB2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8D46AA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0B69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8BC6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F56C5D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83DF68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1DE1D2D" wp14:editId="6112138C">
                  <wp:extent cx="963679" cy="570712"/>
                  <wp:effectExtent l="0" t="0" r="1905" b="1270"/>
                  <wp:docPr id="101" name="Imagen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C28490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086682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3823AD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F06D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8A66B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7782EC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1819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A0DE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4368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A663C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D9B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7F3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171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7AF07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61C23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D1ED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D9B64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3B125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599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6CF8F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ED456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F27F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B1620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4A64A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B8C66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49B2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5BFB8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0440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255C8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A4A45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CDBC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B4B7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EA2B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5E2CFAE9" w:rsidR="00456963" w:rsidRDefault="00456963" w:rsidP="00E16AC0"/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C289E0" w14:textId="77777777" w:rsidR="008A130A" w:rsidRDefault="008A130A" w:rsidP="00AF6389">
      <w:pPr>
        <w:spacing w:after="0" w:line="240" w:lineRule="auto"/>
      </w:pPr>
      <w:r>
        <w:separator/>
      </w:r>
    </w:p>
  </w:endnote>
  <w:endnote w:type="continuationSeparator" w:id="0">
    <w:p w14:paraId="67E86283" w14:textId="77777777" w:rsidR="008A130A" w:rsidRDefault="008A130A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B169F8" w14:textId="77777777" w:rsidR="008A130A" w:rsidRDefault="008A130A" w:rsidP="00AF6389">
      <w:pPr>
        <w:spacing w:after="0" w:line="240" w:lineRule="auto"/>
      </w:pPr>
      <w:r>
        <w:separator/>
      </w:r>
    </w:p>
  </w:footnote>
  <w:footnote w:type="continuationSeparator" w:id="0">
    <w:p w14:paraId="04F28BCF" w14:textId="77777777" w:rsidR="008A130A" w:rsidRDefault="008A130A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111E3"/>
    <w:rsid w:val="00031BD9"/>
    <w:rsid w:val="000738D8"/>
    <w:rsid w:val="00083DA1"/>
    <w:rsid w:val="00085515"/>
    <w:rsid w:val="000A0A83"/>
    <w:rsid w:val="000E256C"/>
    <w:rsid w:val="00113780"/>
    <w:rsid w:val="0016083C"/>
    <w:rsid w:val="00175BCA"/>
    <w:rsid w:val="00185664"/>
    <w:rsid w:val="001977BF"/>
    <w:rsid w:val="001B01BC"/>
    <w:rsid w:val="001F1003"/>
    <w:rsid w:val="001F6E8C"/>
    <w:rsid w:val="001F77ED"/>
    <w:rsid w:val="00220218"/>
    <w:rsid w:val="002A1C83"/>
    <w:rsid w:val="002A7AF9"/>
    <w:rsid w:val="002B0A40"/>
    <w:rsid w:val="002D242E"/>
    <w:rsid w:val="002E209A"/>
    <w:rsid w:val="003B0499"/>
    <w:rsid w:val="0040528C"/>
    <w:rsid w:val="0041634D"/>
    <w:rsid w:val="00425526"/>
    <w:rsid w:val="00431627"/>
    <w:rsid w:val="00456963"/>
    <w:rsid w:val="00462C0E"/>
    <w:rsid w:val="00473C0E"/>
    <w:rsid w:val="00482AB9"/>
    <w:rsid w:val="00515A1C"/>
    <w:rsid w:val="00521788"/>
    <w:rsid w:val="00530487"/>
    <w:rsid w:val="00567437"/>
    <w:rsid w:val="00576464"/>
    <w:rsid w:val="00580A44"/>
    <w:rsid w:val="0059732C"/>
    <w:rsid w:val="005A29D9"/>
    <w:rsid w:val="005B555F"/>
    <w:rsid w:val="00615F72"/>
    <w:rsid w:val="0069230E"/>
    <w:rsid w:val="006A27D9"/>
    <w:rsid w:val="00716903"/>
    <w:rsid w:val="00733574"/>
    <w:rsid w:val="00735D99"/>
    <w:rsid w:val="007728DA"/>
    <w:rsid w:val="00797221"/>
    <w:rsid w:val="007C0879"/>
    <w:rsid w:val="007C65E2"/>
    <w:rsid w:val="00825298"/>
    <w:rsid w:val="008A130A"/>
    <w:rsid w:val="008F47A5"/>
    <w:rsid w:val="00973CC2"/>
    <w:rsid w:val="009F252B"/>
    <w:rsid w:val="00A70929"/>
    <w:rsid w:val="00AA5155"/>
    <w:rsid w:val="00AF6389"/>
    <w:rsid w:val="00B211BE"/>
    <w:rsid w:val="00B32E54"/>
    <w:rsid w:val="00C2034C"/>
    <w:rsid w:val="00C765A7"/>
    <w:rsid w:val="00CA0CBA"/>
    <w:rsid w:val="00CA0CE5"/>
    <w:rsid w:val="00CA5A78"/>
    <w:rsid w:val="00CF1171"/>
    <w:rsid w:val="00DB7EE6"/>
    <w:rsid w:val="00DC1517"/>
    <w:rsid w:val="00E16798"/>
    <w:rsid w:val="00E16AC0"/>
    <w:rsid w:val="00E67978"/>
    <w:rsid w:val="00EB5DDE"/>
    <w:rsid w:val="00EC627D"/>
    <w:rsid w:val="00ED15F3"/>
    <w:rsid w:val="00F07028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42</Pages>
  <Words>4529</Words>
  <Characters>24912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2020-07-23T16:04:00Z</dcterms:created>
  <dcterms:modified xsi:type="dcterms:W3CDTF">2020-07-23T16:04:00Z</dcterms:modified>
</cp:coreProperties>
</file>