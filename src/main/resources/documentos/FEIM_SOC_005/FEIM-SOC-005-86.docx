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3CCB029" w:rsidR="00456963" w:rsidRDefault="00456963" w:rsidP="00615F72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AC76B" w14:textId="77777777" w:rsidR="0025575D" w:rsidRDefault="0025575D" w:rsidP="00AF6389">
      <w:pPr>
        <w:spacing w:after="0" w:line="240" w:lineRule="auto"/>
      </w:pPr>
      <w:r>
        <w:separator/>
      </w:r>
    </w:p>
  </w:endnote>
  <w:endnote w:type="continuationSeparator" w:id="0">
    <w:p w14:paraId="0DAD5E5C" w14:textId="77777777" w:rsidR="0025575D" w:rsidRDefault="0025575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8283A" w14:textId="77777777" w:rsidR="0025575D" w:rsidRDefault="0025575D" w:rsidP="00AF6389">
      <w:pPr>
        <w:spacing w:after="0" w:line="240" w:lineRule="auto"/>
      </w:pPr>
      <w:r>
        <w:separator/>
      </w:r>
    </w:p>
  </w:footnote>
  <w:footnote w:type="continuationSeparator" w:id="0">
    <w:p w14:paraId="1C0902F5" w14:textId="77777777" w:rsidR="0025575D" w:rsidRDefault="0025575D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5575D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43</Pages>
  <Words>4637</Words>
  <Characters>25505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2020-07-23T16:02:00Z</dcterms:created>
  <dcterms:modified xsi:type="dcterms:W3CDTF">2020-07-23T16:02:00Z</dcterms:modified>
</cp:coreProperties>
</file>