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5F594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2D8AF9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5F139A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372625" wp14:editId="12BF44E4">
                  <wp:extent cx="963679" cy="570712"/>
                  <wp:effectExtent l="0" t="0" r="1905" b="127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23DD0B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87C47B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194E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D437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5B49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3CA9F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33B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803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465C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5484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874AE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04BB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0188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DC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A40CC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901C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B9C98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1B8A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8ADC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3437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9CE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E6E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DB06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04DB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CFAD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50AC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D7E7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5DE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AEED7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C1076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6700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3B8A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205D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9F699" w14:textId="1C2B2CB7" w:rsidR="00456963" w:rsidRDefault="00456963" w:rsidP="00733574">
      <w:r>
        <w:br w:type="page"/>
      </w:r>
    </w:p>
    <w:p w14:paraId="3EB4D83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4DDB73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D6B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1A45FA" wp14:editId="40FB42F0">
                  <wp:extent cx="963679" cy="570712"/>
                  <wp:effectExtent l="0" t="0" r="1905" b="127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A9DEE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7D6573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6BB2E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C9D2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1A51F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18E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5E22B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B136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7168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7EDD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1F8F2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C71B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D015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4C7C4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E4EA2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770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4E38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7629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F6EA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F9E5D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599F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326F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E90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6D60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9C09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7591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CE0DD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149D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F0D9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39907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F5859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AF6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83680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67A4C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4C74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29630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43D718" wp14:editId="7F9F6864">
                  <wp:extent cx="963679" cy="570712"/>
                  <wp:effectExtent l="0" t="0" r="1905" b="127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C9ADD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21EA2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D414E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23B2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0880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D470E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71DA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3E54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29F5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FB2F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556C8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50E93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187E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FB860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E8901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0A4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7AE6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35D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EC9D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7319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17CCA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7161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A9A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9B4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21352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A6023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4E88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ACF3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16C3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C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D6C30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04D66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A24A8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5F1BA8" w14:textId="15E13277" w:rsidR="00456963" w:rsidRDefault="00456963" w:rsidP="00733574">
      <w:r>
        <w:br w:type="page"/>
      </w:r>
    </w:p>
    <w:p w14:paraId="3A0188B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D0B76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E7E35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29458" wp14:editId="5A91DCF1">
                  <wp:extent cx="963679" cy="570712"/>
                  <wp:effectExtent l="0" t="0" r="1905" b="127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608BC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825CA5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9DE2B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1913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0961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71A1B5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D77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3B7C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5BCC7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9675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A31F3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765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1BECE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01596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1AB87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4E0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3AE69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2A15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24B5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44A65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142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7670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CEB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287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B08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7EE6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B22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EC91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A9D05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697E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567FF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789C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0A26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27B3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1393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A05E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D5F5C0" wp14:editId="33418551">
                  <wp:extent cx="963679" cy="570712"/>
                  <wp:effectExtent l="0" t="0" r="1905" b="127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6245F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21F72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0E9F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1AB4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58AC0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CB76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0C3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A4D90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09429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862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0F6AA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C9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4C36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EC84E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ACBDD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EF4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0F590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3B4F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B0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22754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D65C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D2DB1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2C26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E364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A682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F95F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EC38B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0920B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2AB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F86D9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49770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678B7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5DA1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B59AAFC" w14:textId="7F758E3A" w:rsidR="00456963" w:rsidRDefault="00456963" w:rsidP="00733574">
      <w:r>
        <w:br w:type="page"/>
      </w:r>
    </w:p>
    <w:p w14:paraId="7A35D09A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42672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90AC9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1F3CE7" wp14:editId="0E702B09">
                  <wp:extent cx="963679" cy="570712"/>
                  <wp:effectExtent l="0" t="0" r="1905" b="127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23AE8D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9043A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D99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B1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13AC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6BF9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6F5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CE3F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18B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5DD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63F0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5E0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15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10B1F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3AE81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D7C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5C41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5AB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E6F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7FBF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3BCF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1CDB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A306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38B14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48F59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A6217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22A06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F4B5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BE598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E1B6E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7032F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ED86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A10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F31DD1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7DB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FA63F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2FA5D5" wp14:editId="3EF97A47">
                  <wp:extent cx="963679" cy="570712"/>
                  <wp:effectExtent l="0" t="0" r="1905" b="127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8BFB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C3F749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5D44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5CD5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6D0B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04DD5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7EF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E26C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3CF2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FB7F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F506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0798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EA2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A219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52F9A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6181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B0A2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C9B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114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BB964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E484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F0BB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6104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7CE57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6AA6B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E5E4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1DEEB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A7ABD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CD395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BF37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AAA3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4180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ECDF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F8A002" w14:textId="77777777" w:rsidR="00456963" w:rsidRDefault="00456963" w:rsidP="00456963"/>
    <w:p w14:paraId="5BDE4CD1" w14:textId="77777777" w:rsidR="00456963" w:rsidRDefault="00456963" w:rsidP="00733574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80EE9" w14:textId="77777777" w:rsidR="00155923" w:rsidRDefault="00155923" w:rsidP="00AF6389">
      <w:pPr>
        <w:spacing w:after="0" w:line="240" w:lineRule="auto"/>
      </w:pPr>
      <w:r>
        <w:separator/>
      </w:r>
    </w:p>
  </w:endnote>
  <w:endnote w:type="continuationSeparator" w:id="0">
    <w:p w14:paraId="61693422" w14:textId="77777777" w:rsidR="00155923" w:rsidRDefault="0015592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D338D" w14:textId="77777777" w:rsidR="00155923" w:rsidRDefault="00155923" w:rsidP="00AF6389">
      <w:pPr>
        <w:spacing w:after="0" w:line="240" w:lineRule="auto"/>
      </w:pPr>
      <w:r>
        <w:separator/>
      </w:r>
    </w:p>
  </w:footnote>
  <w:footnote w:type="continuationSeparator" w:id="0">
    <w:p w14:paraId="658842ED" w14:textId="77777777" w:rsidR="00155923" w:rsidRDefault="0015592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5515"/>
    <w:rsid w:val="000A0A83"/>
    <w:rsid w:val="000E256C"/>
    <w:rsid w:val="00113780"/>
    <w:rsid w:val="00155923"/>
    <w:rsid w:val="00175BCA"/>
    <w:rsid w:val="001977BF"/>
    <w:rsid w:val="001B01BC"/>
    <w:rsid w:val="001F1003"/>
    <w:rsid w:val="001F6E8C"/>
    <w:rsid w:val="00220218"/>
    <w:rsid w:val="002A1C83"/>
    <w:rsid w:val="002A7AF9"/>
    <w:rsid w:val="002B0A40"/>
    <w:rsid w:val="002D242E"/>
    <w:rsid w:val="002E209A"/>
    <w:rsid w:val="003B0499"/>
    <w:rsid w:val="0040528C"/>
    <w:rsid w:val="00425526"/>
    <w:rsid w:val="00431627"/>
    <w:rsid w:val="00456963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A5155"/>
    <w:rsid w:val="00AF6389"/>
    <w:rsid w:val="00B211BE"/>
    <w:rsid w:val="00B32E54"/>
    <w:rsid w:val="00C2034C"/>
    <w:rsid w:val="00C765A7"/>
    <w:rsid w:val="00CA0CE5"/>
    <w:rsid w:val="00CA5A78"/>
    <w:rsid w:val="00CF1171"/>
    <w:rsid w:val="00DB7EE6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5</TotalTime>
  <Pages>50</Pages>
  <Words>5392</Words>
  <Characters>29658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2020-07-23T03:23:00Z</dcterms:created>
  <dcterms:modified xsi:type="dcterms:W3CDTF">2020-07-23T03:23:00Z</dcterms:modified>
</cp:coreProperties>
</file>