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6C827EA8" w:rsidR="00456963" w:rsidRDefault="00456963" w:rsidP="008F23A2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5E68B" w14:textId="77777777" w:rsidR="002D0619" w:rsidRDefault="002D0619" w:rsidP="00AF6389">
      <w:pPr>
        <w:spacing w:after="0" w:line="240" w:lineRule="auto"/>
      </w:pPr>
      <w:r>
        <w:separator/>
      </w:r>
    </w:p>
  </w:endnote>
  <w:endnote w:type="continuationSeparator" w:id="0">
    <w:p w14:paraId="4CF77ED8" w14:textId="77777777" w:rsidR="002D0619" w:rsidRDefault="002D0619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63267" w14:textId="77777777" w:rsidR="002D0619" w:rsidRDefault="002D0619" w:rsidP="00AF6389">
      <w:pPr>
        <w:spacing w:after="0" w:line="240" w:lineRule="auto"/>
      </w:pPr>
      <w:r>
        <w:separator/>
      </w:r>
    </w:p>
  </w:footnote>
  <w:footnote w:type="continuationSeparator" w:id="0">
    <w:p w14:paraId="184368E1" w14:textId="77777777" w:rsidR="002D0619" w:rsidRDefault="002D0619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F2481"/>
    <w:rsid w:val="000F65D4"/>
    <w:rsid w:val="00113780"/>
    <w:rsid w:val="0014296D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0619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3C0E"/>
    <w:rsid w:val="00482AB9"/>
    <w:rsid w:val="00495A1D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716903"/>
    <w:rsid w:val="007262F8"/>
    <w:rsid w:val="00733574"/>
    <w:rsid w:val="00735D99"/>
    <w:rsid w:val="00736DDD"/>
    <w:rsid w:val="007728DA"/>
    <w:rsid w:val="00797221"/>
    <w:rsid w:val="007C0879"/>
    <w:rsid w:val="007C65E2"/>
    <w:rsid w:val="00825298"/>
    <w:rsid w:val="008F23A2"/>
    <w:rsid w:val="008F46C2"/>
    <w:rsid w:val="008F47A5"/>
    <w:rsid w:val="00932CEE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C2034C"/>
    <w:rsid w:val="00C7339E"/>
    <w:rsid w:val="00C765A7"/>
    <w:rsid w:val="00C8625F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25</Pages>
  <Words>2696</Words>
  <Characters>14828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2020-07-23T16:18:00Z</dcterms:created>
  <dcterms:modified xsi:type="dcterms:W3CDTF">2020-07-23T16:18:00Z</dcterms:modified>
</cp:coreProperties>
</file>