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3A73F2F" w14:textId="10B89755" w:rsidR="00456963" w:rsidRDefault="00456963" w:rsidP="00733574">
      <w:r>
        <w:br w:type="page"/>
      </w:r>
    </w:p>
    <w:p w14:paraId="4EC5CCAC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39F7A00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49D14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C0AA95" wp14:editId="315CE6AE">
                  <wp:extent cx="963679" cy="570712"/>
                  <wp:effectExtent l="0" t="0" r="1905" b="127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BEF699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AB3826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2DB07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180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C2F6F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26FA0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BF5FC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C973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85185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61FB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05C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0C82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70370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F780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400B7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F1E0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B2C80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A17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037D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1F4C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5C2F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9F79E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D14AD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4EA374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4A634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7369B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BE2E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85857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234FE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C36B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0C05C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466C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CB1B04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F76F84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D6C6E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57DE40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40A5ECD" wp14:editId="2CE3C427">
                  <wp:extent cx="963679" cy="570712"/>
                  <wp:effectExtent l="0" t="0" r="1905" b="127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9A0FE6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BF7C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B53BD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CA62C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63C1D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59D79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898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716ED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A4B07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4381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9D46E9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8A0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1386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16D7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C73CD9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E188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04D76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7108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764D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93FD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859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560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022E9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59B9C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668FB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4848E7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923C0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938E5A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CE1F4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D3ADD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4FD6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4B439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6D07D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49261FC" w14:textId="56D8AE69" w:rsidR="00456963" w:rsidRDefault="00456963" w:rsidP="00733574">
      <w:r>
        <w:br w:type="page"/>
      </w:r>
    </w:p>
    <w:p w14:paraId="2EAAE45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EDE2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D05A24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E6C0E0D" wp14:editId="1264136B">
                  <wp:extent cx="963679" cy="570712"/>
                  <wp:effectExtent l="0" t="0" r="1905" b="127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C2FA07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A2BB5E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8DEE6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61D70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27B12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ADBC1B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001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76AD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775D0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A392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D3EC0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242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38A6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14E64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3A345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B4FF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C554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990C2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F77F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3D954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2999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752A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ECA9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30C09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EAA3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90E8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67A20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55A10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B47BE9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725D3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C024C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5013F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1B39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66F1F29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B4A4B2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00B3E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49ABBE" wp14:editId="394E5085">
                  <wp:extent cx="963679" cy="570712"/>
                  <wp:effectExtent l="0" t="0" r="1905" b="127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6440C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316586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6612C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31C1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DC1D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1A41B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F3E3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F7C610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FEE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AD6C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35BF7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FDB4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7D12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E3174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219AC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CC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DE36EE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2752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3AE95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416283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275B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24BC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6AB1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453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006A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0935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8B0BB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F082F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81B11EA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52CC1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4D067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BFD78F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1679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A7D533" w14:textId="52F90B0C" w:rsidR="00456963" w:rsidRDefault="00456963" w:rsidP="00733574">
      <w:r>
        <w:br w:type="page"/>
      </w:r>
    </w:p>
    <w:p w14:paraId="55B8CFEB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7CC64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E0D5D3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D80774" wp14:editId="35A2DEBC">
                  <wp:extent cx="963679" cy="570712"/>
                  <wp:effectExtent l="0" t="0" r="1905" b="127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1BEB21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BC320C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FAB451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33B6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DB0D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B5399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8870C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EA0B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2DC58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6E7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06A89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367E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FF3A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A719A3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A3B76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90C6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91243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FB8D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BF7DD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04AE3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6372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6F22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68347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317F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31B41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ACB1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160A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28B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E3A9E2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58166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75F2D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F2B5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CA3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8601ECB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E20921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8A46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4793DC" wp14:editId="0900364B">
                  <wp:extent cx="963679" cy="570712"/>
                  <wp:effectExtent l="0" t="0" r="1905" b="127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5BEDCE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62CC22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E8F272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91E4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1E5F9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CF33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DE216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8B4D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1FA57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C25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241A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8078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1A8A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3EBA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9C5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97A92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E4073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E36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3F8A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99EA43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4C8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174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C0C16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0D10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4741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BAAB0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A36D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A032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C863A4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9B1DE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B1BE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F1042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3A31F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729B2B0" w14:textId="02526E97" w:rsidR="00456963" w:rsidRDefault="00456963" w:rsidP="00733574">
      <w:r>
        <w:br w:type="page"/>
      </w:r>
    </w:p>
    <w:p w14:paraId="777D57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688DF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E9B2CA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1AE3AB" wp14:editId="409CEEB6">
                  <wp:extent cx="963679" cy="570712"/>
                  <wp:effectExtent l="0" t="0" r="1905" b="127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20BB67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64B45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81604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BBE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1676EE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CBB13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B9B2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20A35B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72D87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EFCE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DBF18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E41A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DAC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9BA0F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A6E91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6E5A0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5DD45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830306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47E9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BC824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BFF26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BBF0E0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B8A1E7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A59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C444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67445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4CC7B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BD25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06E3D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33F2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97535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463D9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5A1172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9B06F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A5B5B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1675AB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F7EA2EB" wp14:editId="183CF34E">
                  <wp:extent cx="963679" cy="570712"/>
                  <wp:effectExtent l="0" t="0" r="1905" b="127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0F292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AA390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8BC6C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D4E48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B50E05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5BF2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9F7D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49225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E8732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64A6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440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36660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96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4F0C29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8555E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8328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C43D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A0FB1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3DF9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08767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E7301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C7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DFF5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E9893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02CCD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BF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50E7D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416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14C18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30C5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DB7C8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45E55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7C3C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F6958B8" w14:textId="684EC476" w:rsidR="00456963" w:rsidRDefault="00456963" w:rsidP="00733574">
      <w:r>
        <w:br w:type="page"/>
      </w:r>
    </w:p>
    <w:p w14:paraId="4A50CB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22D767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89C01C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1D68004" wp14:editId="6CF9D851">
                  <wp:extent cx="963679" cy="570712"/>
                  <wp:effectExtent l="0" t="0" r="1905" b="127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FD41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5C2EDE7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C6F881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52641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7AD3F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9DB2C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C4A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CC04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1FEF5A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116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4010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65D92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2DFD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2596A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EEDF5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47CB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4F8D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5DB93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FAA2B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40E9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852B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979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92CAA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28915A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CCFEE0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FEB578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0F79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011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C583C5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7E35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CBD76D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83E3C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DC6177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CE9580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123416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F4A058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7EC847A" wp14:editId="57A30945">
                  <wp:extent cx="963679" cy="570712"/>
                  <wp:effectExtent l="0" t="0" r="1905" b="127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5C2BE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B03857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1BF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8FED5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C91314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07560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0289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95A1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FC90D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13AF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82F48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F125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4C7E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DA21AF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7467E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3CAE2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F12D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8017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C2E4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0BB7B9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2794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FF7D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B7C507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EF549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84B0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6691A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95F9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A8D0E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69A96F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DEA7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06F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D8D8C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00D45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0D3D9A1" w14:textId="4A8512DF" w:rsidR="00456963" w:rsidRDefault="00456963" w:rsidP="00733574">
      <w:r>
        <w:br w:type="page"/>
      </w:r>
    </w:p>
    <w:p w14:paraId="07F331B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671372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C6A12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9658C3" wp14:editId="13D800CB">
                  <wp:extent cx="963679" cy="570712"/>
                  <wp:effectExtent l="0" t="0" r="1905" b="127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20478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65E0E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80B7FC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5EF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5CEC2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34156C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32E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97D1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D59CA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AA4A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BF47FB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FE79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E86D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DCF83C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93CEAD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993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A9C0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52D7D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09F1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58A5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44B3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2F82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B47DA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81460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B2944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7EFCC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E7215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67BC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BA4B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963CE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F6B6C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CF0E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7EF55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4C3AD60D" w:rsidR="00456963" w:rsidRDefault="00456963" w:rsidP="00C8625F">
      <w:pPr>
        <w:spacing w:after="0"/>
      </w:pPr>
    </w:p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A2E0E" w14:textId="77777777" w:rsidR="0043110E" w:rsidRDefault="0043110E" w:rsidP="00AF6389">
      <w:pPr>
        <w:spacing w:after="0" w:line="240" w:lineRule="auto"/>
      </w:pPr>
      <w:r>
        <w:separator/>
      </w:r>
    </w:p>
  </w:endnote>
  <w:endnote w:type="continuationSeparator" w:id="0">
    <w:p w14:paraId="2EAE2C2F" w14:textId="77777777" w:rsidR="0043110E" w:rsidRDefault="0043110E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0CBB25" w14:textId="77777777" w:rsidR="0043110E" w:rsidRDefault="0043110E" w:rsidP="00AF6389">
      <w:pPr>
        <w:spacing w:after="0" w:line="240" w:lineRule="auto"/>
      </w:pPr>
      <w:r>
        <w:separator/>
      </w:r>
    </w:p>
  </w:footnote>
  <w:footnote w:type="continuationSeparator" w:id="0">
    <w:p w14:paraId="4D166EAF" w14:textId="77777777" w:rsidR="0043110E" w:rsidRDefault="0043110E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5238"/>
    <w:rsid w:val="000111E3"/>
    <w:rsid w:val="00031BD9"/>
    <w:rsid w:val="000738D8"/>
    <w:rsid w:val="00083DA1"/>
    <w:rsid w:val="00085515"/>
    <w:rsid w:val="000A0A83"/>
    <w:rsid w:val="000B6B1D"/>
    <w:rsid w:val="000E256C"/>
    <w:rsid w:val="000F2481"/>
    <w:rsid w:val="000F65D4"/>
    <w:rsid w:val="00113780"/>
    <w:rsid w:val="0014296D"/>
    <w:rsid w:val="0016083C"/>
    <w:rsid w:val="00170F00"/>
    <w:rsid w:val="00175BCA"/>
    <w:rsid w:val="00185664"/>
    <w:rsid w:val="001977BF"/>
    <w:rsid w:val="001B01BC"/>
    <w:rsid w:val="001F1003"/>
    <w:rsid w:val="001F6E8C"/>
    <w:rsid w:val="001F77ED"/>
    <w:rsid w:val="00210BD6"/>
    <w:rsid w:val="00220218"/>
    <w:rsid w:val="00250F6D"/>
    <w:rsid w:val="002A1C83"/>
    <w:rsid w:val="002A7AF9"/>
    <w:rsid w:val="002B0A40"/>
    <w:rsid w:val="002D242E"/>
    <w:rsid w:val="002D3783"/>
    <w:rsid w:val="002E209A"/>
    <w:rsid w:val="003B0499"/>
    <w:rsid w:val="0040528C"/>
    <w:rsid w:val="0041634D"/>
    <w:rsid w:val="00425526"/>
    <w:rsid w:val="0043110E"/>
    <w:rsid w:val="00431627"/>
    <w:rsid w:val="00456963"/>
    <w:rsid w:val="00462C0E"/>
    <w:rsid w:val="00467C90"/>
    <w:rsid w:val="00473C0E"/>
    <w:rsid w:val="00482AB9"/>
    <w:rsid w:val="004B4B46"/>
    <w:rsid w:val="00515A1C"/>
    <w:rsid w:val="00521788"/>
    <w:rsid w:val="00530487"/>
    <w:rsid w:val="00567437"/>
    <w:rsid w:val="00576464"/>
    <w:rsid w:val="00580A44"/>
    <w:rsid w:val="0059732C"/>
    <w:rsid w:val="005A29D9"/>
    <w:rsid w:val="005B555F"/>
    <w:rsid w:val="005C3AF4"/>
    <w:rsid w:val="005D6F8F"/>
    <w:rsid w:val="005E6664"/>
    <w:rsid w:val="00615F72"/>
    <w:rsid w:val="0069230E"/>
    <w:rsid w:val="006A27D9"/>
    <w:rsid w:val="00716903"/>
    <w:rsid w:val="007262F8"/>
    <w:rsid w:val="00733574"/>
    <w:rsid w:val="00735D99"/>
    <w:rsid w:val="00736DDD"/>
    <w:rsid w:val="007728DA"/>
    <w:rsid w:val="00797221"/>
    <w:rsid w:val="007C0879"/>
    <w:rsid w:val="007C65E2"/>
    <w:rsid w:val="00825298"/>
    <w:rsid w:val="008F46C2"/>
    <w:rsid w:val="008F47A5"/>
    <w:rsid w:val="00973CC2"/>
    <w:rsid w:val="009F252B"/>
    <w:rsid w:val="00A6029A"/>
    <w:rsid w:val="00A70929"/>
    <w:rsid w:val="00A81923"/>
    <w:rsid w:val="00AA5155"/>
    <w:rsid w:val="00AE3E5B"/>
    <w:rsid w:val="00AF6389"/>
    <w:rsid w:val="00B211BE"/>
    <w:rsid w:val="00B32E54"/>
    <w:rsid w:val="00B93AF7"/>
    <w:rsid w:val="00C2034C"/>
    <w:rsid w:val="00C7339E"/>
    <w:rsid w:val="00C765A7"/>
    <w:rsid w:val="00C8625F"/>
    <w:rsid w:val="00CA0CBA"/>
    <w:rsid w:val="00CA0CE5"/>
    <w:rsid w:val="00CA5A78"/>
    <w:rsid w:val="00CD6FAB"/>
    <w:rsid w:val="00CF03A1"/>
    <w:rsid w:val="00CF1171"/>
    <w:rsid w:val="00D227B3"/>
    <w:rsid w:val="00DB7EE6"/>
    <w:rsid w:val="00DC1517"/>
    <w:rsid w:val="00E16798"/>
    <w:rsid w:val="00E16AC0"/>
    <w:rsid w:val="00E352B6"/>
    <w:rsid w:val="00E67978"/>
    <w:rsid w:val="00E8752B"/>
    <w:rsid w:val="00EB5DDE"/>
    <w:rsid w:val="00EC627D"/>
    <w:rsid w:val="00ED15F3"/>
    <w:rsid w:val="00F07028"/>
    <w:rsid w:val="00F353A2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3</TotalTime>
  <Pages>28</Pages>
  <Words>2965</Words>
  <Characters>16312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2020-07-23T16:17:00Z</dcterms:created>
  <dcterms:modified xsi:type="dcterms:W3CDTF">2020-07-23T16:17:00Z</dcterms:modified>
</cp:coreProperties>
</file>