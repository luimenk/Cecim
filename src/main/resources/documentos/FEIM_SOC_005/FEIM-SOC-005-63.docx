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0936A8D" w:rsidR="00456963" w:rsidRDefault="00456963" w:rsidP="00736DDD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DF473" w14:textId="77777777" w:rsidR="009F0D85" w:rsidRDefault="009F0D85" w:rsidP="00AF6389">
      <w:pPr>
        <w:spacing w:after="0" w:line="240" w:lineRule="auto"/>
      </w:pPr>
      <w:r>
        <w:separator/>
      </w:r>
    </w:p>
  </w:endnote>
  <w:endnote w:type="continuationSeparator" w:id="0">
    <w:p w14:paraId="378E79F7" w14:textId="77777777" w:rsidR="009F0D85" w:rsidRDefault="009F0D8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C69F" w14:textId="77777777" w:rsidR="009F0D85" w:rsidRDefault="009F0D85" w:rsidP="00AF6389">
      <w:pPr>
        <w:spacing w:after="0" w:line="240" w:lineRule="auto"/>
      </w:pPr>
      <w:r>
        <w:separator/>
      </w:r>
    </w:p>
  </w:footnote>
  <w:footnote w:type="continuationSeparator" w:id="0">
    <w:p w14:paraId="7A7136BD" w14:textId="77777777" w:rsidR="009F0D85" w:rsidRDefault="009F0D85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0D85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32</Pages>
  <Words>3397</Words>
  <Characters>18684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2020-07-23T16:12:00Z</dcterms:created>
  <dcterms:modified xsi:type="dcterms:W3CDTF">2020-07-23T16:12:00Z</dcterms:modified>
</cp:coreProperties>
</file>