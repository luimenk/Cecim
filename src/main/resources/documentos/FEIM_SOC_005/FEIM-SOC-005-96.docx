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B8DD2D5" w14:textId="26DBF76C" w:rsidR="00456963" w:rsidRDefault="00456963" w:rsidP="00733574">
      <w:r>
        <w:br w:type="page"/>
      </w:r>
    </w:p>
    <w:p w14:paraId="7319348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95A6A6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902356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18A1E3" wp14:editId="53073FE1">
                  <wp:extent cx="963679" cy="570712"/>
                  <wp:effectExtent l="0" t="0" r="1905" b="127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4C6A5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3CAE25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B55C5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054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39522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7A1A8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C51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61751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4F7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D6B5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0AD7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A1F0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D93E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3FC6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5065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A4B2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F6962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39D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0228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DD72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D0A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80F6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79EB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8FD2C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A56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3078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A2B0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B973C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234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3E18A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6211E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55B85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B66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44C8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C9DC3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C5726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2A8057" wp14:editId="718A6F21">
                  <wp:extent cx="963679" cy="570712"/>
                  <wp:effectExtent l="0" t="0" r="1905" b="127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C22B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FFA78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5FB0C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135B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CB34F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EB82A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25CB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F4BB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89CA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34F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485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25498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F58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847F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AAB8E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81B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061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13BF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8368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853A5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5A40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A229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F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E44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F5B95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067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3B01E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072C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38E87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3FFE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0C7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D8CE2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98C8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B755" w14:textId="45DE527A" w:rsidR="00456963" w:rsidRDefault="00456963" w:rsidP="00733574">
      <w:r>
        <w:br w:type="page"/>
      </w:r>
    </w:p>
    <w:p w14:paraId="3E226E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AF581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E723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39E11E" wp14:editId="727DF990">
                  <wp:extent cx="963679" cy="570712"/>
                  <wp:effectExtent l="0" t="0" r="1905" b="127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47051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9AD3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2BA6F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D3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E59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97113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5188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3E8EA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89B5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18BB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9DC5C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77A1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CB4E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F8CFA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B3243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ECE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BFBBD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BF923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802A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1EBE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1E41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594E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6219A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6C4DF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DCE3D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0F63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32C70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6F769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8AAD9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E45E0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097E7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45031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94EA1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1F8E45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4CD4E0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45C288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BF5F5" wp14:editId="4277A087">
                  <wp:extent cx="963679" cy="570712"/>
                  <wp:effectExtent l="0" t="0" r="1905" b="127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8CB8B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796F1F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F3503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370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0ED6B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42A51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C88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D54E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ED14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11B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E98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5552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4865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22D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C269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002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A68E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6FA9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4EAC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4447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36D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D278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170AA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A11FC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D158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3A74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19D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4C7C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5F224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516D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ECB20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774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21BF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D0EDC32" w14:textId="42739A0A" w:rsidR="00456963" w:rsidRDefault="00456963" w:rsidP="00733574">
      <w:r>
        <w:br w:type="page"/>
      </w:r>
    </w:p>
    <w:p w14:paraId="79C54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2AC5DD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B64BE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24306E" wp14:editId="7262DC80">
                  <wp:extent cx="963679" cy="570712"/>
                  <wp:effectExtent l="0" t="0" r="1905" b="127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F8BE1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483F2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7E6B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97E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319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7001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E0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FBC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C502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FB94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C871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D3CD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FC76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5B40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8FA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6E4E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8B72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1E6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58CE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7F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D0A9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D44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B4BD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EA7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F5BF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0D14F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508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3733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D529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D8A0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066B3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12C5E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DB9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879F8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FAB5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CFF91F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B213F5" wp14:editId="2BB488C7">
                  <wp:extent cx="963679" cy="570712"/>
                  <wp:effectExtent l="0" t="0" r="1905" b="127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8FE3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214FB5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E006D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E90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9AAF1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15EB6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A67B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18B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D8CAB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8AF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9E10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2B0D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E656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7E3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42D20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BDC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E29D0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298F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80F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80D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2EA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6DAA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F3B1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09E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4500A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A69C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1ADB5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8D0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8395E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4CFA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892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C16F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F24BA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E93C90" w14:textId="5F5298C2" w:rsidR="00456963" w:rsidRDefault="00456963" w:rsidP="00733574">
      <w:r>
        <w:br w:type="page"/>
      </w:r>
    </w:p>
    <w:p w14:paraId="6BE02F6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55FB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28898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526962" wp14:editId="2BA1A081">
                  <wp:extent cx="963679" cy="570712"/>
                  <wp:effectExtent l="0" t="0" r="1905" b="127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5EBF3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D99C8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42B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A4C4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20628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A3E6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C25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6DA6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9C89C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D73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5FE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BDAD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5D4D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81CD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49C82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B83D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C0D46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77DC8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901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993A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D65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466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2EF60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E5DE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4CF3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19AB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07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984C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B5CCD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FCEA2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0E88B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A066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173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4B0B65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CAB27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50C4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974EC6" wp14:editId="31B600EF">
                  <wp:extent cx="963679" cy="570712"/>
                  <wp:effectExtent l="0" t="0" r="1905" b="127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8E937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BB8AD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A875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2EA2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30FA1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AEE9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C03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E210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25B3B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4651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B497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39E8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6C4A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7799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08C32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8D86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D800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82F1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347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1E39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A8AF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6714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09BD7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1A94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363E6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A8AD5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B05C8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5C0E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8399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0AE72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D9DDE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23290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EAF02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EBB20A4" w14:textId="1A499531" w:rsidR="00456963" w:rsidRDefault="00456963" w:rsidP="00733574">
      <w:r>
        <w:br w:type="page"/>
      </w:r>
    </w:p>
    <w:p w14:paraId="0F4694C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621BF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1C58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6720C" wp14:editId="3472190A">
                  <wp:extent cx="963679" cy="570712"/>
                  <wp:effectExtent l="0" t="0" r="1905" b="127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91E0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5A0C99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CDCC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D7AD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726AD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3C913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1F6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A108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641D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EC84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9E7E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D9B4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7DD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B02B4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42074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E1003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DD1A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88ED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1D86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5CE40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268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05A7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80245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30E4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2A034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7129E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6260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2720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3C5A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A0269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1FB72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C12A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8E355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3F531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70593E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EEE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3776F1" wp14:editId="22DABB04">
                  <wp:extent cx="963679" cy="570712"/>
                  <wp:effectExtent l="0" t="0" r="1905" b="127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AD2529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B77B6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7D25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08D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ABF57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DED7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0F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2F4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1F3C53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0C70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4FA2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5FA6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5A38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43D72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A0924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270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0FAE7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F0DEC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912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FDDF4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0E68C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A008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8478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5AA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D6D5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B6C6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3CD6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A8F2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C2AB9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A0FA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0C639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552F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BBCE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ED3CEA" w14:textId="4BFB52E0" w:rsidR="00456963" w:rsidRDefault="00456963" w:rsidP="00733574">
      <w:r>
        <w:br w:type="page"/>
      </w:r>
    </w:p>
    <w:p w14:paraId="422F9F7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9BF5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804F38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AEBC9C" wp14:editId="21867F8B">
                  <wp:extent cx="963679" cy="570712"/>
                  <wp:effectExtent l="0" t="0" r="1905" b="127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0FEE8A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2FC5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07C0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BEBF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B85A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59FA88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2A33C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1091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77B7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0FEE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4AC5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0E0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B95A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D5E28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7336A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FF3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67487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207A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043B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76F2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112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0B7F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716A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C06AB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34B9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AA77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1CB9D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2CB05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319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4B369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117B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AB037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B16A6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7A75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0E3A4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3F3169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D7CD4A" wp14:editId="54EB68E6">
                  <wp:extent cx="963679" cy="570712"/>
                  <wp:effectExtent l="0" t="0" r="1905" b="127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FB57B5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A6B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56C7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DF6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E013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9DE9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1A7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82035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C825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2370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9540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AB72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F74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2C46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1ECDA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446F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66C48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77EF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C52A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FE79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3BA5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B19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C40DB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9E9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E4BDB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F2376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32F45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37EEE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F4B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762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D56A4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A0A9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56227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3A73F2F" w14:textId="10B89755" w:rsidR="00456963" w:rsidRDefault="00456963" w:rsidP="00733574">
      <w:r>
        <w:br w:type="page"/>
      </w:r>
    </w:p>
    <w:p w14:paraId="4EC5CCAC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39F7A0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49D14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C0AA95" wp14:editId="315CE6AE">
                  <wp:extent cx="963679" cy="570712"/>
                  <wp:effectExtent l="0" t="0" r="1905" b="127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BEF69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AB3826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2DB07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180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C2F6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26FA0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BF5F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C973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85185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61FB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05C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0C82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370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F780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400B7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F1E0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B2C80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A17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037D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4C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5C2F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9F79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D14AD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4EA374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A634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7369B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BE2E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85857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234FE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C36B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0C05C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466C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B1B0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F76F8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6C6E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7DE40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0A5ECD" wp14:editId="2CE3C427">
                  <wp:extent cx="963679" cy="570712"/>
                  <wp:effectExtent l="0" t="0" r="1905" b="127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9A0FE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BF7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B53BD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A6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63C1D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59D79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898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716E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A4B07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4381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D46E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8A0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1386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16D7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C73CD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E188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04D76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7108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764D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93FD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859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560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022E9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59B9C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68F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848E7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923C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38E5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CE1F4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D3ADD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4FD6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4B43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6D07D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49261FC" w14:textId="56D8AE69" w:rsidR="00456963" w:rsidRDefault="00456963" w:rsidP="00733574">
      <w:r>
        <w:br w:type="page"/>
      </w:r>
    </w:p>
    <w:p w14:paraId="2EAAE45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EDE2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D05A24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E6C0E0D" wp14:editId="1264136B">
                  <wp:extent cx="963679" cy="570712"/>
                  <wp:effectExtent l="0" t="0" r="1905" b="127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2FA07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2BB5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8DEE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1D7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27B12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ADBC1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01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76AD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775D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A392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D3EC0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24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38A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14E64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3A345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B4FF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C554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990C2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F77F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3D954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2999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752A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ECA9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30C09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EAA3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90E8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67A20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5A10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47BE9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725D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C024C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5013F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1B39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66F1F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4A4B2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00B3E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49ABBE" wp14:editId="394E5085">
                  <wp:extent cx="963679" cy="570712"/>
                  <wp:effectExtent l="0" t="0" r="1905" b="127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6440C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316586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6612C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31C1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DC1D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1A41B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F3E3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F7C610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FEE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AD6C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35BF7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FDB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D12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E3174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219AC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CC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DE36E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2752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3AE95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41628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275B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24BC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6AB1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453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006A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0935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8B0BB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F082F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1B11EA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52CC1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4D067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FD78F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1679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A7D533" w14:textId="52F90B0C" w:rsidR="00456963" w:rsidRDefault="00456963" w:rsidP="00733574">
      <w:r>
        <w:br w:type="page"/>
      </w:r>
    </w:p>
    <w:p w14:paraId="55B8CFEB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CC64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E0D5D3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D80774" wp14:editId="35A2DEBC">
                  <wp:extent cx="963679" cy="570712"/>
                  <wp:effectExtent l="0" t="0" r="1905" b="127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1BEB21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BC320C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FAB451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33B6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DB0D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B539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870C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EA0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DC58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6E7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6A89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367E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FF3A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719A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A3B76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90C6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91243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FB8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BF7D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04AE3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6372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6F22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8347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317F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31B41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CB1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160A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28B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3A9E2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58166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75F2D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F2B5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CA3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8601EC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E20921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8A46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4793DC" wp14:editId="0900364B">
                  <wp:extent cx="963679" cy="570712"/>
                  <wp:effectExtent l="0" t="0" r="1905" b="127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5BEDCE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2CC22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E8F272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91E4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1E5F9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F3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DE21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8B4D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1FA57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C25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241A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8078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1A8A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3EBA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9C5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97A9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E4073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E36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3F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99EA43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4C8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174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0C1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0D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4741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BAAB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A36D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A032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C863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9B1DE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B1BE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F104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3A31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729B2B0" w14:textId="02526E97" w:rsidR="00456963" w:rsidRDefault="00456963" w:rsidP="00733574">
      <w:r>
        <w:br w:type="page"/>
      </w:r>
    </w:p>
    <w:p w14:paraId="777D57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688DF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E9B2CA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1AE3AB" wp14:editId="409CEEB6">
                  <wp:extent cx="963679" cy="570712"/>
                  <wp:effectExtent l="0" t="0" r="1905" b="127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20BB67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64B45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81604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BBE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1676E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BB13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B9B2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0A35B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2D87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EFCE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DBF18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41A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DAC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9BA0F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A6E91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E5A0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5DD4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30306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7E9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BC824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BFF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BBF0E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B8A1E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A59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C444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7445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4CC7B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BD25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6E3D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33F2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97535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63D9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5A1172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9B06F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A5B5B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1675A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F7EA2EB" wp14:editId="183CF34E">
                  <wp:extent cx="963679" cy="570712"/>
                  <wp:effectExtent l="0" t="0" r="1905" b="127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0F292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AA390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8BC6C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D4E4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50E0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5BF2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9F7D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49225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E8732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64A6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440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6660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6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4F0C2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8555E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8328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C43D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A0FB1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3DF9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8767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730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C7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DFF5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E9893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02CC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BF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50E7D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416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14C18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30C5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DB7C8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45E5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7C3C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F6958B8" w14:textId="684EC476" w:rsidR="00456963" w:rsidRDefault="00456963" w:rsidP="00733574">
      <w:r>
        <w:br w:type="page"/>
      </w:r>
    </w:p>
    <w:p w14:paraId="4A50CB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22D767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89C01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1D68004" wp14:editId="6CF9D851">
                  <wp:extent cx="963679" cy="570712"/>
                  <wp:effectExtent l="0" t="0" r="1905" b="127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FD41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5C2EDE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C6F8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2641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7AD3F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DB2C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C4A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CC04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1FEF5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16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4010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65D9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2DFD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2596A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EEDF5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47CB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4F8D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5DB93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FAA2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40E9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852B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979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92CAA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8915A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CCFE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EB578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0F79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011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C583C5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7E35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BD76D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83E3C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C6177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CE9580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12341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A058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EC847A" wp14:editId="57A30945">
                  <wp:extent cx="963679" cy="570712"/>
                  <wp:effectExtent l="0" t="0" r="1905" b="127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5C2BE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B0385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1BF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8FED5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913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7560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028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95A1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FC90D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13AF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2F48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F125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4C7E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A21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7467E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3CAE2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F12D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8017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C2E4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0BB7B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2794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FF7D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B7C507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EF549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84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6691A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95F9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D0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69A96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DEA7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06F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D8D8C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00D4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0D3D9A1" w14:textId="4A8512DF" w:rsidR="00456963" w:rsidRDefault="00456963" w:rsidP="00733574">
      <w:r>
        <w:br w:type="page"/>
      </w:r>
    </w:p>
    <w:p w14:paraId="07F331B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671372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C6A12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9658C3" wp14:editId="13D800CB">
                  <wp:extent cx="963679" cy="570712"/>
                  <wp:effectExtent l="0" t="0" r="1905" b="127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20478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65E0E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80B7FC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5EF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5CEC2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34156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2E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97D1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D59CA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AA4A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BF47F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FE79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E86D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DCF83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3CEAD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993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C0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52D7D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9F1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58A5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44B3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2F8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B47D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81460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B29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7EFCC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E7215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67BC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BA4B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963CE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F6B6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CF0E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7EF55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AB5C4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B568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3FF31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A317F4" wp14:editId="6BDACBEC">
                  <wp:extent cx="963679" cy="570712"/>
                  <wp:effectExtent l="0" t="0" r="1905" b="127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007FC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D62647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52444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95A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8BD66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6516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67F8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EA4B2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E161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16D1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A66C0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690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8C6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7CE5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10591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539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5F57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6BB5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36EC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91BAAD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0CE17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FD2D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9BCEE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417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3298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519F3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57D54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5E8A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FB7F8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CF8E6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9DD4F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FEF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8E57E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E31CF86" w14:textId="51D1FC0B" w:rsidR="00456963" w:rsidRDefault="00456963" w:rsidP="00733574">
      <w:r>
        <w:br w:type="page"/>
      </w:r>
    </w:p>
    <w:p w14:paraId="624C5ED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885419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DF95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F644CC" wp14:editId="3FBA43C4">
                  <wp:extent cx="963679" cy="570712"/>
                  <wp:effectExtent l="0" t="0" r="1905" b="127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A86AE6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BDDD6C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57360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3251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48034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7E5F2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4C7F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FD0CA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BE3A3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81F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2FF93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FE01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CCC0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F92B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EDB08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8133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5AF3E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699B7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9AF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68BC7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09B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7E94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C1A86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5E6C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6B63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ED145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D87A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2DB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25A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7AE8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4AAFB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E44F93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BF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2A35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D281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8F05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68121" wp14:editId="4554C167">
                  <wp:extent cx="963679" cy="570712"/>
                  <wp:effectExtent l="0" t="0" r="1905" b="127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387C7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E0BB2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19AE0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664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069B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1F2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0B7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F7E8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4446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C7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E6DA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7B4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4AEF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DBFC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15E5F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8A1A2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1A75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BA250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2381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033BB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9393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C97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CB3629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2F112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0755D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82AC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FF29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1B2B2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6C54D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D62D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DD523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A8C28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3BA3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BF2070" w14:textId="2A554B77" w:rsidR="00456963" w:rsidRDefault="00456963" w:rsidP="00733574">
      <w:r>
        <w:br w:type="page"/>
      </w:r>
    </w:p>
    <w:p w14:paraId="2CF360C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B763F7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FD5AA9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DE30DB" wp14:editId="600529DB">
                  <wp:extent cx="963679" cy="570712"/>
                  <wp:effectExtent l="0" t="0" r="1905" b="127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2FDF7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11019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FBE6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6CA0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C47CF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737E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B587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2114A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B6508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339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34896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D938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73D3C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41A1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B6EB4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918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C0757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AE07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6C0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A67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0E1F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21CC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A7C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92933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9DB52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EBAE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306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3272E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39604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44F3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0761C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B80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8479E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643813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A2A25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C086F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23B0C4" wp14:editId="114132DC">
                  <wp:extent cx="963679" cy="570712"/>
                  <wp:effectExtent l="0" t="0" r="1905" b="127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057B9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64371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250C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3AED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CB68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4D236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504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886C2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D778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77C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073BA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5EDD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3AA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D98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C909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5642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4490B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8180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2BF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8C4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67A3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285E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DB339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9A28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7AF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5DF5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4FF9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E0FC5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1EA9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74F4C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A649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6219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8C325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3CEA40" w14:textId="0ACB6594" w:rsidR="00456963" w:rsidRDefault="00456963" w:rsidP="00733574">
      <w:r>
        <w:br w:type="page"/>
      </w:r>
    </w:p>
    <w:p w14:paraId="240BF37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B0FA5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871FB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715928" wp14:editId="7576517C">
                  <wp:extent cx="963679" cy="570712"/>
                  <wp:effectExtent l="0" t="0" r="1905" b="127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D7F43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AC0A1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1C0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54F0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F9E90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C1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DA0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3512A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1B190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79CD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ED34C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AD18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CC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057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F299C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C821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0380A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7F5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025B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36EFA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02C9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1C7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A4169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150E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90AC3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0B21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B0E94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CF95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7F00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83A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3333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00DC0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06264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E93B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5C41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9234A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720E8EC" wp14:editId="24948EB6">
                  <wp:extent cx="963679" cy="570712"/>
                  <wp:effectExtent l="0" t="0" r="1905" b="127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FACB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6E14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DBB39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A6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9254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2ACE82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8A28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3649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9F28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538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610B5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49618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7AD6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87A1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2153D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2FBD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19062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2114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9B88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E389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0290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1C8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A4354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CB7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16BAC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CA0F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76C86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6E7230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C38B4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125FC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F3D71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8E56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86525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8049D1B" w14:textId="41D8CC35" w:rsidR="00456963" w:rsidRDefault="00456963" w:rsidP="00733574">
      <w:r>
        <w:br w:type="page"/>
      </w:r>
    </w:p>
    <w:p w14:paraId="7BB16B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2807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739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D4F9F05" wp14:editId="52947A67">
                  <wp:extent cx="963679" cy="570712"/>
                  <wp:effectExtent l="0" t="0" r="1905" b="127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305DD1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2FF2B2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43DCF6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C14F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720E6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F4FEA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9FB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491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50183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D81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0051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B140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BDEC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C35CA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6CFA1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FDE9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EEE2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F1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C42F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661D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2D91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D966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244C4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6DAC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6422E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0900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3FBEF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274D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CBD88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027517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8DDB7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29B7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7B38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6C4B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40382C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88F78A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28975D" wp14:editId="21438B60">
                  <wp:extent cx="963679" cy="570712"/>
                  <wp:effectExtent l="0" t="0" r="1905" b="127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4223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7079F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9EC0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BCA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14A25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FCFD4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4BF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58C6D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632F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051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6763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5D8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80E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2B4E5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5DBE6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BE7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32339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11D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5EE9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3D7D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D0F9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50AA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E9E23D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128FB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2F0E4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7770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A5E5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E2150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288D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91CD0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1614EB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15EE5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659D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51EDA82" w14:textId="2D298959" w:rsidR="00456963" w:rsidRDefault="00456963" w:rsidP="00733574">
      <w:r>
        <w:br w:type="page"/>
      </w:r>
    </w:p>
    <w:p w14:paraId="2A0E91F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D1CB2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C02C9A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AAFBE23" wp14:editId="531E1EA1">
                  <wp:extent cx="963679" cy="570712"/>
                  <wp:effectExtent l="0" t="0" r="1905" b="127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1FF27D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4A76B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0C61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6C8A9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D85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8F80DA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BDC4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0293C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D8FD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FB8C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4D145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7BDF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343B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FC9E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0AF3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E96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1E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02A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2C1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0F5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3637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411E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2C0E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5AA7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F7FC5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97E5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558F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DD9C8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DF448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DFCA1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670152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AA6E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6F10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95896E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AAFFD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A18E0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89DF21" wp14:editId="5541CA41">
                  <wp:extent cx="963679" cy="570712"/>
                  <wp:effectExtent l="0" t="0" r="1905" b="127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ED3982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80438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A392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82589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0FA4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6BFD2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F22E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1DFEE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006C7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EB9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22BE5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AE0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B5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69C8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7E7FA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E0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A84C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0081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F53E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7183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57AC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A291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C6EB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31D99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984DD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D48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96B9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87538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06F94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7C40B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540B6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4707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0AB2D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D86DE65" w14:textId="09973A00" w:rsidR="00456963" w:rsidRDefault="00456963" w:rsidP="00733574">
      <w:r>
        <w:br w:type="page"/>
      </w:r>
    </w:p>
    <w:p w14:paraId="4572244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881F61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6E62DF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DBD17F" wp14:editId="0800C58A">
                  <wp:extent cx="963679" cy="570712"/>
                  <wp:effectExtent l="0" t="0" r="1905" b="127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7EB18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26D5C7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0693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CA79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982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4B550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5AB9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C9D2C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2BCE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DD62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A09CD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71AC6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8C09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65E79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5F82A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EF8F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753E4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EBC28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3739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155F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3E415B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934C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E8BE9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7BD7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02137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54B36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D4A00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703F3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D9972C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9181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0CB3E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F03C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FE4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135D4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814B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CEF210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6EECA" wp14:editId="3F2382F1">
                  <wp:extent cx="963679" cy="570712"/>
                  <wp:effectExtent l="0" t="0" r="1905" b="127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CD3AD8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FB55B6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691478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41E9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A679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56D3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72AA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FD95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45E6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0BAE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F412B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A2B3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47A6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FD16F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479C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502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D01132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4DEC9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4307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987F8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EA7D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79C9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337D8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0AC80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5F935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93AA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9460B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8A81E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B017F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F098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14FC56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5476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62533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998C960" w14:textId="0559DE4F" w:rsidR="00456963" w:rsidRDefault="00456963" w:rsidP="00733574">
      <w:r>
        <w:br w:type="page"/>
      </w:r>
    </w:p>
    <w:p w14:paraId="47BDCB3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899AE9A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729319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69F3CE" wp14:editId="6ABAE765">
                  <wp:extent cx="963679" cy="570712"/>
                  <wp:effectExtent l="0" t="0" r="1905" b="127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260C5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57730D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ED28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CC25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4C7C4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B05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A80B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FBD28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39938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C3D1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4F59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01F55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4DE09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0DEB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9201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2D75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AEF5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B989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3EC4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91A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0541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CA7C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1248B6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C4E97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EB40C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42A5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E8938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43CEF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C3358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275F3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70205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94BC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C34E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B7D534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032A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13D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4C0B6C" wp14:editId="435F0022">
                  <wp:extent cx="963679" cy="570712"/>
                  <wp:effectExtent l="0" t="0" r="1905" b="127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ED664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1DAEEA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E2BBA6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A1C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79DD4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06ED0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99C1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ADAA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1ADA4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421A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0F0B3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907A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349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ED313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43F6A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B95B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10350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A41E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5A2F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FE68C6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79CEC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24C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5A1E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3EEE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EFEE4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3915A3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48E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B3DB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A8D5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F4AB7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80E8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5F40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FE86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3B23C3D" w14:textId="206D1262" w:rsidR="00456963" w:rsidRDefault="00456963" w:rsidP="00733574">
      <w:r>
        <w:br w:type="page"/>
      </w:r>
    </w:p>
    <w:p w14:paraId="72705E1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0C2B9C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BD6AE8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AD08FC" wp14:editId="623E7C78">
                  <wp:extent cx="963679" cy="570712"/>
                  <wp:effectExtent l="0" t="0" r="1905" b="127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F1B1B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3C1A1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4C716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EE38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4CC8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0DB0D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C788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D8AA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6DF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453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6BDB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CBC74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B9F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D57650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ADF21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A829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212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6A13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2CE8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6E013F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C2D3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B78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0C341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72D9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63192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F9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30E8C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7AD11F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96D9D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8A150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5EC69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0F4DC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CC1D80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356AC0D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1F6530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13532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9E808" wp14:editId="5287259D">
                  <wp:extent cx="963679" cy="570712"/>
                  <wp:effectExtent l="0" t="0" r="1905" b="1270"/>
                  <wp:docPr id="89" name="Imagen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68DBB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8C3288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CE80B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DB1B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DB2BC2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C6210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E4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1074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3601B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170A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3E946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BE0E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EBB8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72007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8000E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3D11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1D9AA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50DB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AE47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FE8C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3576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147B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CD5B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AB0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B0AA7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BF22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40D2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0CF39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F0428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945DD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E882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E92E7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A75C8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67067B" w14:textId="0E25EC9D" w:rsidR="00456963" w:rsidRDefault="00456963" w:rsidP="00733574">
      <w:r>
        <w:br w:type="page"/>
      </w:r>
    </w:p>
    <w:p w14:paraId="0A182C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FCE99B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7149A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1B409" wp14:editId="5624965C">
                  <wp:extent cx="963679" cy="570712"/>
                  <wp:effectExtent l="0" t="0" r="1905" b="1270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1245D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B2D317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3CBF6B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BC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8F55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7C13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C450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055DF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9E5E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008E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6FBC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869FD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9947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A6173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A14D9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AE11D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EEEA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AAA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2AA4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1B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4769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DE31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42C37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5EDE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AFAC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8549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EF42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9235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918332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C83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B992A3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F6A7E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94FE4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7304D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5E258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8D6B7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A92023" wp14:editId="7742BAF3">
                  <wp:extent cx="963679" cy="570712"/>
                  <wp:effectExtent l="0" t="0" r="1905" b="1270"/>
                  <wp:docPr id="91" name="Imagen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61B4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521E3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634C2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D2AE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A7A1AD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94B4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6DE6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38AC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72776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6DCE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AA664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A650C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5B89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8BF80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874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761F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A5AA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B4E95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0E35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820F7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2FF3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81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E877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DBAE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89E4C2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DC19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2A1A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B9CC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DE494B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30EFF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5600E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C9B2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899BF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F30BCA" w14:textId="7C378704" w:rsidR="00456963" w:rsidRDefault="00456963" w:rsidP="00733574">
      <w:r>
        <w:br w:type="page"/>
      </w:r>
    </w:p>
    <w:p w14:paraId="2F75DC5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86ADE8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793D5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9E7A06" wp14:editId="7EBC35E8">
                  <wp:extent cx="963679" cy="570712"/>
                  <wp:effectExtent l="0" t="0" r="1905" b="1270"/>
                  <wp:docPr id="92" name="Imagen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D79D57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FE50B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A306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708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476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E6EDF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4F8E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1F2F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BFE8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878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A3E7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F437A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9097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1698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50055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07A6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F89B7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0A704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EA45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7F10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E46B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63FA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098E6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9060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E4C2E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B02BE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1DAFD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DCE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CFDB5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D769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F040F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F85C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BFAF4C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0A97AD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6102F7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69C3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56CFDB2" wp14:editId="114D453F">
                  <wp:extent cx="963679" cy="570712"/>
                  <wp:effectExtent l="0" t="0" r="1905" b="1270"/>
                  <wp:docPr id="93" name="Imagen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7D144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17FFC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3815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FA8A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7ABC3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07C02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41D652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6BECA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8E380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679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5E23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85E6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07F3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1F08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8D5EE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F0F98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AA2BF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80A1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7F25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E0C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819D8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BD71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A59C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F1AEE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84A8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9540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830F6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0CF1C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98370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7875C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4F3E8A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30DB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555A5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9438C9A" w14:textId="5A110BD3" w:rsidR="00456963" w:rsidRDefault="00456963" w:rsidP="00733574">
      <w:r>
        <w:br w:type="page"/>
      </w:r>
    </w:p>
    <w:p w14:paraId="16AEC1E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C01769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51843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BF579E" wp14:editId="75910A68">
                  <wp:extent cx="963679" cy="570712"/>
                  <wp:effectExtent l="0" t="0" r="1905" b="1270"/>
                  <wp:docPr id="94" name="Imagen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74964B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5AA295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D884D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2EE2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4B562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E5DA25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0F7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D1CA1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46253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299E0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A126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3F6D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DB9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4A0573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59D33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5D11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772F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6A5F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081D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94F47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E492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8EA9F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C0640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17F0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9D1B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E5745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6251B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284BA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FF40B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03408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E5E43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722E0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5BFC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D0586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F1730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CDD73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4938F5" wp14:editId="0C1AEE8A">
                  <wp:extent cx="963679" cy="570712"/>
                  <wp:effectExtent l="0" t="0" r="1905" b="1270"/>
                  <wp:docPr id="95" name="Imagen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6AFE1BB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73723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DAFFC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D7E0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CA086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CF29EE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7E57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E499F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A57B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C6AA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76C6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9323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84F4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3A3EB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17ED5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D539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0D87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14106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83C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C34FE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F4A3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C4FC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36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383F6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93B4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050F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17A89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3E582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DAB32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C9E98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ABCFB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4CB36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8ACC3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AFF7EC2" w14:textId="62EC4628" w:rsidR="00456963" w:rsidRDefault="00456963" w:rsidP="00733574">
      <w:r>
        <w:br w:type="page"/>
      </w:r>
    </w:p>
    <w:p w14:paraId="14BB4D7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EBE13A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097E90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AEF888" wp14:editId="5781690C">
                  <wp:extent cx="963679" cy="570712"/>
                  <wp:effectExtent l="0" t="0" r="1905" b="1270"/>
                  <wp:docPr id="96" name="Imagen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D3BC1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BE36C4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A72AF4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0392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D0CAD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6F7AC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B6C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328A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00B2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9FF6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C21D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7BD7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D28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F3DF8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44345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FDB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374A0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559A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9973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ED29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CE701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1612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BF2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81F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AF7C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23B7E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D28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7FC52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053BC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04057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3E51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B9C3E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9D92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053CD9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F6AAC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A02649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AA7E3ED" wp14:editId="35DFCA86">
                  <wp:extent cx="963679" cy="570712"/>
                  <wp:effectExtent l="0" t="0" r="1905" b="1270"/>
                  <wp:docPr id="97" name="Imagen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8D97C5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8442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2C5CD9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030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71319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87F6E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6DE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94BB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F6F18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C123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B6CEE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9880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9D78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C183A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4F43A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8AF8E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77C79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8C895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E331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ADE13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7B566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7DEF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06194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C32A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AE86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70C1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ED8D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444EE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3758EA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C366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67DC9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86FC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880A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D4C573C" w14:textId="119C6E83" w:rsidR="00456963" w:rsidRDefault="00456963" w:rsidP="00733574">
      <w:r>
        <w:br w:type="page"/>
      </w:r>
    </w:p>
    <w:p w14:paraId="2768C65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87F293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8E033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217F5" wp14:editId="17FDFB95">
                  <wp:extent cx="963679" cy="570712"/>
                  <wp:effectExtent l="0" t="0" r="1905" b="1270"/>
                  <wp:docPr id="98" name="Imagen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1D7E3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E7FD0E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4B405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5C9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8CE7D9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2584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4234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F4E5E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8D9A8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F90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43A4C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36288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6D4F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67FB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06129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BD6C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AFD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A585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0483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3497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653B9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047A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9CF3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B50A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FAB02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E98D1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62CC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7609B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34B72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A73BD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3ADEC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01EE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2F464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E6E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DCAF3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3AC59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A933FC" wp14:editId="473C0E82">
                  <wp:extent cx="963679" cy="570712"/>
                  <wp:effectExtent l="0" t="0" r="1905" b="1270"/>
                  <wp:docPr id="99" name="Imagen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BBA6A1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84347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F4546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3A94A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26532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9CF5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9FE5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43B3C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F5FE8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708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89D77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E193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32D7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4900A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40D7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F08E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902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5500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9CC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B54D3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1278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EAE7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C372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B67D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DB7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EB97B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8408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009E9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51BB1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8D3D0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525B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9EF51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2E1FF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948581B" w14:textId="77766D87" w:rsidR="00456963" w:rsidRDefault="00456963" w:rsidP="00733574">
      <w:r>
        <w:br w:type="page"/>
      </w:r>
    </w:p>
    <w:p w14:paraId="717C30C6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F92E58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46807F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DE44ED" wp14:editId="3706FB29">
                  <wp:extent cx="963679" cy="570712"/>
                  <wp:effectExtent l="0" t="0" r="1905" b="1270"/>
                  <wp:docPr id="100" name="Imagen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06D8F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FBE38B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28203D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7B46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15059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9623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D9C6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D9508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651E5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FE2D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1449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A59B1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4A5C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6C3EE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4DD60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3B485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6526D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F8B5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9D3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5CF8A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87658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3B5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92CECD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381B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4EA8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8B4B2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063D5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E84BA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FD0D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DED48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96C3FB2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8D46AA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0B69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8BC6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F56C5D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83DF68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1DE1D2D" wp14:editId="6112138C">
                  <wp:extent cx="963679" cy="570712"/>
                  <wp:effectExtent l="0" t="0" r="1905" b="1270"/>
                  <wp:docPr id="101" name="Imagen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C28490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086682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3823AD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F06D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8A66B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7782EC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1819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A0DE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4368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A663C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24D9B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7F3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171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7AF07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61C23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D1ED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D9B64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3B125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599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6CF8F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ED456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F27F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B1620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4A64A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B8C66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49B2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5BFB8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0440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255C8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A4A45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CDBC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B4B7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EA2B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554CE54" w14:textId="3C51C376" w:rsidR="00456963" w:rsidRDefault="00456963" w:rsidP="00733574">
      <w:r>
        <w:br w:type="page"/>
      </w:r>
    </w:p>
    <w:p w14:paraId="332299BB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E16C46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1705D7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425AE4" wp14:editId="76A5DA1B">
                  <wp:extent cx="963679" cy="570712"/>
                  <wp:effectExtent l="0" t="0" r="1905" b="1270"/>
                  <wp:docPr id="102" name="Imagen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EBEA9D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385C65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B57D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79AA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9230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5C61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27C89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24619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29E4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6B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E6E3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AF3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6F28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B7F98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92D2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6C23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58DBC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ECDD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F14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BF3F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9FC5F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FFC6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27E5C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4289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07B10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C2332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F8C18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B099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DFA4A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954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2601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0EF6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19EC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BD7AF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E969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B22CB2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AD329F" wp14:editId="367BDE7F">
                  <wp:extent cx="963679" cy="570712"/>
                  <wp:effectExtent l="0" t="0" r="1905" b="1270"/>
                  <wp:docPr id="103" name="Imagen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0D8F30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EF6B0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7257E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8A90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3D400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ACEF1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73FD6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0CE06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6A5C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265F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B252E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86AD8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3E6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9D88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897C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BB49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CF0C5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3C6F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7283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91D75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8A223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A04F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1D0D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CAD1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4F22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9EA4E4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D54D5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BDC28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1CF44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115F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05103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4C19B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839ED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7C45CA3" w14:textId="0A7194BC" w:rsidR="00456963" w:rsidRDefault="00456963" w:rsidP="00733574">
      <w:r>
        <w:br w:type="page"/>
      </w:r>
    </w:p>
    <w:p w14:paraId="013BAF6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7BAD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9C3B1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B32D309" wp14:editId="07D6BE8A">
                  <wp:extent cx="963679" cy="570712"/>
                  <wp:effectExtent l="0" t="0" r="1905" b="1270"/>
                  <wp:docPr id="104" name="Imagen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8F448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43936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DBCBB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ACF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B95D2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F7F3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6882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6B28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A9B4B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401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E6B69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90E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86DB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B2A7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AF21E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1855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89A1F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8A35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B3F0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A244C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7C08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44BD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A367F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BB54D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32BE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D1B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F237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B35D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0D5E9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B0967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3C546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7FBC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A7251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89758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D41DE3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F6E802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58656F" wp14:editId="5E384118">
                  <wp:extent cx="963679" cy="570712"/>
                  <wp:effectExtent l="0" t="0" r="1905" b="1270"/>
                  <wp:docPr id="105" name="Imagen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37364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2A210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0527E6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6A13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A92E47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3F4E98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C7BD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4AFB6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D41BA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FB9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7245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F63A8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57C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1F278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E0AA2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F8E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8824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99A31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ECE2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5BE03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6A94C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17A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3A58EF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F062D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D9E0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8352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01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0BC3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85885C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92420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3E9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9BDA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2B20B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639443" w14:textId="62C80BC4" w:rsidR="00456963" w:rsidRDefault="00456963" w:rsidP="00733574">
      <w:r>
        <w:br w:type="page"/>
      </w:r>
    </w:p>
    <w:p w14:paraId="33BCDC2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F9E41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F56220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9D77" wp14:editId="69EECC73">
                  <wp:extent cx="963679" cy="570712"/>
                  <wp:effectExtent l="0" t="0" r="1905" b="1270"/>
                  <wp:docPr id="106" name="Imagen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6633A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C5857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E2EAE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432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A237A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EF31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18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00AF8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89D21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4B50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24BA8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C733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4D8A6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6C482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556FA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00BE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B95010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6F445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A9AB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E32443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FE41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9DF2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27AA4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4BBB6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3678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2AE2EF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8547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7612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4DDD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1A93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DD6B5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6BCA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3493E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68F0C8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FA595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8DFBB8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926391D" wp14:editId="1A69BF24">
                  <wp:extent cx="963679" cy="570712"/>
                  <wp:effectExtent l="0" t="0" r="1905" b="1270"/>
                  <wp:docPr id="107" name="Imagen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2B18B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261091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FBC7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450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38E95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E8E5B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1373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A4BF4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37DB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92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AC6F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4865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E622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CC07B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391D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619F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204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E30F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ADA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4FFF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DD67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D5BA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970D6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1C2A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EA13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0176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64AF9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199F1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9C6A99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9372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2B1145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670BD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3D87E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F78435C" w14:textId="71B8F7F6" w:rsidR="00456963" w:rsidRDefault="00456963" w:rsidP="00733574">
      <w:r>
        <w:br w:type="page"/>
      </w:r>
    </w:p>
    <w:p w14:paraId="017E0F0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3B8E1F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122F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FCC8BA" wp14:editId="6FAD3AD2">
                  <wp:extent cx="963679" cy="570712"/>
                  <wp:effectExtent l="0" t="0" r="1905" b="1270"/>
                  <wp:docPr id="108" name="Imagen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0C7F79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71683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A9F5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C0EF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AE4C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40C1C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31C1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1D59E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D49C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55B0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4DD4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5928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9600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938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C790A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83B7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52E49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A23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05B4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FF158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6B33A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71CD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DED8D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9D168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AAB8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6D92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6D59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76F0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F31B5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C090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FC919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6A555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583A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D83DD90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E2FBB2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6D7ACB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3B66D6B" wp14:editId="689087B2">
                  <wp:extent cx="963679" cy="570712"/>
                  <wp:effectExtent l="0" t="0" r="1905" b="1270"/>
                  <wp:docPr id="109" name="Imagen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B0A96D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8A6B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B245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2C963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18CD4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CC6E4A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2458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95C1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BCB6F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3E1A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9DD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7060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C462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70A2F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EB28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104C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520A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F0A54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C2ED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DBE7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46BA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00C0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3E5BB1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B2F66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760DD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1FA9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45E62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BA40F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FE46D6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5653C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9B48E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496F0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34816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00D8397" w14:textId="61673B47" w:rsidR="00456963" w:rsidRDefault="00456963" w:rsidP="00733574">
      <w:r>
        <w:br w:type="page"/>
      </w:r>
    </w:p>
    <w:p w14:paraId="2656235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FC18A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195F58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918FBC" wp14:editId="04441DC8">
                  <wp:extent cx="963679" cy="570712"/>
                  <wp:effectExtent l="0" t="0" r="1905" b="1270"/>
                  <wp:docPr id="110" name="Imagen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0F915B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EC391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578C6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D0A4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538F76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231585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62DA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C65A3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CAE60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174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7AA2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B51F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E75D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0FBEC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E3D5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7983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BD2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1F05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77607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ABCABF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E67E0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1DB5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6CF6F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CA229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B7DD2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F69B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A55F5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C9E5F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D2521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84F8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47F5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A9FD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7B055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5F594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2D8AF9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5F139A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372625" wp14:editId="12BF44E4">
                  <wp:extent cx="963679" cy="570712"/>
                  <wp:effectExtent l="0" t="0" r="1905" b="1270"/>
                  <wp:docPr id="111" name="Imagen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23DD0B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87C47B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194E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D437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15B49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3CA9F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33B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F803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4465C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5484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874AE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04BB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0188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BDC28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A40CC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901C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B9C98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1B8A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8ADC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3437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9CE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AE6E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DB06B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04DB4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CFAD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50AC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D7E76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05DE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EAEED7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C1076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D6700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3B8A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205D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059F699" w14:textId="1C2B2CB7" w:rsidR="00456963" w:rsidRDefault="00456963" w:rsidP="00733574">
      <w:r>
        <w:br w:type="page"/>
      </w:r>
    </w:p>
    <w:p w14:paraId="3EB4D83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4DDB73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AD6B9A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E1A45FA" wp14:editId="40FB42F0">
                  <wp:extent cx="963679" cy="570712"/>
                  <wp:effectExtent l="0" t="0" r="1905" b="1270"/>
                  <wp:docPr id="112" name="Imagen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A9DEE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7D6573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6BB2E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C9D2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1A51F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718EC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5E22B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B136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7168D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7EDD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1F8F2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C71B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D015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4C7C46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E4EA2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770D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D4E38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7629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4F6EA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F9E5D8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599F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326F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E90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6D60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9C09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7591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CE0DD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149D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F0D95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39907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F5859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AF6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83680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967A4C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4C74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829630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43D718" wp14:editId="7F9F6864">
                  <wp:extent cx="963679" cy="570712"/>
                  <wp:effectExtent l="0" t="0" r="1905" b="1270"/>
                  <wp:docPr id="113" name="Imagen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6C9ADD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21EA2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D414E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23B2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0880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D470E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71DA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3E542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329F5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FB2F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556C8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50E93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187E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FB860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E8901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0A4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7AE6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935D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EC9D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7319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17CCA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7161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A9AB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49B4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21352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A6023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4E88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7ACF3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16C3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128C8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D6C30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04D66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A24A8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138BECF3" w:rsidR="00456963" w:rsidRDefault="00456963" w:rsidP="00185664"/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4565C6" w14:textId="77777777" w:rsidR="00B63D4D" w:rsidRDefault="00B63D4D" w:rsidP="00AF6389">
      <w:pPr>
        <w:spacing w:after="0" w:line="240" w:lineRule="auto"/>
      </w:pPr>
      <w:r>
        <w:separator/>
      </w:r>
    </w:p>
  </w:endnote>
  <w:endnote w:type="continuationSeparator" w:id="0">
    <w:p w14:paraId="682428E9" w14:textId="77777777" w:rsidR="00B63D4D" w:rsidRDefault="00B63D4D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C16F5F" w14:textId="77777777" w:rsidR="00B63D4D" w:rsidRDefault="00B63D4D" w:rsidP="00AF6389">
      <w:pPr>
        <w:spacing w:after="0" w:line="240" w:lineRule="auto"/>
      </w:pPr>
      <w:r>
        <w:separator/>
      </w:r>
    </w:p>
  </w:footnote>
  <w:footnote w:type="continuationSeparator" w:id="0">
    <w:p w14:paraId="1252AD7A" w14:textId="77777777" w:rsidR="00B63D4D" w:rsidRDefault="00B63D4D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111E3"/>
    <w:rsid w:val="00031BD9"/>
    <w:rsid w:val="00085515"/>
    <w:rsid w:val="000A0A83"/>
    <w:rsid w:val="000E256C"/>
    <w:rsid w:val="00113780"/>
    <w:rsid w:val="00175BCA"/>
    <w:rsid w:val="00185664"/>
    <w:rsid w:val="001977BF"/>
    <w:rsid w:val="001B01BC"/>
    <w:rsid w:val="001F1003"/>
    <w:rsid w:val="001F6E8C"/>
    <w:rsid w:val="001F77ED"/>
    <w:rsid w:val="00220218"/>
    <w:rsid w:val="002A1C83"/>
    <w:rsid w:val="002A7AF9"/>
    <w:rsid w:val="002B0A40"/>
    <w:rsid w:val="002D242E"/>
    <w:rsid w:val="002E209A"/>
    <w:rsid w:val="003B0499"/>
    <w:rsid w:val="0040528C"/>
    <w:rsid w:val="00425526"/>
    <w:rsid w:val="00431627"/>
    <w:rsid w:val="00456963"/>
    <w:rsid w:val="00473C0E"/>
    <w:rsid w:val="00482AB9"/>
    <w:rsid w:val="00521788"/>
    <w:rsid w:val="00567437"/>
    <w:rsid w:val="00576464"/>
    <w:rsid w:val="00580A44"/>
    <w:rsid w:val="0059732C"/>
    <w:rsid w:val="005A29D9"/>
    <w:rsid w:val="005B555F"/>
    <w:rsid w:val="0069230E"/>
    <w:rsid w:val="006A27D9"/>
    <w:rsid w:val="00716903"/>
    <w:rsid w:val="00733574"/>
    <w:rsid w:val="00735D99"/>
    <w:rsid w:val="007728DA"/>
    <w:rsid w:val="00797221"/>
    <w:rsid w:val="007C65E2"/>
    <w:rsid w:val="008F47A5"/>
    <w:rsid w:val="00973CC2"/>
    <w:rsid w:val="009F252B"/>
    <w:rsid w:val="00A70929"/>
    <w:rsid w:val="00AA5155"/>
    <w:rsid w:val="00AF6389"/>
    <w:rsid w:val="00B211BE"/>
    <w:rsid w:val="00B32E54"/>
    <w:rsid w:val="00B63D4D"/>
    <w:rsid w:val="00C2034C"/>
    <w:rsid w:val="00C765A7"/>
    <w:rsid w:val="00CA0CE5"/>
    <w:rsid w:val="00CA5A78"/>
    <w:rsid w:val="00CF1171"/>
    <w:rsid w:val="00DB7EE6"/>
    <w:rsid w:val="00DC1517"/>
    <w:rsid w:val="00E16798"/>
    <w:rsid w:val="00E67978"/>
    <w:rsid w:val="00EB5DDE"/>
    <w:rsid w:val="00EC627D"/>
    <w:rsid w:val="00ED15F3"/>
    <w:rsid w:val="00F07028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1</TotalTime>
  <Pages>48</Pages>
  <Words>5176</Words>
  <Characters>28471</Characters>
  <Application>Microsoft Office Word</Application>
  <DocSecurity>0</DocSecurity>
  <Lines>237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2020-07-23T15:57:00Z</dcterms:created>
  <dcterms:modified xsi:type="dcterms:W3CDTF">2020-07-23T15:57:00Z</dcterms:modified>
</cp:coreProperties>
</file>