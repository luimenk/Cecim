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8049D1B" w14:textId="41D8CC35" w:rsidR="00456963" w:rsidRDefault="00456963" w:rsidP="00733574">
      <w:r>
        <w:br w:type="page"/>
      </w:r>
    </w:p>
    <w:p w14:paraId="7BB16B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2807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739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D4F9F05" wp14:editId="52947A67">
                  <wp:extent cx="963679" cy="570712"/>
                  <wp:effectExtent l="0" t="0" r="1905" b="127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305DD1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2FF2B2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43DCF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C14F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20E6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F4FEA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9FB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491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50183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D81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0051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B140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BDEC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35CA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6CFA1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DE9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EEE2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F1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C42F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661D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2D91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D966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244C4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6DAC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422E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0900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3FBEF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274D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CBD88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27517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8DDB7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9B7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7B38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6C4B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40382C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8F78A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28975D" wp14:editId="21438B60">
                  <wp:extent cx="963679" cy="570712"/>
                  <wp:effectExtent l="0" t="0" r="1905" b="127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4223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7079F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9EC0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BCA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4A25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FCFD4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4BF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58C6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632F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051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6763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5D8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80E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2B4E5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5DBE6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BE7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32339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11D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5EE9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3D7D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D0F9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50AA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E9E23D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FB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2F0E4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7770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A5E5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2150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288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91CD0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614EB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5EE5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659D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51EDA82" w14:textId="2D298959" w:rsidR="00456963" w:rsidRDefault="00456963" w:rsidP="00733574">
      <w:r>
        <w:br w:type="page"/>
      </w:r>
    </w:p>
    <w:p w14:paraId="2A0E91F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D1C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C02C9A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AFBE23" wp14:editId="531E1EA1">
                  <wp:extent cx="963679" cy="570712"/>
                  <wp:effectExtent l="0" t="0" r="1905" b="127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1FF27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4A76B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C61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6C8A9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D85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8F80DA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BDC4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293C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D8F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FB8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4D145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7BDF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43B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FC9E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0AF3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E96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1E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02A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2C1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0F5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3637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411E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2C0E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5AA7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F7FC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97E5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558F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DD9C8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DF448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DFCA1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67015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AA6E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6F10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95896E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AAFF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A18E0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89DF21" wp14:editId="5541CA41">
                  <wp:extent cx="963679" cy="570712"/>
                  <wp:effectExtent l="0" t="0" r="1905" b="127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ED3982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8043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A392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2589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0FA4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6BFD2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F22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1DFEE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006C7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EB9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2BE5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AE0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B5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9C8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7E7FA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E0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A84C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0081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F53E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7183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57AC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A291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C6EB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31D9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984DD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D48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96B9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87538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06F94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7C40B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540B6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707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0AB2D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D86DE65" w14:textId="09973A00" w:rsidR="00456963" w:rsidRDefault="00456963" w:rsidP="00733574">
      <w:r>
        <w:br w:type="page"/>
      </w:r>
    </w:p>
    <w:p w14:paraId="4572244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881F61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6E62D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DBD17F" wp14:editId="0800C58A">
                  <wp:extent cx="963679" cy="570712"/>
                  <wp:effectExtent l="0" t="0" r="1905" b="127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7EB18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D5C7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0693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CA79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982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4B550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5AB9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C9D2C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BCE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DD62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09CD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71AC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8C09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65E7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5F82A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EF8F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753E4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EBC28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373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155F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E415B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934C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E8BE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7BD7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02137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54B36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D4A00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703F3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9972C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181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0CB3E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F03C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FE4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135D4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814B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EF210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6EECA" wp14:editId="3F2382F1">
                  <wp:extent cx="963679" cy="570712"/>
                  <wp:effectExtent l="0" t="0" r="1905" b="127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CD3AD8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FB55B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691478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1E9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A679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56D3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72AA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FD95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45E6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0BAE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F412B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A2B3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47A6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FD16F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479C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502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D0113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4DEC9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4307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87F8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EA7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79C9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337D8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0AC80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5F935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3AA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9460B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8A81E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B017F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F098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14FC56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5476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62533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998C960" w14:textId="0559DE4F" w:rsidR="00456963" w:rsidRDefault="00456963" w:rsidP="00733574">
      <w:r>
        <w:br w:type="page"/>
      </w:r>
    </w:p>
    <w:p w14:paraId="47BDCB3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899AE9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29319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69F3CE" wp14:editId="6ABAE765">
                  <wp:extent cx="963679" cy="570712"/>
                  <wp:effectExtent l="0" t="0" r="1905" b="127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260C5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7730D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ED28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CC25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C7C4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B05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80B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FBD28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3993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C3D1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4F59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01F5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DE09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0DEB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9201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2D75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AEF5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B98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3EC4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91A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0541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CA7C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1248B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4E97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B40C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42A5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E8938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43CE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C3358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275F3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70205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94BC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C34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B7D534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032A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13D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4C0B6C" wp14:editId="435F0022">
                  <wp:extent cx="963679" cy="570712"/>
                  <wp:effectExtent l="0" t="0" r="1905" b="127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D664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1DAEEA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E2BBA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A1C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79DD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06ED0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99C1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ADAA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1ADA4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421A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0F0B3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907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349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ED313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43F6A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B95B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10350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41E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5A2F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FE68C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79CEC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24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5A1E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3EEE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EFEE4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3915A3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48E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B3DB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A8D5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F4AB7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80E8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5F40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FE86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3B23C3D" w14:textId="206D1262" w:rsidR="00456963" w:rsidRDefault="00456963" w:rsidP="00733574">
      <w:r>
        <w:br w:type="page"/>
      </w:r>
    </w:p>
    <w:p w14:paraId="72705E1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0C2B9C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D6AE8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AD08FC" wp14:editId="623E7C78">
                  <wp:extent cx="963679" cy="570712"/>
                  <wp:effectExtent l="0" t="0" r="1905" b="127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F1B1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3C1A1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C716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EE3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4CC8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0DB0D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C788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D8AA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6DF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453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6BDB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CBC7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B9F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D5765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ADF21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A829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212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6A13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CE8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6E013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C2D3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B78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C341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72D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3192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F9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30E8C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AD11F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96D9D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8A150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5EC69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F4DC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C1D80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356AC0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1F6530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13532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9E808" wp14:editId="5287259D">
                  <wp:extent cx="963679" cy="570712"/>
                  <wp:effectExtent l="0" t="0" r="1905" b="127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68DBB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8C328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CE80B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B1B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DB2BC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C6210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E4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1074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3601B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70A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3E946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BE0E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EBB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72007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8000E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3D11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1D9AA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50DB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AE47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FE8C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3576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147B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CD5B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B0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B0AA7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BF22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40D2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CF39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0428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945DD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882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E92E7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A75C8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67067B" w14:textId="0E25EC9D" w:rsidR="00456963" w:rsidRDefault="00456963" w:rsidP="00733574">
      <w:r>
        <w:br w:type="page"/>
      </w:r>
    </w:p>
    <w:p w14:paraId="0A182C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FCE99B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7149A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1B409" wp14:editId="5624965C">
                  <wp:extent cx="963679" cy="570712"/>
                  <wp:effectExtent l="0" t="0" r="1905" b="127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1245D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2D317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CBF6B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BC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8F55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7C13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C450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55DF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9E5E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008E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6FBC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869F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9947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A617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14D9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AE11D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EEEA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AAA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2AA4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1B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769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E31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42C37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5EDE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AFAC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8549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EF42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9235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183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C83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992A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6A7E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94FE4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7304D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5E258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8D6B7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92023" wp14:editId="7742BAF3">
                  <wp:extent cx="963679" cy="570712"/>
                  <wp:effectExtent l="0" t="0" r="1905" b="127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61B4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521E3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634C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2AE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7A1A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94B4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6DE6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38AC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72776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6DCE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A664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A650C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B89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8BF80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874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761F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A5AA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B4E9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0E35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820F7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2FF3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81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E877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DBAE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89E4C2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DC19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A1A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B9CC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E494B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30EFF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5600E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C9B2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899BF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75C37373" w:rsidR="00456963" w:rsidRDefault="00456963" w:rsidP="002D3783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F215A" w14:textId="77777777" w:rsidR="005828DF" w:rsidRDefault="005828DF" w:rsidP="00AF6389">
      <w:pPr>
        <w:spacing w:after="0" w:line="240" w:lineRule="auto"/>
      </w:pPr>
      <w:r>
        <w:separator/>
      </w:r>
    </w:p>
  </w:endnote>
  <w:endnote w:type="continuationSeparator" w:id="0">
    <w:p w14:paraId="54A66167" w14:textId="77777777" w:rsidR="005828DF" w:rsidRDefault="005828DF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569DC" w14:textId="77777777" w:rsidR="005828DF" w:rsidRDefault="005828DF" w:rsidP="00AF6389">
      <w:pPr>
        <w:spacing w:after="0" w:line="240" w:lineRule="auto"/>
      </w:pPr>
      <w:r>
        <w:separator/>
      </w:r>
    </w:p>
  </w:footnote>
  <w:footnote w:type="continuationSeparator" w:id="0">
    <w:p w14:paraId="3DCFEB19" w14:textId="77777777" w:rsidR="005828DF" w:rsidRDefault="005828DF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5238"/>
    <w:rsid w:val="000111E3"/>
    <w:rsid w:val="00031BD9"/>
    <w:rsid w:val="000738D8"/>
    <w:rsid w:val="00083DA1"/>
    <w:rsid w:val="00085515"/>
    <w:rsid w:val="000A0A83"/>
    <w:rsid w:val="000E256C"/>
    <w:rsid w:val="00113780"/>
    <w:rsid w:val="0016083C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73C0E"/>
    <w:rsid w:val="00482AB9"/>
    <w:rsid w:val="004B4B46"/>
    <w:rsid w:val="00515A1C"/>
    <w:rsid w:val="00521788"/>
    <w:rsid w:val="00530487"/>
    <w:rsid w:val="00567437"/>
    <w:rsid w:val="00576464"/>
    <w:rsid w:val="00580A44"/>
    <w:rsid w:val="005828DF"/>
    <w:rsid w:val="0059732C"/>
    <w:rsid w:val="005A29D9"/>
    <w:rsid w:val="005B555F"/>
    <w:rsid w:val="005D6F8F"/>
    <w:rsid w:val="00615F72"/>
    <w:rsid w:val="0069230E"/>
    <w:rsid w:val="006A27D9"/>
    <w:rsid w:val="00716903"/>
    <w:rsid w:val="00733574"/>
    <w:rsid w:val="00735D99"/>
    <w:rsid w:val="007728DA"/>
    <w:rsid w:val="00797221"/>
    <w:rsid w:val="007C0879"/>
    <w:rsid w:val="007C65E2"/>
    <w:rsid w:val="00825298"/>
    <w:rsid w:val="008F47A5"/>
    <w:rsid w:val="00973CC2"/>
    <w:rsid w:val="009F252B"/>
    <w:rsid w:val="00A6029A"/>
    <w:rsid w:val="00A70929"/>
    <w:rsid w:val="00AA5155"/>
    <w:rsid w:val="00AF6389"/>
    <w:rsid w:val="00B211BE"/>
    <w:rsid w:val="00B32E54"/>
    <w:rsid w:val="00B93AF7"/>
    <w:rsid w:val="00C2034C"/>
    <w:rsid w:val="00C765A7"/>
    <w:rsid w:val="00CA0CBA"/>
    <w:rsid w:val="00CA0CE5"/>
    <w:rsid w:val="00CA5A78"/>
    <w:rsid w:val="00CF03A1"/>
    <w:rsid w:val="00CF1171"/>
    <w:rsid w:val="00DB7EE6"/>
    <w:rsid w:val="00DC1517"/>
    <w:rsid w:val="00E16798"/>
    <w:rsid w:val="00E16AC0"/>
    <w:rsid w:val="00E352B6"/>
    <w:rsid w:val="00E67978"/>
    <w:rsid w:val="00EB5DDE"/>
    <w:rsid w:val="00EC627D"/>
    <w:rsid w:val="00ED15F3"/>
    <w:rsid w:val="00F07028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2</TotalTime>
  <Pages>37</Pages>
  <Words>3990</Words>
  <Characters>21946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2020-07-23T16:09:00Z</dcterms:created>
  <dcterms:modified xsi:type="dcterms:W3CDTF">2020-07-23T16:09:00Z</dcterms:modified>
</cp:coreProperties>
</file>