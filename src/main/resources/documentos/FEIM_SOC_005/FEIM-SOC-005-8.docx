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F363AF4" w:rsidR="00456963" w:rsidRDefault="00456963" w:rsidP="004641F2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1DC39" w14:textId="77777777" w:rsidR="00E73F84" w:rsidRDefault="00E73F84" w:rsidP="00AF6389">
      <w:pPr>
        <w:spacing w:after="0" w:line="240" w:lineRule="auto"/>
      </w:pPr>
      <w:r>
        <w:separator/>
      </w:r>
    </w:p>
  </w:endnote>
  <w:endnote w:type="continuationSeparator" w:id="0">
    <w:p w14:paraId="56D8FB83" w14:textId="77777777" w:rsidR="00E73F84" w:rsidRDefault="00E73F84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4A5E3" w14:textId="77777777" w:rsidR="00E73F84" w:rsidRDefault="00E73F84" w:rsidP="00AF6389">
      <w:pPr>
        <w:spacing w:after="0" w:line="240" w:lineRule="auto"/>
      </w:pPr>
      <w:r>
        <w:separator/>
      </w:r>
    </w:p>
  </w:footnote>
  <w:footnote w:type="continuationSeparator" w:id="0">
    <w:p w14:paraId="5B2F17BA" w14:textId="77777777" w:rsidR="00E73F84" w:rsidRDefault="00E73F84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63E7E"/>
    <w:rsid w:val="003B0499"/>
    <w:rsid w:val="0040528C"/>
    <w:rsid w:val="0041634D"/>
    <w:rsid w:val="00425526"/>
    <w:rsid w:val="00431627"/>
    <w:rsid w:val="00456963"/>
    <w:rsid w:val="00462C0E"/>
    <w:rsid w:val="004641F2"/>
    <w:rsid w:val="00467C90"/>
    <w:rsid w:val="00470296"/>
    <w:rsid w:val="00473C0E"/>
    <w:rsid w:val="00482AB9"/>
    <w:rsid w:val="00487DE5"/>
    <w:rsid w:val="00495A1D"/>
    <w:rsid w:val="004A0230"/>
    <w:rsid w:val="004B4B46"/>
    <w:rsid w:val="00515A1C"/>
    <w:rsid w:val="00521788"/>
    <w:rsid w:val="00530487"/>
    <w:rsid w:val="005336C0"/>
    <w:rsid w:val="00560DAC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7458B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62971"/>
    <w:rsid w:val="00A70929"/>
    <w:rsid w:val="00A81923"/>
    <w:rsid w:val="00A8656D"/>
    <w:rsid w:val="00A94B9C"/>
    <w:rsid w:val="00AA5155"/>
    <w:rsid w:val="00AE3E5B"/>
    <w:rsid w:val="00AF6389"/>
    <w:rsid w:val="00B211BE"/>
    <w:rsid w:val="00B216FC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73F84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2020-07-23T16:30:00Z</dcterms:created>
  <dcterms:modified xsi:type="dcterms:W3CDTF">2020-07-23T16:30:00Z</dcterms:modified>
</cp:coreProperties>
</file>