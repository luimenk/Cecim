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D61C69D" w14:textId="5468EC16" w:rsidR="00456963" w:rsidRDefault="00456963" w:rsidP="00733574">
      <w:r>
        <w:br w:type="page"/>
      </w:r>
    </w:p>
    <w:p w14:paraId="25568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019B8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2FA55F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F5D4D" wp14:editId="151B4085">
                  <wp:extent cx="963679" cy="570712"/>
                  <wp:effectExtent l="0" t="0" r="190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C17E2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211CE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EA10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893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094C8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09586B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7BD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C34E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C0C2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5DCC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8DA3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7FF3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F896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8BC22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70C0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A3D3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F34C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8DAB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F526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C1EC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0E0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EBAA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409CD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992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F48B9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65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0CE5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588C2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AACCBA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37153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C8D12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0C4B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BAB1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36E4C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6CFAA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2BC6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86F739" wp14:editId="41C7156E">
                  <wp:extent cx="963679" cy="570712"/>
                  <wp:effectExtent l="0" t="0" r="1905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8333BD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08AD72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05F64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82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9BF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A8C82F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91C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E050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13CF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88F7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8BC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A23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04AA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1438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795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85B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400F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A6FD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9AB7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14BD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E493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E223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553B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0099D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6FB2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B8E31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0DD92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A53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F5B4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CC9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4F4BA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1569B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8609A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35DC6F" w14:textId="1BC8D68F" w:rsidR="00456963" w:rsidRDefault="00456963" w:rsidP="00733574">
      <w:r>
        <w:br w:type="page"/>
      </w:r>
    </w:p>
    <w:p w14:paraId="4A44D12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3893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D19B13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3393B0" wp14:editId="06B5B1B7">
                  <wp:extent cx="963679" cy="570712"/>
                  <wp:effectExtent l="0" t="0" r="1905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B19F1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303F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7C3A1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B336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2F75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FA18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0588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A5438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2905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E21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9826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504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37A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8715C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ECD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ECD7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2015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1FE6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7DE2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D6288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5106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C838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358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0BA2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80B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F116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D82E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25D6A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D4B2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C6245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8D39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A2F7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5B61D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6CFB4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12418A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AF03B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6F66BE" wp14:editId="63C52F68">
                  <wp:extent cx="963679" cy="570712"/>
                  <wp:effectExtent l="0" t="0" r="1905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D2717C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FC91B2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A86B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0D2F5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2684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B357A1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1F32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7D4D6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6C24F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98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636D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3549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D2A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8ED2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2D59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597F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715D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396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4601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4A6DC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9354B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B693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36EF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C577C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24F1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4DD3D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39DCC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9144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2F1F46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1B7A6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D76B1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348F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B814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2DBEDF7" w14:textId="2CAAC38F" w:rsidR="00456963" w:rsidRDefault="00456963" w:rsidP="00733574">
      <w:r>
        <w:br w:type="page"/>
      </w:r>
    </w:p>
    <w:p w14:paraId="29E60E9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3E94B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CA6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808EB" wp14:editId="194B0CFE">
                  <wp:extent cx="963679" cy="570712"/>
                  <wp:effectExtent l="0" t="0" r="1905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1EA7E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1B815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349C4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DC1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4ACA4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13E8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BA6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0140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DD9EF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DCC8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7F3C51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64C9E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280A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D23CC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B731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A39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8415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262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EFF5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BB24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ADD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F7D7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10510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8471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18A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E44DA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A5D03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D019B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1BF08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2C3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32A0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3EA7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BF62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A5A1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8DFE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4F73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F3E3C25" wp14:editId="41964968">
                  <wp:extent cx="963679" cy="570712"/>
                  <wp:effectExtent l="0" t="0" r="1905" b="127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FECC1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E851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7F6C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785B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E4DB7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F092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235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B00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6680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5B5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7285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DF5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9E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2B06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DBE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A740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B7149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984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529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E49E3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AFC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B39D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9BE1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A87E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279E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FFD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60099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C7B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B575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85E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5DC56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6B7D9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BE4D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E1D0218" w14:textId="186F7712" w:rsidR="00456963" w:rsidRDefault="00456963" w:rsidP="00733574">
      <w:r>
        <w:br w:type="page"/>
      </w:r>
    </w:p>
    <w:p w14:paraId="0061B7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2D21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C973E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7D1778" wp14:editId="40FA08DF">
                  <wp:extent cx="963679" cy="570712"/>
                  <wp:effectExtent l="0" t="0" r="1905" b="127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E704C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43C0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5972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72A6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A72C0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A5A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4D4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9A8D9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17E2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44C8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D4F7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D04B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529A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0FC9A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1D102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962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456C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588E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00DC5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111D6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62EEB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53A5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7FA2B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0C84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56CC4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8CBF8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E93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4B00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5FCB1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16239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605E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067C2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608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60318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DCB0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B598B9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332847" wp14:editId="6C9D20C1">
                  <wp:extent cx="963679" cy="570712"/>
                  <wp:effectExtent l="0" t="0" r="1905" b="127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54D27D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BFEA3B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ABAC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5E92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2355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10F16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06AC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E1B86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3874AC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CDD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D7D1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69F8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D8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0C9D7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3829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802B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0E50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9563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9CD4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8CBF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0C8A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1A82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E17ED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65858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731F2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298F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856F7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4C0C5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6DDB5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7AA0F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127C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96B2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6D084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37BD31" w14:textId="57B64F7D" w:rsidR="00456963" w:rsidRDefault="00456963" w:rsidP="00733574">
      <w:r>
        <w:br w:type="page"/>
      </w:r>
    </w:p>
    <w:p w14:paraId="0E7AA1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3AF24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193C01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75787B" wp14:editId="479BE7F1">
                  <wp:extent cx="963679" cy="570712"/>
                  <wp:effectExtent l="0" t="0" r="1905" b="127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C3DECF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EB927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7C9A7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6D28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6BC10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EA11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195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3492A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0555B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BA44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EF26B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6CD0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B711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22EB1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1C17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7E0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63F0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086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B562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8C9C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67A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8A6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8C6A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E118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72C6C4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42B3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5B0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97B54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647A5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BF00B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D364E0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C3BC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6E4E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C8A77E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5A5F8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7264DC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1DD98C" wp14:editId="6B2FB742">
                  <wp:extent cx="963679" cy="570712"/>
                  <wp:effectExtent l="0" t="0" r="1905" b="127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81BC7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288C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0D0C54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2A3F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ED9B3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7E62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2D25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0107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5CEC8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252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40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5F6A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EB45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C3B7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8B3E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8DE4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7813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FDA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CC0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CA6CC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072C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3251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A709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A76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755CC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A3E3A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A3E32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85F1E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130B4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4B29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4F2D6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CE1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C69B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814512B" w14:textId="41DFCFB4" w:rsidR="00456963" w:rsidRDefault="00456963" w:rsidP="00733574">
      <w:r>
        <w:br w:type="page"/>
      </w:r>
    </w:p>
    <w:p w14:paraId="45638E8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31BF8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5F21F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52DA6B" wp14:editId="4891FF6E">
                  <wp:extent cx="963679" cy="570712"/>
                  <wp:effectExtent l="0" t="0" r="1905" b="127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7A7BE0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932DC1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954FE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8EB8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837A2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EDCAC7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A5D5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F9EB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537F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0B1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2F15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3615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5620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12818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65484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F224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F5D82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2C4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311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05EF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39E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F7A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8CF5E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2B5F3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D4CA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C5955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BDF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F0A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AF221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CE5A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88FA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F573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6DC6B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8B2C741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F2F312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92DA1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010085" wp14:editId="557DB4D3">
                  <wp:extent cx="963679" cy="570712"/>
                  <wp:effectExtent l="0" t="0" r="1905" b="127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5C45C4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15AA3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45954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7DA2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BF84E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B1E52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02E58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42C86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A76E1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3F57B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A1556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929C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657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0B9FF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44C68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89E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FCFB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16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8100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FC6D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BD3B4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AED3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F5A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2724F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E98CB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6BCD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B694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9C2EF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66249D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69E4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3D2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CDC7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282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2FF8AB" w14:textId="4D3D847D" w:rsidR="00456963" w:rsidRDefault="00456963" w:rsidP="00733574">
      <w:r>
        <w:br w:type="page"/>
      </w:r>
    </w:p>
    <w:p w14:paraId="3273C22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4FCD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EC342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7C2E74" wp14:editId="1F0EC46D">
                  <wp:extent cx="963679" cy="570712"/>
                  <wp:effectExtent l="0" t="0" r="1905" b="127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99A6C4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439AA8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84C5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94BD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038A7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0BD11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9108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F3F9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6D68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5423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6DEF5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20B8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ED8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B71E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32CB2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6B9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05D7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4715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A847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BDCF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053D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0B51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D4638F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8FE06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02AD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B3BE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9EE27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9FB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53B0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202EA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62080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DBD6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BB2F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5A98DD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14C118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4B413A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924A7D" wp14:editId="4B405C6D">
                  <wp:extent cx="963679" cy="570712"/>
                  <wp:effectExtent l="0" t="0" r="1905" b="127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63BD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C5B2FF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C2097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9A9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43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C7A19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D72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0EC83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B646F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25B3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85EB7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404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CE53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53AB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A50E3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AD4E6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A4B4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909C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1F28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6646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A54C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CD428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7D51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EDCF8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869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5975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21D7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83EE4F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E3257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3E17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55AA7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D36D2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0E7CB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C109011" w14:textId="05C45945" w:rsidR="00456963" w:rsidRDefault="00456963" w:rsidP="00733574">
      <w:r>
        <w:br w:type="page"/>
      </w:r>
    </w:p>
    <w:p w14:paraId="43061B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1F0AAF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6234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0B10A1" wp14:editId="1C89B5CD">
                  <wp:extent cx="963679" cy="570712"/>
                  <wp:effectExtent l="0" t="0" r="1905" b="127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E8A46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BBBA8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357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DB5C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28728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BDBB6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2895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EB74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EAA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E84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753FC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AD4AE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CFD0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66B9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D4E4F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1E8A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4ABBF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ED5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600A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901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1E51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280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A800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6342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31FA7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07C87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2EC1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0957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74781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5436F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CF78F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60CBD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77D5D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2CD2D4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A176A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4E89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02D9F" wp14:editId="09B316CA">
                  <wp:extent cx="963679" cy="570712"/>
                  <wp:effectExtent l="0" t="0" r="1905" b="127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EADC8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1A255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19FE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6524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3CDDE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F03D5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33FA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D1879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9F33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1BC6D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1A8F3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C903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8C8D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300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038AF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9254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C0DD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5517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6C3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3BBBD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0B2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5A7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6DABB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7890F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9A21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14CF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4A5B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85ED2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8C38E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18874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AD3E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3104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8D704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A16755" w14:textId="1993C62C" w:rsidR="00456963" w:rsidRDefault="00456963" w:rsidP="00733574">
      <w:r>
        <w:br w:type="page"/>
      </w:r>
    </w:p>
    <w:p w14:paraId="3B1A602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5229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DE69D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386EF8" wp14:editId="6E061308">
                  <wp:extent cx="963679" cy="570712"/>
                  <wp:effectExtent l="0" t="0" r="1905" b="127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32FEEA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0E3258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1609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4CEE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E6497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D540D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7D56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6409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79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255B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2152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4FD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74CE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B101E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7EA0F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2E1B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EF3FE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8CFC4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F22D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2CF08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5076D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B861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862B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12D461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5EC227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F25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57CE5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0E58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80E8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BD6C1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9441E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B0909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2A78C4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E78DB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219CD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734482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150C52" wp14:editId="14868DB8">
                  <wp:extent cx="963679" cy="570712"/>
                  <wp:effectExtent l="0" t="0" r="1905" b="127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C19DB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DCC7E9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1BDE8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8B5F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2D288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6D03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C85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2F908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00CC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2416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C4BF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B5D0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A243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F817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5BED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F9FA4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D043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33E0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695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D1F1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9D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2E52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E188B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469F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0432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E00AF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4E1CD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F616E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7D35A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32141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B660A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A74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A0C1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5265868" w14:textId="1980429A" w:rsidR="00456963" w:rsidRDefault="00456963" w:rsidP="00733574">
      <w:r>
        <w:br w:type="page"/>
      </w:r>
    </w:p>
    <w:p w14:paraId="3D86C1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980F5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5C252D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6E1020A" wp14:editId="111816D9">
                  <wp:extent cx="963679" cy="570712"/>
                  <wp:effectExtent l="0" t="0" r="1905" b="127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0AE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73127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587E8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9121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B540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24324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DC8B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CEE6F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5EFD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EE2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0FDB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388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362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9529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78404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2D3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05EDE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4422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5E0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5C8ED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D947B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F304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0C81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93EC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AA1D39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D3FD9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8E6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68FF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30E47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64967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68A9C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456CB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972C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1ECC46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A111E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3731E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3134CF" wp14:editId="4EC3C8F5">
                  <wp:extent cx="963679" cy="570712"/>
                  <wp:effectExtent l="0" t="0" r="1905" b="127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78160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96981B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1C5A82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38CA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B87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CEFF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D1B3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5CF82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5A5DD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19CF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D3F66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2B37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CFD3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FF59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22965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0353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B72C1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AF3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ED6A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0292DB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9C6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E127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2B60F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92147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3BEF0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0C57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FC1FB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A27F8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7F416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BB70B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8DA5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BDEE7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7111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887D1C1" w14:textId="72B7BF16" w:rsidR="00456963" w:rsidRDefault="00456963" w:rsidP="00733574">
      <w:r>
        <w:br w:type="page"/>
      </w:r>
    </w:p>
    <w:p w14:paraId="1382061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817EF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E3062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9E784C" wp14:editId="3B79EBED">
                  <wp:extent cx="963679" cy="570712"/>
                  <wp:effectExtent l="0" t="0" r="1905" b="127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148EA5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551F06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0137E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F146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A4F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F505B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6DB77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839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C8864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C7F2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9A9F2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72AE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4BF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6CD97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1B007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461D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5EBCC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397B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ED0A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0C532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C508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456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2E7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3206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AF351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96BF3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8D771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3164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F00F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938D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1E455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56AC8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25073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24F2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BEB2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1C41B8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5CC7A7" wp14:editId="3564225E">
                  <wp:extent cx="963679" cy="570712"/>
                  <wp:effectExtent l="0" t="0" r="1905" b="127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B61145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56F34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ABC8C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BC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7738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D5BBD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5F7C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497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E3F3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393A0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172A3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76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FD2C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A4F1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9F608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C1EF3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202B9D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CC71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4771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DD11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7DA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FA1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81E0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AC5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9938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D280D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1C9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66FD3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B005DD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B2A6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CA4A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B5229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FD9E6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E2A9AD1" w14:textId="28093949" w:rsidR="00456963" w:rsidRDefault="00456963" w:rsidP="00733574">
      <w:r>
        <w:br w:type="page"/>
      </w:r>
    </w:p>
    <w:p w14:paraId="3D367ED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8AF2DB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EABD1C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80D8EF" wp14:editId="120F2583">
                  <wp:extent cx="963679" cy="570712"/>
                  <wp:effectExtent l="0" t="0" r="1905" b="127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9B55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21C748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720D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79BB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0F2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04F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7FF3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B533C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DB56B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3C0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F7CAB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4E0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9B0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1D7C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3E9D3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5324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AF89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48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21BF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CD3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AA1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20D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D45D0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FEFE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1E55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B1470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45E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A348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2749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07F10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527BB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60D6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1B513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6B603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E6988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A629E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EE083" wp14:editId="3D97FE32">
                  <wp:extent cx="963679" cy="570712"/>
                  <wp:effectExtent l="0" t="0" r="1905" b="127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4A1487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A670CF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56584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9F7F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EFC05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2B7AF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92DE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75FD69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ACB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DD4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2565A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B345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BACF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C2654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46EDD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F40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E7F2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EEC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EBB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11B57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657E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03D5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2EFE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4FF1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9663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659D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CC97C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EFCE2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DC5940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833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E8635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3818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16D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4E76C68" w14:textId="0BC1F983" w:rsidR="00456963" w:rsidRDefault="00456963" w:rsidP="00733574">
      <w:r>
        <w:br w:type="page"/>
      </w:r>
    </w:p>
    <w:p w14:paraId="7ADE10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BDBEA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3426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636451" wp14:editId="3B0C6D4A">
                  <wp:extent cx="963679" cy="570712"/>
                  <wp:effectExtent l="0" t="0" r="1905" b="127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B31DC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8B4B7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6DFBD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C306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D8B6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F7880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FEA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08EC0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82B5C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E558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7B6F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FC2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83D6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CCF8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2E729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76E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DB894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359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F009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A6F9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203C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719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F5E8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D3C42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B87BF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327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2130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18A1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E8236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2D4A6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C10F2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6FC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7734B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08D5FE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C3658A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A4601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C97F14" wp14:editId="5B1D223E">
                  <wp:extent cx="963679" cy="570712"/>
                  <wp:effectExtent l="0" t="0" r="1905" b="127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F07C12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789CAD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83100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F365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38C4B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1F2E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F36F1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7F9D6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9CA05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BF600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FD2DE0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F9DF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EFA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FAB26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A8E6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FE20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73F68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A25E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A0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DD6D47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CC64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0AA3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34E1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FD4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333C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3964E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550F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98ADC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97A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B96BA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2F406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C5E7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515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B8DD2D5" w14:textId="26DBF76C" w:rsidR="00456963" w:rsidRDefault="00456963" w:rsidP="00733574">
      <w:r>
        <w:br w:type="page"/>
      </w:r>
    </w:p>
    <w:p w14:paraId="7319348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95A6A6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902356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18A1E3" wp14:editId="53073FE1">
                  <wp:extent cx="963679" cy="570712"/>
                  <wp:effectExtent l="0" t="0" r="1905" b="127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4C6A59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3CAE25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B55C5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054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39522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7A1A8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C51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61751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4F7F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D6B5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0AD7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A1F0E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D93E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3FC6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F5065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A4B2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F6962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739D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0228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DD72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D0A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80F6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79EB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8FD2C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0A56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3078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A2B0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B973C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234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3E18A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6211E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55B85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8CB66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44C8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CC9DC3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C5726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2A8057" wp14:editId="718A6F21">
                  <wp:extent cx="963679" cy="570712"/>
                  <wp:effectExtent l="0" t="0" r="1905" b="127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C22B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AFFA78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5FB0C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135B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CB34F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EB82A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25CB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F4BB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89CA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34F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4854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25498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F58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847F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AAB8E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81B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061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13BF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8368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853A5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5A402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A229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40DF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DE44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F5B95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067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F3B01E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072C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38E87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3FFE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0C7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D8CE2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98C8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AFB755" w14:textId="45DE527A" w:rsidR="00456963" w:rsidRDefault="00456963" w:rsidP="00733574">
      <w:r>
        <w:br w:type="page"/>
      </w:r>
    </w:p>
    <w:p w14:paraId="3E226E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AF581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9E723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39E11E" wp14:editId="727DF990">
                  <wp:extent cx="963679" cy="570712"/>
                  <wp:effectExtent l="0" t="0" r="1905" b="127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47051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9AD37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2BA6F6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D35E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E596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97113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5188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3E8EA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89B5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18BB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9DC5C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77A12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CB4E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F8CFA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B3243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6ECE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BFBBD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BF923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802A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1EBE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1E41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594E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6219A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6C4DF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DCE3D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0F63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32C70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6F769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8AAD9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E45E0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097E7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45031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94EA1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1F8E45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4CD4E0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45C288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DBF5F5" wp14:editId="4277A087">
                  <wp:extent cx="963679" cy="570712"/>
                  <wp:effectExtent l="0" t="0" r="1905" b="127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E8CB8B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796F1F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F3503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370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0ED6B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42A51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C886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D54E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ED14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11B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E98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5552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4865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22D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C269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002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A68E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6FA9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4EAC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4447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36D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D278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170AA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A11FC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D158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53A74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19D4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4C7C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5F224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516D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ECB20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774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21BF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D0EDC32" w14:textId="42739A0A" w:rsidR="00456963" w:rsidRDefault="00456963" w:rsidP="00733574">
      <w:r>
        <w:br w:type="page"/>
      </w:r>
    </w:p>
    <w:p w14:paraId="79C54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2AC5DD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B64BE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24306E" wp14:editId="7262DC80">
                  <wp:extent cx="963679" cy="570712"/>
                  <wp:effectExtent l="0" t="0" r="1905" b="127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F8BE1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483F2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F7E6B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97E4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319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7001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DDE0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DFBC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DC502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FB94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C871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D3CD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FC76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5B40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8FA27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E6E4E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8B728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1E6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58CE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3F7F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D0A9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D44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B4BD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EA7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F5BF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0D14F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508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3733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D529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D8A03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066B3F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12C5E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DB9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879F8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FAB5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CFF91F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B213F5" wp14:editId="2BB488C7">
                  <wp:extent cx="963679" cy="570712"/>
                  <wp:effectExtent l="0" t="0" r="1905" b="127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8FE36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214FB5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E006D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1E90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9AAF1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15EB6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A67B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18B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D8CAB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8AF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9E10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2B0D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E656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7E3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42D20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BDC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E29D0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298F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80F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80D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2EA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6DAA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F3B1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C09E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4500A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DA69C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1ADB5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8D0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98395E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4CFA1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892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AC16F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F24BA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E93C90" w14:textId="5F5298C2" w:rsidR="00456963" w:rsidRDefault="00456963" w:rsidP="00733574">
      <w:r>
        <w:br w:type="page"/>
      </w:r>
    </w:p>
    <w:p w14:paraId="6BE02F6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55FB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28898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526962" wp14:editId="2BA1A081">
                  <wp:extent cx="963679" cy="570712"/>
                  <wp:effectExtent l="0" t="0" r="1905" b="127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5EBF3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D99C8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42BA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A4C4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20628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A3E6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C25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6DA6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9C89C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D73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C5FE9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BDAD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5D4D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C81CDB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49C82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B83D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C0D46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77DC8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901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993A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4D65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466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2EF60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E5DE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4CF3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19AB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807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984C5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8B5CCD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FCEA2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0E88B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DA066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9173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4B0B65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CAB27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50C47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2974EC6" wp14:editId="31B600EF">
                  <wp:extent cx="963679" cy="570712"/>
                  <wp:effectExtent l="0" t="0" r="1905" b="127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8E937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BB8AD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A875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2EA2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30FA1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AEE9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C03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E210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25B3B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4651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B497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39E8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6C4A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7799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08C32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8D86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D800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82F1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347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1E39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A8AF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6714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09BD7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1A94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363E6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A8AD5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B05C8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5C0E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8399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0AE72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D9DDE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323290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6EAF02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EBB20A4" w14:textId="1A499531" w:rsidR="00456963" w:rsidRDefault="00456963" w:rsidP="00733574">
      <w:r>
        <w:br w:type="page"/>
      </w:r>
    </w:p>
    <w:p w14:paraId="0F4694C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4621BF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1C58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6720C" wp14:editId="3472190A">
                  <wp:extent cx="963679" cy="570712"/>
                  <wp:effectExtent l="0" t="0" r="1905" b="127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91E0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5A0C99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CDCC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D7AD7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726AD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3C913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1F6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A108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641D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EC84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9E7E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D9B4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7DD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B02B4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42074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E1003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DD1A2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88ED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1D86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5CE40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268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05A7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80245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30E4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2A034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7129E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62609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2720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3C5A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A0269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1FB72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C12AA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8E355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3F531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70593E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EEEF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3776F1" wp14:editId="22DABB04">
                  <wp:extent cx="963679" cy="570712"/>
                  <wp:effectExtent l="0" t="0" r="1905" b="127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AD2529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B77B6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7D25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08D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ABF57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DED7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100F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02F4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1F3C53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0C70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4FA2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5FA6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5A38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43D728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A0924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9270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0FAE7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F0DEC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912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FDDF44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0E68C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A008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8478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5AA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D6D5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B6C6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3CD6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A8F2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C2AB9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2A0FA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0C639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552FE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1BBCE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3ED3CEA" w14:textId="4BFB52E0" w:rsidR="00456963" w:rsidRDefault="00456963" w:rsidP="00733574">
      <w:r>
        <w:br w:type="page"/>
      </w:r>
    </w:p>
    <w:p w14:paraId="422F9F7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9BF5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804F38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AEBC9C" wp14:editId="21867F8B">
                  <wp:extent cx="963679" cy="570712"/>
                  <wp:effectExtent l="0" t="0" r="1905" b="127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0FEE8A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2FC5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07C0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BEBF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B85A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59FA88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2A33C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B1091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77B7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0FEE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4AC5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0E0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B95A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6D5E28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7336A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FF3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67487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207A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043B9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76F26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112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0B7F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716A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C06AB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F34B9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AA77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1CB9D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2CB05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319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4B369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117B1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AB037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B16A6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7A75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0E3A4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3F3169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D7CD4A" wp14:editId="54EB68E6">
                  <wp:extent cx="963679" cy="570712"/>
                  <wp:effectExtent l="0" t="0" r="1905" b="127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FB57B5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A6B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56C7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DF6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E013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9DE9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A21A7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82035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C825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2370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9540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AB72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F74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52C46F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1ECDA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446F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66C48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77EF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C52A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FE79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3BA5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B19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C40DB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9E9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E4BDB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F2376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32F45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37EEE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F4B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76267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D56A4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A0A9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56227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3A73F2F" w14:textId="10B89755" w:rsidR="00456963" w:rsidRDefault="00456963" w:rsidP="00733574">
      <w:r>
        <w:br w:type="page"/>
      </w:r>
    </w:p>
    <w:p w14:paraId="4EC5CCAC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39F7A00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49D14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C0AA95" wp14:editId="315CE6AE">
                  <wp:extent cx="963679" cy="570712"/>
                  <wp:effectExtent l="0" t="0" r="1905" b="127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BEF69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AB3826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2DB07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180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C2F6F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26FA0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BF5FC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C973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85185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61FB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05C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0C82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0370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F780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400B7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F1E0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B2C80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A17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037D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4C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5C2F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9F79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D14AD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4EA374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4A634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7369B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BE2E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85857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234FE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C36B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0C05C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466C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CB1B04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F76F84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D6C6E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7DE40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0A5ECD" wp14:editId="2CE3C427">
                  <wp:extent cx="963679" cy="570712"/>
                  <wp:effectExtent l="0" t="0" r="1905" b="127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9A0FE6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BF7C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B53BD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A6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63C1D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59D79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898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716E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A4B07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4381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D46E9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8A0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1386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16D7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C73CD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E188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04D76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7108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764D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93FD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859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560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022E9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59B9C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68FB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4848E7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923C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938E5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CE1F4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D3ADD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4FD6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4B43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6D07D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49261FC" w14:textId="56D8AE69" w:rsidR="00456963" w:rsidRDefault="00456963" w:rsidP="00733574">
      <w:r>
        <w:br w:type="page"/>
      </w:r>
    </w:p>
    <w:p w14:paraId="2EAAE45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EDE2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D05A24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E6C0E0D" wp14:editId="1264136B">
                  <wp:extent cx="963679" cy="570712"/>
                  <wp:effectExtent l="0" t="0" r="1905" b="127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2FA07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A2BB5E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8DEE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1D70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27B12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ADBC1B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01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76AD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775D0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A392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D3EC0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24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38A6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14E64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3A345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B4FF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C554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990C2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F77F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3D954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2999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752A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ECA9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30C09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EAA3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90E8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67A20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55A10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B47BE9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725D3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C024C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5013F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1B39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66F1F29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4A4B2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00B3E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49ABBE" wp14:editId="394E5085">
                  <wp:extent cx="963679" cy="570712"/>
                  <wp:effectExtent l="0" t="0" r="1905" b="127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6440C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316586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6612C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31C1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DC1D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1A41B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F3E3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F7C610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FEE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AD6C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35BF7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FDB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7D12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E3174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219AC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CC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DE36E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2752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3AE95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416283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275B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24BC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6AB1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453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006A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0935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8B0BB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F082F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1B11EA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52CC1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4D067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BFD78F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1679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A7D533" w14:textId="52F90B0C" w:rsidR="00456963" w:rsidRDefault="00456963" w:rsidP="00733574">
      <w:r>
        <w:br w:type="page"/>
      </w:r>
    </w:p>
    <w:p w14:paraId="55B8CFEB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7CC64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E0D5D3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D80774" wp14:editId="35A2DEBC">
                  <wp:extent cx="963679" cy="570712"/>
                  <wp:effectExtent l="0" t="0" r="1905" b="127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1BEB21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BC320C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FAB451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33B6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DB0D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B539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870C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EA0B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2DC58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6E7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06A89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367E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FF3A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719A3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A3B76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90C6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91243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FB8D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BF7DD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04AE3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6372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6F22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8347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317F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31B41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ACB1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160A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28B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E3A9E2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58166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75F2D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F2B5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CA3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8601EC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E20921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8A46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4793DC" wp14:editId="0900364B">
                  <wp:extent cx="963679" cy="570712"/>
                  <wp:effectExtent l="0" t="0" r="1905" b="127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5BEDCE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62CC22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E8F272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91E4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1E5F9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CF33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DE21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8B4D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1FA57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C25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241A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8078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1A8A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3EBA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9C5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97A92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E4073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E36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3F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99EA43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4C8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174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C0C16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0D10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4741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BAAB0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A36D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A032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C863A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9B1DE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B1BE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F1042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3A31F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729B2B0" w14:textId="02526E97" w:rsidR="00456963" w:rsidRDefault="00456963" w:rsidP="00733574">
      <w:r>
        <w:br w:type="page"/>
      </w:r>
    </w:p>
    <w:p w14:paraId="777D57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688DF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E9B2CA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1AE3AB" wp14:editId="409CEEB6">
                  <wp:extent cx="963679" cy="570712"/>
                  <wp:effectExtent l="0" t="0" r="1905" b="127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20BB67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64B45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81604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BBE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1676E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CBB13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B9B2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20A35B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2D87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EFCE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DBF18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41A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DAC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9BA0F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A6E91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6E5A0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5DD4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30306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47E9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BC824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BFF2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BBF0E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B8A1E7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A59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C444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7445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4CC7B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BD25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6E3D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33F2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97535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63D9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5A1172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9B06F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A5B5B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1675AB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F7EA2EB" wp14:editId="183CF34E">
                  <wp:extent cx="963679" cy="570712"/>
                  <wp:effectExtent l="0" t="0" r="1905" b="127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0F292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AA390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8BC6C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D4E4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50E05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5BF2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9F7D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49225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E8732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64A6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440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6660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96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4F0C2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8555E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8328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C43D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A0FB1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3DF9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08767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730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C7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DFF5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E9893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02CCD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BF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50E7D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416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14C18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30C5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DB7C8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45E55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7C3C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F6958B8" w14:textId="684EC476" w:rsidR="00456963" w:rsidRDefault="00456963" w:rsidP="00733574">
      <w:r>
        <w:br w:type="page"/>
      </w:r>
    </w:p>
    <w:p w14:paraId="4A50CB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22D767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89C01C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1D68004" wp14:editId="6CF9D851">
                  <wp:extent cx="963679" cy="570712"/>
                  <wp:effectExtent l="0" t="0" r="1905" b="127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FD41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5C2EDE7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C6F88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2641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7AD3F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9DB2C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C4A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CC04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1FEF5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116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4010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65D92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2DFD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2596A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EEDF5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47CB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4F8D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5DB93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FAA2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40E9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852B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979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92CAA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8915A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CCFE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FEB578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0F79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011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C583C5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7E35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BD76D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83E3C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C6177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CE9580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12341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F4A058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7EC847A" wp14:editId="57A30945">
                  <wp:extent cx="963679" cy="570712"/>
                  <wp:effectExtent l="0" t="0" r="1905" b="127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5C2BE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B03857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1BF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8FED5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C91314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7560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028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95A1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FC90D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13AF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82F48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F125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4C7E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A21A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7467E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3CAE2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F12D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8017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C2E4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0BB7B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2794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FF7D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B7C507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EF549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84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6691A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95F9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A8D0E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69A96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DEA7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06F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D8D8C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00D45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0D3D9A1" w14:textId="4A8512DF" w:rsidR="00456963" w:rsidRDefault="00456963" w:rsidP="00733574">
      <w:r>
        <w:br w:type="page"/>
      </w:r>
    </w:p>
    <w:p w14:paraId="07F331B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671372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C6A12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9658C3" wp14:editId="13D800CB">
                  <wp:extent cx="963679" cy="570712"/>
                  <wp:effectExtent l="0" t="0" r="1905" b="127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20478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65E0E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80B7FC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5EF4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5CEC2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34156C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32E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97D1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D59CA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AA4A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BF47F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FE79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E86D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DCF83C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3CEAD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993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A9C0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52D7D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09F1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58A5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44B3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2F82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B47DA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81460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B294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7EFCC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E7215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67BC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BA4B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963CE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F6B6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CF0E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7EF55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AB5C4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B568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3FF31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0A317F4" wp14:editId="6BDACBEC">
                  <wp:extent cx="963679" cy="570712"/>
                  <wp:effectExtent l="0" t="0" r="1905" b="127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007FC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D62647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52444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95A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8BD66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6516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67F8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EA4B2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E1612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16D1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A66C0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690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8C6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7CE56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10591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3539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5F57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6BB5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36EC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91BAAD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0CE17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FD2D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9BCEE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417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3298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519F3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57D54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5E8A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FB7F8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CF8E6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9DD4F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FEF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8E57E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E31CF86" w14:textId="51D1FC0B" w:rsidR="00456963" w:rsidRDefault="00456963" w:rsidP="00733574">
      <w:r>
        <w:br w:type="page"/>
      </w:r>
    </w:p>
    <w:p w14:paraId="624C5ED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885419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DF95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F644CC" wp14:editId="3FBA43C4">
                  <wp:extent cx="963679" cy="570712"/>
                  <wp:effectExtent l="0" t="0" r="1905" b="127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A86AE6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BDDD6C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57360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B3251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48034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7E5F2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4C7F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FD0CA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BE3A3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81F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2FF932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FE01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CCC0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F92B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EDB08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8133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5AF3E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699B7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9AF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68BC7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09B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7E94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C1A86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5E6C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6B63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ED145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D87A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A82DB4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9225A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7AE8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4AAFB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E44F93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BF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52A353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1D281B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F48F05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68121" wp14:editId="4554C167">
                  <wp:extent cx="963679" cy="570712"/>
                  <wp:effectExtent l="0" t="0" r="1905" b="1270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387C7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E0BB2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19AE0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664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D069B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1F2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0B7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F7E8A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4446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C7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E6DAA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7B4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4AEF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DBFC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15E5F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8A1A2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1A756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BA250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2381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033BB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9393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2C974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CB3629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2F112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0755D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82AC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FF29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1B2B2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6C54D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D62D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DD523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A8C28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23BA3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FBF2070" w14:textId="2A554B77" w:rsidR="00456963" w:rsidRDefault="00456963" w:rsidP="00733574">
      <w:r>
        <w:br w:type="page"/>
      </w:r>
    </w:p>
    <w:p w14:paraId="2CF360C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B763F7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FD5AA9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DE30DB" wp14:editId="600529DB">
                  <wp:extent cx="963679" cy="570712"/>
                  <wp:effectExtent l="0" t="0" r="1905" b="127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2FDF7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411019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FBE6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6CA0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C47CF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C737E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B587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2114A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B6508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339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34896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D938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73D3C5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41A1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B6EB4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918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C0757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1AE07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6C02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A67D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0E1F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21CC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9A7CA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92933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9DB52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DEBAE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30610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3272E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39604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44F3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0761C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B80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8479E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643813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A2A25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6C086F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23B0C4" wp14:editId="114132DC">
                  <wp:extent cx="963679" cy="570712"/>
                  <wp:effectExtent l="0" t="0" r="1905" b="127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057B9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64371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250CE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3AED8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CB68D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4D236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0504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886C2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D778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77C2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073BA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5EDD2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3AA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D98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C909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5642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4490B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8180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2BF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8C4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67A3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285E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DB339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9A28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7AF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5DF5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4FF9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E0FC5A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E1EA9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74F4C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A649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6219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8C325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53CEA40" w14:textId="0ACB6594" w:rsidR="00456963" w:rsidRDefault="00456963" w:rsidP="00733574">
      <w:r>
        <w:br w:type="page"/>
      </w:r>
    </w:p>
    <w:p w14:paraId="240BF37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B0FA5B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871FB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715928" wp14:editId="7576517C">
                  <wp:extent cx="963679" cy="570712"/>
                  <wp:effectExtent l="0" t="0" r="1905" b="1270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D7F43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AC0A1E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1C0D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54F0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F9E90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CC16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3DA0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3512A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1B190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79CD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ED34C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AD18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9CC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E0576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F299C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C821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0380A5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7F52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025B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36EFA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02C9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1C7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1A4169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150E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90AC3E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D0B219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B0E94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5CF95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A7F00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83A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3333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600DC0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06264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E93B3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5C41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9234A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720E8EC" wp14:editId="24948EB6">
                  <wp:extent cx="963679" cy="570712"/>
                  <wp:effectExtent l="0" t="0" r="1905" b="1270"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FACB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6E14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DBB39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1A6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9254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2ACE82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8A28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3649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19F28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538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610B5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49618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7AD6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87A1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2153D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2FBD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19062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2114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9B88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E389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0290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1C8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A4354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CB7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16BAC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CA0F6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676C86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6E7230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C38B4A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125FC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F3D71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8E56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86525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8049D1B" w14:textId="41D8CC35" w:rsidR="00456963" w:rsidRDefault="00456963" w:rsidP="00733574">
      <w:r>
        <w:br w:type="page"/>
      </w:r>
    </w:p>
    <w:p w14:paraId="7BB16B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2807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739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D4F9F05" wp14:editId="52947A67">
                  <wp:extent cx="963679" cy="570712"/>
                  <wp:effectExtent l="0" t="0" r="1905" b="1270"/>
                  <wp:docPr id="80" name="Imagen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305DD1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2FF2B2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43DCF6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C14F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720E6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F4FEA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49FB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B491F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50183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D81D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0051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B140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BDECE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C35CA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6CFA1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FDE9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EEE2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F1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C42F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661D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2D91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D966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244C4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6DAC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6422E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0900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3FBEF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274D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CBD88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027517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8DDB7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29B7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7B38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F6C4B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40382C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88F78A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28975D" wp14:editId="21438B60">
                  <wp:extent cx="963679" cy="570712"/>
                  <wp:effectExtent l="0" t="0" r="1905" b="1270"/>
                  <wp:docPr id="81" name="Imagen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4223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7079F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9EC0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BCA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14A25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FCFD4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4BFD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58C6D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632F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051E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66763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5D8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280E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2B4E5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5DBE6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BE7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32339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11D6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5EE9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03D7D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D0F9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50AA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E9E23D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128FB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2F0E4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7770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A5E5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E2150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F288DF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91CD0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1614EB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15EE5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659D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51EDA82" w14:textId="2D298959" w:rsidR="00456963" w:rsidRDefault="00456963" w:rsidP="00733574">
      <w:r>
        <w:br w:type="page"/>
      </w:r>
    </w:p>
    <w:p w14:paraId="2A0E91F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D1CB2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C02C9A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AAFBE23" wp14:editId="531E1EA1">
                  <wp:extent cx="963679" cy="570712"/>
                  <wp:effectExtent l="0" t="0" r="1905" b="1270"/>
                  <wp:docPr id="82" name="Imagen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1FF27D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4A76B7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0C612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6C8A9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D85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8F80DA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BDC4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0293C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D8FD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2FB8C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4D145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77BDF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343B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FC9E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0AF3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E96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A91E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102A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2C1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0F5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3637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411E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C2C0E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5AA7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F7FC5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97E5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558F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DD9C8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DF448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DFCA1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670152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AA6EF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6F10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95896E4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1AAFFD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6A18E0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89DF21" wp14:editId="5541CA41">
                  <wp:extent cx="963679" cy="570712"/>
                  <wp:effectExtent l="0" t="0" r="1905" b="1270"/>
                  <wp:docPr id="83" name="Imagen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ED3982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80438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A3922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825894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0FA4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6BFD2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F22E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1DFEE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006C7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EB9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22BE5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AE0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B5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69C8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7E7FA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E0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A84C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0081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F53E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7183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57AC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A291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1C6EB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31D99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984DD5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92D480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96B96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87538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06F94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7C40B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540B6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4707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0AB2D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D86DE65" w14:textId="09973A00" w:rsidR="00456963" w:rsidRDefault="00456963" w:rsidP="00733574">
      <w:r>
        <w:br w:type="page"/>
      </w:r>
    </w:p>
    <w:p w14:paraId="4572244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881F61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6E62DF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DBD17F" wp14:editId="0800C58A">
                  <wp:extent cx="963679" cy="570712"/>
                  <wp:effectExtent l="0" t="0" r="1905" b="1270"/>
                  <wp:docPr id="84" name="Imagen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7EB18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26D5C7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0693A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CA79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9826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4B550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5AB9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C9D2C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2BCE0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DD62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A09CD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71AC6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8C09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65E79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5F82A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EF8F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753E4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EBC28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23739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155F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3E415B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934C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E8BE9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7BD76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02137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54B36A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D4A00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703F3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D9972C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9181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0CB3E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F03C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FE4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135D4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814BB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CEF210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6EECA" wp14:editId="3F2382F1">
                  <wp:extent cx="963679" cy="570712"/>
                  <wp:effectExtent l="0" t="0" r="1905" b="1270"/>
                  <wp:docPr id="85" name="Imagen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CD3AD8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FB55B6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691478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41E9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DA6798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56D3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72AA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FD95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245E6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0BAEE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F412B3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A2B3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47A6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FD16F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479C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502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D01132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4DEC9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4307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987F8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7EA7D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79C9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337D8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0AC80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5F935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93AAC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9460B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8A81E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B017F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1F098C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14FC56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5476E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62533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998C960" w14:textId="0559DE4F" w:rsidR="00456963" w:rsidRDefault="00456963" w:rsidP="00733574">
      <w:r>
        <w:br w:type="page"/>
      </w:r>
    </w:p>
    <w:p w14:paraId="47BDCB3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899AE9A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729319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B69F3CE" wp14:editId="6ABAE765">
                  <wp:extent cx="963679" cy="570712"/>
                  <wp:effectExtent l="0" t="0" r="1905" b="1270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260C5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57730D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ED28E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CC25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4C7C4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B05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A80B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FBD28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39938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C3D1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64F59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01F55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4DE09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50DEB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9201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2D75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AEF5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B989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3EC4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91A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0541A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6CA7C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1248B6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C4E97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EB40C2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42A5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E8938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43CEF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C3358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275F3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70205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94BC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1C34E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B7D534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7032AB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13D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4C0B6C" wp14:editId="435F0022">
                  <wp:extent cx="963679" cy="570712"/>
                  <wp:effectExtent l="0" t="0" r="1905" b="1270"/>
                  <wp:docPr id="87" name="Imagen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ED664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1DAEEA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E2BBA6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A1C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79DD4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06ED08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99C1D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BADAA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1ADA4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421A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0F0B3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907A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349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ED313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43F6A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B95B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10350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A41E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5A2F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FE68C6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79CEC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324C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5A1E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3EEE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EFEE48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3915A3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248E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B3DB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8A8D5F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F4AB7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80E8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5F40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FE86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3B23C3D" w14:textId="206D1262" w:rsidR="00456963" w:rsidRDefault="00456963" w:rsidP="00733574">
      <w:r>
        <w:br w:type="page"/>
      </w:r>
    </w:p>
    <w:p w14:paraId="72705E1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0C2B9C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BD6AE8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AD08FC" wp14:editId="623E7C78">
                  <wp:extent cx="963679" cy="570712"/>
                  <wp:effectExtent l="0" t="0" r="1905" b="1270"/>
                  <wp:docPr id="88" name="Imagen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F1B1B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43C1A1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4C716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EE38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4CC8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0DB0D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C788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D8AA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D6DF2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4530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6BDB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CBC74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B9F3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D57650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ADF21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A829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212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6A138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2CE8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6E013F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C2D3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7B78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0C341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72D9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63192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F9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30E8C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7AD11F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96D9D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8A150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5EC69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0F4DCA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CC1D80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356AC0D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1F6530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13532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9E808" wp14:editId="5287259D">
                  <wp:extent cx="963679" cy="570712"/>
                  <wp:effectExtent l="0" t="0" r="1905" b="1270"/>
                  <wp:docPr id="89" name="Imagen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68DBB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8C3288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CE80B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DB1B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DB2BC2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C6210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E4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21074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3601B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170A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3E946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BE0E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EBB8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72007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8000E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3D11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1D9AA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50DB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AE47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FE8C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3576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147B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CD5B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AB0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B0AA7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BF22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40D2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0CF39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8F0428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945DDC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E882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E92E7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A75C8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367067B" w14:textId="0E25EC9D" w:rsidR="00456963" w:rsidRDefault="00456963" w:rsidP="00733574">
      <w:r>
        <w:br w:type="page"/>
      </w:r>
    </w:p>
    <w:p w14:paraId="0A182C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FCE99B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7149A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1B409" wp14:editId="5624965C">
                  <wp:extent cx="963679" cy="570712"/>
                  <wp:effectExtent l="0" t="0" r="1905" b="1270"/>
                  <wp:docPr id="90" name="Imagen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1245D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B2D317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3CBF6B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BC2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8F55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97C13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C450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055DF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9E5E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008E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86FBC7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869FD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9947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A6173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A14D9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AE11D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EEEA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AAA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2AA4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3F1B14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4769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DE31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42C37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5EDE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AFAC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B8549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EF42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99235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918332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C833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B992A3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F6A7E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94FE4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7304D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5E258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8D6B7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A92023" wp14:editId="7742BAF3">
                  <wp:extent cx="963679" cy="570712"/>
                  <wp:effectExtent l="0" t="0" r="1905" b="1270"/>
                  <wp:docPr id="91" name="Imagen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61B46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6521E3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634C2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D2AE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A7A1AD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94B43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6DE6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38AC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72776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6DCE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AA664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A650C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5B89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8BF80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87427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761F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A5AA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B4E95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0E35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820F7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2FF3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681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9E877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DBAE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89E4C2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DC19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2A1A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B9CC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DE494B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30EFF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5600E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C9B2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899BF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F30BCA" w14:textId="7C378704" w:rsidR="00456963" w:rsidRDefault="00456963" w:rsidP="00733574">
      <w:r>
        <w:br w:type="page"/>
      </w:r>
    </w:p>
    <w:p w14:paraId="2F75DC5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86ADE8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793D5B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9E7A06" wp14:editId="7EBC35E8">
                  <wp:extent cx="963679" cy="570712"/>
                  <wp:effectExtent l="0" t="0" r="1905" b="1270"/>
                  <wp:docPr id="92" name="Imagen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D79D57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FE50B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FA306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7084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476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E6EDF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4F8E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1F2F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BFE8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878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A3E74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F437A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9097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E1698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50055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B07A6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F89B7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0A704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EA45A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7F10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E46B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63FA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098E6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9060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E4C2E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B02BE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1DAFD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DCE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CFDB5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D769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AF040F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F85C5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BFAF4C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0A97AD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6102F7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69C37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56CFDB2" wp14:editId="114D453F">
                  <wp:extent cx="963679" cy="570712"/>
                  <wp:effectExtent l="0" t="0" r="1905" b="1270"/>
                  <wp:docPr id="93" name="Imagen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7D144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17FFCC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38158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FA8A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7ABC3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07C02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41D652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6BECA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8E380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679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65E23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85E6B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07F3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1F08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8D5EE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F0F98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AA2BF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80A16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7F25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E0C2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819D8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BD71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A59C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6F1AEE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84A8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9540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830F6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0CF1C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98370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7875C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4F3E8A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30DB2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555A5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9438C9A" w14:textId="5A110BD3" w:rsidR="00456963" w:rsidRDefault="00456963" w:rsidP="00733574">
      <w:r>
        <w:br w:type="page"/>
      </w:r>
    </w:p>
    <w:p w14:paraId="16AEC1E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C01769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951843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BF579E" wp14:editId="75910A68">
                  <wp:extent cx="963679" cy="570712"/>
                  <wp:effectExtent l="0" t="0" r="1905" b="1270"/>
                  <wp:docPr id="94" name="Imagen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74964B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5AA295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D884D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2EE2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4B562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E5DA25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00F7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D1CA1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46253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299E0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CA126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3F6D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0DB9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4A0573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59D33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5D11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772F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6A5F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081D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94F472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E492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8EA9F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C06407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17F0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9D1BD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E5745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6251B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284BA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8FF40B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03408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E5E43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722E0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5BFC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D0586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F1730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CDD73C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4938F5" wp14:editId="0C1AEE8A">
                  <wp:extent cx="963679" cy="570712"/>
                  <wp:effectExtent l="0" t="0" r="1905" b="1270"/>
                  <wp:docPr id="95" name="Imagen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6AFE1BB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737237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DAFFC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D7E0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CCA086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CF29EE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7E57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E499F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A57B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C6AA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76C6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9323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84F4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3A3EB9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17ED5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D539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0D87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14106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83C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C34FE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F4A3C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C4FC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40D369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383F6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93B46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050F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17A89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3E582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DAB32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C9E98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ABCFB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4CB36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8ACC3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AFF7EC2" w14:textId="62EC4628" w:rsidR="00456963" w:rsidRDefault="00456963" w:rsidP="00733574">
      <w:r>
        <w:br w:type="page"/>
      </w:r>
    </w:p>
    <w:p w14:paraId="14BB4D7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EBE13A0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097E90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AEF888" wp14:editId="5781690C">
                  <wp:extent cx="963679" cy="570712"/>
                  <wp:effectExtent l="0" t="0" r="1905" b="1270"/>
                  <wp:docPr id="96" name="Imagen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ED3BC1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BE36C4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A72AF4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03923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D0CAD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6F7AC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B6C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D328A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00B2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9FF6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C21D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7BD7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D284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F3DF8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44345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FDB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374A0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559A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9973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ED29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CE701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1612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BF2A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81F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AF7C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23B7E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D28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7FC52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053BC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04057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3E51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2B9C3E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9D925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053CD9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EF6AAC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A02649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AA7E3ED" wp14:editId="35DFCA86">
                  <wp:extent cx="963679" cy="570712"/>
                  <wp:effectExtent l="0" t="0" r="1905" b="1270"/>
                  <wp:docPr id="97" name="Imagen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8D97C5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A84427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2C5CD9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0306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71319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87F6E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6DE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94BB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F6F18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C123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B6CEE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9880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9D78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C183A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4F43A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8AF8E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77C79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8C895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E331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ADE13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7B566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7DEF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06194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C32A9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AE86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70C1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ED8D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444EE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3758EA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C366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67DC9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86FC4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880A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D4C573C" w14:textId="119C6E83" w:rsidR="00456963" w:rsidRDefault="00456963" w:rsidP="00733574">
      <w:r>
        <w:br w:type="page"/>
      </w:r>
    </w:p>
    <w:p w14:paraId="2768C65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87F293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8E033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217F5" wp14:editId="17FDFB95">
                  <wp:extent cx="963679" cy="570712"/>
                  <wp:effectExtent l="0" t="0" r="1905" b="1270"/>
                  <wp:docPr id="98" name="Imagen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1D7E3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E7FD0E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4B405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5C9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8CE7D9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2584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4234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BF4E5E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8D9A8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F90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43A4C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36288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6D4F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67FBB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06129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BD6C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AFD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A585A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0483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3497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653B9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047A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9CF3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B50A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FAB02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E98D1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62CC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7609B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34B72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A73BD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3ADEC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01EE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2F464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AFE6E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DCAF3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3AC59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A933FC" wp14:editId="473C0E82">
                  <wp:extent cx="963679" cy="570712"/>
                  <wp:effectExtent l="0" t="0" r="1905" b="1270"/>
                  <wp:docPr id="99" name="Imagen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BBA6A1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84347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F4546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3A94A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265323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9CF5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9FE5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43B3C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F5FE8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7708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89D77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E193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32D7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4900A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40D78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F08E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902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5500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99CC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B54D3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1278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EAE79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C372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B67D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DB75E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EB97B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8408C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009E9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51BB1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8D3D0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525BF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9EF51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2E1FF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948581B" w14:textId="77766D87" w:rsidR="00456963" w:rsidRDefault="00456963" w:rsidP="00733574">
      <w:r>
        <w:br w:type="page"/>
      </w:r>
    </w:p>
    <w:p w14:paraId="717C30C6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F92E58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46807F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DE44ED" wp14:editId="3706FB29">
                  <wp:extent cx="963679" cy="570712"/>
                  <wp:effectExtent l="0" t="0" r="1905" b="1270"/>
                  <wp:docPr id="100" name="Imagen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06D8F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FBE38B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28203D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7B46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15059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9623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D9C6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D9508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651E5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FE2D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01449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A59B1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4A5C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6C3EE9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4DD60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3B485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6526D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F8B5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9D3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5CF8A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87658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3B5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92CECD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381B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44EA8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8B4B2B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063D5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E84BA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4FD0D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DED48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96C3FB2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8D46AA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0B69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2D3DDD4B" w:rsidR="00456963" w:rsidRDefault="00456963" w:rsidP="00170F00">
      <w:pPr>
        <w:spacing w:after="0"/>
      </w:pPr>
    </w:p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CECEAB" w14:textId="77777777" w:rsidR="002025C9" w:rsidRDefault="002025C9" w:rsidP="00AF6389">
      <w:pPr>
        <w:spacing w:after="0" w:line="240" w:lineRule="auto"/>
      </w:pPr>
      <w:r>
        <w:separator/>
      </w:r>
    </w:p>
  </w:endnote>
  <w:endnote w:type="continuationSeparator" w:id="0">
    <w:p w14:paraId="46F306F5" w14:textId="77777777" w:rsidR="002025C9" w:rsidRDefault="002025C9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20059B" w14:textId="77777777" w:rsidR="002025C9" w:rsidRDefault="002025C9" w:rsidP="00AF6389">
      <w:pPr>
        <w:spacing w:after="0" w:line="240" w:lineRule="auto"/>
      </w:pPr>
      <w:r>
        <w:separator/>
      </w:r>
    </w:p>
  </w:footnote>
  <w:footnote w:type="continuationSeparator" w:id="0">
    <w:p w14:paraId="1A7EEE88" w14:textId="77777777" w:rsidR="002025C9" w:rsidRDefault="002025C9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111E3"/>
    <w:rsid w:val="00031BD9"/>
    <w:rsid w:val="000738D8"/>
    <w:rsid w:val="00083DA1"/>
    <w:rsid w:val="00085515"/>
    <w:rsid w:val="000A0A83"/>
    <w:rsid w:val="000E256C"/>
    <w:rsid w:val="00113780"/>
    <w:rsid w:val="0016083C"/>
    <w:rsid w:val="00170F00"/>
    <w:rsid w:val="00175BCA"/>
    <w:rsid w:val="00185664"/>
    <w:rsid w:val="001977BF"/>
    <w:rsid w:val="001B01BC"/>
    <w:rsid w:val="001F1003"/>
    <w:rsid w:val="001F6E8C"/>
    <w:rsid w:val="001F77ED"/>
    <w:rsid w:val="002025C9"/>
    <w:rsid w:val="00220218"/>
    <w:rsid w:val="002A1C83"/>
    <w:rsid w:val="002A7AF9"/>
    <w:rsid w:val="002B0A40"/>
    <w:rsid w:val="002D242E"/>
    <w:rsid w:val="002E209A"/>
    <w:rsid w:val="003B0499"/>
    <w:rsid w:val="0040528C"/>
    <w:rsid w:val="0041634D"/>
    <w:rsid w:val="00425526"/>
    <w:rsid w:val="00431627"/>
    <w:rsid w:val="00456963"/>
    <w:rsid w:val="00462C0E"/>
    <w:rsid w:val="00473C0E"/>
    <w:rsid w:val="00482AB9"/>
    <w:rsid w:val="00515A1C"/>
    <w:rsid w:val="00521788"/>
    <w:rsid w:val="00530487"/>
    <w:rsid w:val="00567437"/>
    <w:rsid w:val="00576464"/>
    <w:rsid w:val="00580A44"/>
    <w:rsid w:val="0059732C"/>
    <w:rsid w:val="005A29D9"/>
    <w:rsid w:val="005B555F"/>
    <w:rsid w:val="00615F72"/>
    <w:rsid w:val="0069230E"/>
    <w:rsid w:val="006A27D9"/>
    <w:rsid w:val="00716903"/>
    <w:rsid w:val="00733574"/>
    <w:rsid w:val="00735D99"/>
    <w:rsid w:val="007728DA"/>
    <w:rsid w:val="00797221"/>
    <w:rsid w:val="007C0879"/>
    <w:rsid w:val="007C65E2"/>
    <w:rsid w:val="00825298"/>
    <w:rsid w:val="008F47A5"/>
    <w:rsid w:val="00973CC2"/>
    <w:rsid w:val="009F252B"/>
    <w:rsid w:val="00A70929"/>
    <w:rsid w:val="00AA5155"/>
    <w:rsid w:val="00AF6389"/>
    <w:rsid w:val="00B211BE"/>
    <w:rsid w:val="00B32E54"/>
    <w:rsid w:val="00C2034C"/>
    <w:rsid w:val="00C765A7"/>
    <w:rsid w:val="00CA0CBA"/>
    <w:rsid w:val="00CA0CE5"/>
    <w:rsid w:val="00CA5A78"/>
    <w:rsid w:val="00CF1171"/>
    <w:rsid w:val="00DB7EE6"/>
    <w:rsid w:val="00DC1517"/>
    <w:rsid w:val="00E16798"/>
    <w:rsid w:val="00E16AC0"/>
    <w:rsid w:val="00E67978"/>
    <w:rsid w:val="00EB5DDE"/>
    <w:rsid w:val="00EC627D"/>
    <w:rsid w:val="00ED15F3"/>
    <w:rsid w:val="00F07028"/>
    <w:rsid w:val="00F838D4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0</TotalTime>
  <Pages>42</Pages>
  <Words>4475</Words>
  <Characters>24616</Characters>
  <Application>Microsoft Office Word</Application>
  <DocSecurity>0</DocSecurity>
  <Lines>205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2020-07-23T16:04:00Z</dcterms:created>
  <dcterms:modified xsi:type="dcterms:W3CDTF">2020-07-23T16:04:00Z</dcterms:modified>
</cp:coreProperties>
</file>