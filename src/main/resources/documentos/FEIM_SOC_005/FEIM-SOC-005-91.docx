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BD7AF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E969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22CB2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AD329F" wp14:editId="367BDE7F">
                  <wp:extent cx="963679" cy="570712"/>
                  <wp:effectExtent l="0" t="0" r="1905" b="127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0D8F30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EF6B0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7257E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8A90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3D40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ACEF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73FD6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CE06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A5C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265F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B252E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86AD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3E6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D88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897C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BB49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CF0C5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3C6F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7283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1D75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8A22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A04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1D0D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CAD1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4F22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EA4E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D54D5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BDC28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1CF4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115F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5103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C19B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39E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7C45CA3" w14:textId="0A7194BC" w:rsidR="00456963" w:rsidRDefault="00456963" w:rsidP="00733574">
      <w:r>
        <w:br w:type="page"/>
      </w:r>
    </w:p>
    <w:p w14:paraId="013BAF6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7BAD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9C3B1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32D309" wp14:editId="07D6BE8A">
                  <wp:extent cx="963679" cy="570712"/>
                  <wp:effectExtent l="0" t="0" r="1905" b="127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8F448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4393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CBB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ACF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B95D2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F7F3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6882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6B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A9B4B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401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E6B69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90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86DB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B2A7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AF21E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855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89A1F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8A35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B3F0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244C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7C08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4BD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A367F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BB54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32BE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D1B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F237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B35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0D5E9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B0967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3C546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FBC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7251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89758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D41DE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6E802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58656F" wp14:editId="5E384118">
                  <wp:extent cx="963679" cy="570712"/>
                  <wp:effectExtent l="0" t="0" r="1905" b="127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3736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2A210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527E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6A13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92E47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3F4E9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C7BD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AFB6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D41BA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FB9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7245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F63A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57C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1F27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0AA2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F8E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8824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99A3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ECE2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5BE0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6A94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17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3A58EF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62D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D9E0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8352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01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0BC3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85885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92420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3E9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9BDA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2B20B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639443" w14:textId="62C80BC4" w:rsidR="00456963" w:rsidRDefault="00456963" w:rsidP="00733574">
      <w:r>
        <w:br w:type="page"/>
      </w:r>
    </w:p>
    <w:p w14:paraId="33BCDC2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E41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F56220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9D77" wp14:editId="69EECC73">
                  <wp:extent cx="963679" cy="570712"/>
                  <wp:effectExtent l="0" t="0" r="1905" b="127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6633A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C5857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E2EAE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43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A237A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EF31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18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0AF8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89D21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4B50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4BA8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33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4D8A6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C482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556F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00BE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B9501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6F44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A9AB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E324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FE4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9DF2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27AA4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BBB6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3678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AE2E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854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612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4DD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1A93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DD6B5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6BCA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3493E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8F0C8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FA595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DFBB8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926391D" wp14:editId="1A69BF24">
                  <wp:extent cx="963679" cy="570712"/>
                  <wp:effectExtent l="0" t="0" r="1905" b="127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B18B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1091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FBC7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450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38E95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E8E5B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373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A4BF4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37DB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9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AC6F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865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E622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CC07B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91D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619F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204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30F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ADA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4FFF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DD67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D5B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70D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1C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EA1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0176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64AF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199F1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9C6A99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9372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1145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670B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3D87E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78435C" w14:textId="71B8F7F6" w:rsidR="00456963" w:rsidRDefault="00456963" w:rsidP="00733574">
      <w:r>
        <w:br w:type="page"/>
      </w:r>
    </w:p>
    <w:p w14:paraId="017E0F0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3B8E1F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122F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FCC8BA" wp14:editId="6FAD3AD2">
                  <wp:extent cx="963679" cy="570712"/>
                  <wp:effectExtent l="0" t="0" r="1905" b="127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0C7F79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71683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A9F5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C0EF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AE4C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40C1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31C1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1D59E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D49C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55B0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4DD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5928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600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938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90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83B7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2E49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A23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05B4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FF158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B33A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71CD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DED8D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9D168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AB8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6D92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6D59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76F0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F31B5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C090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FC919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6A5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583A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E6EF203" w:rsidR="00456963" w:rsidRDefault="00456963" w:rsidP="00825298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880FF" w14:textId="77777777" w:rsidR="00135906" w:rsidRDefault="00135906" w:rsidP="00AF6389">
      <w:pPr>
        <w:spacing w:after="0" w:line="240" w:lineRule="auto"/>
      </w:pPr>
      <w:r>
        <w:separator/>
      </w:r>
    </w:p>
  </w:endnote>
  <w:endnote w:type="continuationSeparator" w:id="0">
    <w:p w14:paraId="2DBF6F1C" w14:textId="77777777" w:rsidR="00135906" w:rsidRDefault="00135906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42180" w14:textId="77777777" w:rsidR="00135906" w:rsidRDefault="00135906" w:rsidP="00AF6389">
      <w:pPr>
        <w:spacing w:after="0" w:line="240" w:lineRule="auto"/>
      </w:pPr>
      <w:r>
        <w:separator/>
      </w:r>
    </w:p>
  </w:footnote>
  <w:footnote w:type="continuationSeparator" w:id="0">
    <w:p w14:paraId="3F2C05B0" w14:textId="77777777" w:rsidR="00135906" w:rsidRDefault="00135906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738D8"/>
    <w:rsid w:val="00085515"/>
    <w:rsid w:val="000A0A83"/>
    <w:rsid w:val="000E256C"/>
    <w:rsid w:val="00113780"/>
    <w:rsid w:val="00135906"/>
    <w:rsid w:val="00175BCA"/>
    <w:rsid w:val="00185664"/>
    <w:rsid w:val="001977BF"/>
    <w:rsid w:val="001B01BC"/>
    <w:rsid w:val="001F1003"/>
    <w:rsid w:val="001F6E8C"/>
    <w:rsid w:val="001F77ED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521788"/>
    <w:rsid w:val="00567437"/>
    <w:rsid w:val="00576464"/>
    <w:rsid w:val="00580A44"/>
    <w:rsid w:val="0059732C"/>
    <w:rsid w:val="005A29D9"/>
    <w:rsid w:val="005B555F"/>
    <w:rsid w:val="0069230E"/>
    <w:rsid w:val="006A27D9"/>
    <w:rsid w:val="00716903"/>
    <w:rsid w:val="00733574"/>
    <w:rsid w:val="00735D99"/>
    <w:rsid w:val="007728DA"/>
    <w:rsid w:val="00797221"/>
    <w:rsid w:val="007C65E2"/>
    <w:rsid w:val="00825298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1171"/>
    <w:rsid w:val="00DB7EE6"/>
    <w:rsid w:val="00DC1517"/>
    <w:rsid w:val="00E16798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46</Pages>
  <Words>4906</Words>
  <Characters>26989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2020-07-23T16:00:00Z</dcterms:created>
  <dcterms:modified xsi:type="dcterms:W3CDTF">2020-07-23T16:00:00Z</dcterms:modified>
</cp:coreProperties>
</file>