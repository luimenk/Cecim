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5974BCD" w:rsidR="00456963" w:rsidRDefault="00456963" w:rsidP="0016083C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DA12" w14:textId="77777777" w:rsidR="009210FC" w:rsidRDefault="009210FC" w:rsidP="00AF6389">
      <w:pPr>
        <w:spacing w:after="0" w:line="240" w:lineRule="auto"/>
      </w:pPr>
      <w:r>
        <w:separator/>
      </w:r>
    </w:p>
  </w:endnote>
  <w:endnote w:type="continuationSeparator" w:id="0">
    <w:p w14:paraId="2CD7728E" w14:textId="77777777" w:rsidR="009210FC" w:rsidRDefault="009210F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6863D" w14:textId="77777777" w:rsidR="009210FC" w:rsidRDefault="009210FC" w:rsidP="00AF6389">
      <w:pPr>
        <w:spacing w:after="0" w:line="240" w:lineRule="auto"/>
      </w:pPr>
      <w:r>
        <w:separator/>
      </w:r>
    </w:p>
  </w:footnote>
  <w:footnote w:type="continuationSeparator" w:id="0">
    <w:p w14:paraId="6C47A08D" w14:textId="77777777" w:rsidR="009210FC" w:rsidRDefault="009210FC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6083C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25298"/>
    <w:rsid w:val="008F47A5"/>
    <w:rsid w:val="009210FC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45</Pages>
  <Words>4852</Words>
  <Characters>26692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2020-07-23T16:00:00Z</dcterms:created>
  <dcterms:modified xsi:type="dcterms:W3CDTF">2020-07-23T16:00:00Z</dcterms:modified>
</cp:coreProperties>
</file>