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7389DFDA" w:rsidR="00456963" w:rsidRDefault="00456963" w:rsidP="001A7B15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9FD0B" w14:textId="77777777" w:rsidR="004A5517" w:rsidRDefault="004A5517" w:rsidP="00AF6389">
      <w:pPr>
        <w:spacing w:after="0" w:line="240" w:lineRule="auto"/>
      </w:pPr>
      <w:r>
        <w:separator/>
      </w:r>
    </w:p>
  </w:endnote>
  <w:endnote w:type="continuationSeparator" w:id="0">
    <w:p w14:paraId="7CD73B72" w14:textId="77777777" w:rsidR="004A5517" w:rsidRDefault="004A5517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28B3D" w14:textId="77777777" w:rsidR="004A5517" w:rsidRDefault="004A5517" w:rsidP="00AF6389">
      <w:pPr>
        <w:spacing w:after="0" w:line="240" w:lineRule="auto"/>
      </w:pPr>
      <w:r>
        <w:separator/>
      </w:r>
    </w:p>
  </w:footnote>
  <w:footnote w:type="continuationSeparator" w:id="0">
    <w:p w14:paraId="579EAEB7" w14:textId="77777777" w:rsidR="004A5517" w:rsidRDefault="004A5517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A7B15"/>
    <w:rsid w:val="001B01BC"/>
    <w:rsid w:val="001D465C"/>
    <w:rsid w:val="001F1003"/>
    <w:rsid w:val="001F6E8C"/>
    <w:rsid w:val="001F77ED"/>
    <w:rsid w:val="00210BD6"/>
    <w:rsid w:val="00220218"/>
    <w:rsid w:val="002464E9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A5517"/>
    <w:rsid w:val="004B4B46"/>
    <w:rsid w:val="00515A1C"/>
    <w:rsid w:val="00521788"/>
    <w:rsid w:val="00530487"/>
    <w:rsid w:val="005336C0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9230E"/>
    <w:rsid w:val="006A076D"/>
    <w:rsid w:val="006A27D9"/>
    <w:rsid w:val="006B2FC7"/>
    <w:rsid w:val="006E0B30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45539"/>
    <w:rsid w:val="008F23A2"/>
    <w:rsid w:val="008F46C2"/>
    <w:rsid w:val="008F47A5"/>
    <w:rsid w:val="0093268F"/>
    <w:rsid w:val="00932CEE"/>
    <w:rsid w:val="00956491"/>
    <w:rsid w:val="00973CC2"/>
    <w:rsid w:val="009850BC"/>
    <w:rsid w:val="009F252B"/>
    <w:rsid w:val="00A6029A"/>
    <w:rsid w:val="00A70929"/>
    <w:rsid w:val="00A81923"/>
    <w:rsid w:val="00A8656D"/>
    <w:rsid w:val="00A94B9C"/>
    <w:rsid w:val="00AA5155"/>
    <w:rsid w:val="00AE3E5B"/>
    <w:rsid w:val="00AF6389"/>
    <w:rsid w:val="00B211BE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0E18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316C"/>
    <w:rsid w:val="00F07028"/>
    <w:rsid w:val="00F353A2"/>
    <w:rsid w:val="00F838D4"/>
    <w:rsid w:val="00F84ACB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1</TotalTime>
  <Pages>10</Pages>
  <Words>1078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2020-07-23T16:27:00Z</dcterms:created>
  <dcterms:modified xsi:type="dcterms:W3CDTF">2020-07-23T16:27:00Z</dcterms:modified>
</cp:coreProperties>
</file>