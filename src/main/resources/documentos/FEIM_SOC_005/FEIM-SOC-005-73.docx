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AD1A061" w:rsidR="00456963" w:rsidRDefault="00456963" w:rsidP="00F353A2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12EAA" w14:textId="77777777" w:rsidR="002E1DB7" w:rsidRDefault="002E1DB7" w:rsidP="00AF6389">
      <w:pPr>
        <w:spacing w:after="0" w:line="240" w:lineRule="auto"/>
      </w:pPr>
      <w:r>
        <w:separator/>
      </w:r>
    </w:p>
  </w:endnote>
  <w:endnote w:type="continuationSeparator" w:id="0">
    <w:p w14:paraId="4FDFF0CD" w14:textId="77777777" w:rsidR="002E1DB7" w:rsidRDefault="002E1DB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F1F8B" w14:textId="77777777" w:rsidR="002E1DB7" w:rsidRDefault="002E1DB7" w:rsidP="00AF6389">
      <w:pPr>
        <w:spacing w:after="0" w:line="240" w:lineRule="auto"/>
      </w:pPr>
      <w:r>
        <w:separator/>
      </w:r>
    </w:p>
  </w:footnote>
  <w:footnote w:type="continuationSeparator" w:id="0">
    <w:p w14:paraId="7428E169" w14:textId="77777777" w:rsidR="002E1DB7" w:rsidRDefault="002E1DB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D3783"/>
    <w:rsid w:val="002E1DB7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6029A"/>
    <w:rsid w:val="00A70929"/>
    <w:rsid w:val="00AA5155"/>
    <w:rsid w:val="00AF6389"/>
    <w:rsid w:val="00B211BE"/>
    <w:rsid w:val="00B32E54"/>
    <w:rsid w:val="00B93AF7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37</Pages>
  <Words>3936</Words>
  <Characters>21650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2020-07-23T16:10:00Z</dcterms:created>
  <dcterms:modified xsi:type="dcterms:W3CDTF">2020-07-23T16:10:00Z</dcterms:modified>
</cp:coreProperties>
</file>