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00D8397" w14:textId="61673B47" w:rsidR="00456963" w:rsidRDefault="00456963" w:rsidP="00733574">
      <w:r>
        <w:br w:type="page"/>
      </w:r>
    </w:p>
    <w:p w14:paraId="2656235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FC18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95F58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918FBC" wp14:editId="04441DC8">
                  <wp:extent cx="963679" cy="570712"/>
                  <wp:effectExtent l="0" t="0" r="1905" b="127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F915B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C391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8C6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D0A4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538F7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3158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62D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C65A3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CAE60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174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7AA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B51F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E75D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0FBEC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E3D5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798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BD2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F05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7760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BCABF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E67E0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DB5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6CF6F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CA229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7DD2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F69B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A55F5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C9E5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D2521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84F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47F5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A9FD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7B0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5F594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2D8AF9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5F139A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372625" wp14:editId="12BF44E4">
                  <wp:extent cx="963679" cy="570712"/>
                  <wp:effectExtent l="0" t="0" r="1905" b="127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23DD0B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87C47B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194E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D437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5B49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3CA9F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33B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803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465C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5484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874AE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04BB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0188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DC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A40CC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901C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B9C98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1B8A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8ADC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3437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9CE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E6E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DB06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04DB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CFAD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50AC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D7E7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5DE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AEED7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C1076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6700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3B8A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205D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9F699" w14:textId="1C2B2CB7" w:rsidR="00456963" w:rsidRDefault="00456963" w:rsidP="00733574">
      <w:r>
        <w:br w:type="page"/>
      </w:r>
    </w:p>
    <w:p w14:paraId="3EB4D83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4DDB73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D6B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1A45FA" wp14:editId="40FB42F0">
                  <wp:extent cx="963679" cy="570712"/>
                  <wp:effectExtent l="0" t="0" r="1905" b="127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A9DEE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7D6573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6BB2E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C9D2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1A51F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18E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5E22B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B136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7168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7EDD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1F8F2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C71B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D015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4C7C4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E4EA2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770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4E38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7629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F6EA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F9E5D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599F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326F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E90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6D60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9C09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7591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CE0DD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149D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F0D9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39907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F5859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AF6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83680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67A4C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4C74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29630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43D718" wp14:editId="7F9F6864">
                  <wp:extent cx="963679" cy="570712"/>
                  <wp:effectExtent l="0" t="0" r="1905" b="127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C9ADD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21EA2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D414E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23B2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0880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D470E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71DA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3E54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29F5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FB2F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556C8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50E93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187E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FB860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E8901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0A4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7AE6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35D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EC9D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7319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17CCA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7161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A9A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9B4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21352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A6023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4E88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ACF3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16C3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C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D6C30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04D66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A24A8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5F1BA8" w14:textId="15E13277" w:rsidR="00456963" w:rsidRDefault="00456963" w:rsidP="00733574">
      <w:r>
        <w:br w:type="page"/>
      </w:r>
    </w:p>
    <w:p w14:paraId="3A0188B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D0B76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E7E35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29458" wp14:editId="5A91DCF1">
                  <wp:extent cx="963679" cy="570712"/>
                  <wp:effectExtent l="0" t="0" r="1905" b="127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608BC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825CA5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9DE2B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1913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0961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71A1B5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D77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3B7C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5BCC7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9675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A31F3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765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1BECE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01596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1AB87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4E0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3AE69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2A15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24B5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44A65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142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7670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CEB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287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B08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7EE6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B22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EC91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A9D05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697E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567FF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789C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0A26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27B3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1393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A05E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D5F5C0" wp14:editId="33418551">
                  <wp:extent cx="963679" cy="570712"/>
                  <wp:effectExtent l="0" t="0" r="1905" b="127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6245F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21F72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0E9F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1AB4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58AC0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CB76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0C3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A4D90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09429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862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0F6AA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C9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4C36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EC84E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ACBDD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EF4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0F590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3B4F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B0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22754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D65C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D2DB1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2C26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E364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A682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F95F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EC38B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0920B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2AB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F86D9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49770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678B7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5DA1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B59AAFC" w14:textId="7F758E3A" w:rsidR="00456963" w:rsidRDefault="00456963" w:rsidP="00733574">
      <w:r>
        <w:br w:type="page"/>
      </w:r>
    </w:p>
    <w:p w14:paraId="7A35D09A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42672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90AC9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1F3CE7" wp14:editId="0E702B09">
                  <wp:extent cx="963679" cy="570712"/>
                  <wp:effectExtent l="0" t="0" r="1905" b="127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23AE8D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9043A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D99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B1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13AC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6BF9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6F5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CE3F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18B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5DD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63F0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5E0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15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10B1F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3AE81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D7C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5C41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5AB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E6F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7FBF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3BCF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1CDB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A306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38B14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48F59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A6217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22A06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F4B5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BE598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E1B6E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7032F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ED86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A10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F31DD10" w14:textId="77777777" w:rsidR="00456963" w:rsidRDefault="00456963" w:rsidP="00456963">
      <w:pPr>
        <w:spacing w:after="0"/>
      </w:pPr>
      <w:r>
        <w:br w:type="column"/>
      </w:r>
    </w:p>
    <w:p w14:paraId="1CF8A002" w14:textId="77777777" w:rsidR="00456963" w:rsidRDefault="00456963" w:rsidP="00456963"/>
    <w:p w14:paraId="5BDE4CD1" w14:textId="77777777" w:rsidR="00456963" w:rsidRDefault="00456963" w:rsidP="00733574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BFD31" w14:textId="77777777" w:rsidR="00A70929" w:rsidRDefault="00A70929" w:rsidP="00AF6389">
      <w:pPr>
        <w:spacing w:after="0" w:line="240" w:lineRule="auto"/>
      </w:pPr>
      <w:r>
        <w:separator/>
      </w:r>
    </w:p>
  </w:endnote>
  <w:endnote w:type="continuationSeparator" w:id="0">
    <w:p w14:paraId="250520E1" w14:textId="77777777" w:rsidR="00A70929" w:rsidRDefault="00A7092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F7501" w14:textId="77777777" w:rsidR="00A70929" w:rsidRDefault="00A70929" w:rsidP="00AF6389">
      <w:pPr>
        <w:spacing w:after="0" w:line="240" w:lineRule="auto"/>
      </w:pPr>
      <w:r>
        <w:separator/>
      </w:r>
    </w:p>
  </w:footnote>
  <w:footnote w:type="continuationSeparator" w:id="0">
    <w:p w14:paraId="7D7C10D6" w14:textId="77777777" w:rsidR="00A70929" w:rsidRDefault="00A70929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85515"/>
    <w:rsid w:val="000A0A83"/>
    <w:rsid w:val="000E256C"/>
    <w:rsid w:val="00113780"/>
    <w:rsid w:val="00175BCA"/>
    <w:rsid w:val="001977BF"/>
    <w:rsid w:val="001B01BC"/>
    <w:rsid w:val="001F1003"/>
    <w:rsid w:val="001F6E8C"/>
    <w:rsid w:val="00220218"/>
    <w:rsid w:val="002A1C83"/>
    <w:rsid w:val="002A7AF9"/>
    <w:rsid w:val="002B0A40"/>
    <w:rsid w:val="002D242E"/>
    <w:rsid w:val="002E209A"/>
    <w:rsid w:val="003B0499"/>
    <w:rsid w:val="0040528C"/>
    <w:rsid w:val="00425526"/>
    <w:rsid w:val="00431627"/>
    <w:rsid w:val="00456963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E5"/>
    <w:rsid w:val="00CA5A78"/>
    <w:rsid w:val="00CF1171"/>
    <w:rsid w:val="00DB7EE6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50</Pages>
  <Words>5338</Words>
  <Characters>29364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2020-07-23T03:23:00Z</dcterms:created>
  <dcterms:modified xsi:type="dcterms:W3CDTF">2020-07-23T03:23:00Z</dcterms:modified>
</cp:coreProperties>
</file>