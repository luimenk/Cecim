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1E35DB49" w:rsidR="00456963" w:rsidRDefault="00456963" w:rsidP="00005238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282F1" w14:textId="77777777" w:rsidR="00141602" w:rsidRDefault="00141602" w:rsidP="00AF6389">
      <w:pPr>
        <w:spacing w:after="0" w:line="240" w:lineRule="auto"/>
      </w:pPr>
      <w:r>
        <w:separator/>
      </w:r>
    </w:p>
  </w:endnote>
  <w:endnote w:type="continuationSeparator" w:id="0">
    <w:p w14:paraId="372941DB" w14:textId="77777777" w:rsidR="00141602" w:rsidRDefault="00141602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EFB0A" w14:textId="77777777" w:rsidR="00141602" w:rsidRDefault="00141602" w:rsidP="00AF6389">
      <w:pPr>
        <w:spacing w:after="0" w:line="240" w:lineRule="auto"/>
      </w:pPr>
      <w:r>
        <w:separator/>
      </w:r>
    </w:p>
  </w:footnote>
  <w:footnote w:type="continuationSeparator" w:id="0">
    <w:p w14:paraId="00B5CB7C" w14:textId="77777777" w:rsidR="00141602" w:rsidRDefault="00141602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E256C"/>
    <w:rsid w:val="00113780"/>
    <w:rsid w:val="00141602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16AC0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40</Pages>
  <Words>4313</Words>
  <Characters>23726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2020-07-23T16:05:00Z</dcterms:created>
  <dcterms:modified xsi:type="dcterms:W3CDTF">2020-07-23T16:05:00Z</dcterms:modified>
</cp:coreProperties>
</file>