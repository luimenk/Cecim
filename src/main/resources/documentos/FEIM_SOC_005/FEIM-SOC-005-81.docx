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A2368E3" w:rsidR="00456963" w:rsidRDefault="00456963" w:rsidP="00210BD6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F46AF" w14:textId="77777777" w:rsidR="00B76259" w:rsidRDefault="00B76259" w:rsidP="00AF6389">
      <w:pPr>
        <w:spacing w:after="0" w:line="240" w:lineRule="auto"/>
      </w:pPr>
      <w:r>
        <w:separator/>
      </w:r>
    </w:p>
  </w:endnote>
  <w:endnote w:type="continuationSeparator" w:id="0">
    <w:p w14:paraId="22D20475" w14:textId="77777777" w:rsidR="00B76259" w:rsidRDefault="00B7625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A599" w14:textId="77777777" w:rsidR="00B76259" w:rsidRDefault="00B76259" w:rsidP="00AF6389">
      <w:pPr>
        <w:spacing w:after="0" w:line="240" w:lineRule="auto"/>
      </w:pPr>
      <w:r>
        <w:separator/>
      </w:r>
    </w:p>
  </w:footnote>
  <w:footnote w:type="continuationSeparator" w:id="0">
    <w:p w14:paraId="176A0CB2" w14:textId="77777777" w:rsidR="00B76259" w:rsidRDefault="00B7625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B76259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16AC0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41</Pages>
  <Words>4367</Words>
  <Characters>24023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2020-07-23T16:05:00Z</dcterms:created>
  <dcterms:modified xsi:type="dcterms:W3CDTF">2020-07-23T16:05:00Z</dcterms:modified>
</cp:coreProperties>
</file>