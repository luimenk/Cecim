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7762CCC" w:rsidR="00456963" w:rsidRDefault="00456963" w:rsidP="00C7339E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AEEA7" w14:textId="77777777" w:rsidR="00E00DDF" w:rsidRDefault="00E00DDF" w:rsidP="00AF6389">
      <w:pPr>
        <w:spacing w:after="0" w:line="240" w:lineRule="auto"/>
      </w:pPr>
      <w:r>
        <w:separator/>
      </w:r>
    </w:p>
  </w:endnote>
  <w:endnote w:type="continuationSeparator" w:id="0">
    <w:p w14:paraId="7CD3F286" w14:textId="77777777" w:rsidR="00E00DDF" w:rsidRDefault="00E00DDF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CA2AE" w14:textId="77777777" w:rsidR="00E00DDF" w:rsidRDefault="00E00DDF" w:rsidP="00AF6389">
      <w:pPr>
        <w:spacing w:after="0" w:line="240" w:lineRule="auto"/>
      </w:pPr>
      <w:r>
        <w:separator/>
      </w:r>
    </w:p>
  </w:footnote>
  <w:footnote w:type="continuationSeparator" w:id="0">
    <w:p w14:paraId="0772B766" w14:textId="77777777" w:rsidR="00E00DDF" w:rsidRDefault="00E00DDF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E256C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F03A1"/>
    <w:rsid w:val="00CF1171"/>
    <w:rsid w:val="00DB7EE6"/>
    <w:rsid w:val="00DC1517"/>
    <w:rsid w:val="00E00DDF"/>
    <w:rsid w:val="00E16798"/>
    <w:rsid w:val="00E16AC0"/>
    <w:rsid w:val="00E352B6"/>
    <w:rsid w:val="00E67978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34</Pages>
  <Words>3612</Words>
  <Characters>19871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2020-07-23T16:11:00Z</dcterms:created>
  <dcterms:modified xsi:type="dcterms:W3CDTF">2020-07-23T16:11:00Z</dcterms:modified>
</cp:coreProperties>
</file>