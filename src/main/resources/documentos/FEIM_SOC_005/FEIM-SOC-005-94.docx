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8F0C8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FA595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DFBB8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26391D" wp14:editId="1A69BF24">
                  <wp:extent cx="963679" cy="570712"/>
                  <wp:effectExtent l="0" t="0" r="1905" b="127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B18B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1091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FBC7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450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38E95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E8E5B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373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A4BF4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37DB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9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AC6F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865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E622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CC07B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91D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619F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204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30F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ADA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4FFF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DD67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D5B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70D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1C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EA1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0176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64AF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199F1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9C6A99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9372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1145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70B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3D87E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78435C" w14:textId="71B8F7F6" w:rsidR="00456963" w:rsidRDefault="00456963" w:rsidP="00733574">
      <w:r>
        <w:br w:type="page"/>
      </w:r>
    </w:p>
    <w:p w14:paraId="017E0F0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3B8E1F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22F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FCC8BA" wp14:editId="6FAD3AD2">
                  <wp:extent cx="963679" cy="570712"/>
                  <wp:effectExtent l="0" t="0" r="1905" b="127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0C7F79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71683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A9F5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C0EF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AE4C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40C1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31C1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1D59E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D49C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5B0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4DD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5928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600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938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90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83B7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2E49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A23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05B4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FF158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B33A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71CD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DED8D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9D168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AB8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6D92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6D59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76F0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F31B5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C090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FC919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6A5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583A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D83DD9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2FB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6D7ACB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3B66D6B" wp14:editId="689087B2">
                  <wp:extent cx="963679" cy="570712"/>
                  <wp:effectExtent l="0" t="0" r="1905" b="127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B0A96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8A6B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B245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2C963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8CD4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C6E4A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58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95C1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BCB6F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E1A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9DD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706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C462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70A2F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EB28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104C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520A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A5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C2ED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DBE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6BA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00C0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3E5BB1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B2F6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760DD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1FA9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45E62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BA40F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FE46D6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5653C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9B48E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496F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34816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00D8397" w14:textId="61673B47" w:rsidR="00456963" w:rsidRDefault="00456963" w:rsidP="00733574">
      <w:r>
        <w:br w:type="page"/>
      </w:r>
    </w:p>
    <w:p w14:paraId="2656235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FC18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95F58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918FBC" wp14:editId="04441DC8">
                  <wp:extent cx="963679" cy="570712"/>
                  <wp:effectExtent l="0" t="0" r="1905" b="127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F915B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C391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8C6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D0A4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538F7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3158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62D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C65A3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CAE60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174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7AA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B51F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E75D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0FBEC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E3D5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798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BD2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F05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77607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BCABF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E67E0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DB5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6CF6F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CA229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7DD2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F69B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A55F5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C9E5F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D2521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84F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47F5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A9FD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7B0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5F594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2D8AF9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5F139A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372625" wp14:editId="12BF44E4">
                  <wp:extent cx="963679" cy="570712"/>
                  <wp:effectExtent l="0" t="0" r="1905" b="127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23DD0B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87C47B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194E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D437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5B49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3CA9F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33B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803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465C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5484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874AE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04BB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0188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DC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A40CC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901C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B9C98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1B8A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8ADC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3437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9CE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E6E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DB06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04DB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CFAD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50AC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D7E7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5DE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AEED7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C1076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6700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3B8A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205D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195731C8" w:rsidR="00456963" w:rsidRDefault="00456963" w:rsidP="00462C0E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97B06" w14:textId="77777777" w:rsidR="004A6266" w:rsidRDefault="004A6266" w:rsidP="00AF6389">
      <w:pPr>
        <w:spacing w:after="0" w:line="240" w:lineRule="auto"/>
      </w:pPr>
      <w:r>
        <w:separator/>
      </w:r>
    </w:p>
  </w:endnote>
  <w:endnote w:type="continuationSeparator" w:id="0">
    <w:p w14:paraId="43BA152C" w14:textId="77777777" w:rsidR="004A6266" w:rsidRDefault="004A6266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91BC5" w14:textId="77777777" w:rsidR="004A6266" w:rsidRDefault="004A6266" w:rsidP="00AF6389">
      <w:pPr>
        <w:spacing w:after="0" w:line="240" w:lineRule="auto"/>
      </w:pPr>
      <w:r>
        <w:separator/>
      </w:r>
    </w:p>
  </w:footnote>
  <w:footnote w:type="continuationSeparator" w:id="0">
    <w:p w14:paraId="33E7F5F8" w14:textId="77777777" w:rsidR="004A6266" w:rsidRDefault="004A6266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85515"/>
    <w:rsid w:val="000A0A83"/>
    <w:rsid w:val="000E256C"/>
    <w:rsid w:val="00113780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4A6266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47</Pages>
  <Words>5068</Words>
  <Characters>27878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2020-07-23T15:57:00Z</dcterms:created>
  <dcterms:modified xsi:type="dcterms:W3CDTF">2020-07-23T15:57:00Z</dcterms:modified>
</cp:coreProperties>
</file>