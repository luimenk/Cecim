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E6E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DCAF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3AC59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A933FC" wp14:editId="473C0E82">
                  <wp:extent cx="963679" cy="570712"/>
                  <wp:effectExtent l="0" t="0" r="1905" b="127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BBA6A1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84347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F4546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3A94A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26532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9CF5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E5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43B3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F5FE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708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89D77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E193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32D7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900A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0D7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F08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902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5500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9CC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B54D3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1278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EAE7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C372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B67D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DB7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EB97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8408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09E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51BB1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8D3D0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525B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9EF51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E1FF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948581B" w14:textId="77766D87" w:rsidR="00456963" w:rsidRDefault="00456963" w:rsidP="00733574">
      <w:r>
        <w:br w:type="page"/>
      </w:r>
    </w:p>
    <w:p w14:paraId="717C30C6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2E58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46807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DE44ED" wp14:editId="3706FB29">
                  <wp:extent cx="963679" cy="570712"/>
                  <wp:effectExtent l="0" t="0" r="1905" b="127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06D8F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FBE38B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8203D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7B4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15059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9623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D9C6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D9508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51E5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E2D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1449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A59B1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4A5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6C3EE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4DD60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3B48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6526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B5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9D3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CF8A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8765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3B5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2CECD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1B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4EA8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8B4B2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063D5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84BA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FD0D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DED4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6C3FB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D46AA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B69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8BC6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F56C5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83DF68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DE1D2D" wp14:editId="6112138C">
                  <wp:extent cx="963679" cy="570712"/>
                  <wp:effectExtent l="0" t="0" r="1905" b="127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C28490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086682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3823AD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F06D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8A66B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7782E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1819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A0DE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4368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A663C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D9B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7F3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171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AF07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1C23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1ED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9B6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B125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599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CF8F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D45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F27F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1620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A64A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8C66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49B2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5BFB8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0440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255C8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A4A45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CDBC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B4B7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A2B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554CE54" w14:textId="3C51C376" w:rsidR="00456963" w:rsidRDefault="00456963" w:rsidP="00733574">
      <w:r>
        <w:br w:type="page"/>
      </w:r>
    </w:p>
    <w:p w14:paraId="332299B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E16C46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705D7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425AE4" wp14:editId="76A5DA1B">
                  <wp:extent cx="963679" cy="570712"/>
                  <wp:effectExtent l="0" t="0" r="1905" b="127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BEA9D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385C65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B57D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79AA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9230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5C61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7C8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24619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29E4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6B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E6E3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AF3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6F2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B7F9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92D2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6C23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58DBC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ECDD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F14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BF3F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9FC5F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FFC6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27E5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28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B10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2332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C18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B099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DFA4A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54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2601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0EF6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9EC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0B74842E" w:rsidR="00456963" w:rsidRDefault="00456963" w:rsidP="00083DA1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C342C" w14:textId="77777777" w:rsidR="004677C4" w:rsidRDefault="004677C4" w:rsidP="00AF6389">
      <w:pPr>
        <w:spacing w:after="0" w:line="240" w:lineRule="auto"/>
      </w:pPr>
      <w:r>
        <w:separator/>
      </w:r>
    </w:p>
  </w:endnote>
  <w:endnote w:type="continuationSeparator" w:id="0">
    <w:p w14:paraId="0B4A77C7" w14:textId="77777777" w:rsidR="004677C4" w:rsidRDefault="004677C4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A292D" w14:textId="77777777" w:rsidR="004677C4" w:rsidRDefault="004677C4" w:rsidP="00AF6389">
      <w:pPr>
        <w:spacing w:after="0" w:line="240" w:lineRule="auto"/>
      </w:pPr>
      <w:r>
        <w:separator/>
      </w:r>
    </w:p>
  </w:footnote>
  <w:footnote w:type="continuationSeparator" w:id="0">
    <w:p w14:paraId="73B9BF1A" w14:textId="77777777" w:rsidR="004677C4" w:rsidRDefault="004677C4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111E3"/>
    <w:rsid w:val="00031BD9"/>
    <w:rsid w:val="000738D8"/>
    <w:rsid w:val="00083DA1"/>
    <w:rsid w:val="00085515"/>
    <w:rsid w:val="000A0A83"/>
    <w:rsid w:val="000E256C"/>
    <w:rsid w:val="00113780"/>
    <w:rsid w:val="0016083C"/>
    <w:rsid w:val="00175BCA"/>
    <w:rsid w:val="00185664"/>
    <w:rsid w:val="001977BF"/>
    <w:rsid w:val="001B01BC"/>
    <w:rsid w:val="001F1003"/>
    <w:rsid w:val="001F6E8C"/>
    <w:rsid w:val="001F77ED"/>
    <w:rsid w:val="00220218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62C0E"/>
    <w:rsid w:val="004677C4"/>
    <w:rsid w:val="00473C0E"/>
    <w:rsid w:val="00482AB9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7A5"/>
    <w:rsid w:val="00973CC2"/>
    <w:rsid w:val="009F252B"/>
    <w:rsid w:val="00A70929"/>
    <w:rsid w:val="00AA5155"/>
    <w:rsid w:val="00AF6389"/>
    <w:rsid w:val="00B211BE"/>
    <w:rsid w:val="00B32E54"/>
    <w:rsid w:val="00C2034C"/>
    <w:rsid w:val="00C765A7"/>
    <w:rsid w:val="00CA0CBA"/>
    <w:rsid w:val="00CA0CE5"/>
    <w:rsid w:val="00CA5A78"/>
    <w:rsid w:val="00CF1171"/>
    <w:rsid w:val="00DB7EE6"/>
    <w:rsid w:val="00DC1517"/>
    <w:rsid w:val="00E16798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2</TotalTime>
  <Pages>43</Pages>
  <Words>4583</Words>
  <Characters>25209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2020-07-23T16:04:00Z</dcterms:created>
  <dcterms:modified xsi:type="dcterms:W3CDTF">2020-07-23T16:04:00Z</dcterms:modified>
</cp:coreProperties>
</file>