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0ABDF147" w:rsidR="00456963" w:rsidRDefault="00456963" w:rsidP="00CD6FAB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7DE30" w14:textId="77777777" w:rsidR="00E25D9E" w:rsidRDefault="00E25D9E" w:rsidP="00AF6389">
      <w:pPr>
        <w:spacing w:after="0" w:line="240" w:lineRule="auto"/>
      </w:pPr>
      <w:r>
        <w:separator/>
      </w:r>
    </w:p>
  </w:endnote>
  <w:endnote w:type="continuationSeparator" w:id="0">
    <w:p w14:paraId="183041F3" w14:textId="77777777" w:rsidR="00E25D9E" w:rsidRDefault="00E25D9E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BBD65" w14:textId="77777777" w:rsidR="00E25D9E" w:rsidRDefault="00E25D9E" w:rsidP="00AF6389">
      <w:pPr>
        <w:spacing w:after="0" w:line="240" w:lineRule="auto"/>
      </w:pPr>
      <w:r>
        <w:separator/>
      </w:r>
    </w:p>
  </w:footnote>
  <w:footnote w:type="continuationSeparator" w:id="0">
    <w:p w14:paraId="423C0B3F" w14:textId="77777777" w:rsidR="00E25D9E" w:rsidRDefault="00E25D9E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113780"/>
    <w:rsid w:val="0014296D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6C2"/>
    <w:rsid w:val="008F47A5"/>
    <w:rsid w:val="00973CC2"/>
    <w:rsid w:val="009F252B"/>
    <w:rsid w:val="00A6029A"/>
    <w:rsid w:val="00A70929"/>
    <w:rsid w:val="00A81923"/>
    <w:rsid w:val="00AA5155"/>
    <w:rsid w:val="00AF6389"/>
    <w:rsid w:val="00B211BE"/>
    <w:rsid w:val="00B32E54"/>
    <w:rsid w:val="00B93AF7"/>
    <w:rsid w:val="00C2034C"/>
    <w:rsid w:val="00C7339E"/>
    <w:rsid w:val="00C765A7"/>
    <w:rsid w:val="00CA0CBA"/>
    <w:rsid w:val="00CA0CE5"/>
    <w:rsid w:val="00CA5A78"/>
    <w:rsid w:val="00CD6FAB"/>
    <w:rsid w:val="00CF03A1"/>
    <w:rsid w:val="00CF1171"/>
    <w:rsid w:val="00DB7EE6"/>
    <w:rsid w:val="00DC1517"/>
    <w:rsid w:val="00E16798"/>
    <w:rsid w:val="00E16AC0"/>
    <w:rsid w:val="00E25D9E"/>
    <w:rsid w:val="00E352B6"/>
    <w:rsid w:val="00E67978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33</Pages>
  <Words>3504</Words>
  <Characters>19278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2020-07-23T16:12:00Z</dcterms:created>
  <dcterms:modified xsi:type="dcterms:W3CDTF">2020-07-23T16:12:00Z</dcterms:modified>
</cp:coreProperties>
</file>