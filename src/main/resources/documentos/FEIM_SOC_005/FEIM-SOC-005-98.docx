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67A4C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4C74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29630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43D718" wp14:editId="7F9F6864">
                  <wp:extent cx="963679" cy="570712"/>
                  <wp:effectExtent l="0" t="0" r="1905" b="127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C9ADD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21EA2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D414E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23B2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0880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D470E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71DA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3E54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29F5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FB2F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556C8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50E93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187E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FB860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E8901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0A4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7AE6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35D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EC9D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7319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17CCA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7161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A9A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9B4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21352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A6023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4E88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ACF3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16C3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C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D6C30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04D66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A24A8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5F1BA8" w14:textId="15E13277" w:rsidR="00456963" w:rsidRDefault="00456963" w:rsidP="00733574">
      <w:r>
        <w:br w:type="page"/>
      </w:r>
    </w:p>
    <w:p w14:paraId="3A0188B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D0B76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E7E35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29458" wp14:editId="5A91DCF1">
                  <wp:extent cx="963679" cy="570712"/>
                  <wp:effectExtent l="0" t="0" r="1905" b="127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608BC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825CA5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9DE2B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1913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0961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71A1B5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D77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3B7C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5BCC7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9675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A31F3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765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1BECE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01596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1AB87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4E0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3AE69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2A15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24B5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44A65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142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7670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CEB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287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B08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7EE6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B22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EC91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A9D05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697E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567FF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789C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0A26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27B3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1393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A05E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D5F5C0" wp14:editId="33418551">
                  <wp:extent cx="963679" cy="570712"/>
                  <wp:effectExtent l="0" t="0" r="1905" b="127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6245F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21F72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0E9F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1AB4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58AC0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CB76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0C3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A4D90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09429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862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0F6AA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C9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4C36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EC84E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ACBDD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EF4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0F590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3B4F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B0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22754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D65C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D2DB1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2C26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E364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A682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F95F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EC38B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0920B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2AB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F86D9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49770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678B7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5DA1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A20E4F0" w:rsidR="00456963" w:rsidRDefault="00456963" w:rsidP="0073357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26A73" w14:textId="77777777" w:rsidR="00021249" w:rsidRDefault="00021249" w:rsidP="00AF6389">
      <w:pPr>
        <w:spacing w:after="0" w:line="240" w:lineRule="auto"/>
      </w:pPr>
      <w:r>
        <w:separator/>
      </w:r>
    </w:p>
  </w:endnote>
  <w:endnote w:type="continuationSeparator" w:id="0">
    <w:p w14:paraId="4B60DBCF" w14:textId="77777777" w:rsidR="00021249" w:rsidRDefault="0002124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CE206" w14:textId="77777777" w:rsidR="00021249" w:rsidRDefault="00021249" w:rsidP="00AF6389">
      <w:pPr>
        <w:spacing w:after="0" w:line="240" w:lineRule="auto"/>
      </w:pPr>
      <w:r>
        <w:separator/>
      </w:r>
    </w:p>
  </w:footnote>
  <w:footnote w:type="continuationSeparator" w:id="0">
    <w:p w14:paraId="15363DB0" w14:textId="77777777" w:rsidR="00021249" w:rsidRDefault="0002124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21249"/>
    <w:rsid w:val="00031BD9"/>
    <w:rsid w:val="00085515"/>
    <w:rsid w:val="000A0A83"/>
    <w:rsid w:val="000E256C"/>
    <w:rsid w:val="00113780"/>
    <w:rsid w:val="00175BCA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49</Pages>
  <Words>5284</Words>
  <Characters>29064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2020-07-23T15:56:00Z</dcterms:created>
  <dcterms:modified xsi:type="dcterms:W3CDTF">2020-07-23T15:56:00Z</dcterms:modified>
</cp:coreProperties>
</file>