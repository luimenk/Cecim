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35F577CE" w:rsidR="00456963" w:rsidRDefault="00456963" w:rsidP="00E17607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2DB89" w14:textId="77777777" w:rsidR="00D27771" w:rsidRDefault="00D27771" w:rsidP="00AF6389">
      <w:pPr>
        <w:spacing w:after="0" w:line="240" w:lineRule="auto"/>
      </w:pPr>
      <w:r>
        <w:separator/>
      </w:r>
    </w:p>
  </w:endnote>
  <w:endnote w:type="continuationSeparator" w:id="0">
    <w:p w14:paraId="141AEA1B" w14:textId="77777777" w:rsidR="00D27771" w:rsidRDefault="00D27771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9FA49" w14:textId="77777777" w:rsidR="00D27771" w:rsidRDefault="00D27771" w:rsidP="00AF6389">
      <w:pPr>
        <w:spacing w:after="0" w:line="240" w:lineRule="auto"/>
      </w:pPr>
      <w:r>
        <w:separator/>
      </w:r>
    </w:p>
  </w:footnote>
  <w:footnote w:type="continuationSeparator" w:id="0">
    <w:p w14:paraId="39B278C1" w14:textId="77777777" w:rsidR="00D27771" w:rsidRDefault="00D27771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5238"/>
    <w:rsid w:val="000111E3"/>
    <w:rsid w:val="00031BD9"/>
    <w:rsid w:val="000738D8"/>
    <w:rsid w:val="00083DA1"/>
    <w:rsid w:val="00085515"/>
    <w:rsid w:val="000A0A83"/>
    <w:rsid w:val="000B6B1D"/>
    <w:rsid w:val="000E256C"/>
    <w:rsid w:val="000F2481"/>
    <w:rsid w:val="000F65D4"/>
    <w:rsid w:val="00113780"/>
    <w:rsid w:val="0014296D"/>
    <w:rsid w:val="0016083C"/>
    <w:rsid w:val="00170F00"/>
    <w:rsid w:val="00175BCA"/>
    <w:rsid w:val="00185664"/>
    <w:rsid w:val="001977BF"/>
    <w:rsid w:val="001B01B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67C90"/>
    <w:rsid w:val="00473C0E"/>
    <w:rsid w:val="00482AB9"/>
    <w:rsid w:val="004B4B46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5C3AF4"/>
    <w:rsid w:val="005D6F8F"/>
    <w:rsid w:val="005E6664"/>
    <w:rsid w:val="00615F72"/>
    <w:rsid w:val="0069230E"/>
    <w:rsid w:val="006A27D9"/>
    <w:rsid w:val="00716903"/>
    <w:rsid w:val="007262F8"/>
    <w:rsid w:val="00733574"/>
    <w:rsid w:val="00735D99"/>
    <w:rsid w:val="00736DDD"/>
    <w:rsid w:val="007728DA"/>
    <w:rsid w:val="00797221"/>
    <w:rsid w:val="007C0879"/>
    <w:rsid w:val="007C65E2"/>
    <w:rsid w:val="00825298"/>
    <w:rsid w:val="008F46C2"/>
    <w:rsid w:val="008F47A5"/>
    <w:rsid w:val="00973CC2"/>
    <w:rsid w:val="009F252B"/>
    <w:rsid w:val="00A6029A"/>
    <w:rsid w:val="00A70929"/>
    <w:rsid w:val="00A81923"/>
    <w:rsid w:val="00AA5155"/>
    <w:rsid w:val="00AE3E5B"/>
    <w:rsid w:val="00AF6389"/>
    <w:rsid w:val="00B211BE"/>
    <w:rsid w:val="00B32E54"/>
    <w:rsid w:val="00B93AF7"/>
    <w:rsid w:val="00C2034C"/>
    <w:rsid w:val="00C7339E"/>
    <w:rsid w:val="00C765A7"/>
    <w:rsid w:val="00C8625F"/>
    <w:rsid w:val="00CA0CBA"/>
    <w:rsid w:val="00CA0CE5"/>
    <w:rsid w:val="00CA5A78"/>
    <w:rsid w:val="00CD6FAB"/>
    <w:rsid w:val="00CF03A1"/>
    <w:rsid w:val="00CF1171"/>
    <w:rsid w:val="00D227B3"/>
    <w:rsid w:val="00D27771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27</Pages>
  <Words>2911</Words>
  <Characters>16015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2020-07-23T16:17:00Z</dcterms:created>
  <dcterms:modified xsi:type="dcterms:W3CDTF">2020-07-23T16:17:00Z</dcterms:modified>
</cp:coreProperties>
</file>