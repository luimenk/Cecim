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6CC63CA" w:rsidR="00456963" w:rsidRDefault="00456963" w:rsidP="005336C0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F1C13" w14:textId="77777777" w:rsidR="00324333" w:rsidRDefault="00324333" w:rsidP="00AF6389">
      <w:pPr>
        <w:spacing w:after="0" w:line="240" w:lineRule="auto"/>
      </w:pPr>
      <w:r>
        <w:separator/>
      </w:r>
    </w:p>
  </w:endnote>
  <w:endnote w:type="continuationSeparator" w:id="0">
    <w:p w14:paraId="556F6702" w14:textId="77777777" w:rsidR="00324333" w:rsidRDefault="0032433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1AE82" w14:textId="77777777" w:rsidR="00324333" w:rsidRDefault="00324333" w:rsidP="00AF6389">
      <w:pPr>
        <w:spacing w:after="0" w:line="240" w:lineRule="auto"/>
      </w:pPr>
      <w:r>
        <w:separator/>
      </w:r>
    </w:p>
  </w:footnote>
  <w:footnote w:type="continuationSeparator" w:id="0">
    <w:p w14:paraId="0168C4F1" w14:textId="77777777" w:rsidR="00324333" w:rsidRDefault="0032433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24333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14</Pages>
  <Words>1509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2020-07-23T16:24:00Z</dcterms:created>
  <dcterms:modified xsi:type="dcterms:W3CDTF">2020-07-23T16:24:00Z</dcterms:modified>
</cp:coreProperties>
</file>