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0218" w:rsidRPr="003B49FD" w14:paraId="72041AAD" w14:textId="77777777" w:rsidTr="000855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183D379" w14:textId="694C09F3" w:rsidR="00220218" w:rsidRPr="003B49FD" w:rsidRDefault="00220218" w:rsidP="00220218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B6C00E0" wp14:editId="5CEDE4C4">
                  <wp:extent cx="1375508" cy="814606"/>
                  <wp:effectExtent l="0" t="0" r="0" b="508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EFABBEF" w14:textId="77777777" w:rsidR="00220218" w:rsidRPr="00220218" w:rsidRDefault="00220218" w:rsidP="009A03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954B72D" w14:textId="373FA070" w:rsidR="00220218" w:rsidRPr="003B49FD" w:rsidRDefault="00220218" w:rsidP="009A03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220218" w:rsidRPr="003B49FD" w14:paraId="19A42F8F" w14:textId="77777777" w:rsidTr="00085515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2805D2E" w14:textId="77777777" w:rsidR="00220218" w:rsidRPr="003B49FD" w:rsidRDefault="00220218" w:rsidP="0022021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260" w:type="dxa"/>
            <w:gridSpan w:val="2"/>
            <w:noWrap/>
            <w:hideMark/>
          </w:tcPr>
          <w:p w14:paraId="31836AC7" w14:textId="77777777" w:rsidR="00220218" w:rsidRPr="003B49FD" w:rsidRDefault="00220218" w:rsidP="009A0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0218" w:rsidRPr="003B49FD" w14:paraId="771CA61D" w14:textId="77777777" w:rsidTr="00085515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AC13D91" w14:textId="0883B6D3" w:rsidR="00220218" w:rsidRPr="003B49FD" w:rsidRDefault="00220218" w:rsidP="0022021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 w:rsidR="002A1C83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260" w:type="dxa"/>
            <w:gridSpan w:val="2"/>
          </w:tcPr>
          <w:p w14:paraId="7263BB7D" w14:textId="77777777" w:rsidR="00220218" w:rsidRPr="003B49FD" w:rsidRDefault="00220218" w:rsidP="009A0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0218" w:rsidRPr="003B49FD" w14:paraId="32D4B643" w14:textId="77777777" w:rsidTr="00085515">
        <w:trPr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11DA28B" w14:textId="77777777" w:rsidR="00220218" w:rsidRPr="003B49FD" w:rsidRDefault="00220218" w:rsidP="0022021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8F179A7" w14:textId="77777777" w:rsidR="00220218" w:rsidRPr="003B49FD" w:rsidRDefault="00220218" w:rsidP="009A0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0218" w:rsidRPr="003B49FD" w14:paraId="4DFA5296" w14:textId="77777777" w:rsidTr="00085515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56103D4" w14:textId="77777777" w:rsidR="00220218" w:rsidRPr="003B49FD" w:rsidRDefault="00220218" w:rsidP="0022021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260" w:type="dxa"/>
            <w:gridSpan w:val="2"/>
          </w:tcPr>
          <w:p w14:paraId="15DCAD8A" w14:textId="77777777" w:rsidR="00220218" w:rsidRPr="003B49FD" w:rsidRDefault="00220218" w:rsidP="009A0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0218" w:rsidRPr="003B49FD" w14:paraId="17D28189" w14:textId="77777777" w:rsidTr="00085515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73F1AF6" w14:textId="77777777" w:rsidR="00220218" w:rsidRPr="003B49FD" w:rsidRDefault="00220218" w:rsidP="0022021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 xml:space="preserve">(número de piezas, peso, tamaño, </w:t>
            </w:r>
            <w:proofErr w:type="spellStart"/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etc</w:t>
            </w:r>
            <w:proofErr w:type="spellEnd"/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)</w:t>
            </w:r>
          </w:p>
        </w:tc>
        <w:tc>
          <w:tcPr>
            <w:tcW w:w="3260" w:type="dxa"/>
            <w:gridSpan w:val="2"/>
          </w:tcPr>
          <w:p w14:paraId="6AFA1A5E" w14:textId="77777777" w:rsidR="00220218" w:rsidRPr="003B49FD" w:rsidRDefault="00220218" w:rsidP="009A0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0218" w:rsidRPr="003B49FD" w14:paraId="35DDB2E9" w14:textId="77777777" w:rsidTr="00085515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1C02224" w14:textId="77777777" w:rsidR="00220218" w:rsidRPr="003B49FD" w:rsidRDefault="00220218" w:rsidP="0022021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260" w:type="dxa"/>
            <w:gridSpan w:val="2"/>
          </w:tcPr>
          <w:p w14:paraId="42EA697D" w14:textId="77777777" w:rsidR="00220218" w:rsidRPr="003B49FD" w:rsidRDefault="00220218" w:rsidP="009A0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0218" w:rsidRPr="003B49FD" w14:paraId="1AFE276A" w14:textId="77777777" w:rsidTr="00085515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5255E9A" w14:textId="77777777" w:rsidR="00220218" w:rsidRPr="003B49FD" w:rsidRDefault="00220218" w:rsidP="0022021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55AAF823" w14:textId="77777777" w:rsidR="00220218" w:rsidRPr="003B49FD" w:rsidRDefault="00220218" w:rsidP="009A0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0218" w:rsidRPr="003B49FD" w14:paraId="0DBEE5A4" w14:textId="77777777" w:rsidTr="00085515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  <w:hideMark/>
          </w:tcPr>
          <w:p w14:paraId="233AD90A" w14:textId="77777777" w:rsidR="00220218" w:rsidRPr="003B49FD" w:rsidRDefault="00220218" w:rsidP="0022021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3A50BB5" w14:textId="7D76D972" w:rsidR="00220218" w:rsidRPr="003B49FD" w:rsidRDefault="00220218" w:rsidP="009A0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85515" w:rsidRPr="003B49FD" w14:paraId="4107A15E" w14:textId="77777777" w:rsidTr="00085515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EE3143E" w14:textId="45AC9C89" w:rsidR="00085515" w:rsidRPr="003B49FD" w:rsidRDefault="00085515" w:rsidP="0022021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88C7F96" w14:textId="68CB6482" w:rsidR="00085515" w:rsidRDefault="00085515" w:rsidP="009A0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0218" w:rsidRPr="003B49FD" w14:paraId="141F4DE2" w14:textId="77777777" w:rsidTr="00085515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8706A8B" w14:textId="09E31A36" w:rsidR="00220218" w:rsidRPr="00220218" w:rsidRDefault="00220218" w:rsidP="0022021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BB43042" w14:textId="4290A7F5" w:rsidR="00220218" w:rsidRPr="00220218" w:rsidRDefault="00220218" w:rsidP="002202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F7C719C" w14:textId="02A00462" w:rsidR="00220218" w:rsidRPr="00220218" w:rsidRDefault="00220218" w:rsidP="002202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97481C3" w14:textId="3B29F458" w:rsidR="0084702F" w:rsidRDefault="0084702F" w:rsidP="00220218"/>
    <w:p w14:paraId="538FAD6F" w14:textId="77777777" w:rsidR="0084702F" w:rsidRDefault="0084702F">
      <w:r>
        <w:br w:type="page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4702F" w14:paraId="6755F951" w14:textId="77777777" w:rsidTr="008470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86DD3D1" w14:textId="36F6A07C" w:rsidR="0084702F" w:rsidRDefault="0084702F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lastRenderedPageBreak/>
              <w:drawing>
                <wp:inline distT="0" distB="0" distL="0" distR="0" wp14:anchorId="0E64B484" wp14:editId="29E450A5">
                  <wp:extent cx="1381125" cy="809625"/>
                  <wp:effectExtent l="0" t="0" r="9525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1125" cy="809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863C4AE" w14:textId="77777777" w:rsidR="0084702F" w:rsidRDefault="008470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67D1330" w14:textId="77777777" w:rsidR="0084702F" w:rsidRDefault="008470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84702F" w14:paraId="3AACE20C" w14:textId="77777777" w:rsidTr="0084702F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84A934E" w14:textId="77777777" w:rsidR="0084702F" w:rsidRDefault="0084702F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0021358" w14:textId="77777777" w:rsidR="0084702F" w:rsidRDefault="00847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84702F" w14:paraId="3C92EFB3" w14:textId="77777777" w:rsidTr="0084702F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568C05A" w14:textId="77777777" w:rsidR="0084702F" w:rsidRDefault="0084702F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EA7F5F0" w14:textId="77777777" w:rsidR="0084702F" w:rsidRDefault="00847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4702F" w14:paraId="31384813" w14:textId="77777777" w:rsidTr="0084702F">
        <w:trPr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C027513" w14:textId="77777777" w:rsidR="0084702F" w:rsidRDefault="0084702F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5524BF2" w14:textId="77777777" w:rsidR="0084702F" w:rsidRDefault="00847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4702F" w14:paraId="458A5B68" w14:textId="77777777" w:rsidTr="0084702F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731CD7A" w14:textId="77777777" w:rsidR="0084702F" w:rsidRDefault="0084702F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CA4B396" w14:textId="77777777" w:rsidR="0084702F" w:rsidRDefault="00847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4702F" w14:paraId="0F96BC77" w14:textId="77777777" w:rsidTr="0084702F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7E17D6B" w14:textId="77777777" w:rsidR="0084702F" w:rsidRDefault="0084702F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 xml:space="preserve">(número de piezas, peso, tamaño, </w:t>
            </w:r>
            <w:proofErr w:type="spellStart"/>
            <w:r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etc</w:t>
            </w:r>
            <w:proofErr w:type="spellEnd"/>
            <w:r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)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0956D81" w14:textId="77777777" w:rsidR="0084702F" w:rsidRDefault="00847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4702F" w14:paraId="0AC8C3B4" w14:textId="77777777" w:rsidTr="0084702F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4C8E977" w14:textId="77777777" w:rsidR="0084702F" w:rsidRDefault="0084702F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AB1319A" w14:textId="77777777" w:rsidR="0084702F" w:rsidRDefault="00847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4702F" w14:paraId="462A31A8" w14:textId="77777777" w:rsidTr="0084702F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308934D" w14:textId="77777777" w:rsidR="0084702F" w:rsidRDefault="0084702F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B07D2AF" w14:textId="77777777" w:rsidR="0084702F" w:rsidRDefault="00847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4702F" w14:paraId="3E42E841" w14:textId="77777777" w:rsidTr="0084702F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nil"/>
              <w:right w:val="single" w:sz="4" w:space="0" w:color="F2F2F2" w:themeColor="background1" w:themeShade="F2"/>
            </w:tcBorders>
            <w:noWrap/>
            <w:hideMark/>
          </w:tcPr>
          <w:p w14:paraId="5BBFC8B4" w14:textId="77777777" w:rsidR="0084702F" w:rsidRDefault="0084702F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nil"/>
              <w:right w:val="single" w:sz="4" w:space="0" w:color="F2F2F2" w:themeColor="background1" w:themeShade="F2"/>
            </w:tcBorders>
          </w:tcPr>
          <w:p w14:paraId="678396F3" w14:textId="77777777" w:rsidR="0084702F" w:rsidRDefault="00847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4702F" w14:paraId="2A97ED65" w14:textId="77777777" w:rsidTr="0084702F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nil"/>
              <w:right w:val="single" w:sz="4" w:space="0" w:color="F2F2F2" w:themeColor="background1" w:themeShade="F2"/>
            </w:tcBorders>
            <w:noWrap/>
            <w:hideMark/>
          </w:tcPr>
          <w:p w14:paraId="27D4E8BF" w14:textId="77777777" w:rsidR="0084702F" w:rsidRDefault="0084702F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nil"/>
              <w:right w:val="single" w:sz="4" w:space="0" w:color="F2F2F2" w:themeColor="background1" w:themeShade="F2"/>
            </w:tcBorders>
          </w:tcPr>
          <w:p w14:paraId="2DF1A6C7" w14:textId="77777777" w:rsidR="0084702F" w:rsidRDefault="00847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4702F" w14:paraId="2A7C2DBA" w14:textId="77777777" w:rsidTr="0084702F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17B1203" w14:textId="77777777" w:rsidR="0084702F" w:rsidRDefault="0084702F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6EBA29" w14:textId="77777777" w:rsidR="0084702F" w:rsidRDefault="008470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7E86BCA" w14:textId="77777777" w:rsidR="0084702F" w:rsidRDefault="008470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3269B8B" w14:textId="3A5D7B6D" w:rsidR="0084702F" w:rsidRDefault="0084702F" w:rsidP="00220218"/>
    <w:p w14:paraId="2F54D85E" w14:textId="77777777" w:rsidR="0084702F" w:rsidRDefault="0084702F">
      <w:r>
        <w:br w:type="page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4702F" w14:paraId="1C407F85" w14:textId="77777777" w:rsidTr="008470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A58915A" w14:textId="59791B72" w:rsidR="0084702F" w:rsidRDefault="0084702F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lastRenderedPageBreak/>
              <w:drawing>
                <wp:inline distT="0" distB="0" distL="0" distR="0" wp14:anchorId="7B2A8C62" wp14:editId="06F3FE8D">
                  <wp:extent cx="1381125" cy="809625"/>
                  <wp:effectExtent l="0" t="0" r="9525" b="952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1125" cy="809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2CCE604" w14:textId="77777777" w:rsidR="0084702F" w:rsidRDefault="008470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9A0E366" w14:textId="77777777" w:rsidR="0084702F" w:rsidRDefault="008470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84702F" w14:paraId="667BDDC6" w14:textId="77777777" w:rsidTr="0084702F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168E562" w14:textId="77777777" w:rsidR="0084702F" w:rsidRDefault="0084702F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034D929" w14:textId="77777777" w:rsidR="0084702F" w:rsidRDefault="00847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84702F" w14:paraId="21E93972" w14:textId="77777777" w:rsidTr="0084702F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8F7D3A4" w14:textId="77777777" w:rsidR="0084702F" w:rsidRDefault="0084702F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67F04D6" w14:textId="77777777" w:rsidR="0084702F" w:rsidRDefault="00847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4702F" w14:paraId="077C0A4E" w14:textId="77777777" w:rsidTr="0084702F">
        <w:trPr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B4D8AA2" w14:textId="77777777" w:rsidR="0084702F" w:rsidRDefault="0084702F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8CC0F84" w14:textId="77777777" w:rsidR="0084702F" w:rsidRDefault="00847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4702F" w14:paraId="456D5F2D" w14:textId="77777777" w:rsidTr="0084702F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CA41386" w14:textId="77777777" w:rsidR="0084702F" w:rsidRDefault="0084702F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D8DD690" w14:textId="77777777" w:rsidR="0084702F" w:rsidRDefault="00847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4702F" w14:paraId="79F3EA71" w14:textId="77777777" w:rsidTr="0084702F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FE92DC6" w14:textId="77777777" w:rsidR="0084702F" w:rsidRDefault="0084702F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 xml:space="preserve">(número de piezas, peso, tamaño, </w:t>
            </w:r>
            <w:proofErr w:type="spellStart"/>
            <w:r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etc</w:t>
            </w:r>
            <w:proofErr w:type="spellEnd"/>
            <w:r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)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F8DB208" w14:textId="77777777" w:rsidR="0084702F" w:rsidRDefault="00847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4702F" w14:paraId="041B7B01" w14:textId="77777777" w:rsidTr="0084702F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D75F5E7" w14:textId="77777777" w:rsidR="0084702F" w:rsidRDefault="0084702F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1675457" w14:textId="77777777" w:rsidR="0084702F" w:rsidRDefault="00847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4702F" w14:paraId="4B4B15C0" w14:textId="77777777" w:rsidTr="0084702F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D4A9055" w14:textId="77777777" w:rsidR="0084702F" w:rsidRDefault="0084702F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08FE4D9" w14:textId="77777777" w:rsidR="0084702F" w:rsidRDefault="00847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4702F" w14:paraId="68EEAAB1" w14:textId="77777777" w:rsidTr="0084702F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nil"/>
              <w:right w:val="single" w:sz="4" w:space="0" w:color="F2F2F2" w:themeColor="background1" w:themeShade="F2"/>
            </w:tcBorders>
            <w:noWrap/>
            <w:hideMark/>
          </w:tcPr>
          <w:p w14:paraId="1A8E3414" w14:textId="77777777" w:rsidR="0084702F" w:rsidRDefault="0084702F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nil"/>
              <w:right w:val="single" w:sz="4" w:space="0" w:color="F2F2F2" w:themeColor="background1" w:themeShade="F2"/>
            </w:tcBorders>
          </w:tcPr>
          <w:p w14:paraId="5C70A820" w14:textId="77777777" w:rsidR="0084702F" w:rsidRDefault="00847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4702F" w14:paraId="6D68FF6B" w14:textId="77777777" w:rsidTr="0084702F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nil"/>
              <w:right w:val="single" w:sz="4" w:space="0" w:color="F2F2F2" w:themeColor="background1" w:themeShade="F2"/>
            </w:tcBorders>
            <w:noWrap/>
            <w:hideMark/>
          </w:tcPr>
          <w:p w14:paraId="271724B0" w14:textId="77777777" w:rsidR="0084702F" w:rsidRDefault="0084702F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nil"/>
              <w:right w:val="single" w:sz="4" w:space="0" w:color="F2F2F2" w:themeColor="background1" w:themeShade="F2"/>
            </w:tcBorders>
          </w:tcPr>
          <w:p w14:paraId="3DE74C5A" w14:textId="77777777" w:rsidR="0084702F" w:rsidRDefault="00847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4702F" w14:paraId="6AD7D6BD" w14:textId="77777777" w:rsidTr="0084702F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01BAD32" w14:textId="77777777" w:rsidR="0084702F" w:rsidRDefault="0084702F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0D044C8" w14:textId="77777777" w:rsidR="0084702F" w:rsidRDefault="008470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0EBA2F9" w14:textId="77777777" w:rsidR="0084702F" w:rsidRDefault="008470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3157CB2" w14:textId="345B40BD" w:rsidR="0084702F" w:rsidRDefault="0084702F" w:rsidP="00220218"/>
    <w:p w14:paraId="2BCF59EB" w14:textId="77777777" w:rsidR="0084702F" w:rsidRDefault="0084702F">
      <w:r>
        <w:br w:type="page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4702F" w14:paraId="57A7C10B" w14:textId="77777777" w:rsidTr="008470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5562A63D" w14:textId="3DA05D2E" w:rsidR="0084702F" w:rsidRDefault="0084702F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lastRenderedPageBreak/>
              <w:drawing>
                <wp:inline distT="0" distB="0" distL="0" distR="0" wp14:anchorId="4FD5BA8D" wp14:editId="670172DC">
                  <wp:extent cx="1381125" cy="809625"/>
                  <wp:effectExtent l="0" t="0" r="9525" b="952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1125" cy="809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4904508" w14:textId="77777777" w:rsidR="0084702F" w:rsidRDefault="008470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DB519B2" w14:textId="77777777" w:rsidR="0084702F" w:rsidRDefault="008470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84702F" w14:paraId="299C02B5" w14:textId="77777777" w:rsidTr="0084702F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9A594BE" w14:textId="77777777" w:rsidR="0084702F" w:rsidRDefault="0084702F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0481D62" w14:textId="77777777" w:rsidR="0084702F" w:rsidRDefault="00847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84702F" w14:paraId="5F2B153A" w14:textId="77777777" w:rsidTr="0084702F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120A5E1" w14:textId="77777777" w:rsidR="0084702F" w:rsidRDefault="0084702F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C88978F" w14:textId="77777777" w:rsidR="0084702F" w:rsidRDefault="00847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4702F" w14:paraId="34BC04D9" w14:textId="77777777" w:rsidTr="0084702F">
        <w:trPr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2DA2877" w14:textId="77777777" w:rsidR="0084702F" w:rsidRDefault="0084702F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64F2144" w14:textId="77777777" w:rsidR="0084702F" w:rsidRDefault="00847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4702F" w14:paraId="0893B205" w14:textId="77777777" w:rsidTr="0084702F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C12B5D3" w14:textId="77777777" w:rsidR="0084702F" w:rsidRDefault="0084702F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4D633F2" w14:textId="77777777" w:rsidR="0084702F" w:rsidRDefault="00847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4702F" w14:paraId="789CAF42" w14:textId="77777777" w:rsidTr="0084702F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211AE5" w14:textId="77777777" w:rsidR="0084702F" w:rsidRDefault="0084702F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 xml:space="preserve">(número de piezas, peso, tamaño, </w:t>
            </w:r>
            <w:proofErr w:type="spellStart"/>
            <w:r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etc</w:t>
            </w:r>
            <w:proofErr w:type="spellEnd"/>
            <w:r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)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2119C0F" w14:textId="77777777" w:rsidR="0084702F" w:rsidRDefault="00847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4702F" w14:paraId="792E2299" w14:textId="77777777" w:rsidTr="0084702F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DFC5F95" w14:textId="77777777" w:rsidR="0084702F" w:rsidRDefault="0084702F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5EB9133" w14:textId="77777777" w:rsidR="0084702F" w:rsidRDefault="00847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4702F" w14:paraId="6A91BCA8" w14:textId="77777777" w:rsidTr="0084702F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9F235F3" w14:textId="77777777" w:rsidR="0084702F" w:rsidRDefault="0084702F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C0C9A8B" w14:textId="77777777" w:rsidR="0084702F" w:rsidRDefault="00847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4702F" w14:paraId="3DD8FA00" w14:textId="77777777" w:rsidTr="0084702F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nil"/>
              <w:right w:val="single" w:sz="4" w:space="0" w:color="F2F2F2" w:themeColor="background1" w:themeShade="F2"/>
            </w:tcBorders>
            <w:noWrap/>
            <w:hideMark/>
          </w:tcPr>
          <w:p w14:paraId="73FF6407" w14:textId="77777777" w:rsidR="0084702F" w:rsidRDefault="0084702F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nil"/>
              <w:right w:val="single" w:sz="4" w:space="0" w:color="F2F2F2" w:themeColor="background1" w:themeShade="F2"/>
            </w:tcBorders>
          </w:tcPr>
          <w:p w14:paraId="27AD4912" w14:textId="77777777" w:rsidR="0084702F" w:rsidRDefault="00847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4702F" w14:paraId="7AEF9B3A" w14:textId="77777777" w:rsidTr="0084702F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nil"/>
              <w:right w:val="single" w:sz="4" w:space="0" w:color="F2F2F2" w:themeColor="background1" w:themeShade="F2"/>
            </w:tcBorders>
            <w:noWrap/>
            <w:hideMark/>
          </w:tcPr>
          <w:p w14:paraId="47FBB042" w14:textId="77777777" w:rsidR="0084702F" w:rsidRDefault="0084702F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nil"/>
              <w:right w:val="single" w:sz="4" w:space="0" w:color="F2F2F2" w:themeColor="background1" w:themeShade="F2"/>
            </w:tcBorders>
          </w:tcPr>
          <w:p w14:paraId="1DA5C126" w14:textId="77777777" w:rsidR="0084702F" w:rsidRDefault="00847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4702F" w14:paraId="15C73340" w14:textId="77777777" w:rsidTr="0084702F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5230AC3" w14:textId="77777777" w:rsidR="0084702F" w:rsidRDefault="0084702F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C60BD12" w14:textId="77777777" w:rsidR="0084702F" w:rsidRDefault="008470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6423A65" w14:textId="77777777" w:rsidR="0084702F" w:rsidRDefault="008470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13D365C" w14:textId="77777777" w:rsidR="00524163" w:rsidRDefault="00524163" w:rsidP="00220218"/>
    <w:sectPr w:rsidR="00524163" w:rsidSect="00521788">
      <w:headerReference w:type="default" r:id="rId8"/>
      <w:footerReference w:type="default" r:id="rId9"/>
      <w:type w:val="continuous"/>
      <w:pgSz w:w="12240" w:h="15840"/>
      <w:pgMar w:top="720" w:right="720" w:bottom="720" w:left="72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05CAEC" w14:textId="77777777" w:rsidR="0059112D" w:rsidRDefault="0059112D" w:rsidP="00AF6389">
      <w:pPr>
        <w:spacing w:after="0" w:line="240" w:lineRule="auto"/>
      </w:pPr>
      <w:r>
        <w:separator/>
      </w:r>
    </w:p>
  </w:endnote>
  <w:endnote w:type="continuationSeparator" w:id="0">
    <w:p w14:paraId="1A6511C5" w14:textId="77777777" w:rsidR="0059112D" w:rsidRDefault="0059112D" w:rsidP="00AF6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55"/>
      <w:gridCol w:w="850"/>
      <w:gridCol w:w="6804"/>
      <w:gridCol w:w="1581"/>
    </w:tblGrid>
    <w:tr w:rsidR="00425526" w14:paraId="000520A9" w14:textId="77777777" w:rsidTr="001F1003">
      <w:tc>
        <w:tcPr>
          <w:tcW w:w="1555" w:type="dxa"/>
        </w:tcPr>
        <w:p w14:paraId="4F2ED2BF" w14:textId="77777777" w:rsidR="00425526" w:rsidRPr="001F1003" w:rsidRDefault="00473C0E">
          <w:pPr>
            <w:pStyle w:val="Piedepgina"/>
            <w:rPr>
              <w:i/>
              <w:iCs/>
              <w:color w:val="767171" w:themeColor="background2" w:themeShade="80"/>
              <w:sz w:val="14"/>
              <w:szCs w:val="14"/>
            </w:rPr>
          </w:pPr>
          <w:r w:rsidRPr="000C0FF4">
            <w:rPr>
              <w:i/>
              <w:iCs/>
              <w:noProof/>
              <w:color w:val="767171" w:themeColor="background2" w:themeShade="80"/>
              <w:sz w:val="14"/>
              <w:szCs w:val="14"/>
            </w:rPr>
            <w:t>FEIM-SOC-005</w:t>
          </w:r>
        </w:p>
      </w:tc>
      <w:tc>
        <w:tcPr>
          <w:tcW w:w="850" w:type="dxa"/>
        </w:tcPr>
        <w:p w14:paraId="5257D6C8" w14:textId="77777777" w:rsidR="00425526" w:rsidRPr="001F1003" w:rsidRDefault="00425526">
          <w:pPr>
            <w:pStyle w:val="Piedepgina"/>
            <w:rPr>
              <w:i/>
              <w:iCs/>
              <w:color w:val="767171" w:themeColor="background2" w:themeShade="80"/>
              <w:sz w:val="14"/>
              <w:szCs w:val="14"/>
            </w:rPr>
          </w:pP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t xml:space="preserve">Ver. </w:t>
          </w:r>
          <w:r w:rsidR="00473C0E" w:rsidRPr="000C0FF4">
            <w:rPr>
              <w:i/>
              <w:iCs/>
              <w:noProof/>
              <w:color w:val="767171" w:themeColor="background2" w:themeShade="80"/>
              <w:sz w:val="14"/>
              <w:szCs w:val="14"/>
            </w:rPr>
            <w:t>0</w:t>
          </w:r>
        </w:p>
      </w:tc>
      <w:tc>
        <w:tcPr>
          <w:tcW w:w="6804" w:type="dxa"/>
        </w:tcPr>
        <w:p w14:paraId="0ED797FE" w14:textId="77777777" w:rsidR="00425526" w:rsidRPr="001F1003" w:rsidRDefault="00425526" w:rsidP="001F1003">
          <w:pPr>
            <w:pStyle w:val="Piedepgina"/>
            <w:jc w:val="center"/>
            <w:rPr>
              <w:sz w:val="14"/>
              <w:szCs w:val="14"/>
            </w:rPr>
          </w:pPr>
          <w:r w:rsidRPr="001F1003">
            <w:rPr>
              <w:color w:val="808080" w:themeColor="background1" w:themeShade="80"/>
              <w:sz w:val="14"/>
              <w:szCs w:val="14"/>
            </w:rPr>
            <w:t>Prohibida su reproducción total o parcial sin previa autorización de CeCIM</w:t>
          </w:r>
        </w:p>
      </w:tc>
      <w:tc>
        <w:tcPr>
          <w:tcW w:w="1581" w:type="dxa"/>
        </w:tcPr>
        <w:p w14:paraId="7FEE9CDF" w14:textId="5ED8F4DF" w:rsidR="00425526" w:rsidRPr="001F1003" w:rsidRDefault="00425526" w:rsidP="0059732C">
          <w:pPr>
            <w:pStyle w:val="Piedepgina"/>
            <w:jc w:val="center"/>
            <w:rPr>
              <w:sz w:val="14"/>
              <w:szCs w:val="14"/>
            </w:rPr>
          </w:pPr>
        </w:p>
      </w:tc>
    </w:tr>
  </w:tbl>
  <w:p w14:paraId="5FC29A6E" w14:textId="77777777" w:rsidR="00425526" w:rsidRDefault="00425526">
    <w:pPr>
      <w:pStyle w:val="Piedepgina"/>
    </w:pPr>
    <w:r>
      <w:rPr>
        <w:noProof/>
      </w:rPr>
      <w:drawing>
        <wp:anchor distT="0" distB="0" distL="114300" distR="114300" simplePos="0" relativeHeight="251659264" behindDoc="1" locked="0" layoutInCell="1" allowOverlap="1" wp14:anchorId="7AE0976A" wp14:editId="151DC2E2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076000" cy="4755665"/>
          <wp:effectExtent l="0" t="0" r="0" b="6985"/>
          <wp:wrapNone/>
          <wp:docPr id="3" name="Gráfico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76000" cy="47556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42B5AA" w14:textId="77777777" w:rsidR="0059112D" w:rsidRDefault="0059112D" w:rsidP="00AF6389">
      <w:pPr>
        <w:spacing w:after="0" w:line="240" w:lineRule="auto"/>
      </w:pPr>
      <w:r>
        <w:separator/>
      </w:r>
    </w:p>
  </w:footnote>
  <w:footnote w:type="continuationSeparator" w:id="0">
    <w:p w14:paraId="68DC6BDC" w14:textId="77777777" w:rsidR="0059112D" w:rsidRDefault="0059112D" w:rsidP="00AF63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47"/>
      <w:gridCol w:w="709"/>
      <w:gridCol w:w="7534"/>
    </w:tblGrid>
    <w:tr w:rsidR="00425526" w:rsidRPr="0059732C" w14:paraId="4FDB9A5F" w14:textId="77777777" w:rsidTr="007728DA">
      <w:tc>
        <w:tcPr>
          <w:tcW w:w="2547" w:type="dxa"/>
          <w:vMerge w:val="restart"/>
        </w:tcPr>
        <w:p w14:paraId="7E5A1853" w14:textId="3B3B5FBB" w:rsidR="00425526" w:rsidRPr="0059732C" w:rsidRDefault="00220218" w:rsidP="00AF6389">
          <w:pPr>
            <w:pStyle w:val="Encabezado"/>
            <w:jc w:val="both"/>
          </w:pPr>
          <w:r>
            <w:rPr>
              <w:noProof/>
            </w:rPr>
            <w:drawing>
              <wp:inline distT="0" distB="0" distL="0" distR="0" wp14:anchorId="6FD464F1" wp14:editId="423173DA">
                <wp:extent cx="1440000" cy="853955"/>
                <wp:effectExtent l="0" t="0" r="8255" b="3810"/>
                <wp:docPr id="2" name="Gráfic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0000" cy="8539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9" w:type="dxa"/>
        </w:tcPr>
        <w:p w14:paraId="61641878" w14:textId="77777777" w:rsidR="00425526" w:rsidRPr="0059732C" w:rsidRDefault="00425526">
          <w:pPr>
            <w:pStyle w:val="Encabezado"/>
          </w:pPr>
        </w:p>
      </w:tc>
      <w:tc>
        <w:tcPr>
          <w:tcW w:w="7534" w:type="dxa"/>
          <w:vMerge w:val="restart"/>
          <w:vAlign w:val="center"/>
        </w:tcPr>
        <w:p w14:paraId="580B9839" w14:textId="30E98666" w:rsidR="00425526" w:rsidRPr="0059732C" w:rsidRDefault="002A1C83" w:rsidP="0040528C">
          <w:pPr>
            <w:pStyle w:val="Encabezado"/>
            <w:rPr>
              <w:b/>
              <w:bCs/>
              <w:color w:val="002060"/>
            </w:rPr>
          </w:pPr>
          <w:r>
            <w:rPr>
              <w:b/>
              <w:bCs/>
              <w:noProof/>
              <w:color w:val="808080" w:themeColor="background1" w:themeShade="80"/>
            </w:rPr>
            <w:t xml:space="preserve">Formato: </w:t>
          </w:r>
          <w:r w:rsidR="00473C0E" w:rsidRPr="000C0FF4">
            <w:rPr>
              <w:b/>
              <w:bCs/>
              <w:noProof/>
              <w:color w:val="808080" w:themeColor="background1" w:themeShade="80"/>
            </w:rPr>
            <w:t>Etiqueta de identificación de la muestra</w:t>
          </w:r>
        </w:p>
      </w:tc>
    </w:tr>
    <w:tr w:rsidR="00425526" w:rsidRPr="0059732C" w14:paraId="65E30B4B" w14:textId="77777777" w:rsidTr="001B01BC">
      <w:tc>
        <w:tcPr>
          <w:tcW w:w="2547" w:type="dxa"/>
          <w:vMerge/>
        </w:tcPr>
        <w:p w14:paraId="36BE1C48" w14:textId="77777777" w:rsidR="00425526" w:rsidRPr="0059732C" w:rsidRDefault="00425526">
          <w:pPr>
            <w:pStyle w:val="Encabezado"/>
          </w:pPr>
        </w:p>
      </w:tc>
      <w:tc>
        <w:tcPr>
          <w:tcW w:w="709" w:type="dxa"/>
        </w:tcPr>
        <w:p w14:paraId="364FD3F8" w14:textId="77777777" w:rsidR="00425526" w:rsidRPr="0059732C" w:rsidRDefault="00425526">
          <w:pPr>
            <w:pStyle w:val="Encabezado"/>
          </w:pPr>
        </w:p>
      </w:tc>
      <w:tc>
        <w:tcPr>
          <w:tcW w:w="7534" w:type="dxa"/>
          <w:vMerge/>
        </w:tcPr>
        <w:p w14:paraId="2F839475" w14:textId="77777777" w:rsidR="00425526" w:rsidRPr="0059732C" w:rsidRDefault="00425526" w:rsidP="0040528C">
          <w:pPr>
            <w:pStyle w:val="Encabezado"/>
          </w:pPr>
        </w:p>
      </w:tc>
    </w:tr>
    <w:tr w:rsidR="00425526" w:rsidRPr="0059732C" w14:paraId="11645056" w14:textId="77777777" w:rsidTr="0040528C">
      <w:tc>
        <w:tcPr>
          <w:tcW w:w="2547" w:type="dxa"/>
          <w:vMerge/>
        </w:tcPr>
        <w:p w14:paraId="52351E54" w14:textId="77777777" w:rsidR="00425526" w:rsidRPr="0059732C" w:rsidRDefault="00425526" w:rsidP="0059732C">
          <w:pPr>
            <w:pStyle w:val="Encabezado"/>
          </w:pPr>
        </w:p>
      </w:tc>
      <w:tc>
        <w:tcPr>
          <w:tcW w:w="709" w:type="dxa"/>
        </w:tcPr>
        <w:p w14:paraId="5AD94D70" w14:textId="77777777" w:rsidR="00425526" w:rsidRPr="0059732C" w:rsidRDefault="00425526" w:rsidP="0059732C">
          <w:pPr>
            <w:pStyle w:val="Encabezado"/>
          </w:pPr>
        </w:p>
      </w:tc>
      <w:tc>
        <w:tcPr>
          <w:tcW w:w="7534" w:type="dxa"/>
          <w:vMerge/>
          <w:tcBorders>
            <w:bottom w:val="single" w:sz="24" w:space="0" w:color="808080" w:themeColor="background1" w:themeShade="80"/>
          </w:tcBorders>
        </w:tcPr>
        <w:p w14:paraId="5D7CA21E" w14:textId="77777777" w:rsidR="00425526" w:rsidRPr="0059732C" w:rsidRDefault="00425526" w:rsidP="0040528C">
          <w:pPr>
            <w:pStyle w:val="Encabezado"/>
            <w:rPr>
              <w:i/>
              <w:iCs/>
              <w:color w:val="767171" w:themeColor="background2" w:themeShade="80"/>
              <w:sz w:val="16"/>
              <w:szCs w:val="16"/>
            </w:rPr>
          </w:pPr>
        </w:p>
      </w:tc>
    </w:tr>
    <w:tr w:rsidR="00F96CF6" w:rsidRPr="0059732C" w14:paraId="290B09B7" w14:textId="77777777" w:rsidTr="002B7E29">
      <w:tc>
        <w:tcPr>
          <w:tcW w:w="2547" w:type="dxa"/>
          <w:vMerge/>
        </w:tcPr>
        <w:p w14:paraId="506ABB3F" w14:textId="77777777" w:rsidR="00F96CF6" w:rsidRPr="0059732C" w:rsidRDefault="00F96CF6" w:rsidP="0059732C">
          <w:pPr>
            <w:pStyle w:val="Encabezado"/>
          </w:pPr>
        </w:p>
      </w:tc>
      <w:tc>
        <w:tcPr>
          <w:tcW w:w="709" w:type="dxa"/>
        </w:tcPr>
        <w:p w14:paraId="299E4F15" w14:textId="77777777" w:rsidR="00F96CF6" w:rsidRPr="0059732C" w:rsidRDefault="00F96CF6" w:rsidP="0059732C">
          <w:pPr>
            <w:pStyle w:val="Encabezado"/>
          </w:pPr>
        </w:p>
      </w:tc>
      <w:tc>
        <w:tcPr>
          <w:tcW w:w="7534" w:type="dxa"/>
          <w:tcBorders>
            <w:top w:val="single" w:sz="24" w:space="0" w:color="808080" w:themeColor="background1" w:themeShade="80"/>
          </w:tcBorders>
        </w:tcPr>
        <w:p w14:paraId="7CADD1A2" w14:textId="77777777" w:rsidR="00F96CF6" w:rsidRDefault="00F96CF6" w:rsidP="0059732C">
          <w:pPr>
            <w:pStyle w:val="Encabezado"/>
            <w:rPr>
              <w:color w:val="3B3838" w:themeColor="background2" w:themeShade="40"/>
              <w:sz w:val="16"/>
              <w:szCs w:val="16"/>
            </w:rPr>
          </w:pPr>
        </w:p>
        <w:p w14:paraId="3BA0F606" w14:textId="7CA8C733" w:rsidR="00F96CF6" w:rsidRPr="0059732C" w:rsidRDefault="00F96CF6" w:rsidP="00F96CF6">
          <w:pPr>
            <w:pStyle w:val="Encabezado"/>
            <w:jc w:val="right"/>
            <w:rPr>
              <w:color w:val="3B3838" w:themeColor="background2" w:themeShade="40"/>
              <w:sz w:val="16"/>
              <w:szCs w:val="16"/>
            </w:rPr>
          </w:pPr>
          <w:r>
            <w:rPr>
              <w:color w:val="3B3838" w:themeColor="background2" w:themeShade="40"/>
              <w:sz w:val="16"/>
              <w:szCs w:val="16"/>
            </w:rPr>
            <w:t>Folio: ####</w:t>
          </w:r>
        </w:p>
      </w:tc>
    </w:tr>
  </w:tbl>
  <w:p w14:paraId="27807A8A" w14:textId="77777777" w:rsidR="00425526" w:rsidRDefault="0042552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1">
    <w:nsid w:val="0F0E5143"/>
    <w:multiLevelType w:val="hybridMultilevel"/>
    <w:tmpl w:val="5C4EA420"/>
    <w:lvl w:ilvl="0" w:tplc="D43A340A">
      <w:start w:val="1"/>
      <w:numFmt w:val="bullet"/>
      <w:pStyle w:val="Vie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28E5435"/>
    <w:multiLevelType w:val="hybridMultilevel"/>
    <w:tmpl w:val="2CD2DE92"/>
    <w:lvl w:ilvl="0" w:tplc="460EEBFE">
      <w:start w:val="1"/>
      <w:numFmt w:val="decimal"/>
      <w:pStyle w:val="Numeracin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34C"/>
    <w:rsid w:val="00031BD9"/>
    <w:rsid w:val="00085515"/>
    <w:rsid w:val="000A0A83"/>
    <w:rsid w:val="000E256C"/>
    <w:rsid w:val="00113780"/>
    <w:rsid w:val="001B01BC"/>
    <w:rsid w:val="001F1003"/>
    <w:rsid w:val="001F6E8C"/>
    <w:rsid w:val="00220218"/>
    <w:rsid w:val="002A1C83"/>
    <w:rsid w:val="002A7AF9"/>
    <w:rsid w:val="002B0A40"/>
    <w:rsid w:val="002D242E"/>
    <w:rsid w:val="002E209A"/>
    <w:rsid w:val="0040528C"/>
    <w:rsid w:val="00425526"/>
    <w:rsid w:val="00431627"/>
    <w:rsid w:val="00473C0E"/>
    <w:rsid w:val="00482AB9"/>
    <w:rsid w:val="00521788"/>
    <w:rsid w:val="00524163"/>
    <w:rsid w:val="00567437"/>
    <w:rsid w:val="00576464"/>
    <w:rsid w:val="00580A44"/>
    <w:rsid w:val="0059112D"/>
    <w:rsid w:val="0059732C"/>
    <w:rsid w:val="005A29D9"/>
    <w:rsid w:val="005B555F"/>
    <w:rsid w:val="006A27D9"/>
    <w:rsid w:val="00716903"/>
    <w:rsid w:val="00735D99"/>
    <w:rsid w:val="007728DA"/>
    <w:rsid w:val="00797221"/>
    <w:rsid w:val="007C65E2"/>
    <w:rsid w:val="0084702F"/>
    <w:rsid w:val="008F47A5"/>
    <w:rsid w:val="00973CC2"/>
    <w:rsid w:val="009F252B"/>
    <w:rsid w:val="00AA5155"/>
    <w:rsid w:val="00AF6389"/>
    <w:rsid w:val="00B211BE"/>
    <w:rsid w:val="00B32E54"/>
    <w:rsid w:val="00C2034C"/>
    <w:rsid w:val="00CA0CE5"/>
    <w:rsid w:val="00CA5A78"/>
    <w:rsid w:val="00CF1171"/>
    <w:rsid w:val="00D35D00"/>
    <w:rsid w:val="00E16798"/>
    <w:rsid w:val="00E67978"/>
    <w:rsid w:val="00EB5DDE"/>
    <w:rsid w:val="00EC627D"/>
    <w:rsid w:val="00ED15F3"/>
    <w:rsid w:val="00F07028"/>
    <w:rsid w:val="00F96CF6"/>
    <w:rsid w:val="00FC319C"/>
    <w:rsid w:val="00FC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02693B"/>
  <w15:chartTrackingRefBased/>
  <w15:docId w15:val="{8D6EC72B-1B4E-4718-9FB9-4AF3352D8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A83"/>
    <w:rPr>
      <w:rFonts w:ascii="Century Gothic" w:hAnsi="Century Gothic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2D242E"/>
    <w:pPr>
      <w:keepNext/>
      <w:keepLines/>
      <w:spacing w:before="240" w:after="240"/>
      <w:jc w:val="both"/>
      <w:outlineLvl w:val="0"/>
    </w:pPr>
    <w:rPr>
      <w:rFonts w:eastAsiaTheme="majorEastAsia" w:cstheme="majorBidi"/>
      <w:b/>
      <w:color w:val="A61D71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1003"/>
    <w:pPr>
      <w:keepNext/>
      <w:keepLines/>
      <w:spacing w:before="40" w:after="120"/>
      <w:jc w:val="both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base"/>
    <w:basedOn w:val="Normal"/>
    <w:link w:val="Encabezado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base Car"/>
    <w:basedOn w:val="Fuentedeprrafopredeter"/>
    <w:link w:val="Encabezado"/>
    <w:uiPriority w:val="99"/>
    <w:rsid w:val="00AF6389"/>
  </w:style>
  <w:style w:type="paragraph" w:styleId="Piedepgina">
    <w:name w:val="footer"/>
    <w:basedOn w:val="Normal"/>
    <w:link w:val="Piedepgina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6389"/>
  </w:style>
  <w:style w:type="table" w:styleId="Tablaconcuadrcula">
    <w:name w:val="Table Grid"/>
    <w:basedOn w:val="Tablanormal"/>
    <w:uiPriority w:val="39"/>
    <w:rsid w:val="00AF6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2D242E"/>
    <w:rPr>
      <w:rFonts w:ascii="Century Gothic" w:eastAsiaTheme="majorEastAsia" w:hAnsi="Century Gothic" w:cstheme="majorBidi"/>
      <w:b/>
      <w:color w:val="A61D7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F1003"/>
    <w:rPr>
      <w:rFonts w:ascii="Century Gothic" w:eastAsiaTheme="majorEastAsia" w:hAnsi="Century Gothic" w:cstheme="majorBidi"/>
      <w:b/>
      <w:color w:val="2F5496" w:themeColor="accent1" w:themeShade="BF"/>
      <w:sz w:val="26"/>
      <w:szCs w:val="26"/>
    </w:rPr>
  </w:style>
  <w:style w:type="paragraph" w:customStyle="1" w:styleId="Vietas">
    <w:name w:val="Viñetas"/>
    <w:basedOn w:val="Prrafodelista"/>
    <w:link w:val="VietasCar"/>
    <w:qFormat/>
    <w:rsid w:val="001F1003"/>
    <w:pPr>
      <w:numPr>
        <w:numId w:val="1"/>
      </w:numPr>
      <w:jc w:val="both"/>
    </w:pPr>
  </w:style>
  <w:style w:type="paragraph" w:customStyle="1" w:styleId="Numeracin">
    <w:name w:val="Numeración"/>
    <w:basedOn w:val="Prrafodelista"/>
    <w:link w:val="NumeracinCar"/>
    <w:qFormat/>
    <w:rsid w:val="001F1003"/>
    <w:pPr>
      <w:numPr>
        <w:numId w:val="2"/>
      </w:numPr>
      <w:spacing w:line="240" w:lineRule="auto"/>
      <w:ind w:left="714" w:hanging="357"/>
      <w:contextualSpacing w:val="0"/>
      <w:jc w:val="both"/>
    </w:pPr>
  </w:style>
  <w:style w:type="character" w:customStyle="1" w:styleId="VietasCar">
    <w:name w:val="Viñetas Car"/>
    <w:basedOn w:val="Fuentedeprrafopredeter"/>
    <w:link w:val="Vietas"/>
    <w:rsid w:val="001F1003"/>
    <w:rPr>
      <w:rFonts w:ascii="Century Gothic" w:hAnsi="Century Gothic"/>
    </w:rPr>
  </w:style>
  <w:style w:type="table" w:customStyle="1" w:styleId="Tablaconcuadrculaclara1">
    <w:name w:val="Tabla con cuadrícula clara1"/>
    <w:basedOn w:val="Tablanormal"/>
    <w:uiPriority w:val="40"/>
    <w:rsid w:val="001F100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NumeracinCar">
    <w:name w:val="Numeración Car"/>
    <w:basedOn w:val="Fuentedeprrafopredeter"/>
    <w:link w:val="Numeracin"/>
    <w:rsid w:val="001F1003"/>
    <w:rPr>
      <w:rFonts w:ascii="Century Gothic" w:hAnsi="Century Gothic"/>
    </w:rPr>
  </w:style>
  <w:style w:type="paragraph" w:styleId="Prrafodelista">
    <w:name w:val="List Paragraph"/>
    <w:basedOn w:val="Normal"/>
    <w:uiPriority w:val="34"/>
    <w:qFormat/>
    <w:rsid w:val="001F1003"/>
    <w:pPr>
      <w:ind w:left="720"/>
      <w:contextualSpacing/>
    </w:pPr>
  </w:style>
  <w:style w:type="table" w:customStyle="1" w:styleId="Estilo1">
    <w:name w:val="Estilo1"/>
    <w:basedOn w:val="Tablanormal"/>
    <w:uiPriority w:val="99"/>
    <w:rsid w:val="002E209A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/>
      <w:vAlign w:val="center"/>
    </w:tcPr>
    <w:tblStylePr w:type="firstRow">
      <w:pPr>
        <w:jc w:val="center"/>
      </w:pPr>
      <w:rPr>
        <w:rFonts w:ascii="Century Gothic" w:hAnsi="Century Gothic"/>
        <w:b/>
        <w:color w:val="000000" w:themeColor="text1"/>
        <w:sz w:val="20"/>
      </w:rPr>
    </w:tblStylePr>
    <w:tblStylePr w:type="firstCol">
      <w:rPr>
        <w:b/>
      </w:rPr>
      <w:tblPr/>
      <w:tcPr>
        <w:shd w:val="clear" w:color="auto" w:fill="D9D9D9" w:themeFill="background1" w:themeFillShade="D9"/>
      </w:tcPr>
    </w:tblStylePr>
  </w:style>
  <w:style w:type="table" w:customStyle="1" w:styleId="Estilo2">
    <w:name w:val="Estilo2"/>
    <w:basedOn w:val="Tablanormal"/>
    <w:uiPriority w:val="99"/>
    <w:rsid w:val="002D242E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301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6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svg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a\Documents\Plantillas%20personalizadas%20de%20Office\EMA_Vertica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EMA_Vertical</Template>
  <TotalTime>32</TotalTime>
  <Pages>1</Pages>
  <Words>215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Desarrollo</cp:lastModifiedBy>
  <cp:revision>7</cp:revision>
  <dcterms:created xsi:type="dcterms:W3CDTF">2020-03-26T20:32:00Z</dcterms:created>
  <dcterms:modified xsi:type="dcterms:W3CDTF">2020-07-16T14:33:00Z</dcterms:modified>
</cp:coreProperties>
</file>