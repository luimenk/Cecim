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9D842" w14:textId="616381A1" w:rsidR="00733574" w:rsidRDefault="00733574" w:rsidP="00733574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1904C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27A3FBE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A1217F" wp14:editId="6B8ED3E2">
                  <wp:extent cx="963679" cy="570712"/>
                  <wp:effectExtent l="0" t="0" r="1905" b="127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6EC2C80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D73E11F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6CDF73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C2C791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66F0A0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442247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5CC743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9553014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256D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2A84A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30D9E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0138594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ED8D7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B59059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6814863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C505ED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68143D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3194D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6ECB0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6F582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8164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204B8C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FFF0577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D0090B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FF0943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B71EF9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CEB0B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9BCFD80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255C762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308E76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75DA26A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E2C8FC1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93B163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F66BD39" w14:textId="77777777" w:rsidR="00733574" w:rsidRDefault="00733574" w:rsidP="00733574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733574" w:rsidRPr="003B49FD" w14:paraId="66AC284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3761CAF" w14:textId="77777777" w:rsidR="00733574" w:rsidRPr="003B49FD" w:rsidRDefault="00733574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238475A" wp14:editId="14160AE9">
                  <wp:extent cx="963679" cy="570712"/>
                  <wp:effectExtent l="0" t="0" r="1905" b="127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5372B68" w14:textId="77777777" w:rsidR="00733574" w:rsidRPr="00220218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08919B6" w14:textId="77777777" w:rsidR="00733574" w:rsidRPr="003B49FD" w:rsidRDefault="00733574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733574" w:rsidRPr="003B49FD" w14:paraId="5577BA1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2A287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5721AB8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733574" w:rsidRPr="003B49FD" w14:paraId="1C416A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2BF05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B0BCA2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721EFC2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91D85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A26809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1BCD02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BCA7A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578AE20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2F642E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8A296F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66442D1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2ACF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515322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7EF0F4E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95B89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68E7C8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590A6CA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5049D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7C9C3CB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691983" w14:textId="77777777" w:rsidR="00733574" w:rsidRPr="003B49FD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1EE8EAE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D19C734" w14:textId="77777777" w:rsidR="00733574" w:rsidRPr="003B49FD" w:rsidRDefault="00733574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0FC0216" w14:textId="77777777" w:rsidR="00733574" w:rsidRDefault="00733574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733574" w:rsidRPr="003B49FD" w14:paraId="409E413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8892CE9" w14:textId="77777777" w:rsidR="00733574" w:rsidRPr="00220218" w:rsidRDefault="00733574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18CC3ED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04560C5" w14:textId="77777777" w:rsidR="00733574" w:rsidRPr="00220218" w:rsidRDefault="00733574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76B76F2" w14:textId="40FC9DB0" w:rsidR="00456963" w:rsidRDefault="00456963" w:rsidP="00733574">
      <w:r>
        <w:br w:type="page"/>
      </w:r>
    </w:p>
    <w:p w14:paraId="363A41BA" w14:textId="7F14118B" w:rsidR="0069230E" w:rsidRDefault="0069230E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CDA6EED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03B38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66532E" wp14:editId="7E91EA58">
                  <wp:extent cx="963679" cy="570712"/>
                  <wp:effectExtent l="0" t="0" r="1905" b="127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C928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68D7BF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C265E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DE68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9494D4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9A2CC7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2BF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54A2CB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60C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8BA6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991E7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2E3E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DA79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C7C8C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C3177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10BF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B8DFA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058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6813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ED295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8FF5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42D8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E80D21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23A6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737B86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A9B8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0643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BC7C8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54B73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300CC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E4CE38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6C1906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CCA70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CADAC1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03CAFC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DAF1D3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99F772" wp14:editId="70B6986B">
                  <wp:extent cx="963679" cy="570712"/>
                  <wp:effectExtent l="0" t="0" r="1905" b="1270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2005F0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4A9B83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3800F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2F5D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B29892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3693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ED51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55F48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CD7EF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3A95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D763B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C246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8CB7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279C68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042A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21B4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1A8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77A2A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D287B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1AC63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6ED5E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A8E3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721DE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059E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C115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126F8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A41F91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597AD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6D759F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B4BBE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5BE3A8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395FC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51B19A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FF1F470" w14:textId="76FAC4EE" w:rsidR="00456963" w:rsidRDefault="00456963" w:rsidP="00733574">
      <w:r>
        <w:br w:type="page"/>
      </w:r>
    </w:p>
    <w:p w14:paraId="27F372E5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A3E630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8B70E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2FA767F" wp14:editId="1DA0AE5F">
                  <wp:extent cx="963679" cy="570712"/>
                  <wp:effectExtent l="0" t="0" r="1905" b="127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77A3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D818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BA14B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69B2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FECD4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143DC7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DD4A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7193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307A9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6C6E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1CADA9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A3B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C60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7A0A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8B896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CA83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2F66E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E7C2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40E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25910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7801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6D7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5784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2931F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8D38B4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69257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A551A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26EF8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63FEE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95B28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A3AF44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BAE60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1722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ED97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6135D2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FCEF41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84E29E2" wp14:editId="29A9A5DC">
                  <wp:extent cx="963679" cy="570712"/>
                  <wp:effectExtent l="0" t="0" r="1905" b="127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17711C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FF145E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7CE21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E957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CB6AD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67629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E3625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33FED1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FE6EB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1B221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F7081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4773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A2ED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1395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39400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3F11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3814B7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3CAFD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AAC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A147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2461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332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69E9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600B1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0B3F3F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A46F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F36A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496526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5E3826B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A75F2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6AFD71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DC73D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E53CB3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D61C69D" w14:textId="5468EC16" w:rsidR="00456963" w:rsidRDefault="00456963" w:rsidP="00733574">
      <w:r>
        <w:br w:type="page"/>
      </w:r>
    </w:p>
    <w:p w14:paraId="25568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019B8E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2FA55F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2F5D4D" wp14:editId="151B4085">
                  <wp:extent cx="963679" cy="570712"/>
                  <wp:effectExtent l="0" t="0" r="1905" b="127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8C17E2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211CE0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EA103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D8933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094C8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09586B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7BD5B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5C34E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C0C2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5DCC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8DA3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7FF34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1F896C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8BC22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ED70C0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A3D3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F34C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8DAB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AF526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C1EC2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0E00F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EBAA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409CD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9927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F48B9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65F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0CE56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588C2F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AACCBA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37153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3C8D12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0C4B8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4BAB17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136E4C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6CFAA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1F2BC6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186F739" wp14:editId="41C7156E">
                  <wp:extent cx="963679" cy="570712"/>
                  <wp:effectExtent l="0" t="0" r="1905" b="1270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8333BD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08AD72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05F645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D828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9BF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A8C82F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6991C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E050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D13CF4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B88F7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8BC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DA23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04AA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1438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9795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85B3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7400F4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A6FD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59AB7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C14BD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E4937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5E223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553B8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90099D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56FB23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B8E312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0DD92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A53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7F5B4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CC9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64F4BA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B1569B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F8609A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35DC6F" w14:textId="1BC8D68F" w:rsidR="00456963" w:rsidRDefault="00456963" w:rsidP="00733574">
      <w:r>
        <w:br w:type="page"/>
      </w:r>
    </w:p>
    <w:p w14:paraId="4A44D12E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2003893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D19B13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3393B0" wp14:editId="06B5B1B7">
                  <wp:extent cx="963679" cy="570712"/>
                  <wp:effectExtent l="0" t="0" r="1905" b="127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DB19F1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2303F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7C3A10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B336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2F75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FA18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05888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A5438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12905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E211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9826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5049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37A9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8715C0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ECD3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ECD7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C2015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1FE6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7DE2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D6288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5106D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C838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E358C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0BA24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A80B0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5F116F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D82E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25D6AB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4D4B2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C6245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8D39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DA2F7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5B61D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76CFB4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12418A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AF03B7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36F66BE" wp14:editId="63C52F68">
                  <wp:extent cx="963679" cy="570712"/>
                  <wp:effectExtent l="0" t="0" r="1905" b="1270"/>
                  <wp:docPr id="27" name="Imagen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7D2717C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FC91B2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A86B0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0D2F5A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82684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B357A1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1F322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7D4D6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16C24F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988CE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0636D7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3549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D2A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8ED2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2D593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597F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E715D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053963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CC4601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4A6DC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A9354B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B693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436EF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C577C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124F16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14DD3D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39DCC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9144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2F1F46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1B7A6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1D76B1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348F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B7B814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2DBEDF7" w14:textId="2CAAC38F" w:rsidR="00456963" w:rsidRDefault="00456963" w:rsidP="00733574">
      <w:r>
        <w:br w:type="page"/>
      </w:r>
    </w:p>
    <w:p w14:paraId="29E60E9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73E94B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9CA6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20808EB" wp14:editId="194B0CFE">
                  <wp:extent cx="963679" cy="570712"/>
                  <wp:effectExtent l="0" t="0" r="1905" b="127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61EA7E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11B815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E349C4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DC18B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4ACA4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13E8F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5BA6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0140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DD9EF6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3DCC80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7F3C51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164C9E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280A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D23CC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B7316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2A39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8415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E262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EFF58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BB24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4ADD4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F7D72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105103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84717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518A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E44DA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A5D03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D019B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1BF0815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22C34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C32A0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3EA7F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7BF621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A5A1A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8DFEE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64F7316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F3E3C25" wp14:editId="41964968">
                  <wp:extent cx="963679" cy="570712"/>
                  <wp:effectExtent l="0" t="0" r="1905" b="1270"/>
                  <wp:docPr id="29" name="Imagen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FECC16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E8519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7F6C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785B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E4DB7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EF0929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235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FB006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6680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5B52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D7285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DF54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E9E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32B06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0DBE2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A740E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B71491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984C4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5293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E49E3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AFC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B39D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9BE19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CA87EF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8279EB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FFD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60099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1C7B5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AB5754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85E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55DC56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6B7D9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BBE4D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E1D0218" w14:textId="186F7712" w:rsidR="00456963" w:rsidRDefault="00456963" w:rsidP="00733574">
      <w:r>
        <w:br w:type="page"/>
      </w:r>
    </w:p>
    <w:p w14:paraId="0061B78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2D21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FC973E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37D1778" wp14:editId="40FA08DF">
                  <wp:extent cx="963679" cy="570712"/>
                  <wp:effectExtent l="0" t="0" r="1905" b="127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E704CE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43C01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F5972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72A6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A72C0C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DA5AF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4D4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9A8D9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17E25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44C8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1D4F7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D04B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529A7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0FC9A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1D102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F962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456C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588E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00DC5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111D6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62EEB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53A5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7FA2B7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0C84A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56CC4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8CBF8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FE93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4B00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B5FCB1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162397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45605E1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067C2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CD608A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E60318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DCB02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B598B9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3332847" wp14:editId="6C9D20C1">
                  <wp:extent cx="963679" cy="570712"/>
                  <wp:effectExtent l="0" t="0" r="1905" b="127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54D27D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BFEA3B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2ABAC8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75E92D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23552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10F16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06AC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E1B86C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3874AC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CDD7A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5D7D1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69F8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4D83E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0C9D7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38297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802B6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0E50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95639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B9CD4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A8CBF5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0C8AB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1A82C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E17ED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65858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731F24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298F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B856F7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4C0C5B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26DDB5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7AA0F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9127C5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396B2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6D0849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737BD31" w14:textId="57B64F7D" w:rsidR="00456963" w:rsidRDefault="00456963" w:rsidP="00733574">
      <w:r>
        <w:br w:type="page"/>
      </w:r>
    </w:p>
    <w:p w14:paraId="0E7AA189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03AF24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193C01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A75787B" wp14:editId="479BE7F1">
                  <wp:extent cx="963679" cy="570712"/>
                  <wp:effectExtent l="0" t="0" r="1905" b="1270"/>
                  <wp:docPr id="32" name="Imagen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C3DECF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EB927DC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7C9A70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6D289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6BC10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EA11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1957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3492A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0555B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BA44E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EF26B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6CD04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B711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22EB1E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1C174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7E0A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763F0D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0869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0B5626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98C9C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D67A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18A6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8C6AC8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E118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72C6C4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42B3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5B03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97B547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647A5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BF00B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D364E0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75C3BC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86E4E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C8A77E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5A5F80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07264DC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1DD98C" wp14:editId="6B2FB742">
                  <wp:extent cx="963679" cy="570712"/>
                  <wp:effectExtent l="0" t="0" r="1905" b="127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6381BC7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288C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0D0C54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2A3F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6ED9B3B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97E62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2D25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30107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5CEC89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A252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E402F2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5F6A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EB45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EC3B76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8B3E9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88DE4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67813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0FDA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3ECC0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CA6CC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072C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32519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A709B6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61A76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755CC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A3E3A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A3E32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85F1E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130B4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4B292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F4F2D6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B8CE1F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6C69B9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814512B" w14:textId="41DFCFB4" w:rsidR="00456963" w:rsidRDefault="00456963" w:rsidP="00733574">
      <w:r>
        <w:br w:type="page"/>
      </w:r>
    </w:p>
    <w:p w14:paraId="45638E83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31BF8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75F21F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F52DA6B" wp14:editId="4891FF6E">
                  <wp:extent cx="963679" cy="570712"/>
                  <wp:effectExtent l="0" t="0" r="1905" b="127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7A7BE0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932DC1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954FE2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8EB8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837A2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EDCAC7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A5D57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0F9EBE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537FAE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0B15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B2F155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3615E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56207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128183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65484B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F224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F5D828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D2C4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3112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605EF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39E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BF7A9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8CF5E5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2B5F3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D4CA1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C5955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BBDFE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CF0A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7AF2218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6CE5A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688FA4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F573F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66DC6B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8B2C741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F2F312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92DA1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4010085" wp14:editId="557DB4D3">
                  <wp:extent cx="963679" cy="570712"/>
                  <wp:effectExtent l="0" t="0" r="1905" b="127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5C45C4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915AA3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45954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7DA2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EBF84E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B1E52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202E58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42C86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FA76E1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53F57B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A1556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A929CD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36572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0B9FF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644C68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989E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FCFB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116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81007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AFC6DE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BD3B4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AED3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F5AB6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2724F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E98CB5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6BCD4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B6944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9C2EF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66249D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E69E4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E63D2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67CDC7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2821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22FF8AB" w14:textId="4D3D847D" w:rsidR="00456963" w:rsidRDefault="00456963" w:rsidP="00733574">
      <w:r>
        <w:br w:type="page"/>
      </w:r>
    </w:p>
    <w:p w14:paraId="3273C22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4FCDB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DEC342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087C2E74" wp14:editId="1F0EC46D">
                  <wp:extent cx="963679" cy="570712"/>
                  <wp:effectExtent l="0" t="0" r="1905" b="1270"/>
                  <wp:docPr id="36" name="Imagen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99A6C4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439AA8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84C54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94BD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038A7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0BD117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9108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EF3F9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6D68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5423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6DEF5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20B89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ED8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3B71E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32CB2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56B9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F05D7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47155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A847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BDCF24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053D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00B519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D4638F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8FE06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602AD0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B3BE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9EE27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9FB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53B04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202EA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D62080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DBD65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0BB2F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5A98DD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14C1189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4B413A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4924A7D" wp14:editId="4B405C6D">
                  <wp:extent cx="963679" cy="570712"/>
                  <wp:effectExtent l="0" t="0" r="1905" b="1270"/>
                  <wp:docPr id="37" name="Imagen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63BD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C5B2FF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C2097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49A9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B043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C7A19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5D720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0EC836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4B646FF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25B3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85EB7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D404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CE530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953AB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DA50E37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5AD4E6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4A4B4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909C6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1F289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36646C0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A54CF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7CD428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87D514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EDCF8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28696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059751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21D7A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83EE4F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E3257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D3E17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55AA75D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1D36D2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0E7CBB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4C109011" w14:textId="05C45945" w:rsidR="00456963" w:rsidRDefault="00456963" w:rsidP="00733574">
      <w:r>
        <w:br w:type="page"/>
      </w:r>
    </w:p>
    <w:p w14:paraId="43061BB8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1F0AAF6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5C6234A3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D0B10A1" wp14:editId="1C89B5CD">
                  <wp:extent cx="963679" cy="570712"/>
                  <wp:effectExtent l="0" t="0" r="1905" b="1270"/>
                  <wp:docPr id="38" name="Imagen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E8A466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9BBBA8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6357DD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8DB5C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28728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BDBB6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D2895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8EB745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EAA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EE84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2753FC3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7AD4AE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CFD0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66B9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D4E4F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1E8A4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4ABBF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0ED5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600A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901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1E513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28008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A800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6342E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31FA7F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07C876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2EC1D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F0957A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74781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5436F4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CF78FA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60CBD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177D5D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2CD2D4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A176AB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4E890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02D9F" wp14:editId="09B316CA">
                  <wp:extent cx="963679" cy="570712"/>
                  <wp:effectExtent l="0" t="0" r="1905" b="1270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EADC8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1A255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819FE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6524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63CDDE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F03D5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833FA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D1879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9F33A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1BC6D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1A8F3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C903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8C8DF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A300F5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038AF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9254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AC0DDA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5517F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F6C3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3BBBD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60B20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85A7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56DABB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7890F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9A21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14CF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4A5BB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85ED2A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8C38E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18874B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CAD3E0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D3104A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8D704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8A16755" w14:textId="1993C62C" w:rsidR="00456963" w:rsidRDefault="00456963" w:rsidP="00733574">
      <w:r>
        <w:br w:type="page"/>
      </w:r>
    </w:p>
    <w:p w14:paraId="3B1A6021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5229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DE69D5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6386EF8" wp14:editId="6E061308">
                  <wp:extent cx="963679" cy="570712"/>
                  <wp:effectExtent l="0" t="0" r="1905" b="1270"/>
                  <wp:docPr id="40" name="Imagen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32FEEA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0E32581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41609A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4CEE7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E64978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BD540D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7D564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F6409B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79AA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255B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2152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74FD8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74CE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B101EA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7EA0F8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72E1B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EF3FE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8CFC4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F22D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2CF08A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C5076D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B861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862BF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12D461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5EC227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EF25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57CE5B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0E58D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80E82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BD6C1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9441E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AB0909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2A78C4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DE78DB5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19219CD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734482C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A150C52" wp14:editId="14868DB8">
                  <wp:extent cx="963679" cy="570712"/>
                  <wp:effectExtent l="0" t="0" r="1905" b="1270"/>
                  <wp:docPr id="41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BC19DB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DCC7E9A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1BDE87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8B5F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2D2882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6D0379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C85E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12F908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00CC1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F2416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64C4BF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B5D0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A2432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F817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585BED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CF9FA4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D04358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D33E03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F695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CD1F1B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EB9D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2E52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E188BD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469F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0432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E00AF0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4E1CD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F616E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7D35A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32141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B660A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A74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A0C1A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5265868" w14:textId="1980429A" w:rsidR="00456963" w:rsidRDefault="00456963" w:rsidP="00733574">
      <w:r>
        <w:br w:type="page"/>
      </w:r>
    </w:p>
    <w:p w14:paraId="3D86C1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F980F5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5C252D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6E1020A" wp14:editId="111816D9">
                  <wp:extent cx="963679" cy="570712"/>
                  <wp:effectExtent l="0" t="0" r="1905" b="1270"/>
                  <wp:docPr id="42" name="Imagen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AF0AEEA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73127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587E8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79121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5B540E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624324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9DC8B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7CEE6FC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B5EFDA8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4EE2B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00FDB5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5388C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3620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6595290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784041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DB2D33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05EDE0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4422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A45E0A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5C8ED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D947B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8F304D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E0C81B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5793EC0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AA1D39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D3FD91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8E65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68FF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230E47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64967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868A9C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456CB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C6972C4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1ECC46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FA111E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33731E2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43134CF" wp14:editId="4EC3C8F5">
                  <wp:extent cx="963679" cy="570712"/>
                  <wp:effectExtent l="0" t="0" r="1905" b="1270"/>
                  <wp:docPr id="43" name="Imagen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78160C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96981B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1C5A82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38CA6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B87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CEFF0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D1B3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5CF82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5A5DD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19CF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D3F66D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32B37A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CFD3D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FF59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C22965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C0353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6B72C1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CAF3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5ED6A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0292DB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79C67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E127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2B60F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92147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3BEF0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4F0C57D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FC1FB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A27F8C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A7F416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BB70B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8DA5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0BDEE7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7111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887D1C1" w14:textId="72B7BF16" w:rsidR="00456963" w:rsidRDefault="00456963" w:rsidP="00733574">
      <w:r>
        <w:br w:type="page"/>
      </w:r>
    </w:p>
    <w:p w14:paraId="1382061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3817EF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E3062BD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9E784C" wp14:editId="3B79EBED">
                  <wp:extent cx="963679" cy="570712"/>
                  <wp:effectExtent l="0" t="0" r="1905" b="1270"/>
                  <wp:docPr id="44" name="Imagen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148EA5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551F06F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40137E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F146E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83A4FC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F505B3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6DB777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C83974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7C8864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8C7F25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9A9F27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72AE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2D4BF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6CD97D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21B007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461DA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75EBCCC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8397B8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0ED0A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0C532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C508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045648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712E717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932068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AF351D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96BF3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8D771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F3164A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4F00F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938D58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61E455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256AC83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225073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4A24F2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0BEB2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1C41B8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F5CC7A7" wp14:editId="3564225E">
                  <wp:extent cx="963679" cy="570712"/>
                  <wp:effectExtent l="0" t="0" r="1905" b="1270"/>
                  <wp:docPr id="45" name="Imagen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B61145D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656F34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ABC8C4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BC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7738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D5BBDF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5F7C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0497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E3F3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393A0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172A3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7681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4FD2C9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FA4F1A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D9F608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3C1EF3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202B9D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8FCC71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4771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DD11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7DA11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46FA10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981E0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AAC5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9938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D280D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81C9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66FD30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B005DD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9B2A630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2CA4A4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AB5229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1FD9E6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E2A9AD1" w14:textId="28093949" w:rsidR="00456963" w:rsidRDefault="00456963" w:rsidP="00733574">
      <w:r>
        <w:br w:type="page"/>
      </w:r>
    </w:p>
    <w:p w14:paraId="3D367ED0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8AF2DB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EABD1C5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80D8EF" wp14:editId="120F2583">
                  <wp:extent cx="963679" cy="570712"/>
                  <wp:effectExtent l="0" t="0" r="1905" b="1270"/>
                  <wp:docPr id="46" name="Imagen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09B551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21C748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720D9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79BB3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00F2E5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4904F0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F7FF3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B533C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DB56B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33C0E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F7CABE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A44E00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99B0B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41D7C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3E9D34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F5324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3AF899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E48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D21BFF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2CD312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AA16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20D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D45D0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5FFEFE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C1E550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2B1470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B45E44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A348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2749C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07F10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3527BB6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60D6B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1B5139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6B60337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E698851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A629E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A1EE083" wp14:editId="3D97FE32">
                  <wp:extent cx="963679" cy="570712"/>
                  <wp:effectExtent l="0" t="0" r="1905" b="1270"/>
                  <wp:docPr id="47" name="Imagen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4A1487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7A670CF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565845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19F7FF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EFC05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2B7AF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92DE1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75FD69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ACB6C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BDD42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2565A8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B3458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5BACF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C2654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46EDD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7F40D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2E7F2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0EEECE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1EBBE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11B574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657E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03D5D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2EFE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24FF17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196632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659D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CC97C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2FEFCE2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DC5940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0683332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6E8635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C3818E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216D3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04E76C68" w14:textId="0BC1F983" w:rsidR="00456963" w:rsidRDefault="00456963" w:rsidP="00733574">
      <w:r>
        <w:br w:type="page"/>
      </w:r>
    </w:p>
    <w:p w14:paraId="7ADE10B7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BDBEA9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43426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7636451" wp14:editId="3B0C6D4A">
                  <wp:extent cx="963679" cy="570712"/>
                  <wp:effectExtent l="0" t="0" r="1905" b="1270"/>
                  <wp:docPr id="48" name="Imagen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FB31DCE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58B4B7E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6DFBD5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EC3066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AD8B6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F7880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6FEA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08EC06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B82B5C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CE558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7B6FF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FC2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83D6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CCF8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2E729E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76E1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DB894B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8B359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F009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A6F9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CF203C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719F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8F5E8D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D3C42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B87BF5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1C3279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0A21308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18A11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E8236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C2D4A6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4C10F2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D6FC8CD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47734B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08D5FE2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3C3658A4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A4601A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6C97F14" wp14:editId="5B1D223E">
                  <wp:extent cx="963679" cy="570712"/>
                  <wp:effectExtent l="0" t="0" r="1905" b="1270"/>
                  <wp:docPr id="49" name="Imagen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F07C128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789CAD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83100A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F3659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38C4B4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B1F2E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F36F1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7F9D6C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79CA05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BF600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5FD2DE0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3F9DF7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EFAE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4FAB26B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A8E6C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FE20D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73F68E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5A25E5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8AA06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DD6D47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7CC645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0AA3A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034E1F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4FD429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7333C1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3964E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550F0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98ADC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97AB3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FB96BA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3B2F406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C5E79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9515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2B8DD2D5" w14:textId="26DBF76C" w:rsidR="00456963" w:rsidRDefault="00456963" w:rsidP="00733574">
      <w:r>
        <w:br w:type="page"/>
      </w:r>
    </w:p>
    <w:p w14:paraId="7319348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95A6A63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9023561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318A1E3" wp14:editId="53073FE1">
                  <wp:extent cx="963679" cy="570712"/>
                  <wp:effectExtent l="0" t="0" r="1905" b="1270"/>
                  <wp:docPr id="50" name="Imagen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4C6A593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3CAE259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B55C5A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B0540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395226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7A1A8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8C51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617519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4F7F4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D6B5D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B0AD75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BA1F0E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D93E8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A3FC62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8F5065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EA4B2B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4F69628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6739DF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B0228A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CDD723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24D0AD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C80F6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A79EB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F8FD2C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70A56C1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530789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A2B0B6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B973C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4023472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3E18A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36211E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455B85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78CB665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544C8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CC9DC3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AC5726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82A8057" wp14:editId="718A6F21">
                  <wp:extent cx="963679" cy="570712"/>
                  <wp:effectExtent l="0" t="0" r="1905" b="1270"/>
                  <wp:docPr id="51" name="Imagen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3C22B30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AFFA780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65FB0CC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135BB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5CB34F6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7EB82A7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B25CB4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23F4BB0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89CAD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34F5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4854C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D25498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CF58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3847F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CAAB8E2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A81B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E50612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13BF6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8368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853A5F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65A402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CA2291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40DF4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9DE44E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F5B95D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067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F3B01E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F072C3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138E877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3FFEA3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5C60C7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9D8CE2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D698C8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FAFB755" w14:textId="45DE527A" w:rsidR="00456963" w:rsidRDefault="00456963" w:rsidP="00733574">
      <w:r>
        <w:br w:type="page"/>
      </w:r>
    </w:p>
    <w:p w14:paraId="3E226E1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AF5818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9E7236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739E11E" wp14:editId="727DF990">
                  <wp:extent cx="963679" cy="570712"/>
                  <wp:effectExtent l="0" t="0" r="1905" b="1270"/>
                  <wp:docPr id="52" name="Imagen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4347051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69AD378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72BA6F6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D35E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0E5960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97113F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551885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3E8EA4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D89B51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18BB7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39DC5C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E77A12A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1CB4E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1F8CFAA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B32430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E6ECEA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BFBBDF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1BF923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A802A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41EBE51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21E41C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594E6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6219A0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6C4DF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DCE3D3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C0F639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32C70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56F769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C8AAD9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6E45E0D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7A097E73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945031A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794EA1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1F8E453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4CD4E0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45C288E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5DBF5F5" wp14:editId="4277A087">
                  <wp:extent cx="963679" cy="570712"/>
                  <wp:effectExtent l="0" t="0" r="1905" b="1270"/>
                  <wp:docPr id="53" name="Imagen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E8CB8B7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4796F1F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F35033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33705F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00ED6B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142A51C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C8864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6AD54E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3ED14E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6911B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7E9805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55523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94865B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9722D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C2694F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040025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2A68ED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6FA9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4EAC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7844474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A436DA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CD278C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170AA5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A11FC4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7D1586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253A74D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B19D4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64C7CD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F5F224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DB516D5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BECB20B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27741B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6421BF4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D0EDC32" w14:textId="42739A0A" w:rsidR="00456963" w:rsidRDefault="00456963" w:rsidP="00733574">
      <w:r>
        <w:br w:type="page"/>
      </w:r>
    </w:p>
    <w:p w14:paraId="79C5435D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02AC5DD2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FB64BEF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6724306E" wp14:editId="7262DC80">
                  <wp:extent cx="963679" cy="570712"/>
                  <wp:effectExtent l="0" t="0" r="1905" b="1270"/>
                  <wp:docPr id="54" name="Imagen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2F8BE11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24483F2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F7E6B0E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997E4C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31906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F7001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FDDE08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DFBC98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5DC502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6FB94C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4C87192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D3CD0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FFC768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35B40D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58FA27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E6E4E1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58B7283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9F1E6B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258CE8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3F7F15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D0A92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02D44C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63B4BD5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8EA727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AF5BFF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0D14FA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14508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6537330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D5290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D8A03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066B3F7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F12C5E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E3FDB9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879F86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9FAB5D5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CFF91F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55B213F5" wp14:editId="2BB488C7">
                  <wp:extent cx="963679" cy="570712"/>
                  <wp:effectExtent l="0" t="0" r="1905" b="1270"/>
                  <wp:docPr id="55" name="Imagen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8FE36F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214FB5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E006D3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1E90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9AAF1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315EB678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16A67B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A18B82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1D8CABB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98AF9C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39E10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C2B0DD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4E6560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37E37B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42D20C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ABDCB3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3E29D0F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4298F5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80FE4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22A80DE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E2EAA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96DAA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2F3B16B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BC09E7D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04500A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DA69C2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81ADB5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378D0EF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98395E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F4CFA1F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095E892E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AC16FF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39F24BA6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67E93C90" w14:textId="5F5298C2" w:rsidR="00456963" w:rsidRDefault="00456963" w:rsidP="00733574">
      <w:r>
        <w:br w:type="page"/>
      </w:r>
    </w:p>
    <w:p w14:paraId="6BE02F6F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7555FBA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128898E8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23526962" wp14:editId="2BA1A081">
                  <wp:extent cx="963679" cy="570712"/>
                  <wp:effectExtent l="0" t="0" r="1905" b="1270"/>
                  <wp:docPr id="56" name="Imagen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D5EBF32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6D99C82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1142BA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EA4C4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1206283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0EA3E6BB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EC25A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496DA6C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69C89C0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0D73D8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1C5FE9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ABDAD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E5D4D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3C81CDB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49C825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9B83D1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C0D462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77DC8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D901C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C993AF7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44D65F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A54669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2EF604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2E5DE93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84CF32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B19AB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1807B7F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47984C5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8B5CCD9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FFCEA2E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90E88BC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DA066B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D91733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4B0B65C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CCAB27F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7A50C47B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72974EC6" wp14:editId="31B600EF">
                  <wp:extent cx="963679" cy="570712"/>
                  <wp:effectExtent l="0" t="0" r="1905" b="1270"/>
                  <wp:docPr id="57" name="Imagen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078E9374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03BB8ADB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9A875CD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2EA2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730FA13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4AEE9A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EBC039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DE210E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C25B3B7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546519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5B4978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D39E83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D6C4A9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7E77991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308C32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18D86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6D8003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982F11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62347FF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131E392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A8AF8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F6714F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309BD78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B1A9487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1363E66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A8AD50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B05C8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05C0E0FA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38399CE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0AE72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5AD9DDE9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323290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26EAF021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7EBB20A4" w14:textId="1A499531" w:rsidR="00456963" w:rsidRDefault="00456963" w:rsidP="00733574">
      <w:r>
        <w:br w:type="page"/>
      </w:r>
    </w:p>
    <w:p w14:paraId="0F4694C2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64621BF7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21C58F59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8A6720C" wp14:editId="3472190A">
                  <wp:extent cx="963679" cy="570712"/>
                  <wp:effectExtent l="0" t="0" r="1905" b="1270"/>
                  <wp:docPr id="58" name="Imagen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3191E01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65A0C994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31CDCC3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2D7AD7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726AD2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3C9130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F1F6CE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33A108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26641D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3EC845C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9E7E7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1D9B42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7F7DDB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B02B4AB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E420743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7E1003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DD1A20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488ED54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61D86E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5CE406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A2683E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405A7C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1802453A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0630E45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22A034B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77129EC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A62609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32720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5F23C5A6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DA02696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2B1FB72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AC12AA7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5F8E3550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33F5313E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70593EE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606EEEF7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183776F1" wp14:editId="22DABB04">
                  <wp:extent cx="963679" cy="570712"/>
                  <wp:effectExtent l="0" t="0" r="1905" b="1270"/>
                  <wp:docPr id="59" name="Imagen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1AD25299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11B77B65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597D2562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C08DAD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3ABF571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41DED7D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1100F7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02F4E6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71F3C53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D0C70C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4FA2A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45FA6E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45A38AF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043D7289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4A0924A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49270B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20FAE7E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0F0DECC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F191240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6FDDF44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E0E68C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23A008F6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4D84787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BF5AA3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39D6D50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01B6C6CF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273CD6E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A8F267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0C2AB91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02A0FA1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40C6395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A552FE8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411BBCE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3ED3CEA" w14:textId="4BFB52E0" w:rsidR="00456963" w:rsidRDefault="00456963" w:rsidP="00733574">
      <w:r>
        <w:br w:type="page"/>
      </w:r>
    </w:p>
    <w:p w14:paraId="422F9F74" w14:textId="77777777" w:rsidR="00456963" w:rsidRDefault="00456963" w:rsidP="00456963">
      <w:pPr>
        <w:spacing w:after="0"/>
      </w:pP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49BF5F7B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3804F384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43AEBC9C" wp14:editId="21867F8B">
                  <wp:extent cx="963679" cy="570712"/>
                  <wp:effectExtent l="0" t="0" r="1905" b="1270"/>
                  <wp:docPr id="60" name="Imagen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30FEE8A5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3E2FC5AD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207C0721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DBEBF2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29B85AB1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259FA880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12A33C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5B109136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677B722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90FEED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734AC5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660E07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9B95A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26D5E28C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F7336A6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D8FF345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1674873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4E207A95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52043B9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076F2664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1127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0B7F11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0716A05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AC06ABA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4F34B903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34AA77BD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91CB9D2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12CB059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11A319AD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774B3699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1E117B11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1FAB037C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EB16A62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1B7A754F" w14:textId="77777777" w:rsidR="00456963" w:rsidRDefault="00456963" w:rsidP="00456963">
      <w:pPr>
        <w:spacing w:after="0"/>
      </w:pPr>
      <w:r>
        <w:br w:type="column"/>
      </w:r>
    </w:p>
    <w:tbl>
      <w:tblPr>
        <w:tblStyle w:val="Estilo2"/>
        <w:tblW w:w="5103" w:type="dxa"/>
        <w:tblInd w:w="-5" w:type="dxa"/>
        <w:tblLook w:val="04A0" w:firstRow="1" w:lastRow="0" w:firstColumn="1" w:lastColumn="0" w:noHBand="0" w:noVBand="1"/>
      </w:tblPr>
      <w:tblGrid>
        <w:gridCol w:w="1691"/>
        <w:gridCol w:w="45"/>
        <w:gridCol w:w="2083"/>
        <w:gridCol w:w="1284"/>
      </w:tblGrid>
      <w:tr w:rsidR="00456963" w:rsidRPr="003B49FD" w14:paraId="520E3A4C" w14:textId="77777777" w:rsidTr="00A45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shd w:val="clear" w:color="auto" w:fill="808080" w:themeFill="background1" w:themeFillShade="80"/>
            <w:noWrap/>
            <w:hideMark/>
          </w:tcPr>
          <w:p w14:paraId="43F31690" w14:textId="77777777" w:rsidR="00456963" w:rsidRPr="003B49FD" w:rsidRDefault="00456963" w:rsidP="00A4564D">
            <w:pPr>
              <w:rPr>
                <w:rFonts w:eastAsia="Times New Roman" w:cs="Calibri"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noProof/>
                <w:color w:val="000000"/>
                <w:lang w:eastAsia="es-MX"/>
              </w:rPr>
              <w:drawing>
                <wp:inline distT="0" distB="0" distL="0" distR="0" wp14:anchorId="3FD7CD4A" wp14:editId="54EB68E6">
                  <wp:extent cx="963679" cy="570712"/>
                  <wp:effectExtent l="0" t="0" r="1905" b="1270"/>
                  <wp:docPr id="61" name="Imagen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4875" cy="6128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67" w:type="dxa"/>
            <w:gridSpan w:val="2"/>
            <w:shd w:val="clear" w:color="auto" w:fill="808080" w:themeFill="background1" w:themeFillShade="80"/>
            <w:hideMark/>
          </w:tcPr>
          <w:p w14:paraId="5FB57B5C" w14:textId="77777777" w:rsidR="00456963" w:rsidRPr="00220218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FFFFFF" w:themeColor="background1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Etiqueta de identificación</w:t>
            </w:r>
          </w:p>
          <w:p w14:paraId="504A6B96" w14:textId="77777777" w:rsidR="00456963" w:rsidRPr="003B49FD" w:rsidRDefault="00456963" w:rsidP="00A456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 w:val="0"/>
                <w:bCs/>
                <w:color w:val="000000"/>
                <w:lang w:eastAsia="es-MX"/>
              </w:rPr>
            </w:pPr>
            <w:r w:rsidRPr="00220218">
              <w:rPr>
                <w:rFonts w:eastAsia="Times New Roman" w:cs="Calibri"/>
                <w:bCs/>
                <w:color w:val="FFFFFF" w:themeColor="background1"/>
                <w:lang w:eastAsia="es-MX"/>
              </w:rPr>
              <w:t>de la muestra para ensayo</w:t>
            </w:r>
          </w:p>
        </w:tc>
      </w:tr>
      <w:tr w:rsidR="00456963" w:rsidRPr="003B49FD" w14:paraId="0656C71F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6DF6987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Fecha:</w:t>
            </w:r>
          </w:p>
        </w:tc>
        <w:tc>
          <w:tcPr>
            <w:tcW w:w="3367" w:type="dxa"/>
            <w:gridSpan w:val="2"/>
            <w:noWrap/>
            <w:hideMark/>
          </w:tcPr>
          <w:p w14:paraId="43E01372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456963" w:rsidRPr="003B49FD" w14:paraId="569DE9E9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A21A769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I</w:t>
            </w: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</w:t>
            </w: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del cliente:</w:t>
            </w:r>
          </w:p>
        </w:tc>
        <w:tc>
          <w:tcPr>
            <w:tcW w:w="3367" w:type="dxa"/>
            <w:gridSpan w:val="2"/>
          </w:tcPr>
          <w:p w14:paraId="0820350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55C82565" w14:textId="77777777" w:rsidTr="00A4564D">
        <w:trPr>
          <w:trHeight w:val="6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0323703B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Descripción de la muestra:</w:t>
            </w:r>
          </w:p>
        </w:tc>
        <w:tc>
          <w:tcPr>
            <w:tcW w:w="3367" w:type="dxa"/>
            <w:gridSpan w:val="2"/>
          </w:tcPr>
          <w:p w14:paraId="019540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EAB7216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7A4F7444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Tipo de material:</w:t>
            </w:r>
          </w:p>
        </w:tc>
        <w:tc>
          <w:tcPr>
            <w:tcW w:w="3367" w:type="dxa"/>
            <w:gridSpan w:val="2"/>
          </w:tcPr>
          <w:p w14:paraId="552C46F8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31ECDAD" w14:textId="77777777" w:rsidTr="00A4564D">
        <w:trPr>
          <w:trHeight w:val="9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32446F3D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Cantidad de muestra: </w:t>
            </w:r>
            <w:r w:rsidRPr="00220218">
              <w:rPr>
                <w:rFonts w:eastAsia="Times New Roman" w:cs="Calibri"/>
                <w:b/>
                <w:bCs/>
                <w:color w:val="000000"/>
                <w:sz w:val="16"/>
                <w:szCs w:val="16"/>
                <w:lang w:eastAsia="es-MX"/>
              </w:rPr>
              <w:t>(número de piezas, peso, tamaño, etc)</w:t>
            </w:r>
          </w:p>
        </w:tc>
        <w:tc>
          <w:tcPr>
            <w:tcW w:w="3367" w:type="dxa"/>
            <w:gridSpan w:val="2"/>
          </w:tcPr>
          <w:p w14:paraId="066C4850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1277EFE7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4FC52A8E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Lote:</w:t>
            </w:r>
          </w:p>
        </w:tc>
        <w:tc>
          <w:tcPr>
            <w:tcW w:w="3367" w:type="dxa"/>
            <w:gridSpan w:val="2"/>
          </w:tcPr>
          <w:p w14:paraId="59FE7915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F3BA593" w14:textId="77777777" w:rsidTr="00A4564D">
        <w:trPr>
          <w:trHeight w:val="3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hideMark/>
          </w:tcPr>
          <w:p w14:paraId="1E3B19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Método solicitado:</w:t>
            </w:r>
          </w:p>
        </w:tc>
        <w:tc>
          <w:tcPr>
            <w:tcW w:w="3367" w:type="dxa"/>
            <w:gridSpan w:val="2"/>
          </w:tcPr>
          <w:p w14:paraId="5C40DBC3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3E919E9E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  <w:hideMark/>
          </w:tcPr>
          <w:p w14:paraId="6E4BDB28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3B49FD"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F2376CE" w14:textId="77777777" w:rsidR="00456963" w:rsidRPr="003B49FD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6532F45C" w14:textId="77777777" w:rsidTr="00A4564D">
        <w:trPr>
          <w:trHeight w:val="8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6" w:type="dxa"/>
            <w:gridSpan w:val="2"/>
            <w:tcBorders>
              <w:bottom w:val="nil"/>
            </w:tcBorders>
            <w:noWrap/>
          </w:tcPr>
          <w:p w14:paraId="737EEEE2" w14:textId="77777777" w:rsidR="00456963" w:rsidRPr="003B49FD" w:rsidRDefault="00456963" w:rsidP="00A4564D">
            <w:pPr>
              <w:jc w:val="right"/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sz w:val="18"/>
                <w:szCs w:val="18"/>
                <w:lang w:eastAsia="es-MX"/>
              </w:rPr>
              <w:t>QR:</w:t>
            </w:r>
          </w:p>
        </w:tc>
        <w:tc>
          <w:tcPr>
            <w:tcW w:w="3367" w:type="dxa"/>
            <w:gridSpan w:val="2"/>
            <w:tcBorders>
              <w:bottom w:val="nil"/>
            </w:tcBorders>
          </w:tcPr>
          <w:p w14:paraId="679F4BFC" w14:textId="77777777" w:rsidR="00456963" w:rsidRDefault="00456963" w:rsidP="00A456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b/>
                <w:bCs/>
                <w:color w:val="000000"/>
                <w:sz w:val="18"/>
                <w:szCs w:val="18"/>
                <w:u w:val="single"/>
                <w:lang w:eastAsia="es-MX"/>
              </w:rPr>
            </w:pPr>
          </w:p>
        </w:tc>
      </w:tr>
      <w:tr w:rsidR="00456963" w:rsidRPr="003B49FD" w14:paraId="0476267A" w14:textId="77777777" w:rsidTr="00A4564D">
        <w:trPr>
          <w:trHeight w:val="5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1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  <w:hideMark/>
          </w:tcPr>
          <w:p w14:paraId="6ED56A40" w14:textId="77777777" w:rsidR="00456963" w:rsidRPr="00220218" w:rsidRDefault="00456963" w:rsidP="00A4564D">
            <w:pPr>
              <w:jc w:val="center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Versión:  00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0C5A0A9F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Prohibida su reproducción total o parcial sin previa autorización de CeCIM</w:t>
            </w:r>
          </w:p>
        </w:tc>
        <w:tc>
          <w:tcPr>
            <w:tcW w:w="1284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14:paraId="7556227E" w14:textId="77777777" w:rsidR="00456963" w:rsidRPr="00220218" w:rsidRDefault="00456963" w:rsidP="00A456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</w:pPr>
            <w:r w:rsidRPr="00220218">
              <w:rPr>
                <w:rFonts w:eastAsia="Times New Roman" w:cs="Calibri"/>
                <w:color w:val="000000"/>
                <w:sz w:val="12"/>
                <w:szCs w:val="12"/>
                <w:lang w:eastAsia="es-MX"/>
              </w:rPr>
              <w:t>FEIM-SOC-005</w:t>
            </w:r>
          </w:p>
        </w:tc>
      </w:tr>
    </w:tbl>
    <w:p w14:paraId="5BDE4CD1" w14:textId="40C76E3A" w:rsidR="00456963" w:rsidRDefault="00456963" w:rsidP="004A0230"/>
    <w:sectPr w:rsidR="00456963" w:rsidSect="00733574">
      <w:footerReference w:type="default" r:id="rId8"/>
      <w:type w:val="continuous"/>
      <w:pgSz w:w="12240" w:h="15840"/>
      <w:pgMar w:top="916" w:right="720" w:bottom="720" w:left="720" w:header="567" w:footer="567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4CD9EA" w14:textId="77777777" w:rsidR="00BD569E" w:rsidRDefault="00BD569E" w:rsidP="00AF6389">
      <w:pPr>
        <w:spacing w:after="0" w:line="240" w:lineRule="auto"/>
      </w:pPr>
      <w:r>
        <w:separator/>
      </w:r>
    </w:p>
  </w:endnote>
  <w:endnote w:type="continuationSeparator" w:id="0">
    <w:p w14:paraId="11EA9655" w14:textId="77777777" w:rsidR="00BD569E" w:rsidRDefault="00BD569E" w:rsidP="00AF63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581"/>
    </w:tblGrid>
    <w:tr w:rsidR="0069230E" w14:paraId="000520A9" w14:textId="77777777" w:rsidTr="001F1003">
      <w:tc>
        <w:tcPr>
          <w:tcW w:w="1581" w:type="dxa"/>
        </w:tcPr>
        <w:p w14:paraId="7FEE9CDF" w14:textId="5ED8F4DF" w:rsidR="0069230E" w:rsidRPr="001F1003" w:rsidRDefault="0069230E" w:rsidP="0059732C">
          <w:pPr>
            <w:pStyle w:val="Piedepgina"/>
            <w:jc w:val="center"/>
            <w:rPr>
              <w:sz w:val="14"/>
              <w:szCs w:val="14"/>
            </w:rPr>
          </w:pPr>
        </w:p>
      </w:tc>
    </w:tr>
  </w:tbl>
  <w:p w14:paraId="3E7C48B4" w14:textId="40FDF8C2" w:rsidR="0069230E" w:rsidRDefault="0069230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AB827F" w14:textId="77777777" w:rsidR="00BD569E" w:rsidRDefault="00BD569E" w:rsidP="00AF6389">
      <w:pPr>
        <w:spacing w:after="0" w:line="240" w:lineRule="auto"/>
      </w:pPr>
      <w:r>
        <w:separator/>
      </w:r>
    </w:p>
  </w:footnote>
  <w:footnote w:type="continuationSeparator" w:id="0">
    <w:p w14:paraId="27F295F1" w14:textId="77777777" w:rsidR="00BD569E" w:rsidRDefault="00BD569E" w:rsidP="00AF63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1">
    <w:nsid w:val="0F0E5143"/>
    <w:multiLevelType w:val="hybridMultilevel"/>
    <w:tmpl w:val="5C4EA420"/>
    <w:lvl w:ilvl="0" w:tplc="D43A340A">
      <w:start w:val="1"/>
      <w:numFmt w:val="bullet"/>
      <w:pStyle w:val="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28E5435"/>
    <w:multiLevelType w:val="hybridMultilevel"/>
    <w:tmpl w:val="2CD2DE92"/>
    <w:lvl w:ilvl="0" w:tplc="460EEBFE">
      <w:start w:val="1"/>
      <w:numFmt w:val="decimal"/>
      <w:pStyle w:val="Numeracin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2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34C"/>
    <w:rsid w:val="00003DB8"/>
    <w:rsid w:val="00005238"/>
    <w:rsid w:val="000111E3"/>
    <w:rsid w:val="00031BD9"/>
    <w:rsid w:val="000738D8"/>
    <w:rsid w:val="00083DA1"/>
    <w:rsid w:val="00085515"/>
    <w:rsid w:val="000A0A83"/>
    <w:rsid w:val="000B6B1D"/>
    <w:rsid w:val="000E256C"/>
    <w:rsid w:val="000F2481"/>
    <w:rsid w:val="000F65D4"/>
    <w:rsid w:val="00113780"/>
    <w:rsid w:val="0014296D"/>
    <w:rsid w:val="0016083C"/>
    <w:rsid w:val="0016473B"/>
    <w:rsid w:val="00170F00"/>
    <w:rsid w:val="00175BCA"/>
    <w:rsid w:val="00185664"/>
    <w:rsid w:val="001977BF"/>
    <w:rsid w:val="001B01BC"/>
    <w:rsid w:val="001F1003"/>
    <w:rsid w:val="001F6E8C"/>
    <w:rsid w:val="001F77ED"/>
    <w:rsid w:val="00210BD6"/>
    <w:rsid w:val="00220218"/>
    <w:rsid w:val="00250F6D"/>
    <w:rsid w:val="002A1C83"/>
    <w:rsid w:val="002A7AF9"/>
    <w:rsid w:val="002B0A40"/>
    <w:rsid w:val="002D242E"/>
    <w:rsid w:val="002D3783"/>
    <w:rsid w:val="002E209A"/>
    <w:rsid w:val="003B0499"/>
    <w:rsid w:val="0040528C"/>
    <w:rsid w:val="0041634D"/>
    <w:rsid w:val="00425526"/>
    <w:rsid w:val="00431627"/>
    <w:rsid w:val="00456963"/>
    <w:rsid w:val="00462C0E"/>
    <w:rsid w:val="00467C90"/>
    <w:rsid w:val="00470296"/>
    <w:rsid w:val="00473C0E"/>
    <w:rsid w:val="00482AB9"/>
    <w:rsid w:val="00495A1D"/>
    <w:rsid w:val="004A0230"/>
    <w:rsid w:val="004B4B46"/>
    <w:rsid w:val="00515A1C"/>
    <w:rsid w:val="00521788"/>
    <w:rsid w:val="00530487"/>
    <w:rsid w:val="00567437"/>
    <w:rsid w:val="00576464"/>
    <w:rsid w:val="00580A44"/>
    <w:rsid w:val="0059732C"/>
    <w:rsid w:val="005A29D9"/>
    <w:rsid w:val="005B555F"/>
    <w:rsid w:val="005C3AF4"/>
    <w:rsid w:val="005D6F8F"/>
    <w:rsid w:val="005E6664"/>
    <w:rsid w:val="00615F72"/>
    <w:rsid w:val="0069230E"/>
    <w:rsid w:val="006A27D9"/>
    <w:rsid w:val="006B2FC7"/>
    <w:rsid w:val="00716903"/>
    <w:rsid w:val="007262F8"/>
    <w:rsid w:val="00733574"/>
    <w:rsid w:val="00735D99"/>
    <w:rsid w:val="00736DDD"/>
    <w:rsid w:val="007728DA"/>
    <w:rsid w:val="00797221"/>
    <w:rsid w:val="007C0879"/>
    <w:rsid w:val="007C65E2"/>
    <w:rsid w:val="00825298"/>
    <w:rsid w:val="008F23A2"/>
    <w:rsid w:val="008F46C2"/>
    <w:rsid w:val="008F47A5"/>
    <w:rsid w:val="00932CEE"/>
    <w:rsid w:val="00973CC2"/>
    <w:rsid w:val="009F252B"/>
    <w:rsid w:val="00A6029A"/>
    <w:rsid w:val="00A70929"/>
    <w:rsid w:val="00A81923"/>
    <w:rsid w:val="00A8656D"/>
    <w:rsid w:val="00AA5155"/>
    <w:rsid w:val="00AE3E5B"/>
    <w:rsid w:val="00AF6389"/>
    <w:rsid w:val="00B211BE"/>
    <w:rsid w:val="00B32E54"/>
    <w:rsid w:val="00B93AF7"/>
    <w:rsid w:val="00BD569E"/>
    <w:rsid w:val="00C2034C"/>
    <w:rsid w:val="00C7339E"/>
    <w:rsid w:val="00C765A7"/>
    <w:rsid w:val="00C8625F"/>
    <w:rsid w:val="00C95AB9"/>
    <w:rsid w:val="00CA0CBA"/>
    <w:rsid w:val="00CA0CE5"/>
    <w:rsid w:val="00CA5A78"/>
    <w:rsid w:val="00CD6FAB"/>
    <w:rsid w:val="00CF03A1"/>
    <w:rsid w:val="00CF1171"/>
    <w:rsid w:val="00D227B3"/>
    <w:rsid w:val="00DB7EE6"/>
    <w:rsid w:val="00DC1517"/>
    <w:rsid w:val="00E16798"/>
    <w:rsid w:val="00E16AC0"/>
    <w:rsid w:val="00E17607"/>
    <w:rsid w:val="00E352B6"/>
    <w:rsid w:val="00E67978"/>
    <w:rsid w:val="00E8752B"/>
    <w:rsid w:val="00EB5DDE"/>
    <w:rsid w:val="00EC627D"/>
    <w:rsid w:val="00ED15F3"/>
    <w:rsid w:val="00F07028"/>
    <w:rsid w:val="00F353A2"/>
    <w:rsid w:val="00F838D4"/>
    <w:rsid w:val="00F96CF6"/>
    <w:rsid w:val="00FC319C"/>
    <w:rsid w:val="00FC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02693B"/>
  <w15:chartTrackingRefBased/>
  <w15:docId w15:val="{8D6EC72B-1B4E-4718-9FB9-4AF3352D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A83"/>
    <w:rPr>
      <w:rFonts w:ascii="Century Gothic" w:hAnsi="Century Gothic"/>
      <w:sz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2D242E"/>
    <w:pPr>
      <w:keepNext/>
      <w:keepLines/>
      <w:spacing w:before="240" w:after="240"/>
      <w:jc w:val="both"/>
      <w:outlineLvl w:val="0"/>
    </w:pPr>
    <w:rPr>
      <w:rFonts w:eastAsiaTheme="majorEastAsia" w:cstheme="majorBidi"/>
      <w:b/>
      <w:color w:val="A61D71"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1003"/>
    <w:pPr>
      <w:keepNext/>
      <w:keepLines/>
      <w:spacing w:before="40" w:after="120"/>
      <w:jc w:val="both"/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base"/>
    <w:basedOn w:val="Normal"/>
    <w:link w:val="Encabezado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aliases w:val="base Car"/>
    <w:basedOn w:val="Fuentedeprrafopredeter"/>
    <w:link w:val="Encabezado"/>
    <w:uiPriority w:val="99"/>
    <w:rsid w:val="00AF6389"/>
  </w:style>
  <w:style w:type="paragraph" w:styleId="Piedepgina">
    <w:name w:val="footer"/>
    <w:basedOn w:val="Normal"/>
    <w:link w:val="PiedepginaCar"/>
    <w:uiPriority w:val="99"/>
    <w:unhideWhenUsed/>
    <w:rsid w:val="00AF638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F6389"/>
  </w:style>
  <w:style w:type="table" w:styleId="Tablaconcuadrcula">
    <w:name w:val="Table Grid"/>
    <w:basedOn w:val="Tablanormal"/>
    <w:uiPriority w:val="39"/>
    <w:rsid w:val="00AF63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2D242E"/>
    <w:rPr>
      <w:rFonts w:ascii="Century Gothic" w:eastAsiaTheme="majorEastAsia" w:hAnsi="Century Gothic" w:cstheme="majorBidi"/>
      <w:b/>
      <w:color w:val="A61D7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1F1003"/>
    <w:rPr>
      <w:rFonts w:ascii="Century Gothic" w:eastAsiaTheme="majorEastAsia" w:hAnsi="Century Gothic" w:cstheme="majorBidi"/>
      <w:b/>
      <w:color w:val="2F5496" w:themeColor="accent1" w:themeShade="BF"/>
      <w:sz w:val="26"/>
      <w:szCs w:val="26"/>
    </w:rPr>
  </w:style>
  <w:style w:type="paragraph" w:customStyle="1" w:styleId="Vietas">
    <w:name w:val="Viñetas"/>
    <w:basedOn w:val="Prrafodelista"/>
    <w:link w:val="VietasCar"/>
    <w:qFormat/>
    <w:rsid w:val="001F1003"/>
    <w:pPr>
      <w:numPr>
        <w:numId w:val="1"/>
      </w:numPr>
      <w:jc w:val="both"/>
    </w:pPr>
  </w:style>
  <w:style w:type="paragraph" w:customStyle="1" w:styleId="Numeracin">
    <w:name w:val="Numeración"/>
    <w:basedOn w:val="Prrafodelista"/>
    <w:link w:val="NumeracinCar"/>
    <w:qFormat/>
    <w:rsid w:val="001F1003"/>
    <w:pPr>
      <w:numPr>
        <w:numId w:val="2"/>
      </w:numPr>
      <w:spacing w:line="240" w:lineRule="auto"/>
      <w:ind w:left="714" w:hanging="357"/>
      <w:contextualSpacing w:val="0"/>
      <w:jc w:val="both"/>
    </w:pPr>
  </w:style>
  <w:style w:type="character" w:customStyle="1" w:styleId="VietasCar">
    <w:name w:val="Viñetas Car"/>
    <w:basedOn w:val="Fuentedeprrafopredeter"/>
    <w:link w:val="Vietas"/>
    <w:rsid w:val="001F1003"/>
    <w:rPr>
      <w:rFonts w:ascii="Century Gothic" w:hAnsi="Century Gothic"/>
    </w:rPr>
  </w:style>
  <w:style w:type="table" w:customStyle="1" w:styleId="Tablaconcuadrculaclara1">
    <w:name w:val="Tabla con cuadrícula clara1"/>
    <w:basedOn w:val="Tablanormal"/>
    <w:uiPriority w:val="40"/>
    <w:rsid w:val="001F100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umeracinCar">
    <w:name w:val="Numeración Car"/>
    <w:basedOn w:val="Fuentedeprrafopredeter"/>
    <w:link w:val="Numeracin"/>
    <w:rsid w:val="001F1003"/>
    <w:rPr>
      <w:rFonts w:ascii="Century Gothic" w:hAnsi="Century Gothic"/>
    </w:rPr>
  </w:style>
  <w:style w:type="paragraph" w:styleId="Prrafodelista">
    <w:name w:val="List Paragraph"/>
    <w:basedOn w:val="Normal"/>
    <w:uiPriority w:val="34"/>
    <w:qFormat/>
    <w:rsid w:val="001F1003"/>
    <w:pPr>
      <w:ind w:left="720"/>
      <w:contextualSpacing/>
    </w:pPr>
  </w:style>
  <w:style w:type="table" w:customStyle="1" w:styleId="Estilo1">
    <w:name w:val="Estilo1"/>
    <w:basedOn w:val="Tablanormal"/>
    <w:uiPriority w:val="99"/>
    <w:rsid w:val="002E209A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/>
      <w:vAlign w:val="center"/>
    </w:tcPr>
    <w:tblStylePr w:type="firstRow">
      <w:pPr>
        <w:jc w:val="center"/>
      </w:pPr>
      <w:rPr>
        <w:rFonts w:ascii="Century Gothic" w:hAnsi="Century Gothic"/>
        <w:b/>
        <w:color w:val="000000" w:themeColor="text1"/>
        <w:sz w:val="20"/>
      </w:rPr>
    </w:tblStylePr>
    <w:tblStylePr w:type="firstCol">
      <w:rPr>
        <w:b/>
      </w:rPr>
      <w:tblPr/>
      <w:tcPr>
        <w:shd w:val="clear" w:color="auto" w:fill="D9D9D9" w:themeFill="background1" w:themeFillShade="D9"/>
      </w:tcPr>
    </w:tblStylePr>
  </w:style>
  <w:style w:type="table" w:customStyle="1" w:styleId="Estilo2">
    <w:name w:val="Estilo2"/>
    <w:basedOn w:val="Tablanormal"/>
    <w:uiPriority w:val="99"/>
    <w:rsid w:val="002D242E"/>
    <w:pPr>
      <w:spacing w:after="0" w:line="240" w:lineRule="auto"/>
    </w:pPr>
    <w:rPr>
      <w:rFonts w:ascii="Century Gothic" w:hAnsi="Century Gothic"/>
      <w:sz w:val="20"/>
    </w:rPr>
    <w:tblPr>
      <w:tblBorders>
        <w:top w:val="single" w:sz="4" w:space="0" w:color="F2F2F2" w:themeColor="background1" w:themeShade="F2"/>
        <w:left w:val="single" w:sz="4" w:space="0" w:color="F2F2F2" w:themeColor="background1" w:themeShade="F2"/>
        <w:bottom w:val="single" w:sz="4" w:space="0" w:color="F2F2F2" w:themeColor="background1" w:themeShade="F2"/>
        <w:right w:val="single" w:sz="4" w:space="0" w:color="F2F2F2" w:themeColor="background1" w:themeShade="F2"/>
        <w:insideH w:val="single" w:sz="4" w:space="0" w:color="F2F2F2" w:themeColor="background1" w:themeShade="F2"/>
        <w:insideV w:val="single" w:sz="4" w:space="0" w:color="F2F2F2" w:themeColor="background1" w:themeShade="F2"/>
      </w:tblBorders>
    </w:tblPr>
    <w:tcPr>
      <w:shd w:val="clear" w:color="auto" w:fill="auto"/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  <w:vAlign w:val="center"/>
      </w:tcPr>
    </w:tblStylePr>
    <w:tblStylePr w:type="firstCol">
      <w:pPr>
        <w:jc w:val="left"/>
      </w:pPr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2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drea\Documents\Plantillas%20personalizadas%20de%20Office\EMA_Vertica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C:\Users\Andrea\Documents\Plantillas personalizadas de Office\EMA_Vertical.dotm</Template>
  <TotalTime>1</TotalTime>
  <Pages>22</Pages>
  <Words>2372</Words>
  <Characters>13049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Microsoft Office User</cp:lastModifiedBy>
  <cp:revision>2</cp:revision>
  <dcterms:created xsi:type="dcterms:W3CDTF">2020-07-23T16:20:00Z</dcterms:created>
  <dcterms:modified xsi:type="dcterms:W3CDTF">2020-07-23T16:20:00Z</dcterms:modified>
</cp:coreProperties>
</file>