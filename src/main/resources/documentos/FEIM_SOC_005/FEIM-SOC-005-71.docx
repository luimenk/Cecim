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BE859EF" w:rsidR="00456963" w:rsidRDefault="00456963" w:rsidP="00A81923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27E45" w14:textId="77777777" w:rsidR="003257AB" w:rsidRDefault="003257AB" w:rsidP="00AF6389">
      <w:pPr>
        <w:spacing w:after="0" w:line="240" w:lineRule="auto"/>
      </w:pPr>
      <w:r>
        <w:separator/>
      </w:r>
    </w:p>
  </w:endnote>
  <w:endnote w:type="continuationSeparator" w:id="0">
    <w:p w14:paraId="2EB7F71D" w14:textId="77777777" w:rsidR="003257AB" w:rsidRDefault="003257AB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8F1A6" w14:textId="77777777" w:rsidR="003257AB" w:rsidRDefault="003257AB" w:rsidP="00AF6389">
      <w:pPr>
        <w:spacing w:after="0" w:line="240" w:lineRule="auto"/>
      </w:pPr>
      <w:r>
        <w:separator/>
      </w:r>
    </w:p>
  </w:footnote>
  <w:footnote w:type="continuationSeparator" w:id="0">
    <w:p w14:paraId="4A011552" w14:textId="77777777" w:rsidR="003257AB" w:rsidRDefault="003257AB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257AB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36</Pages>
  <Words>3828</Words>
  <Characters>21057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2020-07-23T16:10:00Z</dcterms:created>
  <dcterms:modified xsi:type="dcterms:W3CDTF">2020-07-23T16:10:00Z</dcterms:modified>
</cp:coreProperties>
</file>