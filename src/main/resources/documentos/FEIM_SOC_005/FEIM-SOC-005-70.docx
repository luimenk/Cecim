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998C960" w14:textId="0559DE4F" w:rsidR="00456963" w:rsidRDefault="00456963" w:rsidP="00733574">
      <w:r>
        <w:br w:type="page"/>
      </w:r>
    </w:p>
    <w:p w14:paraId="47BDCB3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899AE9A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729319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69F3CE" wp14:editId="6ABAE765">
                  <wp:extent cx="963679" cy="570712"/>
                  <wp:effectExtent l="0" t="0" r="1905" b="127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260C5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57730D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ED28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CC25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4C7C4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B05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A80B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FBD28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39938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C3D1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4F59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01F55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4DE09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0DEB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9201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2D75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AEF5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B989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3EC4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91A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0541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CA7C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1248B6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C4E97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EB40C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42A5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E8938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43CEF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C3358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275F3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70205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94BC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C34E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B7D534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032A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13D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4C0B6C" wp14:editId="435F0022">
                  <wp:extent cx="963679" cy="570712"/>
                  <wp:effectExtent l="0" t="0" r="1905" b="127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ED664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1DAEEA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E2BBA6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A1C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79DD4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06ED08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99C1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ADAA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1ADA4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421A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0F0B3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907A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349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ED313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43F6A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B95B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10350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A41E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5A2F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FE68C6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79CEC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24C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5A1E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3EEE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EFEE4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3915A3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48E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B3DB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8A8D5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F4AB7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80E8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5F40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FE86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12A131ED" w:rsidR="00456963" w:rsidRDefault="00456963" w:rsidP="008F46C2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D915C" w14:textId="77777777" w:rsidR="0063400E" w:rsidRDefault="0063400E" w:rsidP="00AF6389">
      <w:pPr>
        <w:spacing w:after="0" w:line="240" w:lineRule="auto"/>
      </w:pPr>
      <w:r>
        <w:separator/>
      </w:r>
    </w:p>
  </w:endnote>
  <w:endnote w:type="continuationSeparator" w:id="0">
    <w:p w14:paraId="70F758C1" w14:textId="77777777" w:rsidR="0063400E" w:rsidRDefault="0063400E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6B052" w14:textId="77777777" w:rsidR="0063400E" w:rsidRDefault="0063400E" w:rsidP="00AF6389">
      <w:pPr>
        <w:spacing w:after="0" w:line="240" w:lineRule="auto"/>
      </w:pPr>
      <w:r>
        <w:separator/>
      </w:r>
    </w:p>
  </w:footnote>
  <w:footnote w:type="continuationSeparator" w:id="0">
    <w:p w14:paraId="0396E366" w14:textId="77777777" w:rsidR="0063400E" w:rsidRDefault="0063400E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E256C"/>
    <w:rsid w:val="00113780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D6F8F"/>
    <w:rsid w:val="00615F72"/>
    <w:rsid w:val="0063400E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F6389"/>
    <w:rsid w:val="00B211BE"/>
    <w:rsid w:val="00B32E54"/>
    <w:rsid w:val="00B93AF7"/>
    <w:rsid w:val="00C2034C"/>
    <w:rsid w:val="00C765A7"/>
    <w:rsid w:val="00CA0CBA"/>
    <w:rsid w:val="00CA0CE5"/>
    <w:rsid w:val="00CA5A78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35</Pages>
  <Words>3774</Words>
  <Characters>20760</Characters>
  <Application>Microsoft Office Word</Application>
  <DocSecurity>0</DocSecurity>
  <Lines>173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2020-07-23T16:10:00Z</dcterms:created>
  <dcterms:modified xsi:type="dcterms:W3CDTF">2020-07-23T16:10:00Z</dcterms:modified>
</cp:coreProperties>
</file>