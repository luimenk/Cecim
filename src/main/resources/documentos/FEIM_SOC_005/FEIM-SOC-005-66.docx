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724EBCE" w:rsidR="00456963" w:rsidRDefault="00456963" w:rsidP="000B6B1D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3666E" w14:textId="77777777" w:rsidR="00A95ED2" w:rsidRDefault="00A95ED2" w:rsidP="00AF6389">
      <w:pPr>
        <w:spacing w:after="0" w:line="240" w:lineRule="auto"/>
      </w:pPr>
      <w:r>
        <w:separator/>
      </w:r>
    </w:p>
  </w:endnote>
  <w:endnote w:type="continuationSeparator" w:id="0">
    <w:p w14:paraId="2C39ADD2" w14:textId="77777777" w:rsidR="00A95ED2" w:rsidRDefault="00A95ED2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0616A" w14:textId="77777777" w:rsidR="00A95ED2" w:rsidRDefault="00A95ED2" w:rsidP="00AF6389">
      <w:pPr>
        <w:spacing w:after="0" w:line="240" w:lineRule="auto"/>
      </w:pPr>
      <w:r>
        <w:separator/>
      </w:r>
    </w:p>
  </w:footnote>
  <w:footnote w:type="continuationSeparator" w:id="0">
    <w:p w14:paraId="4BDB45FC" w14:textId="77777777" w:rsidR="00A95ED2" w:rsidRDefault="00A95ED2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95ED2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33</Pages>
  <Words>3558</Words>
  <Characters>19574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2020-07-23T16:11:00Z</dcterms:created>
  <dcterms:modified xsi:type="dcterms:W3CDTF">2020-07-23T16:11:00Z</dcterms:modified>
</cp:coreProperties>
</file>