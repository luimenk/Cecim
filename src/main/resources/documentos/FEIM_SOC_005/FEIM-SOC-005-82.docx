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7CD83D69" w:rsidR="00456963" w:rsidRDefault="00456963" w:rsidP="005D6F8F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0EB35" w14:textId="77777777" w:rsidR="009B2283" w:rsidRDefault="009B2283" w:rsidP="00AF6389">
      <w:pPr>
        <w:spacing w:after="0" w:line="240" w:lineRule="auto"/>
      </w:pPr>
      <w:r>
        <w:separator/>
      </w:r>
    </w:p>
  </w:endnote>
  <w:endnote w:type="continuationSeparator" w:id="0">
    <w:p w14:paraId="3889A23C" w14:textId="77777777" w:rsidR="009B2283" w:rsidRDefault="009B2283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581BE" w14:textId="77777777" w:rsidR="009B2283" w:rsidRDefault="009B2283" w:rsidP="00AF6389">
      <w:pPr>
        <w:spacing w:after="0" w:line="240" w:lineRule="auto"/>
      </w:pPr>
      <w:r>
        <w:separator/>
      </w:r>
    </w:p>
  </w:footnote>
  <w:footnote w:type="continuationSeparator" w:id="0">
    <w:p w14:paraId="0E2EC7E0" w14:textId="77777777" w:rsidR="009B2283" w:rsidRDefault="009B2283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31BD9"/>
    <w:rsid w:val="000738D8"/>
    <w:rsid w:val="00083DA1"/>
    <w:rsid w:val="00085515"/>
    <w:rsid w:val="000A0A83"/>
    <w:rsid w:val="000E256C"/>
    <w:rsid w:val="00113780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7A5"/>
    <w:rsid w:val="00973CC2"/>
    <w:rsid w:val="009B2283"/>
    <w:rsid w:val="009F252B"/>
    <w:rsid w:val="00A70929"/>
    <w:rsid w:val="00AA5155"/>
    <w:rsid w:val="00AF6389"/>
    <w:rsid w:val="00B211BE"/>
    <w:rsid w:val="00B32E54"/>
    <w:rsid w:val="00C2034C"/>
    <w:rsid w:val="00C765A7"/>
    <w:rsid w:val="00CA0CBA"/>
    <w:rsid w:val="00CA0CE5"/>
    <w:rsid w:val="00CA5A78"/>
    <w:rsid w:val="00CF1171"/>
    <w:rsid w:val="00DB7EE6"/>
    <w:rsid w:val="00DC1517"/>
    <w:rsid w:val="00E16798"/>
    <w:rsid w:val="00E16AC0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41</Pages>
  <Words>4421</Words>
  <Characters>24319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2020-07-23T16:04:00Z</dcterms:created>
  <dcterms:modified xsi:type="dcterms:W3CDTF">2020-07-23T16:04:00Z</dcterms:modified>
</cp:coreProperties>
</file>