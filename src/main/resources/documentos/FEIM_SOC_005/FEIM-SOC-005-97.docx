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8BC6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F56C5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83DF68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DE1D2D" wp14:editId="6112138C">
                  <wp:extent cx="963679" cy="570712"/>
                  <wp:effectExtent l="0" t="0" r="1905" b="127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C28490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086682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3823AD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F06D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8A66B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7782E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1819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A0DE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4368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A663C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D9B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7F3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171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AF07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1C23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1ED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9B6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B125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599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CF8F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D45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F27F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1620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A64A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8C66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49B2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5BFB8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0440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255C8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A4A45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CDBC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B4B7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A2B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554CE54" w14:textId="3C51C376" w:rsidR="00456963" w:rsidRDefault="00456963" w:rsidP="00733574">
      <w:r>
        <w:br w:type="page"/>
      </w:r>
    </w:p>
    <w:p w14:paraId="332299B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E16C46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705D7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425AE4" wp14:editId="76A5DA1B">
                  <wp:extent cx="963679" cy="570712"/>
                  <wp:effectExtent l="0" t="0" r="1905" b="127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BEA9D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385C65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B57D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79AA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9230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5C61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7C8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24619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29E4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6B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E6E3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AF3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6F2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B7F9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92D2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6C23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58DBC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ECDD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F14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BF3F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9FC5F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FFC6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27E5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28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B10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2332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C18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B099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DFA4A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54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2601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0EF6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9EC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BD7AF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E969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22CB2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AD329F" wp14:editId="367BDE7F">
                  <wp:extent cx="963679" cy="570712"/>
                  <wp:effectExtent l="0" t="0" r="1905" b="127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0D8F30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EF6B0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7257E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8A90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3D40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ACEF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73FD6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CE06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A5C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265F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B252E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86AD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3E6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9D88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897C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BB49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CF0C5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3C6F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7283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1D75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8A22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A04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1D0D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CAD1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4F22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EA4E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D54D5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BDC28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1CF4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115F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05103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C19B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839E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7C45CA3" w14:textId="0A7194BC" w:rsidR="00456963" w:rsidRDefault="00456963" w:rsidP="00733574">
      <w:r>
        <w:br w:type="page"/>
      </w:r>
    </w:p>
    <w:p w14:paraId="013BAF6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7BAD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9C3B1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32D309" wp14:editId="07D6BE8A">
                  <wp:extent cx="963679" cy="570712"/>
                  <wp:effectExtent l="0" t="0" r="1905" b="127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8F448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4393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CBB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ACF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B95D2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F7F3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6882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6B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A9B4B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401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E6B69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90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86DB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B2A7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AF21E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855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89A1F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8A35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B3F0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244C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7C08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4BD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A367F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BB54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32BE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D1B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F237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B35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0D5E9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B0967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3C546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7FBC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7251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89758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D41DE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6E802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58656F" wp14:editId="5E384118">
                  <wp:extent cx="963679" cy="570712"/>
                  <wp:effectExtent l="0" t="0" r="1905" b="127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3736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2A210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527E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6A13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92E47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3F4E9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C7BD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AFB6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D41BA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FB9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7245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F63A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57C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1F27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0AA2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F8E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8824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99A3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ECE2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5BE0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6A94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17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3A58EF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62D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D9E0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8352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01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0BC3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85885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92420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3E9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9BDA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2B20B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639443" w14:textId="62C80BC4" w:rsidR="00456963" w:rsidRDefault="00456963" w:rsidP="00733574">
      <w:r>
        <w:br w:type="page"/>
      </w:r>
    </w:p>
    <w:p w14:paraId="33BCDC2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E41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F56220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9D77" wp14:editId="69EECC73">
                  <wp:extent cx="963679" cy="570712"/>
                  <wp:effectExtent l="0" t="0" r="1905" b="127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6633A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C5857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E2EAE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43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A237A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EF31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18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0AF8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89D21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4B50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4BA8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33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4D8A6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C482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556F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00BE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B9501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6F44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A9AB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E324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FE4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9DF2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27AA4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BBB6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3678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AE2E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8547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7612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4DD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1A93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DD6B5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6BCA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3493E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8F0C8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FA595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DFBB8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926391D" wp14:editId="1A69BF24">
                  <wp:extent cx="963679" cy="570712"/>
                  <wp:effectExtent l="0" t="0" r="1905" b="127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B18B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1091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FBC7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450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38E95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E8E5B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373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A4BF4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37DB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9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AC6F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865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E622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CC07B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91D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619F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204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30F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ADA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4FFF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DD67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D5B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70D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1C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EA1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0176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64AF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199F1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9C6A99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9372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1145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670B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3D87E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78435C" w14:textId="71B8F7F6" w:rsidR="00456963" w:rsidRDefault="00456963" w:rsidP="00733574">
      <w:r>
        <w:br w:type="page"/>
      </w:r>
    </w:p>
    <w:p w14:paraId="017E0F0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3B8E1F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122F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FCC8BA" wp14:editId="6FAD3AD2">
                  <wp:extent cx="963679" cy="570712"/>
                  <wp:effectExtent l="0" t="0" r="1905" b="127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0C7F79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71683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A9F5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C0EF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AE4C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40C1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31C1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1D59E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D49C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55B0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4DD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5928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600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938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90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83B7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2E49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A23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05B4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FF158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B33A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71CD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DED8D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9D168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AB8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6D92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6D59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76F0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F31B5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C090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FC919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6A5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583A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D83DD9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2FB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6D7ACB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3B66D6B" wp14:editId="689087B2">
                  <wp:extent cx="963679" cy="570712"/>
                  <wp:effectExtent l="0" t="0" r="1905" b="127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B0A96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8A6B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B245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2C963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8CD4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C6E4A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58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95C1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BCB6F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E1A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9DD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706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C462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70A2F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EB28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104C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520A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A5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C2ED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DBE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6BA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00C0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3E5BB1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B2F6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760DD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1FA9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45E62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BA40F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FE46D6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5653C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9B48E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496F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34816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00D8397" w14:textId="61673B47" w:rsidR="00456963" w:rsidRDefault="00456963" w:rsidP="00733574">
      <w:r>
        <w:br w:type="page"/>
      </w:r>
    </w:p>
    <w:p w14:paraId="2656235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FC18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95F58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918FBC" wp14:editId="04441DC8">
                  <wp:extent cx="963679" cy="570712"/>
                  <wp:effectExtent l="0" t="0" r="1905" b="127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F915B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C391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8C6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D0A4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538F7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3158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62D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C65A3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CAE60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174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7AA2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B51F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E75D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0FBEC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E3D5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798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BD2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F05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77607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BCABF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E67E0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DB5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6CF6F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CA229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7DD2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F69B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A55F5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C9E5F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D2521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84F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47F5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A9FD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7B0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5F594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2D8AF9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5F139A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372625" wp14:editId="12BF44E4">
                  <wp:extent cx="963679" cy="570712"/>
                  <wp:effectExtent l="0" t="0" r="1905" b="127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23DD0B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87C47B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194E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D437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5B49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3CA9F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33B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803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465C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5484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874AE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04BB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0188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DC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A40CC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901C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B9C98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1B8A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8ADC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3437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9CE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E6E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DB06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04DB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CFAD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50AC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D7E7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5DE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AEED7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C1076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6700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3B8A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205D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9F699" w14:textId="1C2B2CB7" w:rsidR="00456963" w:rsidRDefault="00456963" w:rsidP="00733574">
      <w:r>
        <w:br w:type="page"/>
      </w:r>
    </w:p>
    <w:p w14:paraId="3EB4D83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4DDB73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D6B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1A45FA" wp14:editId="40FB42F0">
                  <wp:extent cx="963679" cy="570712"/>
                  <wp:effectExtent l="0" t="0" r="1905" b="127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A9DEE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7D6573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6BB2E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C9D2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1A51F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18E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5E22B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B136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7168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7EDD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1F8F2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C71B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D015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4C7C4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E4EA2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770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4E38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7629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F6EA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F9E5D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599F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326F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E90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6D60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9C09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7591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CE0DD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149D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F0D9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39907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F5859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AF6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83680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67A4C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4C74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29630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43D718" wp14:editId="7F9F6864">
                  <wp:extent cx="963679" cy="570712"/>
                  <wp:effectExtent l="0" t="0" r="1905" b="127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C9ADD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21EA2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D414E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23B2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0880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D470E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71DA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3E542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29F5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FB2F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556C8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50E93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187E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FB860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E8901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0A4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7AE6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35D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EC9D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7319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17CCA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7161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A9A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9B4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21352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A6023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4E88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7ACF3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16C3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C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D6C30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04D66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A24A8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5F1BA8" w14:textId="15E13277" w:rsidR="00456963" w:rsidRDefault="00456963" w:rsidP="00733574">
      <w:r>
        <w:br w:type="page"/>
      </w:r>
    </w:p>
    <w:p w14:paraId="3A0188B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D0B76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E7E35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29458" wp14:editId="5A91DCF1">
                  <wp:extent cx="963679" cy="570712"/>
                  <wp:effectExtent l="0" t="0" r="1905" b="127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608BC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825CA5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9DE2B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1913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0961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71A1B5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D77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3B7C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5BCC7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9675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A31F3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765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1BECE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01596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1AB87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4E0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3AE69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2A15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24B5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44A65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142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7670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CEB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287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B08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7EE6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B227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EC91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A9D05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697E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567FF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789C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0A26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6DED7AC0" w:rsidR="00456963" w:rsidRDefault="00456963" w:rsidP="00DC1517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4E5DD" w14:textId="77777777" w:rsidR="00384A90" w:rsidRDefault="00384A90" w:rsidP="00AF6389">
      <w:pPr>
        <w:spacing w:after="0" w:line="240" w:lineRule="auto"/>
      </w:pPr>
      <w:r>
        <w:separator/>
      </w:r>
    </w:p>
  </w:endnote>
  <w:endnote w:type="continuationSeparator" w:id="0">
    <w:p w14:paraId="173CC9DB" w14:textId="77777777" w:rsidR="00384A90" w:rsidRDefault="00384A90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CA559" w14:textId="77777777" w:rsidR="00384A90" w:rsidRDefault="00384A90" w:rsidP="00AF6389">
      <w:pPr>
        <w:spacing w:after="0" w:line="240" w:lineRule="auto"/>
      </w:pPr>
      <w:r>
        <w:separator/>
      </w:r>
    </w:p>
  </w:footnote>
  <w:footnote w:type="continuationSeparator" w:id="0">
    <w:p w14:paraId="16FB6277" w14:textId="77777777" w:rsidR="00384A90" w:rsidRDefault="00384A90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85515"/>
    <w:rsid w:val="000A0A83"/>
    <w:rsid w:val="000E256C"/>
    <w:rsid w:val="00113780"/>
    <w:rsid w:val="00175BCA"/>
    <w:rsid w:val="001977BF"/>
    <w:rsid w:val="001B01BC"/>
    <w:rsid w:val="001F1003"/>
    <w:rsid w:val="001F6E8C"/>
    <w:rsid w:val="001F77ED"/>
    <w:rsid w:val="00220218"/>
    <w:rsid w:val="002A1C83"/>
    <w:rsid w:val="002A7AF9"/>
    <w:rsid w:val="002B0A40"/>
    <w:rsid w:val="002D242E"/>
    <w:rsid w:val="002E209A"/>
    <w:rsid w:val="00384A90"/>
    <w:rsid w:val="003B0499"/>
    <w:rsid w:val="0040528C"/>
    <w:rsid w:val="00425526"/>
    <w:rsid w:val="00431627"/>
    <w:rsid w:val="00456963"/>
    <w:rsid w:val="00473C0E"/>
    <w:rsid w:val="00482AB9"/>
    <w:rsid w:val="00521788"/>
    <w:rsid w:val="00567437"/>
    <w:rsid w:val="00576464"/>
    <w:rsid w:val="00580A44"/>
    <w:rsid w:val="0059732C"/>
    <w:rsid w:val="005A29D9"/>
    <w:rsid w:val="005B555F"/>
    <w:rsid w:val="0069230E"/>
    <w:rsid w:val="006A27D9"/>
    <w:rsid w:val="00716903"/>
    <w:rsid w:val="00733574"/>
    <w:rsid w:val="00735D99"/>
    <w:rsid w:val="007728DA"/>
    <w:rsid w:val="00797221"/>
    <w:rsid w:val="007C65E2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E5"/>
    <w:rsid w:val="00CA5A78"/>
    <w:rsid w:val="00CF1171"/>
    <w:rsid w:val="00DB7EE6"/>
    <w:rsid w:val="00DC1517"/>
    <w:rsid w:val="00E16798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49</Pages>
  <Words>5230</Words>
  <Characters>28768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2020-07-23T15:56:00Z</dcterms:created>
  <dcterms:modified xsi:type="dcterms:W3CDTF">2020-07-23T15:56:00Z</dcterms:modified>
</cp:coreProperties>
</file>