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3CD9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F6AAC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02649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A7E3ED" wp14:editId="35DFCA86">
                  <wp:extent cx="963679" cy="570712"/>
                  <wp:effectExtent l="0" t="0" r="1905" b="127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8D97C5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8442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C5CD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030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1319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87F6E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6DE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94BB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F6F18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C123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B6CEE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9880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9D78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183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F43A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8AF8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7C79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8C89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E331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DE1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7B56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7DEF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6194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C3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AE86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70C1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ED8D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444EE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3758EA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C366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67DC9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86FC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80A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D4C573C" w14:textId="119C6E83" w:rsidR="00456963" w:rsidRDefault="00456963" w:rsidP="00733574">
      <w:r>
        <w:br w:type="page"/>
      </w:r>
    </w:p>
    <w:p w14:paraId="2768C65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87F293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E033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217F5" wp14:editId="17FDFB95">
                  <wp:extent cx="963679" cy="570712"/>
                  <wp:effectExtent l="0" t="0" r="1905" b="127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1D7E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E7FD0E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B405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5C9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CE7D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2584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4234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F4E5E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8D9A8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F90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43A4C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3628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6D4F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67FB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06129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BD6C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AFD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A585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0483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3497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653B9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047A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CF3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B50A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FAB02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98D1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2CC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7609B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34B72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73BD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3ADEC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01E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2F464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E6E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DCAF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3AC59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A933FC" wp14:editId="473C0E82">
                  <wp:extent cx="963679" cy="570712"/>
                  <wp:effectExtent l="0" t="0" r="1905" b="127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BBA6A1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84347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F4546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3A94A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26532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9CF5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E5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43B3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F5FE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708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89D77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E193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32D7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900A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0D7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F08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902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5500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9CC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B54D3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1278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EAE7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C372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B67D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DB7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EB97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8408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09E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51BB1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8D3D0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525B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9EF51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E1FF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948581B" w14:textId="77766D87" w:rsidR="00456963" w:rsidRDefault="00456963" w:rsidP="00733574">
      <w:r>
        <w:br w:type="page"/>
      </w:r>
    </w:p>
    <w:p w14:paraId="717C30C6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2E58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46807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DE44ED" wp14:editId="3706FB29">
                  <wp:extent cx="963679" cy="570712"/>
                  <wp:effectExtent l="0" t="0" r="1905" b="127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06D8F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FBE38B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8203D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7B4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15059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9623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D9C6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D9508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651E5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E2D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1449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A59B1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4A5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6C3EE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4DD60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3B48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6526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B5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9D3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CF8A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8765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3B5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2CECD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1B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4EA8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8B4B2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063D5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84BA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FD0D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DED4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6C3FB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D46AA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B69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8BC6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F56C5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83DF68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DE1D2D" wp14:editId="6112138C">
                  <wp:extent cx="963679" cy="570712"/>
                  <wp:effectExtent l="0" t="0" r="1905" b="127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C28490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086682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3823AD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F06D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8A66B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7782E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1819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A0DE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4368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A663C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D9B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7F3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171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AF07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1C23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1ED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9B6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B125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599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CF8F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D45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F27F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1620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A64A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8C66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49B2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5BFB8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0440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255C8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A4A45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CDBC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B4B7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EA2B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554CE54" w14:textId="3C51C376" w:rsidR="00456963" w:rsidRDefault="00456963" w:rsidP="00733574">
      <w:r>
        <w:br w:type="page"/>
      </w:r>
    </w:p>
    <w:p w14:paraId="332299B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E16C46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705D7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425AE4" wp14:editId="76A5DA1B">
                  <wp:extent cx="963679" cy="570712"/>
                  <wp:effectExtent l="0" t="0" r="1905" b="127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BEA9D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385C65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B57D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79AA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9230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5C61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7C8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24619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29E4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6B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E6E3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AF3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6F2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B7F9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92D2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6C23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58DBC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ECDD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F14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BF3F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9FC5F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FFC6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27E5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28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B10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2332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C18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B099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DFA4A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54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2601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0EF6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9EC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BD7AF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E969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22CB2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AD329F" wp14:editId="367BDE7F">
                  <wp:extent cx="963679" cy="570712"/>
                  <wp:effectExtent l="0" t="0" r="1905" b="127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0D8F30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EF6B0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7257E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8A90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3D40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ACEF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73FD6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CE06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6A5C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265F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B252E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86AD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3E6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9D88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897C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BB49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CF0C5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3C6F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7283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1D75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8A22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A04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1D0D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CAD1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4F22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EA4E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D54D5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BDC28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1CF4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115F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05103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4C19B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839E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7C45CA3" w14:textId="0A7194BC" w:rsidR="00456963" w:rsidRDefault="00456963" w:rsidP="00733574">
      <w:r>
        <w:br w:type="page"/>
      </w:r>
    </w:p>
    <w:p w14:paraId="013BAF6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7BAD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9C3B1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B32D309" wp14:editId="07D6BE8A">
                  <wp:extent cx="963679" cy="570712"/>
                  <wp:effectExtent l="0" t="0" r="1905" b="127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8F448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4393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CBB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ACF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B95D2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F7F3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6882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6B28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A9B4B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401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E6B69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90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86DB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B2A7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AF21E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855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89A1F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8A35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B3F0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244C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7C08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4BD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A367F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BB54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32BE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D1B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F237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B35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0D5E9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B0967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3C546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7FBC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7251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5C605785" w:rsidR="00456963" w:rsidRDefault="00456963" w:rsidP="007C0879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507B3" w14:textId="77777777" w:rsidR="00797E7A" w:rsidRDefault="00797E7A" w:rsidP="00AF6389">
      <w:pPr>
        <w:spacing w:after="0" w:line="240" w:lineRule="auto"/>
      </w:pPr>
      <w:r>
        <w:separator/>
      </w:r>
    </w:p>
  </w:endnote>
  <w:endnote w:type="continuationSeparator" w:id="0">
    <w:p w14:paraId="7CD52E66" w14:textId="77777777" w:rsidR="00797E7A" w:rsidRDefault="00797E7A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2DBA7" w14:textId="77777777" w:rsidR="00797E7A" w:rsidRDefault="00797E7A" w:rsidP="00AF6389">
      <w:pPr>
        <w:spacing w:after="0" w:line="240" w:lineRule="auto"/>
      </w:pPr>
      <w:r>
        <w:separator/>
      </w:r>
    </w:p>
  </w:footnote>
  <w:footnote w:type="continuationSeparator" w:id="0">
    <w:p w14:paraId="53686B05" w14:textId="77777777" w:rsidR="00797E7A" w:rsidRDefault="00797E7A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111E3"/>
    <w:rsid w:val="00031BD9"/>
    <w:rsid w:val="000738D8"/>
    <w:rsid w:val="00085515"/>
    <w:rsid w:val="000A0A83"/>
    <w:rsid w:val="000E256C"/>
    <w:rsid w:val="00113780"/>
    <w:rsid w:val="0016083C"/>
    <w:rsid w:val="00175BCA"/>
    <w:rsid w:val="00185664"/>
    <w:rsid w:val="001977BF"/>
    <w:rsid w:val="001B01BC"/>
    <w:rsid w:val="001F1003"/>
    <w:rsid w:val="001F6E8C"/>
    <w:rsid w:val="001F77ED"/>
    <w:rsid w:val="00220218"/>
    <w:rsid w:val="002A1C83"/>
    <w:rsid w:val="002A7AF9"/>
    <w:rsid w:val="002B0A40"/>
    <w:rsid w:val="002D242E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69230E"/>
    <w:rsid w:val="006A27D9"/>
    <w:rsid w:val="00716903"/>
    <w:rsid w:val="00733574"/>
    <w:rsid w:val="00735D99"/>
    <w:rsid w:val="007728DA"/>
    <w:rsid w:val="00797221"/>
    <w:rsid w:val="00797E7A"/>
    <w:rsid w:val="007C0879"/>
    <w:rsid w:val="007C65E2"/>
    <w:rsid w:val="00825298"/>
    <w:rsid w:val="008F47A5"/>
    <w:rsid w:val="00973CC2"/>
    <w:rsid w:val="009F252B"/>
    <w:rsid w:val="00A70929"/>
    <w:rsid w:val="00AA5155"/>
    <w:rsid w:val="00AF6389"/>
    <w:rsid w:val="00B211BE"/>
    <w:rsid w:val="00B32E54"/>
    <w:rsid w:val="00C2034C"/>
    <w:rsid w:val="00C765A7"/>
    <w:rsid w:val="00CA0CBA"/>
    <w:rsid w:val="00CA0CE5"/>
    <w:rsid w:val="00CA5A78"/>
    <w:rsid w:val="00CF1171"/>
    <w:rsid w:val="00DB7EE6"/>
    <w:rsid w:val="00DC1517"/>
    <w:rsid w:val="00E16798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44</Pages>
  <Words>4691</Words>
  <Characters>25802</Characters>
  <Application>Microsoft Office Word</Application>
  <DocSecurity>0</DocSecurity>
  <Lines>215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2020-07-23T16:02:00Z</dcterms:created>
  <dcterms:modified xsi:type="dcterms:W3CDTF">2020-07-23T16:02:00Z</dcterms:modified>
</cp:coreProperties>
</file>