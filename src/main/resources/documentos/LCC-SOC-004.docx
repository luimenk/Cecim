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14601" w:type="dxa"/>
        <w:tblInd w:w="-714" w:type="dxa"/>
        <w:tblLook w:val="04A0" w:firstRow="1" w:lastRow="0" w:firstColumn="1" w:lastColumn="0" w:noHBand="0" w:noVBand="1"/>
      </w:tblPr>
      <w:tblGrid>
        <w:gridCol w:w="1276"/>
        <w:gridCol w:w="2374"/>
        <w:gridCol w:w="1825"/>
        <w:gridCol w:w="1825"/>
        <w:gridCol w:w="1825"/>
        <w:gridCol w:w="1825"/>
        <w:gridCol w:w="1825"/>
        <w:gridCol w:w="1826"/>
      </w:tblGrid>
      <w:tr w:rsidR="00501765" w14:paraId="1C0E548F" w14:textId="77777777" w:rsidTr="00501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26F6F27" w14:textId="359FBB23" w:rsidR="00501765" w:rsidRDefault="00501765" w:rsidP="00501765">
            <w:pPr>
              <w:jc w:val="center"/>
            </w:pPr>
            <w:r w:rsidRPr="0083205C">
              <w:t>Folio de cliente</w:t>
            </w:r>
          </w:p>
        </w:tc>
        <w:tc>
          <w:tcPr>
            <w:tcW w:w="2374" w:type="dxa"/>
          </w:tcPr>
          <w:p w14:paraId="48080A40" w14:textId="4BDAECF4" w:rsidR="00501765" w:rsidRDefault="00501765" w:rsidP="005017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05C">
              <w:t>Nombre de la razón social</w:t>
            </w:r>
          </w:p>
        </w:tc>
        <w:tc>
          <w:tcPr>
            <w:tcW w:w="1825" w:type="dxa"/>
          </w:tcPr>
          <w:p w14:paraId="777E2658" w14:textId="28C1322C" w:rsidR="00501765" w:rsidRDefault="00501765" w:rsidP="005017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05C">
              <w:t>Nombre común de la empresa</w:t>
            </w:r>
          </w:p>
        </w:tc>
        <w:tc>
          <w:tcPr>
            <w:tcW w:w="1825" w:type="dxa"/>
          </w:tcPr>
          <w:p w14:paraId="3D91E9CB" w14:textId="16AE7A2F" w:rsidR="00501765" w:rsidRDefault="00501765" w:rsidP="005017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05C">
              <w:t>Dirección</w:t>
            </w:r>
          </w:p>
        </w:tc>
        <w:tc>
          <w:tcPr>
            <w:tcW w:w="1825" w:type="dxa"/>
          </w:tcPr>
          <w:p w14:paraId="21C2D2E9" w14:textId="3E921964" w:rsidR="00501765" w:rsidRDefault="00501765" w:rsidP="005017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05C">
              <w:t>RFC</w:t>
            </w:r>
          </w:p>
        </w:tc>
        <w:tc>
          <w:tcPr>
            <w:tcW w:w="1825" w:type="dxa"/>
          </w:tcPr>
          <w:p w14:paraId="4A21F708" w14:textId="05E4F3A3" w:rsidR="00501765" w:rsidRDefault="00501765" w:rsidP="005017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05C">
              <w:t>Nombre de contacto</w:t>
            </w:r>
          </w:p>
        </w:tc>
        <w:tc>
          <w:tcPr>
            <w:tcW w:w="1825" w:type="dxa"/>
          </w:tcPr>
          <w:p w14:paraId="140EC533" w14:textId="3B6373AE" w:rsidR="00501765" w:rsidRDefault="00501765" w:rsidP="005017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05C">
              <w:t>Correo</w:t>
            </w:r>
          </w:p>
        </w:tc>
        <w:tc>
          <w:tcPr>
            <w:tcW w:w="1826" w:type="dxa"/>
          </w:tcPr>
          <w:p w14:paraId="15B00075" w14:textId="7159AE47" w:rsidR="00501765" w:rsidRDefault="00501765" w:rsidP="005017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05C">
              <w:t>Teléfono</w:t>
            </w:r>
          </w:p>
        </w:tc>
      </w:tr>
    </w:tbl>
    <w:p w14:paraId="043A38EC" w14:textId="77777777" w:rsidR="00C72468" w:rsidRDefault="00C72468" w:rsidP="00C72468"/>
    <w:p w14:paraId="48A6580D" w14:textId="77777777" w:rsidR="00C72468" w:rsidRPr="00C72468" w:rsidRDefault="00C72468" w:rsidP="00C72468"/>
    <w:p w14:paraId="308CCBE8" w14:textId="77777777" w:rsidR="007F5C13" w:rsidRDefault="007F5C13" w:rsidP="007F5C13"/>
    <w:p w14:paraId="24774D50" w14:textId="77777777" w:rsidR="00286A0B" w:rsidRDefault="00286A0B" w:rsidP="007F5C13"/>
    <w:sectPr w:rsidR="00286A0B" w:rsidSect="003D1CE6">
      <w:headerReference w:type="default" r:id="rId8"/>
      <w:footerReference w:type="default" r:id="rId9"/>
      <w:pgSz w:w="15840" w:h="12240" w:orient="landscape"/>
      <w:pgMar w:top="1701" w:right="1417" w:bottom="1701" w:left="1417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FFC221" w14:textId="77777777" w:rsidR="00C42E2E" w:rsidRDefault="00C42E2E" w:rsidP="00A23072">
      <w:pPr>
        <w:spacing w:after="0" w:line="240" w:lineRule="auto"/>
      </w:pPr>
      <w:r>
        <w:separator/>
      </w:r>
    </w:p>
  </w:endnote>
  <w:endnote w:type="continuationSeparator" w:id="0">
    <w:p w14:paraId="422DAEEE" w14:textId="77777777" w:rsidR="00C42E2E" w:rsidRDefault="00C42E2E" w:rsidP="00A23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8"/>
      <w:gridCol w:w="764"/>
      <w:gridCol w:w="6716"/>
    </w:tblGrid>
    <w:tr w:rsidR="00C228E4" w14:paraId="68FE924F" w14:textId="77777777" w:rsidTr="00286A0B">
      <w:trPr>
        <w:jc w:val="center"/>
      </w:trPr>
      <w:tc>
        <w:tcPr>
          <w:tcW w:w="1358" w:type="dxa"/>
        </w:tcPr>
        <w:p w14:paraId="3920B1B9" w14:textId="105E427A" w:rsidR="00C228E4" w:rsidRPr="001F1003" w:rsidRDefault="00501765" w:rsidP="00A23072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501765">
            <w:rPr>
              <w:i/>
              <w:iCs/>
              <w:color w:val="767171" w:themeColor="background2" w:themeShade="80"/>
              <w:sz w:val="14"/>
              <w:szCs w:val="14"/>
            </w:rPr>
            <w:t>LCC-SOC-004</w:t>
          </w:r>
        </w:p>
      </w:tc>
      <w:tc>
        <w:tcPr>
          <w:tcW w:w="764" w:type="dxa"/>
        </w:tcPr>
        <w:p w14:paraId="364EDBED" w14:textId="77777777" w:rsidR="00C228E4" w:rsidRPr="001F1003" w:rsidRDefault="00C228E4" w:rsidP="00A23072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Ver.</w:t>
          </w:r>
          <w:r>
            <w:rPr>
              <w:i/>
              <w:iCs/>
              <w:color w:val="767171" w:themeColor="background2" w:themeShade="80"/>
              <w:sz w:val="14"/>
              <w:szCs w:val="14"/>
            </w:rPr>
            <w:t xml:space="preserve"> 001</w:t>
          </w:r>
        </w:p>
      </w:tc>
      <w:tc>
        <w:tcPr>
          <w:tcW w:w="6716" w:type="dxa"/>
        </w:tcPr>
        <w:p w14:paraId="0A57E526" w14:textId="77777777" w:rsidR="00C228E4" w:rsidRPr="001F1003" w:rsidRDefault="00C228E4" w:rsidP="00A23072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</w:tr>
  </w:tbl>
  <w:p w14:paraId="093FC0B0" w14:textId="77777777" w:rsidR="00A23072" w:rsidRPr="00A23072" w:rsidRDefault="00A23072" w:rsidP="00A230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FDAB3B" w14:textId="77777777" w:rsidR="00C42E2E" w:rsidRDefault="00C42E2E" w:rsidP="00A23072">
      <w:pPr>
        <w:spacing w:after="0" w:line="240" w:lineRule="auto"/>
      </w:pPr>
      <w:r>
        <w:separator/>
      </w:r>
    </w:p>
  </w:footnote>
  <w:footnote w:type="continuationSeparator" w:id="0">
    <w:p w14:paraId="2ED6B186" w14:textId="77777777" w:rsidR="00C42E2E" w:rsidRDefault="00C42E2E" w:rsidP="00A23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4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573"/>
      <w:gridCol w:w="6533"/>
    </w:tblGrid>
    <w:tr w:rsidR="00A23072" w:rsidRPr="0059732C" w14:paraId="1DBFE969" w14:textId="77777777" w:rsidTr="00A23072">
      <w:trPr>
        <w:jc w:val="center"/>
      </w:trPr>
      <w:tc>
        <w:tcPr>
          <w:tcW w:w="3384" w:type="dxa"/>
          <w:vMerge w:val="restart"/>
        </w:tcPr>
        <w:p w14:paraId="00E23F8D" w14:textId="77777777" w:rsidR="00A23072" w:rsidRPr="0059732C" w:rsidRDefault="00A23072" w:rsidP="00A23072">
          <w:pPr>
            <w:pStyle w:val="Encabezado"/>
          </w:pPr>
          <w:r>
            <w:rPr>
              <w:noProof/>
            </w:rPr>
            <w:drawing>
              <wp:inline distT="0" distB="0" distL="0" distR="0" wp14:anchorId="095BAE08" wp14:editId="1D301D22">
                <wp:extent cx="1440000" cy="853955"/>
                <wp:effectExtent l="0" t="0" r="8255" b="3810"/>
                <wp:docPr id="3" name="Gráfic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3" w:type="dxa"/>
        </w:tcPr>
        <w:p w14:paraId="02ACC7D0" w14:textId="77777777" w:rsidR="00A23072" w:rsidRPr="0059732C" w:rsidRDefault="00A23072" w:rsidP="00A23072">
          <w:pPr>
            <w:pStyle w:val="Encabezado"/>
          </w:pPr>
        </w:p>
      </w:tc>
      <w:tc>
        <w:tcPr>
          <w:tcW w:w="6533" w:type="dxa"/>
          <w:vMerge w:val="restart"/>
          <w:vAlign w:val="center"/>
        </w:tcPr>
        <w:p w14:paraId="397A23E5" w14:textId="64A54299" w:rsidR="00A23072" w:rsidRPr="00042D76" w:rsidRDefault="00501765" w:rsidP="00A23072">
          <w:pPr>
            <w:pStyle w:val="Encabezado"/>
            <w:rPr>
              <w:b/>
              <w:bCs/>
              <w:color w:val="002060"/>
              <w:sz w:val="22"/>
              <w:szCs w:val="32"/>
            </w:rPr>
          </w:pPr>
          <w:r>
            <w:rPr>
              <w:b/>
              <w:bCs/>
              <w:color w:val="808080" w:themeColor="background1" w:themeShade="80"/>
              <w:sz w:val="22"/>
              <w:szCs w:val="32"/>
            </w:rPr>
            <w:t>Lista: Cartera clientes</w:t>
          </w:r>
        </w:p>
      </w:tc>
    </w:tr>
    <w:tr w:rsidR="00A23072" w:rsidRPr="0059732C" w14:paraId="7CF1E6ED" w14:textId="77777777" w:rsidTr="00A23072">
      <w:trPr>
        <w:jc w:val="center"/>
      </w:trPr>
      <w:tc>
        <w:tcPr>
          <w:tcW w:w="3384" w:type="dxa"/>
          <w:vMerge/>
        </w:tcPr>
        <w:p w14:paraId="666A2ADF" w14:textId="77777777" w:rsidR="00A23072" w:rsidRPr="0059732C" w:rsidRDefault="00A23072" w:rsidP="00A23072">
          <w:pPr>
            <w:pStyle w:val="Encabezado"/>
          </w:pPr>
        </w:p>
      </w:tc>
      <w:tc>
        <w:tcPr>
          <w:tcW w:w="573" w:type="dxa"/>
        </w:tcPr>
        <w:p w14:paraId="11FBA307" w14:textId="77777777" w:rsidR="00A23072" w:rsidRPr="0059732C" w:rsidRDefault="00A23072" w:rsidP="00A23072">
          <w:pPr>
            <w:pStyle w:val="Encabezado"/>
          </w:pPr>
        </w:p>
      </w:tc>
      <w:tc>
        <w:tcPr>
          <w:tcW w:w="6533" w:type="dxa"/>
          <w:vMerge/>
        </w:tcPr>
        <w:p w14:paraId="7DA9FA3D" w14:textId="77777777" w:rsidR="00A23072" w:rsidRPr="0059732C" w:rsidRDefault="00A23072" w:rsidP="00A23072">
          <w:pPr>
            <w:pStyle w:val="Encabezado"/>
          </w:pPr>
        </w:p>
      </w:tc>
    </w:tr>
    <w:tr w:rsidR="00A23072" w:rsidRPr="0059732C" w14:paraId="4A4347B4" w14:textId="77777777" w:rsidTr="00A23072">
      <w:trPr>
        <w:trHeight w:val="82"/>
        <w:jc w:val="center"/>
      </w:trPr>
      <w:tc>
        <w:tcPr>
          <w:tcW w:w="3384" w:type="dxa"/>
          <w:vMerge/>
        </w:tcPr>
        <w:p w14:paraId="6734FA2C" w14:textId="77777777" w:rsidR="00A23072" w:rsidRPr="0059732C" w:rsidRDefault="00A23072" w:rsidP="00A23072">
          <w:pPr>
            <w:pStyle w:val="Encabezado"/>
          </w:pPr>
        </w:p>
      </w:tc>
      <w:tc>
        <w:tcPr>
          <w:tcW w:w="573" w:type="dxa"/>
        </w:tcPr>
        <w:p w14:paraId="766E4F5C" w14:textId="77777777" w:rsidR="00A23072" w:rsidRPr="0059732C" w:rsidRDefault="00A23072" w:rsidP="00A23072">
          <w:pPr>
            <w:pStyle w:val="Encabezado"/>
          </w:pPr>
        </w:p>
      </w:tc>
      <w:tc>
        <w:tcPr>
          <w:tcW w:w="6533" w:type="dxa"/>
          <w:vMerge/>
          <w:tcBorders>
            <w:bottom w:val="single" w:sz="24" w:space="0" w:color="808080" w:themeColor="background1" w:themeShade="80"/>
          </w:tcBorders>
        </w:tcPr>
        <w:p w14:paraId="00E7736A" w14:textId="77777777" w:rsidR="00A23072" w:rsidRPr="0059732C" w:rsidRDefault="00A23072" w:rsidP="00A23072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A23072" w:rsidRPr="0059732C" w14:paraId="6C73CFE5" w14:textId="77777777" w:rsidTr="00A23072">
      <w:trPr>
        <w:jc w:val="center"/>
      </w:trPr>
      <w:tc>
        <w:tcPr>
          <w:tcW w:w="3384" w:type="dxa"/>
          <w:vMerge/>
        </w:tcPr>
        <w:p w14:paraId="1222A5F4" w14:textId="77777777" w:rsidR="00A23072" w:rsidRPr="0059732C" w:rsidRDefault="00A23072" w:rsidP="00A23072">
          <w:pPr>
            <w:pStyle w:val="Encabezado"/>
          </w:pPr>
        </w:p>
      </w:tc>
      <w:tc>
        <w:tcPr>
          <w:tcW w:w="573" w:type="dxa"/>
        </w:tcPr>
        <w:p w14:paraId="56452D3F" w14:textId="77777777" w:rsidR="00A23072" w:rsidRPr="0059732C" w:rsidRDefault="00A23072" w:rsidP="00A23072">
          <w:pPr>
            <w:pStyle w:val="Encabezado"/>
          </w:pPr>
        </w:p>
      </w:tc>
      <w:tc>
        <w:tcPr>
          <w:tcW w:w="6533" w:type="dxa"/>
          <w:tcBorders>
            <w:top w:val="single" w:sz="24" w:space="0" w:color="808080" w:themeColor="background1" w:themeShade="80"/>
          </w:tcBorders>
        </w:tcPr>
        <w:p w14:paraId="26E2F8E9" w14:textId="0F6EB9AC" w:rsidR="00A23072" w:rsidRPr="0059732C" w:rsidRDefault="00A23072" w:rsidP="00A23072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</w:tr>
  </w:tbl>
  <w:p w14:paraId="31FB6872" w14:textId="77777777" w:rsidR="00A23072" w:rsidRDefault="00A23072">
    <w:pPr>
      <w:pStyle w:val="Encabezado"/>
    </w:pPr>
  </w:p>
  <w:p w14:paraId="14E2B8C1" w14:textId="77777777" w:rsidR="007F5C13" w:rsidRDefault="007F5C1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65"/>
    <w:rsid w:val="00034B7C"/>
    <w:rsid w:val="00043DBD"/>
    <w:rsid w:val="00286A0B"/>
    <w:rsid w:val="00392A43"/>
    <w:rsid w:val="003D1CE6"/>
    <w:rsid w:val="004B087A"/>
    <w:rsid w:val="004E6972"/>
    <w:rsid w:val="00501765"/>
    <w:rsid w:val="005F1E71"/>
    <w:rsid w:val="00660FEE"/>
    <w:rsid w:val="007F5C13"/>
    <w:rsid w:val="00846605"/>
    <w:rsid w:val="009009A1"/>
    <w:rsid w:val="009A3529"/>
    <w:rsid w:val="00A23072"/>
    <w:rsid w:val="00B83B61"/>
    <w:rsid w:val="00B954CA"/>
    <w:rsid w:val="00BB597E"/>
    <w:rsid w:val="00C228E4"/>
    <w:rsid w:val="00C42E2E"/>
    <w:rsid w:val="00C72468"/>
    <w:rsid w:val="00C7475C"/>
    <w:rsid w:val="00D4028C"/>
    <w:rsid w:val="00E047F1"/>
    <w:rsid w:val="00EA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F5264"/>
  <w15:chartTrackingRefBased/>
  <w15:docId w15:val="{3E36B0A6-D620-43E4-8FE1-32225546E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072"/>
    <w:pPr>
      <w:jc w:val="both"/>
    </w:pPr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A23072"/>
    <w:pPr>
      <w:keepNext/>
      <w:keepLines/>
      <w:spacing w:before="240" w:after="240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3072"/>
    <w:pPr>
      <w:keepNext/>
      <w:keepLines/>
      <w:spacing w:before="40" w:after="120"/>
      <w:outlineLvl w:val="1"/>
    </w:pPr>
    <w:rPr>
      <w:rFonts w:eastAsiaTheme="majorEastAsia" w:cstheme="majorBidi"/>
      <w:b/>
      <w:color w:val="2F5496" w:themeColor="accent1" w:themeShade="BF"/>
      <w:sz w:val="2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23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23072"/>
  </w:style>
  <w:style w:type="paragraph" w:styleId="Piedepgina">
    <w:name w:val="footer"/>
    <w:basedOn w:val="Normal"/>
    <w:link w:val="PiedepginaCar"/>
    <w:uiPriority w:val="99"/>
    <w:unhideWhenUsed/>
    <w:rsid w:val="00A23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3072"/>
  </w:style>
  <w:style w:type="table" w:styleId="Tablaconcuadrcula">
    <w:name w:val="Table Grid"/>
    <w:basedOn w:val="Tablanormal"/>
    <w:uiPriority w:val="39"/>
    <w:rsid w:val="00A23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A23072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A23072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23072"/>
    <w:rPr>
      <w:rFonts w:ascii="Century Gothic" w:eastAsiaTheme="majorEastAsia" w:hAnsi="Century Gothic" w:cstheme="majorBidi"/>
      <w:b/>
      <w:color w:val="2F5496" w:themeColor="accent1" w:themeShade="BF"/>
      <w:szCs w:val="26"/>
    </w:rPr>
  </w:style>
  <w:style w:type="paragraph" w:customStyle="1" w:styleId="Vietas">
    <w:name w:val="Viñetas"/>
    <w:basedOn w:val="Prrafodelista"/>
    <w:link w:val="VietasCar"/>
    <w:qFormat/>
    <w:rsid w:val="00C228E4"/>
    <w:pPr>
      <w:numPr>
        <w:numId w:val="1"/>
      </w:numPr>
      <w:spacing w:after="120"/>
      <w:ind w:left="714" w:hanging="357"/>
      <w:contextualSpacing w:val="0"/>
    </w:pPr>
  </w:style>
  <w:style w:type="paragraph" w:customStyle="1" w:styleId="Numeracin">
    <w:name w:val="Numeración"/>
    <w:basedOn w:val="Prrafodelista"/>
    <w:link w:val="NumeracinCar"/>
    <w:qFormat/>
    <w:rsid w:val="00C228E4"/>
    <w:pPr>
      <w:numPr>
        <w:numId w:val="2"/>
      </w:numPr>
      <w:spacing w:after="120" w:line="240" w:lineRule="auto"/>
      <w:ind w:left="714" w:hanging="357"/>
      <w:contextualSpacing w:val="0"/>
    </w:pPr>
  </w:style>
  <w:style w:type="character" w:customStyle="1" w:styleId="VietasCar">
    <w:name w:val="Viñetas Car"/>
    <w:basedOn w:val="Fuentedeprrafopredeter"/>
    <w:link w:val="Vietas"/>
    <w:rsid w:val="00C228E4"/>
    <w:rPr>
      <w:rFonts w:ascii="Century Gothic" w:hAnsi="Century Gothic"/>
      <w:sz w:val="16"/>
    </w:rPr>
  </w:style>
  <w:style w:type="character" w:customStyle="1" w:styleId="NumeracinCar">
    <w:name w:val="Numeración Car"/>
    <w:basedOn w:val="Fuentedeprrafopredeter"/>
    <w:link w:val="Numeracin"/>
    <w:rsid w:val="00C228E4"/>
    <w:rPr>
      <w:rFonts w:ascii="Century Gothic" w:hAnsi="Century Gothic"/>
      <w:sz w:val="16"/>
    </w:rPr>
  </w:style>
  <w:style w:type="paragraph" w:styleId="Prrafodelista">
    <w:name w:val="List Paragraph"/>
    <w:basedOn w:val="Normal"/>
    <w:uiPriority w:val="34"/>
    <w:qFormat/>
    <w:rsid w:val="00A23072"/>
    <w:pPr>
      <w:ind w:left="720"/>
      <w:contextualSpacing/>
    </w:pPr>
  </w:style>
  <w:style w:type="table" w:customStyle="1" w:styleId="Estilo2">
    <w:name w:val="Estilo2"/>
    <w:basedOn w:val="Tablanormal"/>
    <w:uiPriority w:val="99"/>
    <w:rsid w:val="007F5C13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Plantillas%20personalizadas%20de%20Office\Cecim%20Formatos%20Horizontal%20CECIM%202020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4F199-EC67-45FD-B4A1-77B1C6967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Cecim Formatos Horizontal CECIM 2020</Template>
  <TotalTime>1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Desarrollo</cp:lastModifiedBy>
  <cp:revision>3</cp:revision>
  <dcterms:created xsi:type="dcterms:W3CDTF">2020-11-10T22:29:00Z</dcterms:created>
  <dcterms:modified xsi:type="dcterms:W3CDTF">2020-11-21T10:10:00Z</dcterms:modified>
</cp:coreProperties>
</file>