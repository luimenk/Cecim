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48B6A" w14:textId="0F0A1C76" w:rsidR="00A23072" w:rsidRPr="00F35EA2" w:rsidRDefault="00A341FF" w:rsidP="00A23072">
      <w:pPr>
        <w:rPr>
          <w:b/>
          <w:bCs/>
          <w:color w:val="A61D71"/>
          <w:sz w:val="24"/>
          <w:szCs w:val="24"/>
        </w:rPr>
      </w:pPr>
      <w:r w:rsidRPr="00A341FF">
        <w:rPr>
          <w:b/>
          <w:bCs/>
          <w:color w:val="A61D71"/>
          <w:sz w:val="24"/>
          <w:szCs w:val="24"/>
        </w:rPr>
        <w:t>Formato: Registro de clientes en cartera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2405"/>
        <w:gridCol w:w="3827"/>
      </w:tblGrid>
      <w:tr w:rsidR="00A23072" w14:paraId="46987A42" w14:textId="77777777" w:rsidTr="00492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C82F86C" w14:textId="77777777" w:rsidR="00A23072" w:rsidRDefault="00A23072" w:rsidP="004922B9">
            <w:pPr>
              <w:jc w:val="left"/>
            </w:pPr>
            <w:r>
              <w:t>Fecha de emisión:</w:t>
            </w:r>
          </w:p>
        </w:tc>
        <w:tc>
          <w:tcPr>
            <w:tcW w:w="3827" w:type="dxa"/>
          </w:tcPr>
          <w:p w14:paraId="47814DF5" w14:textId="77777777" w:rsidR="00A23072" w:rsidRPr="00702FA1" w:rsidRDefault="00C228E4" w:rsidP="004922B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ENE03-2020</w:t>
            </w:r>
          </w:p>
        </w:tc>
      </w:tr>
      <w:tr w:rsidR="00A23072" w14:paraId="71DF82A4" w14:textId="77777777" w:rsidTr="004922B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97100A" w14:textId="77777777" w:rsidR="00A23072" w:rsidRDefault="00A23072" w:rsidP="004922B9">
            <w:r>
              <w:t>Fecha de implementación:</w:t>
            </w:r>
          </w:p>
        </w:tc>
        <w:tc>
          <w:tcPr>
            <w:tcW w:w="3827" w:type="dxa"/>
          </w:tcPr>
          <w:p w14:paraId="584F3635" w14:textId="77777777" w:rsidR="00A23072" w:rsidRPr="00702FA1" w:rsidRDefault="00A23072" w:rsidP="00492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A23072" w14:paraId="3D16BE15" w14:textId="77777777" w:rsidTr="004922B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6A3C34B" w14:textId="77777777" w:rsidR="00A23072" w:rsidRDefault="00A23072" w:rsidP="004922B9">
            <w:r>
              <w:t>Fecha de actualización:</w:t>
            </w:r>
          </w:p>
        </w:tc>
        <w:tc>
          <w:tcPr>
            <w:tcW w:w="3827" w:type="dxa"/>
          </w:tcPr>
          <w:p w14:paraId="7387D581" w14:textId="77777777" w:rsidR="00A23072" w:rsidRPr="00702FA1" w:rsidRDefault="00A23072" w:rsidP="00492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A23072" w14:paraId="5F516B68" w14:textId="77777777" w:rsidTr="004922B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C870E29" w14:textId="77777777" w:rsidR="00A23072" w:rsidRDefault="00A23072" w:rsidP="004922B9">
            <w:r>
              <w:t xml:space="preserve">Código: </w:t>
            </w:r>
          </w:p>
        </w:tc>
        <w:tc>
          <w:tcPr>
            <w:tcW w:w="3827" w:type="dxa"/>
          </w:tcPr>
          <w:p w14:paraId="54370F43" w14:textId="63285745" w:rsidR="00A23072" w:rsidRPr="00702FA1" w:rsidRDefault="00A341FF" w:rsidP="00492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A341FF">
              <w:rPr>
                <w:bCs/>
              </w:rPr>
              <w:t>FCC-SOC-002</w:t>
            </w:r>
          </w:p>
        </w:tc>
      </w:tr>
      <w:tr w:rsidR="00A23072" w14:paraId="3C46763F" w14:textId="77777777" w:rsidTr="004922B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926E77" w14:textId="77777777" w:rsidR="00A23072" w:rsidRDefault="00A23072" w:rsidP="004922B9">
            <w:r>
              <w:t>Versión:</w:t>
            </w:r>
          </w:p>
        </w:tc>
        <w:tc>
          <w:tcPr>
            <w:tcW w:w="3827" w:type="dxa"/>
          </w:tcPr>
          <w:p w14:paraId="79A4A478" w14:textId="77777777" w:rsidR="00A23072" w:rsidRPr="00702FA1" w:rsidRDefault="00C228E4" w:rsidP="00492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001</w:t>
            </w:r>
          </w:p>
        </w:tc>
      </w:tr>
    </w:tbl>
    <w:p w14:paraId="76332307" w14:textId="77777777" w:rsidR="00A23072" w:rsidRPr="007F5C13" w:rsidRDefault="00A23072" w:rsidP="00A23072">
      <w:pPr>
        <w:rPr>
          <w:sz w:val="10"/>
          <w:szCs w:val="10"/>
        </w:rPr>
      </w:pPr>
    </w:p>
    <w:tbl>
      <w:tblPr>
        <w:tblStyle w:val="Estilo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6"/>
        <w:gridCol w:w="2947"/>
        <w:gridCol w:w="2945"/>
      </w:tblGrid>
      <w:tr w:rsidR="00A23072" w:rsidRPr="0005452C" w14:paraId="7E884849" w14:textId="77777777" w:rsidTr="00492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shd w:val="clear" w:color="auto" w:fill="F2F2F2" w:themeFill="background1" w:themeFillShade="F2"/>
          </w:tcPr>
          <w:p w14:paraId="22D3C313" w14:textId="77777777" w:rsidR="00A23072" w:rsidRPr="00CD7638" w:rsidRDefault="00A23072" w:rsidP="00B83B61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Cs/>
                <w:szCs w:val="20"/>
              </w:rPr>
            </w:pPr>
            <w:r w:rsidRPr="00CD7638">
              <w:rPr>
                <w:rFonts w:cs="Arial"/>
                <w:bCs/>
                <w:szCs w:val="20"/>
              </w:rPr>
              <w:t>Elaborado por:</w:t>
            </w:r>
          </w:p>
        </w:tc>
        <w:tc>
          <w:tcPr>
            <w:tcW w:w="1667" w:type="pct"/>
            <w:shd w:val="clear" w:color="auto" w:fill="F2F2F2" w:themeFill="background1" w:themeFillShade="F2"/>
          </w:tcPr>
          <w:p w14:paraId="30EF6960" w14:textId="77777777" w:rsidR="00A23072" w:rsidRPr="00CD7638" w:rsidRDefault="00A23072" w:rsidP="00B83B61">
            <w:pPr>
              <w:pStyle w:val="Encabezado"/>
              <w:tabs>
                <w:tab w:val="right" w:pos="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 w:rsidRPr="00CD7638">
              <w:rPr>
                <w:rFonts w:cs="Arial"/>
                <w:bCs/>
                <w:szCs w:val="20"/>
              </w:rPr>
              <w:t>Revisado por:</w:t>
            </w:r>
          </w:p>
        </w:tc>
        <w:tc>
          <w:tcPr>
            <w:tcW w:w="1666" w:type="pct"/>
            <w:shd w:val="clear" w:color="auto" w:fill="F2F2F2" w:themeFill="background1" w:themeFillShade="F2"/>
          </w:tcPr>
          <w:p w14:paraId="6BAA4790" w14:textId="77777777" w:rsidR="00A23072" w:rsidRPr="00CD7638" w:rsidRDefault="00A23072" w:rsidP="00B83B61">
            <w:pPr>
              <w:pStyle w:val="Encabezado"/>
              <w:tabs>
                <w:tab w:val="right" w:pos="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 w:rsidRPr="00CD7638">
              <w:rPr>
                <w:rFonts w:cs="Arial"/>
                <w:bCs/>
                <w:szCs w:val="20"/>
              </w:rPr>
              <w:t>Autorizado por:</w:t>
            </w:r>
          </w:p>
        </w:tc>
      </w:tr>
      <w:tr w:rsidR="00A23072" w:rsidRPr="0005452C" w14:paraId="0EF3FE8D" w14:textId="77777777" w:rsidTr="00043DBD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bottom w:val="single" w:sz="4" w:space="0" w:color="F2F2F2" w:themeColor="background1" w:themeShade="F2"/>
            </w:tcBorders>
            <w:shd w:val="clear" w:color="auto" w:fill="auto"/>
            <w:vAlign w:val="bottom"/>
          </w:tcPr>
          <w:p w14:paraId="4D4A04CA" w14:textId="77777777" w:rsidR="00BB597E" w:rsidRDefault="00BB597E" w:rsidP="00043DBD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 w:val="0"/>
                <w:bCs/>
                <w:szCs w:val="20"/>
              </w:rPr>
            </w:pPr>
          </w:p>
          <w:p w14:paraId="2BA6A55B" w14:textId="77777777" w:rsidR="00BB597E" w:rsidRDefault="00BB597E" w:rsidP="00043DBD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 w:val="0"/>
                <w:bCs/>
                <w:szCs w:val="20"/>
              </w:rPr>
            </w:pPr>
          </w:p>
          <w:p w14:paraId="33226415" w14:textId="77777777" w:rsidR="00BB597E" w:rsidRDefault="00BB597E" w:rsidP="00043DBD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 w:val="0"/>
                <w:bCs/>
                <w:szCs w:val="20"/>
              </w:rPr>
            </w:pPr>
          </w:p>
          <w:p w14:paraId="4966532B" w14:textId="0CDA805B" w:rsidR="00A23072" w:rsidRDefault="00A341FF" w:rsidP="00043DBD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 w:val="0"/>
                <w:bCs/>
                <w:szCs w:val="20"/>
              </w:rPr>
            </w:pPr>
            <w:r w:rsidRPr="00A341FF">
              <w:rPr>
                <w:rFonts w:cs="Arial"/>
                <w:bCs/>
                <w:szCs w:val="20"/>
              </w:rPr>
              <w:t>I.B.T. Emmanuel Hernández Rodríguez</w:t>
            </w:r>
          </w:p>
          <w:p w14:paraId="759174C8" w14:textId="77777777" w:rsidR="00043DBD" w:rsidRPr="00BB597E" w:rsidRDefault="00043DBD" w:rsidP="00043DBD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 w:val="0"/>
                <w:bCs/>
                <w:szCs w:val="20"/>
              </w:rPr>
            </w:pPr>
          </w:p>
        </w:tc>
        <w:tc>
          <w:tcPr>
            <w:tcW w:w="1667" w:type="pct"/>
            <w:tcBorders>
              <w:bottom w:val="single" w:sz="4" w:space="0" w:color="F2F2F2" w:themeColor="background1" w:themeShade="F2"/>
            </w:tcBorders>
            <w:shd w:val="clear" w:color="auto" w:fill="auto"/>
            <w:vAlign w:val="bottom"/>
          </w:tcPr>
          <w:p w14:paraId="683A0687" w14:textId="77777777" w:rsidR="00A23072" w:rsidRPr="00CD7638" w:rsidRDefault="00A23072" w:rsidP="004922B9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 w:rsidRPr="00CD7638">
              <w:rPr>
                <w:rFonts w:cs="Arial"/>
                <w:b/>
                <w:bCs/>
                <w:szCs w:val="20"/>
              </w:rPr>
              <w:t>Dra. Adriana Reyes Mayer</w:t>
            </w:r>
          </w:p>
          <w:p w14:paraId="15195C36" w14:textId="77777777" w:rsidR="00A23072" w:rsidRPr="00CD7638" w:rsidRDefault="00A23072" w:rsidP="004922B9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666" w:type="pct"/>
            <w:tcBorders>
              <w:bottom w:val="single" w:sz="4" w:space="0" w:color="F2F2F2" w:themeColor="background1" w:themeShade="F2"/>
            </w:tcBorders>
            <w:shd w:val="clear" w:color="auto" w:fill="auto"/>
            <w:vAlign w:val="bottom"/>
          </w:tcPr>
          <w:p w14:paraId="08F33E11" w14:textId="77777777" w:rsidR="00A23072" w:rsidRPr="00CD7638" w:rsidRDefault="00A23072" w:rsidP="004922B9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 w:rsidRPr="00CD7638">
              <w:rPr>
                <w:rFonts w:cs="Arial"/>
                <w:b/>
                <w:bCs/>
                <w:szCs w:val="20"/>
              </w:rPr>
              <w:t>I.Q. Marcela Paredes Pérez</w:t>
            </w:r>
          </w:p>
          <w:p w14:paraId="76A0B95C" w14:textId="77777777" w:rsidR="00A23072" w:rsidRPr="00CD7638" w:rsidRDefault="00A23072" w:rsidP="004922B9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</w:p>
        </w:tc>
      </w:tr>
      <w:tr w:rsidR="00A23072" w:rsidRPr="00CD7638" w14:paraId="24F1585D" w14:textId="77777777" w:rsidTr="004922B9">
        <w:trPr>
          <w:trHeight w:val="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41793214" w14:textId="4355D179" w:rsidR="00A23072" w:rsidRPr="00CD7638" w:rsidRDefault="00A341FF" w:rsidP="004922B9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 w:val="0"/>
                <w:bCs/>
                <w:szCs w:val="20"/>
              </w:rPr>
            </w:pPr>
            <w:r>
              <w:rPr>
                <w:rFonts w:cs="Arial"/>
                <w:b w:val="0"/>
                <w:bCs/>
                <w:szCs w:val="20"/>
              </w:rPr>
              <w:t xml:space="preserve">Responsable de control </w:t>
            </w:r>
            <w:r>
              <w:rPr>
                <w:rFonts w:cs="Arial"/>
                <w:b w:val="0"/>
                <w:bCs/>
                <w:szCs w:val="20"/>
              </w:rPr>
              <w:br/>
              <w:t>de calidad</w:t>
            </w:r>
          </w:p>
        </w:tc>
        <w:tc>
          <w:tcPr>
            <w:tcW w:w="1667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6182EE59" w14:textId="77777777" w:rsidR="00A23072" w:rsidRPr="00CD7638" w:rsidRDefault="00A23072" w:rsidP="004922B9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 w:rsidRPr="00CD7638">
              <w:rPr>
                <w:rFonts w:cs="Arial"/>
                <w:bCs/>
                <w:szCs w:val="20"/>
              </w:rPr>
              <w:t>Gerencia técnica</w:t>
            </w:r>
          </w:p>
        </w:tc>
        <w:tc>
          <w:tcPr>
            <w:tcW w:w="1666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76FEB84D" w14:textId="77777777" w:rsidR="00A23072" w:rsidRPr="00CD7638" w:rsidRDefault="00A23072" w:rsidP="004922B9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 w:rsidRPr="00CD7638">
              <w:rPr>
                <w:rFonts w:cs="Arial"/>
                <w:bCs/>
                <w:szCs w:val="20"/>
              </w:rPr>
              <w:t>Dirección general</w:t>
            </w:r>
          </w:p>
        </w:tc>
      </w:tr>
    </w:tbl>
    <w:p w14:paraId="06CBE03C" w14:textId="4E51F05D" w:rsidR="007F5C13" w:rsidRDefault="007F5C13" w:rsidP="007F5C13"/>
    <w:tbl>
      <w:tblPr>
        <w:tblStyle w:val="Estilo1"/>
        <w:tblW w:w="0" w:type="auto"/>
        <w:jc w:val="right"/>
        <w:tblLook w:val="04A0" w:firstRow="1" w:lastRow="0" w:firstColumn="1" w:lastColumn="0" w:noHBand="0" w:noVBand="1"/>
      </w:tblPr>
      <w:tblGrid>
        <w:gridCol w:w="1935"/>
        <w:gridCol w:w="1748"/>
        <w:gridCol w:w="1471"/>
        <w:gridCol w:w="1472"/>
        <w:gridCol w:w="12"/>
      </w:tblGrid>
      <w:tr w:rsidR="002D0238" w14:paraId="1446DF22" w14:textId="77777777" w:rsidTr="002D0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5159AF1A" w14:textId="251FD5EB" w:rsidR="002D0238" w:rsidRDefault="002D0238" w:rsidP="002D0238">
            <w:bookmarkStart w:id="0" w:name="_Hlk42781868"/>
            <w:r w:rsidRPr="00841078">
              <w:t>Fecha de registro</w:t>
            </w:r>
          </w:p>
        </w:tc>
        <w:tc>
          <w:tcPr>
            <w:tcW w:w="4703" w:type="dxa"/>
            <w:gridSpan w:val="4"/>
          </w:tcPr>
          <w:p w14:paraId="789F59D9" w14:textId="77777777" w:rsidR="002D0238" w:rsidRDefault="002D0238" w:rsidP="002D0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0238" w14:paraId="05DD3D9C" w14:textId="77777777" w:rsidTr="002D0238">
        <w:trPr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7DEAD438" w14:textId="57B725E5" w:rsidR="002D0238" w:rsidRDefault="002D0238" w:rsidP="002D0238">
            <w:r w:rsidRPr="00841078">
              <w:t xml:space="preserve">Personal que </w:t>
            </w:r>
            <w:r>
              <w:t>registra</w:t>
            </w:r>
          </w:p>
        </w:tc>
        <w:tc>
          <w:tcPr>
            <w:tcW w:w="4703" w:type="dxa"/>
            <w:gridSpan w:val="4"/>
          </w:tcPr>
          <w:p w14:paraId="34DC6361" w14:textId="77777777" w:rsidR="002D0238" w:rsidRDefault="002D0238" w:rsidP="002D0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0238" w14:paraId="2B1490F1" w14:textId="77777777" w:rsidTr="002D0238">
        <w:trPr>
          <w:gridAfter w:val="1"/>
          <w:wAfter w:w="12" w:type="dxa"/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13913416" w14:textId="5169A6A6" w:rsidR="002D0238" w:rsidRDefault="002D0238" w:rsidP="002D0238">
            <w:r>
              <w:t>Estatus del cliente</w:t>
            </w:r>
          </w:p>
        </w:tc>
        <w:tc>
          <w:tcPr>
            <w:tcW w:w="1748" w:type="dxa"/>
          </w:tcPr>
          <w:p w14:paraId="10269BDB" w14:textId="47E7EB41" w:rsidR="002D0238" w:rsidRDefault="002D0238" w:rsidP="002D02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0238">
              <w:rPr>
                <w:b/>
                <w:bCs/>
                <w:sz w:val="24"/>
                <w:szCs w:val="24"/>
              </w:rPr>
              <w:t>□</w:t>
            </w:r>
            <w:r>
              <w:t xml:space="preserve"> Primer contacto</w:t>
            </w:r>
          </w:p>
        </w:tc>
        <w:tc>
          <w:tcPr>
            <w:tcW w:w="1471" w:type="dxa"/>
          </w:tcPr>
          <w:p w14:paraId="3435D622" w14:textId="3D8E74CA" w:rsidR="002D0238" w:rsidRDefault="002D0238" w:rsidP="002D02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0238">
              <w:rPr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t>Prospecto</w:t>
            </w:r>
          </w:p>
        </w:tc>
        <w:tc>
          <w:tcPr>
            <w:tcW w:w="1472" w:type="dxa"/>
          </w:tcPr>
          <w:p w14:paraId="4487DC20" w14:textId="6A80CE47" w:rsidR="002D0238" w:rsidRDefault="002D0238" w:rsidP="002D02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0238">
              <w:rPr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t>Cliente</w:t>
            </w:r>
          </w:p>
        </w:tc>
      </w:tr>
      <w:bookmarkEnd w:id="0"/>
    </w:tbl>
    <w:p w14:paraId="387EFEB8" w14:textId="7AFEB800" w:rsidR="00A341FF" w:rsidRDefault="00A341FF" w:rsidP="007F5C13"/>
    <w:p w14:paraId="18E5CC11" w14:textId="677621C5" w:rsidR="00A341FF" w:rsidRDefault="00A341FF" w:rsidP="007F5C13"/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2A2A50" w14:paraId="062B6F00" w14:textId="77777777" w:rsidTr="002A2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E47BE22" w14:textId="7C6630F6" w:rsidR="002A2A50" w:rsidRDefault="002A2A50" w:rsidP="002A2A50">
            <w:pPr>
              <w:jc w:val="left"/>
            </w:pPr>
            <w:r w:rsidRPr="009E6B50">
              <w:t>Nombre de razón social</w:t>
            </w:r>
          </w:p>
        </w:tc>
        <w:tc>
          <w:tcPr>
            <w:tcW w:w="5714" w:type="dxa"/>
          </w:tcPr>
          <w:p w14:paraId="7155DDD0" w14:textId="77777777" w:rsidR="002A2A50" w:rsidRDefault="002A2A50" w:rsidP="002A2A5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A50" w14:paraId="34645799" w14:textId="77777777" w:rsidTr="002A2A5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B4DFEFC" w14:textId="77714DF1" w:rsidR="002A2A50" w:rsidRDefault="002A2A50" w:rsidP="002A2A50">
            <w:pPr>
              <w:jc w:val="left"/>
            </w:pPr>
            <w:r w:rsidRPr="009E6B50">
              <w:t>Nombre común de la empresa</w:t>
            </w:r>
          </w:p>
        </w:tc>
        <w:tc>
          <w:tcPr>
            <w:tcW w:w="5714" w:type="dxa"/>
          </w:tcPr>
          <w:p w14:paraId="0A3BD4EE" w14:textId="77777777" w:rsidR="002A2A50" w:rsidRDefault="002A2A50" w:rsidP="002A2A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A50" w14:paraId="7A53694D" w14:textId="77777777" w:rsidTr="002A2A5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88157B6" w14:textId="023D400F" w:rsidR="002A2A50" w:rsidRDefault="002A2A50" w:rsidP="002A2A50">
            <w:pPr>
              <w:jc w:val="left"/>
            </w:pPr>
            <w:r w:rsidRPr="009E6B50">
              <w:t xml:space="preserve">Dirección corporativa </w:t>
            </w:r>
            <w:r>
              <w:t>de la planta</w:t>
            </w:r>
          </w:p>
        </w:tc>
        <w:tc>
          <w:tcPr>
            <w:tcW w:w="5714" w:type="dxa"/>
          </w:tcPr>
          <w:p w14:paraId="650E8D66" w14:textId="77777777" w:rsidR="002A2A50" w:rsidRDefault="002A2A50" w:rsidP="002A2A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A50" w14:paraId="7FBDB65A" w14:textId="77777777" w:rsidTr="002A2A5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1B6E351" w14:textId="4153F3BF" w:rsidR="002A2A50" w:rsidRDefault="002A2A50" w:rsidP="002A2A50">
            <w:pPr>
              <w:jc w:val="left"/>
            </w:pPr>
            <w:r>
              <w:t>RFC</w:t>
            </w:r>
          </w:p>
        </w:tc>
        <w:tc>
          <w:tcPr>
            <w:tcW w:w="5714" w:type="dxa"/>
          </w:tcPr>
          <w:p w14:paraId="003B5878" w14:textId="77777777" w:rsidR="002A2A50" w:rsidRDefault="002A2A50" w:rsidP="002A2A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FA6493" w14:textId="3A78FFFF" w:rsidR="002A2A50" w:rsidRDefault="002A2A50" w:rsidP="007F5C13"/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2A2A50" w14:paraId="359E639A" w14:textId="77777777" w:rsidTr="00335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C21A598" w14:textId="60ABE4EE" w:rsidR="002A2A50" w:rsidRDefault="002A2A50" w:rsidP="003359C0">
            <w:pPr>
              <w:jc w:val="left"/>
            </w:pPr>
            <w:r>
              <w:t>Nombre de la persona de contacto 1</w:t>
            </w:r>
          </w:p>
        </w:tc>
        <w:tc>
          <w:tcPr>
            <w:tcW w:w="5714" w:type="dxa"/>
          </w:tcPr>
          <w:p w14:paraId="01DA7A9C" w14:textId="77777777" w:rsidR="002A2A50" w:rsidRDefault="002A2A50" w:rsidP="003359C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A50" w14:paraId="2EB4BBBF" w14:textId="77777777" w:rsidTr="003359C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85FD5E1" w14:textId="67141315" w:rsidR="002A2A50" w:rsidRDefault="002A2A50" w:rsidP="003359C0">
            <w:pPr>
              <w:jc w:val="left"/>
            </w:pPr>
            <w:r>
              <w:t xml:space="preserve">Área o puesto </w:t>
            </w:r>
          </w:p>
        </w:tc>
        <w:tc>
          <w:tcPr>
            <w:tcW w:w="5714" w:type="dxa"/>
          </w:tcPr>
          <w:p w14:paraId="2F9CD56E" w14:textId="77777777" w:rsidR="002A2A50" w:rsidRDefault="002A2A50" w:rsidP="003359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A50" w14:paraId="0F28A2FD" w14:textId="77777777" w:rsidTr="003359C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6935F9B" w14:textId="17A20094" w:rsidR="002A2A50" w:rsidRDefault="002A2A50" w:rsidP="003359C0">
            <w:pPr>
              <w:jc w:val="left"/>
            </w:pPr>
            <w:r>
              <w:t>Correo electrónico</w:t>
            </w:r>
          </w:p>
        </w:tc>
        <w:tc>
          <w:tcPr>
            <w:tcW w:w="5714" w:type="dxa"/>
          </w:tcPr>
          <w:p w14:paraId="3EC7B99D" w14:textId="77777777" w:rsidR="002A2A50" w:rsidRDefault="002A2A50" w:rsidP="003359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A50" w14:paraId="1FD9FC76" w14:textId="77777777" w:rsidTr="003359C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5018D6B" w14:textId="247BB166" w:rsidR="002A2A50" w:rsidRDefault="002A2A50" w:rsidP="003359C0">
            <w:pPr>
              <w:jc w:val="left"/>
            </w:pPr>
            <w:r>
              <w:t>Teléfono / extensión</w:t>
            </w:r>
          </w:p>
        </w:tc>
        <w:tc>
          <w:tcPr>
            <w:tcW w:w="5714" w:type="dxa"/>
          </w:tcPr>
          <w:p w14:paraId="479AFC9D" w14:textId="77777777" w:rsidR="002A2A50" w:rsidRDefault="002A2A50" w:rsidP="003359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A50" w14:paraId="31EF5088" w14:textId="77777777" w:rsidTr="003359C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C6B6ACA" w14:textId="626E72E5" w:rsidR="002A2A50" w:rsidRDefault="002A2A50" w:rsidP="003359C0">
            <w:pPr>
              <w:jc w:val="left"/>
            </w:pPr>
            <w:r>
              <w:t>Celular</w:t>
            </w:r>
          </w:p>
        </w:tc>
        <w:tc>
          <w:tcPr>
            <w:tcW w:w="5714" w:type="dxa"/>
          </w:tcPr>
          <w:p w14:paraId="7FEC93CE" w14:textId="77777777" w:rsidR="002A2A50" w:rsidRDefault="002A2A50" w:rsidP="003359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019E45" w14:textId="77777777" w:rsidR="002A2A50" w:rsidRDefault="002A2A50" w:rsidP="007F5C13"/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2A2A50" w14:paraId="5872A0DE" w14:textId="77777777" w:rsidTr="00335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928D7D9" w14:textId="6F581382" w:rsidR="002A2A50" w:rsidRDefault="002A2A50" w:rsidP="003359C0">
            <w:pPr>
              <w:jc w:val="left"/>
            </w:pPr>
            <w:r>
              <w:t>Nombre de la persona de contacto 2</w:t>
            </w:r>
          </w:p>
        </w:tc>
        <w:tc>
          <w:tcPr>
            <w:tcW w:w="5714" w:type="dxa"/>
          </w:tcPr>
          <w:p w14:paraId="5EED80CA" w14:textId="77777777" w:rsidR="002A2A50" w:rsidRDefault="002A2A50" w:rsidP="003359C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A50" w14:paraId="4D58C42C" w14:textId="77777777" w:rsidTr="003359C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0925C89" w14:textId="77777777" w:rsidR="002A2A50" w:rsidRDefault="002A2A50" w:rsidP="003359C0">
            <w:pPr>
              <w:jc w:val="left"/>
            </w:pPr>
            <w:r>
              <w:t xml:space="preserve">Área o puesto </w:t>
            </w:r>
          </w:p>
        </w:tc>
        <w:tc>
          <w:tcPr>
            <w:tcW w:w="5714" w:type="dxa"/>
          </w:tcPr>
          <w:p w14:paraId="49F4BF39" w14:textId="77777777" w:rsidR="002A2A50" w:rsidRDefault="002A2A50" w:rsidP="003359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A50" w14:paraId="28C86836" w14:textId="77777777" w:rsidTr="003359C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16ABD59" w14:textId="77777777" w:rsidR="002A2A50" w:rsidRDefault="002A2A50" w:rsidP="003359C0">
            <w:pPr>
              <w:jc w:val="left"/>
            </w:pPr>
            <w:r>
              <w:t>Correo electrónico</w:t>
            </w:r>
          </w:p>
        </w:tc>
        <w:tc>
          <w:tcPr>
            <w:tcW w:w="5714" w:type="dxa"/>
          </w:tcPr>
          <w:p w14:paraId="56EEF8B7" w14:textId="77777777" w:rsidR="002A2A50" w:rsidRDefault="002A2A50" w:rsidP="003359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A50" w14:paraId="74B67DF7" w14:textId="77777777" w:rsidTr="003359C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B52B064" w14:textId="77777777" w:rsidR="002A2A50" w:rsidRDefault="002A2A50" w:rsidP="003359C0">
            <w:pPr>
              <w:jc w:val="left"/>
            </w:pPr>
            <w:r>
              <w:t>Teléfono / extensión</w:t>
            </w:r>
          </w:p>
        </w:tc>
        <w:tc>
          <w:tcPr>
            <w:tcW w:w="5714" w:type="dxa"/>
          </w:tcPr>
          <w:p w14:paraId="1E45BED4" w14:textId="77777777" w:rsidR="002A2A50" w:rsidRDefault="002A2A50" w:rsidP="003359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A50" w14:paraId="4356D283" w14:textId="77777777" w:rsidTr="003359C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80B5A5A" w14:textId="77777777" w:rsidR="002A2A50" w:rsidRDefault="002A2A50" w:rsidP="003359C0">
            <w:pPr>
              <w:jc w:val="left"/>
            </w:pPr>
            <w:r>
              <w:t>Celular</w:t>
            </w:r>
          </w:p>
        </w:tc>
        <w:tc>
          <w:tcPr>
            <w:tcW w:w="5714" w:type="dxa"/>
          </w:tcPr>
          <w:p w14:paraId="0695FEA6" w14:textId="77777777" w:rsidR="002A2A50" w:rsidRDefault="002A2A50" w:rsidP="003359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7A03BC" w14:textId="11FD67A4" w:rsidR="002A2A50" w:rsidRDefault="002A2A50" w:rsidP="002A2A50">
      <w:pPr>
        <w:pStyle w:val="Ttulo1"/>
      </w:pPr>
      <w:r>
        <w:t>Tipo de producto o proceso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826"/>
        <w:gridCol w:w="1381"/>
        <w:gridCol w:w="2207"/>
      </w:tblGrid>
      <w:tr w:rsidR="002A2A50" w14:paraId="7E993926" w14:textId="77777777" w:rsidTr="002A2A50">
        <w:tc>
          <w:tcPr>
            <w:tcW w:w="2207" w:type="dxa"/>
          </w:tcPr>
          <w:p w14:paraId="355872BE" w14:textId="7FCBAE5D" w:rsidR="002A2A50" w:rsidRDefault="002A2A50" w:rsidP="002A2A50">
            <w:pPr>
              <w:jc w:val="left"/>
            </w:pPr>
            <w:r w:rsidRPr="002A2A50">
              <w:rPr>
                <w:sz w:val="24"/>
                <w:szCs w:val="24"/>
              </w:rPr>
              <w:t>□</w:t>
            </w:r>
            <w:r>
              <w:t xml:space="preserve"> Película</w:t>
            </w:r>
          </w:p>
        </w:tc>
        <w:tc>
          <w:tcPr>
            <w:tcW w:w="2207" w:type="dxa"/>
          </w:tcPr>
          <w:p w14:paraId="1D36B2F9" w14:textId="3E29AD3C" w:rsidR="002A2A50" w:rsidRDefault="002A2A50" w:rsidP="002A2A50">
            <w:pPr>
              <w:jc w:val="left"/>
            </w:pPr>
            <w:r w:rsidRPr="002A2A50">
              <w:rPr>
                <w:sz w:val="24"/>
                <w:szCs w:val="24"/>
              </w:rPr>
              <w:t>□</w:t>
            </w:r>
            <w:r>
              <w:t xml:space="preserve"> Inyección</w:t>
            </w:r>
          </w:p>
        </w:tc>
        <w:tc>
          <w:tcPr>
            <w:tcW w:w="2207" w:type="dxa"/>
            <w:gridSpan w:val="2"/>
          </w:tcPr>
          <w:p w14:paraId="567CCD07" w14:textId="6A9CEC9A" w:rsidR="002A2A50" w:rsidRDefault="002A2A50" w:rsidP="002A2A50">
            <w:pPr>
              <w:jc w:val="left"/>
            </w:pPr>
            <w:r w:rsidRPr="002A2A50">
              <w:rPr>
                <w:sz w:val="24"/>
                <w:szCs w:val="24"/>
              </w:rPr>
              <w:t>□</w:t>
            </w:r>
            <w:r>
              <w:t xml:space="preserve"> Conversión</w:t>
            </w:r>
          </w:p>
        </w:tc>
        <w:tc>
          <w:tcPr>
            <w:tcW w:w="2207" w:type="dxa"/>
          </w:tcPr>
          <w:p w14:paraId="0CD265D4" w14:textId="700E5F1E" w:rsidR="002A2A50" w:rsidRDefault="002A2A50" w:rsidP="002A2A50">
            <w:pPr>
              <w:jc w:val="left"/>
            </w:pPr>
            <w:r w:rsidRPr="002A2A50">
              <w:rPr>
                <w:sz w:val="24"/>
                <w:szCs w:val="24"/>
              </w:rPr>
              <w:t>□</w:t>
            </w:r>
            <w:r>
              <w:t xml:space="preserve"> Extrusión</w:t>
            </w:r>
          </w:p>
        </w:tc>
      </w:tr>
      <w:tr w:rsidR="002A2A50" w14:paraId="5C0CD64D" w14:textId="77777777" w:rsidTr="002A2A50">
        <w:tc>
          <w:tcPr>
            <w:tcW w:w="2207" w:type="dxa"/>
          </w:tcPr>
          <w:p w14:paraId="57325D6A" w14:textId="60875DEE" w:rsidR="002A2A50" w:rsidRDefault="002A2A50" w:rsidP="002A2A50">
            <w:pPr>
              <w:jc w:val="left"/>
            </w:pPr>
            <w:r w:rsidRPr="002A2A50">
              <w:rPr>
                <w:sz w:val="24"/>
                <w:szCs w:val="24"/>
              </w:rPr>
              <w:t>□</w:t>
            </w:r>
            <w:r>
              <w:t xml:space="preserve"> Distribuidor</w:t>
            </w:r>
          </w:p>
        </w:tc>
        <w:tc>
          <w:tcPr>
            <w:tcW w:w="2207" w:type="dxa"/>
          </w:tcPr>
          <w:p w14:paraId="42369A07" w14:textId="7B73F81B" w:rsidR="002A2A50" w:rsidRDefault="002A2A50" w:rsidP="002A2A50">
            <w:pPr>
              <w:jc w:val="left"/>
            </w:pPr>
            <w:r w:rsidRPr="002A2A50">
              <w:rPr>
                <w:sz w:val="24"/>
                <w:szCs w:val="24"/>
              </w:rPr>
              <w:t>□</w:t>
            </w:r>
            <w:r>
              <w:t xml:space="preserve"> Usuario final</w:t>
            </w:r>
          </w:p>
        </w:tc>
        <w:tc>
          <w:tcPr>
            <w:tcW w:w="826" w:type="dxa"/>
          </w:tcPr>
          <w:p w14:paraId="43BFD54F" w14:textId="596575B2" w:rsidR="002A2A50" w:rsidRDefault="002A2A50" w:rsidP="002A2A50">
            <w:pPr>
              <w:jc w:val="left"/>
            </w:pPr>
            <w:r w:rsidRPr="002A2A50">
              <w:rPr>
                <w:sz w:val="24"/>
                <w:szCs w:val="24"/>
              </w:rPr>
              <w:t>□</w:t>
            </w:r>
            <w:r>
              <w:t xml:space="preserve"> Otro</w:t>
            </w:r>
          </w:p>
        </w:tc>
        <w:tc>
          <w:tcPr>
            <w:tcW w:w="3588" w:type="dxa"/>
            <w:gridSpan w:val="2"/>
            <w:vAlign w:val="center"/>
          </w:tcPr>
          <w:p w14:paraId="31671E94" w14:textId="562A55CD" w:rsidR="002A2A50" w:rsidRDefault="002A2A50" w:rsidP="002A2A50">
            <w:pPr>
              <w:jc w:val="left"/>
            </w:pPr>
            <w:r>
              <w:t xml:space="preserve">Especifique: </w:t>
            </w:r>
          </w:p>
        </w:tc>
      </w:tr>
    </w:tbl>
    <w:p w14:paraId="63766CD4" w14:textId="58B67A2D" w:rsidR="002A2A50" w:rsidRDefault="002A2A50" w:rsidP="007F5C13"/>
    <w:p w14:paraId="5FB8C4E3" w14:textId="5BB0B4EC" w:rsidR="002A2A50" w:rsidRDefault="002A2A50" w:rsidP="007F5C13"/>
    <w:tbl>
      <w:tblPr>
        <w:tblStyle w:val="Estilo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6"/>
        <w:gridCol w:w="2947"/>
        <w:gridCol w:w="2945"/>
      </w:tblGrid>
      <w:tr w:rsidR="002A2A50" w:rsidRPr="0005452C" w14:paraId="02B1A8CE" w14:textId="77777777" w:rsidTr="00335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shd w:val="clear" w:color="auto" w:fill="F2F2F2" w:themeFill="background1" w:themeFillShade="F2"/>
          </w:tcPr>
          <w:p w14:paraId="66409C3B" w14:textId="77777777" w:rsidR="002A2A50" w:rsidRPr="00CD7638" w:rsidRDefault="002A2A50" w:rsidP="003359C0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Cs/>
                <w:szCs w:val="20"/>
              </w:rPr>
            </w:pPr>
            <w:r w:rsidRPr="00CD7638">
              <w:rPr>
                <w:rFonts w:cs="Arial"/>
                <w:bCs/>
                <w:szCs w:val="20"/>
              </w:rPr>
              <w:t>Elaborado por:</w:t>
            </w:r>
          </w:p>
        </w:tc>
        <w:tc>
          <w:tcPr>
            <w:tcW w:w="1667" w:type="pct"/>
            <w:shd w:val="clear" w:color="auto" w:fill="F2F2F2" w:themeFill="background1" w:themeFillShade="F2"/>
          </w:tcPr>
          <w:p w14:paraId="57B6733A" w14:textId="77777777" w:rsidR="002A2A50" w:rsidRPr="00CD7638" w:rsidRDefault="002A2A50" w:rsidP="003359C0">
            <w:pPr>
              <w:pStyle w:val="Encabezado"/>
              <w:tabs>
                <w:tab w:val="right" w:pos="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 w:rsidRPr="00CD7638">
              <w:rPr>
                <w:rFonts w:cs="Arial"/>
                <w:bCs/>
                <w:szCs w:val="20"/>
              </w:rPr>
              <w:t>Revisado por:</w:t>
            </w:r>
          </w:p>
        </w:tc>
        <w:tc>
          <w:tcPr>
            <w:tcW w:w="1666" w:type="pct"/>
            <w:shd w:val="clear" w:color="auto" w:fill="F2F2F2" w:themeFill="background1" w:themeFillShade="F2"/>
          </w:tcPr>
          <w:p w14:paraId="0D6F5236" w14:textId="77777777" w:rsidR="002A2A50" w:rsidRPr="00CD7638" w:rsidRDefault="002A2A50" w:rsidP="003359C0">
            <w:pPr>
              <w:pStyle w:val="Encabezado"/>
              <w:tabs>
                <w:tab w:val="right" w:pos="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 w:rsidRPr="00CD7638">
              <w:rPr>
                <w:rFonts w:cs="Arial"/>
                <w:bCs/>
                <w:szCs w:val="20"/>
              </w:rPr>
              <w:t>Autorizado por:</w:t>
            </w:r>
          </w:p>
        </w:tc>
      </w:tr>
      <w:tr w:rsidR="002A2A50" w:rsidRPr="0005452C" w14:paraId="4ADBB69C" w14:textId="77777777" w:rsidTr="003359C0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bottom w:val="single" w:sz="4" w:space="0" w:color="F2F2F2" w:themeColor="background1" w:themeShade="F2"/>
            </w:tcBorders>
            <w:shd w:val="clear" w:color="auto" w:fill="auto"/>
            <w:vAlign w:val="bottom"/>
          </w:tcPr>
          <w:p w14:paraId="74A58960" w14:textId="77777777" w:rsidR="002A2A50" w:rsidRDefault="002A2A50" w:rsidP="003359C0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 w:val="0"/>
                <w:bCs/>
                <w:szCs w:val="20"/>
              </w:rPr>
            </w:pPr>
          </w:p>
          <w:p w14:paraId="0D941DF8" w14:textId="77777777" w:rsidR="002A2A50" w:rsidRDefault="002A2A50" w:rsidP="003359C0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 w:val="0"/>
                <w:bCs/>
                <w:szCs w:val="20"/>
              </w:rPr>
            </w:pPr>
          </w:p>
          <w:p w14:paraId="064E617A" w14:textId="77777777" w:rsidR="002A2A50" w:rsidRDefault="002A2A50" w:rsidP="003359C0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 w:val="0"/>
                <w:bCs/>
                <w:szCs w:val="20"/>
              </w:rPr>
            </w:pPr>
          </w:p>
          <w:p w14:paraId="07FE4982" w14:textId="77777777" w:rsidR="002A2A50" w:rsidRDefault="002A2A50" w:rsidP="003359C0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 w:val="0"/>
                <w:bCs/>
                <w:szCs w:val="20"/>
              </w:rPr>
            </w:pPr>
            <w:r w:rsidRPr="00A341FF">
              <w:rPr>
                <w:rFonts w:cs="Arial"/>
                <w:bCs/>
                <w:szCs w:val="20"/>
              </w:rPr>
              <w:t>I.B.T. Emmanuel Hernández Rodríguez</w:t>
            </w:r>
          </w:p>
          <w:p w14:paraId="4156BEF1" w14:textId="77777777" w:rsidR="002A2A50" w:rsidRPr="00BB597E" w:rsidRDefault="002A2A50" w:rsidP="003359C0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 w:val="0"/>
                <w:bCs/>
                <w:szCs w:val="20"/>
              </w:rPr>
            </w:pPr>
          </w:p>
        </w:tc>
        <w:tc>
          <w:tcPr>
            <w:tcW w:w="1667" w:type="pct"/>
            <w:tcBorders>
              <w:bottom w:val="single" w:sz="4" w:space="0" w:color="F2F2F2" w:themeColor="background1" w:themeShade="F2"/>
            </w:tcBorders>
            <w:shd w:val="clear" w:color="auto" w:fill="auto"/>
            <w:vAlign w:val="bottom"/>
          </w:tcPr>
          <w:p w14:paraId="37E7FEAA" w14:textId="77777777" w:rsidR="002A2A50" w:rsidRPr="00CD7638" w:rsidRDefault="002A2A50" w:rsidP="003359C0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 w:rsidRPr="00CD7638">
              <w:rPr>
                <w:rFonts w:cs="Arial"/>
                <w:b/>
                <w:bCs/>
                <w:szCs w:val="20"/>
              </w:rPr>
              <w:t>Dra. Adriana Reyes Mayer</w:t>
            </w:r>
          </w:p>
          <w:p w14:paraId="5A2194CD" w14:textId="77777777" w:rsidR="002A2A50" w:rsidRPr="00CD7638" w:rsidRDefault="002A2A50" w:rsidP="003359C0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666" w:type="pct"/>
            <w:tcBorders>
              <w:bottom w:val="single" w:sz="4" w:space="0" w:color="F2F2F2" w:themeColor="background1" w:themeShade="F2"/>
            </w:tcBorders>
            <w:shd w:val="clear" w:color="auto" w:fill="auto"/>
            <w:vAlign w:val="bottom"/>
          </w:tcPr>
          <w:p w14:paraId="55565C88" w14:textId="77777777" w:rsidR="002A2A50" w:rsidRPr="00CD7638" w:rsidRDefault="002A2A50" w:rsidP="003359C0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 w:rsidRPr="00CD7638">
              <w:rPr>
                <w:rFonts w:cs="Arial"/>
                <w:b/>
                <w:bCs/>
                <w:szCs w:val="20"/>
              </w:rPr>
              <w:t>I.Q. Marcela Paredes Pérez</w:t>
            </w:r>
          </w:p>
          <w:p w14:paraId="6D28A1FF" w14:textId="77777777" w:rsidR="002A2A50" w:rsidRPr="00CD7638" w:rsidRDefault="002A2A50" w:rsidP="003359C0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</w:p>
        </w:tc>
      </w:tr>
      <w:tr w:rsidR="002A2A50" w:rsidRPr="00CD7638" w14:paraId="26ACC2E1" w14:textId="77777777" w:rsidTr="003359C0">
        <w:trPr>
          <w:trHeight w:val="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69F96BFD" w14:textId="77777777" w:rsidR="002A2A50" w:rsidRPr="00CD7638" w:rsidRDefault="002A2A50" w:rsidP="003359C0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 w:val="0"/>
                <w:bCs/>
                <w:szCs w:val="20"/>
              </w:rPr>
            </w:pPr>
            <w:r>
              <w:rPr>
                <w:rFonts w:cs="Arial"/>
                <w:b w:val="0"/>
                <w:bCs/>
                <w:szCs w:val="20"/>
              </w:rPr>
              <w:t xml:space="preserve">Responsable de control </w:t>
            </w:r>
            <w:r>
              <w:rPr>
                <w:rFonts w:cs="Arial"/>
                <w:b w:val="0"/>
                <w:bCs/>
                <w:szCs w:val="20"/>
              </w:rPr>
              <w:br/>
              <w:t>de calidad</w:t>
            </w:r>
          </w:p>
        </w:tc>
        <w:tc>
          <w:tcPr>
            <w:tcW w:w="1667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20B0C9A4" w14:textId="77777777" w:rsidR="002A2A50" w:rsidRPr="00CD7638" w:rsidRDefault="002A2A50" w:rsidP="003359C0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 w:rsidRPr="00CD7638">
              <w:rPr>
                <w:rFonts w:cs="Arial"/>
                <w:bCs/>
                <w:szCs w:val="20"/>
              </w:rPr>
              <w:t>Gerencia técnica</w:t>
            </w:r>
          </w:p>
        </w:tc>
        <w:tc>
          <w:tcPr>
            <w:tcW w:w="1666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39344E4D" w14:textId="77777777" w:rsidR="002A2A50" w:rsidRPr="00CD7638" w:rsidRDefault="002A2A50" w:rsidP="003359C0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 w:rsidRPr="00CD7638">
              <w:rPr>
                <w:rFonts w:cs="Arial"/>
                <w:bCs/>
                <w:szCs w:val="20"/>
              </w:rPr>
              <w:t>Dirección general</w:t>
            </w:r>
          </w:p>
        </w:tc>
      </w:tr>
    </w:tbl>
    <w:p w14:paraId="2519B4FA" w14:textId="77777777" w:rsidR="002A2A50" w:rsidRDefault="002A2A50" w:rsidP="007F5C13"/>
    <w:p w14:paraId="1F32F89D" w14:textId="01786FBD" w:rsidR="002A2A50" w:rsidRDefault="002A2A50" w:rsidP="007F5C13"/>
    <w:p w14:paraId="04634AD4" w14:textId="77777777" w:rsidR="002A2A50" w:rsidRDefault="002A2A50" w:rsidP="007F5C13"/>
    <w:p w14:paraId="56661937" w14:textId="77777777" w:rsidR="00043DBD" w:rsidRDefault="00043DBD" w:rsidP="00043DBD">
      <w:pPr>
        <w:pStyle w:val="Ttulo1"/>
      </w:pPr>
      <w:r>
        <w:lastRenderedPageBreak/>
        <w:t>Historial de cambios</w:t>
      </w:r>
    </w:p>
    <w:tbl>
      <w:tblPr>
        <w:tblStyle w:val="Estilo2"/>
        <w:tblW w:w="5000" w:type="pct"/>
        <w:tblLook w:val="04A0" w:firstRow="1" w:lastRow="0" w:firstColumn="1" w:lastColumn="0" w:noHBand="0" w:noVBand="1"/>
      </w:tblPr>
      <w:tblGrid>
        <w:gridCol w:w="1142"/>
        <w:gridCol w:w="7686"/>
      </w:tblGrid>
      <w:tr w:rsidR="00043DBD" w:rsidRPr="006D487F" w14:paraId="25F57776" w14:textId="77777777" w:rsidTr="00167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pct"/>
          </w:tcPr>
          <w:p w14:paraId="25E22E65" w14:textId="77777777" w:rsidR="00043DBD" w:rsidRPr="006D487F" w:rsidRDefault="00043DBD" w:rsidP="00FE2FA2">
            <w:pPr>
              <w:jc w:val="center"/>
            </w:pPr>
            <w:r w:rsidRPr="006D487F">
              <w:t>Página</w:t>
            </w:r>
          </w:p>
        </w:tc>
        <w:tc>
          <w:tcPr>
            <w:tcW w:w="4353" w:type="pct"/>
          </w:tcPr>
          <w:p w14:paraId="711AA33E" w14:textId="77777777" w:rsidR="00043DBD" w:rsidRPr="006D487F" w:rsidRDefault="00043DBD" w:rsidP="00FE2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D487F">
              <w:t>Cambios</w:t>
            </w:r>
          </w:p>
        </w:tc>
      </w:tr>
      <w:tr w:rsidR="00043DBD" w:rsidRPr="006D487F" w14:paraId="1E55FC3D" w14:textId="77777777" w:rsidTr="00167B9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pct"/>
          </w:tcPr>
          <w:p w14:paraId="54F4C01C" w14:textId="77777777" w:rsidR="00043DBD" w:rsidRPr="006D487F" w:rsidRDefault="00043DBD" w:rsidP="00FE2FA2">
            <w:pPr>
              <w:jc w:val="left"/>
            </w:pPr>
          </w:p>
        </w:tc>
        <w:tc>
          <w:tcPr>
            <w:tcW w:w="4353" w:type="pct"/>
          </w:tcPr>
          <w:p w14:paraId="4C7ACEA2" w14:textId="77777777" w:rsidR="00043DBD" w:rsidRPr="006D487F" w:rsidRDefault="00043DBD" w:rsidP="00FE2F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3BA6C67" w14:textId="77777777" w:rsidR="007F5C13" w:rsidRDefault="007F5C13" w:rsidP="007F5C13"/>
    <w:sectPr w:rsidR="007F5C13" w:rsidSect="00A23072">
      <w:headerReference w:type="default" r:id="rId7"/>
      <w:footerReference w:type="default" r:id="rId8"/>
      <w:headerReference w:type="first" r:id="rId9"/>
      <w:pgSz w:w="12240" w:h="15840"/>
      <w:pgMar w:top="1417" w:right="1701" w:bottom="1417" w:left="1701" w:header="708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D0243" w14:textId="77777777" w:rsidR="00835E69" w:rsidRDefault="00835E69" w:rsidP="00A23072">
      <w:pPr>
        <w:spacing w:after="0" w:line="240" w:lineRule="auto"/>
      </w:pPr>
      <w:r>
        <w:separator/>
      </w:r>
    </w:p>
  </w:endnote>
  <w:endnote w:type="continuationSeparator" w:id="0">
    <w:p w14:paraId="63968D91" w14:textId="77777777" w:rsidR="00835E69" w:rsidRDefault="00835E69" w:rsidP="00A23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8"/>
      <w:gridCol w:w="764"/>
      <w:gridCol w:w="6716"/>
    </w:tblGrid>
    <w:tr w:rsidR="00C228E4" w14:paraId="1ADF452F" w14:textId="77777777" w:rsidTr="00C228E4">
      <w:tc>
        <w:tcPr>
          <w:tcW w:w="1358" w:type="dxa"/>
        </w:tcPr>
        <w:p w14:paraId="1951FF99" w14:textId="6D003374" w:rsidR="00C228E4" w:rsidRPr="001F1003" w:rsidRDefault="00A341FF" w:rsidP="00A23072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>
            <w:rPr>
              <w:i/>
              <w:iCs/>
              <w:color w:val="767171" w:themeColor="background2" w:themeShade="80"/>
              <w:sz w:val="14"/>
              <w:szCs w:val="14"/>
            </w:rPr>
            <w:t>FCC-SOC-002</w:t>
          </w:r>
        </w:p>
      </w:tc>
      <w:tc>
        <w:tcPr>
          <w:tcW w:w="764" w:type="dxa"/>
        </w:tcPr>
        <w:p w14:paraId="79C74301" w14:textId="77777777" w:rsidR="00C228E4" w:rsidRPr="001F1003" w:rsidRDefault="00C228E4" w:rsidP="00A23072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Ver.</w:t>
          </w:r>
          <w:r>
            <w:rPr>
              <w:i/>
              <w:iCs/>
              <w:color w:val="767171" w:themeColor="background2" w:themeShade="80"/>
              <w:sz w:val="14"/>
              <w:szCs w:val="14"/>
            </w:rPr>
            <w:t xml:space="preserve"> 001</w:t>
          </w:r>
        </w:p>
      </w:tc>
      <w:tc>
        <w:tcPr>
          <w:tcW w:w="6716" w:type="dxa"/>
        </w:tcPr>
        <w:p w14:paraId="6C6286EE" w14:textId="77777777" w:rsidR="00C228E4" w:rsidRPr="001F1003" w:rsidRDefault="00C228E4" w:rsidP="00A23072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</w:tr>
  </w:tbl>
  <w:p w14:paraId="026DE522" w14:textId="77777777" w:rsidR="00A23072" w:rsidRPr="00A23072" w:rsidRDefault="00A23072" w:rsidP="00A230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DA07AB" w14:textId="77777777" w:rsidR="00835E69" w:rsidRDefault="00835E69" w:rsidP="00A23072">
      <w:pPr>
        <w:spacing w:after="0" w:line="240" w:lineRule="auto"/>
      </w:pPr>
      <w:r>
        <w:separator/>
      </w:r>
    </w:p>
  </w:footnote>
  <w:footnote w:type="continuationSeparator" w:id="0">
    <w:p w14:paraId="4C427A1D" w14:textId="77777777" w:rsidR="00835E69" w:rsidRDefault="00835E69" w:rsidP="00A23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4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573"/>
      <w:gridCol w:w="6533"/>
    </w:tblGrid>
    <w:tr w:rsidR="00A23072" w:rsidRPr="0059732C" w14:paraId="4245B931" w14:textId="77777777" w:rsidTr="00A23072">
      <w:trPr>
        <w:jc w:val="center"/>
      </w:trPr>
      <w:tc>
        <w:tcPr>
          <w:tcW w:w="3384" w:type="dxa"/>
          <w:vMerge w:val="restart"/>
        </w:tcPr>
        <w:p w14:paraId="0EA17EA2" w14:textId="77777777" w:rsidR="00A23072" w:rsidRPr="0059732C" w:rsidRDefault="00A23072" w:rsidP="00A23072">
          <w:pPr>
            <w:pStyle w:val="Encabezado"/>
          </w:pPr>
          <w:r>
            <w:rPr>
              <w:noProof/>
            </w:rPr>
            <w:drawing>
              <wp:inline distT="0" distB="0" distL="0" distR="0" wp14:anchorId="71B97D92" wp14:editId="74134AB0">
                <wp:extent cx="1440000" cy="853955"/>
                <wp:effectExtent l="0" t="0" r="8255" b="3810"/>
                <wp:docPr id="6" name="Gráfic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3" w:type="dxa"/>
        </w:tcPr>
        <w:p w14:paraId="6483CB0A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vMerge w:val="restart"/>
          <w:vAlign w:val="center"/>
        </w:tcPr>
        <w:p w14:paraId="2F1135B2" w14:textId="2DF47111" w:rsidR="00A23072" w:rsidRPr="00042D76" w:rsidRDefault="00A341FF" w:rsidP="00A23072">
          <w:pPr>
            <w:pStyle w:val="Encabezado"/>
            <w:rPr>
              <w:b/>
              <w:bCs/>
              <w:color w:val="002060"/>
              <w:sz w:val="22"/>
              <w:szCs w:val="32"/>
            </w:rPr>
          </w:pPr>
          <w:r w:rsidRPr="00A341FF">
            <w:rPr>
              <w:b/>
              <w:bCs/>
              <w:color w:val="808080" w:themeColor="background1" w:themeShade="80"/>
              <w:sz w:val="22"/>
              <w:szCs w:val="32"/>
            </w:rPr>
            <w:t>Formato: Registro de clientes en cartera</w:t>
          </w:r>
        </w:p>
      </w:tc>
    </w:tr>
    <w:tr w:rsidR="00A23072" w:rsidRPr="0059732C" w14:paraId="2530669D" w14:textId="77777777" w:rsidTr="00A23072">
      <w:trPr>
        <w:jc w:val="center"/>
      </w:trPr>
      <w:tc>
        <w:tcPr>
          <w:tcW w:w="3384" w:type="dxa"/>
          <w:vMerge/>
        </w:tcPr>
        <w:p w14:paraId="07DE6A3D" w14:textId="77777777" w:rsidR="00A23072" w:rsidRPr="0059732C" w:rsidRDefault="00A23072" w:rsidP="00A23072">
          <w:pPr>
            <w:pStyle w:val="Encabezado"/>
          </w:pPr>
        </w:p>
      </w:tc>
      <w:tc>
        <w:tcPr>
          <w:tcW w:w="573" w:type="dxa"/>
        </w:tcPr>
        <w:p w14:paraId="7A9E6D0A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vMerge/>
        </w:tcPr>
        <w:p w14:paraId="2ACA1265" w14:textId="77777777" w:rsidR="00A23072" w:rsidRPr="0059732C" w:rsidRDefault="00A23072" w:rsidP="00A23072">
          <w:pPr>
            <w:pStyle w:val="Encabezado"/>
          </w:pPr>
        </w:p>
      </w:tc>
    </w:tr>
    <w:tr w:rsidR="00A23072" w:rsidRPr="0059732C" w14:paraId="506C7889" w14:textId="77777777" w:rsidTr="00A23072">
      <w:trPr>
        <w:trHeight w:val="82"/>
        <w:jc w:val="center"/>
      </w:trPr>
      <w:tc>
        <w:tcPr>
          <w:tcW w:w="3384" w:type="dxa"/>
          <w:vMerge/>
        </w:tcPr>
        <w:p w14:paraId="4CDD582C" w14:textId="77777777" w:rsidR="00A23072" w:rsidRPr="0059732C" w:rsidRDefault="00A23072" w:rsidP="00A23072">
          <w:pPr>
            <w:pStyle w:val="Encabezado"/>
          </w:pPr>
        </w:p>
      </w:tc>
      <w:tc>
        <w:tcPr>
          <w:tcW w:w="573" w:type="dxa"/>
        </w:tcPr>
        <w:p w14:paraId="628C603B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vMerge/>
          <w:tcBorders>
            <w:bottom w:val="single" w:sz="24" w:space="0" w:color="808080" w:themeColor="background1" w:themeShade="80"/>
          </w:tcBorders>
        </w:tcPr>
        <w:p w14:paraId="3E54A5E1" w14:textId="77777777" w:rsidR="00A23072" w:rsidRPr="0059732C" w:rsidRDefault="00A23072" w:rsidP="00A23072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A23072" w:rsidRPr="0059732C" w14:paraId="5F0CEC72" w14:textId="77777777" w:rsidTr="00A23072">
      <w:trPr>
        <w:jc w:val="center"/>
      </w:trPr>
      <w:tc>
        <w:tcPr>
          <w:tcW w:w="3384" w:type="dxa"/>
          <w:vMerge/>
        </w:tcPr>
        <w:p w14:paraId="6C590AC4" w14:textId="77777777" w:rsidR="00A23072" w:rsidRPr="0059732C" w:rsidRDefault="00A23072" w:rsidP="00A23072">
          <w:pPr>
            <w:pStyle w:val="Encabezado"/>
          </w:pPr>
        </w:p>
      </w:tc>
      <w:tc>
        <w:tcPr>
          <w:tcW w:w="573" w:type="dxa"/>
        </w:tcPr>
        <w:p w14:paraId="2EFEE9BB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tcBorders>
            <w:top w:val="single" w:sz="24" w:space="0" w:color="808080" w:themeColor="background1" w:themeShade="80"/>
          </w:tcBorders>
        </w:tcPr>
        <w:p w14:paraId="04596D66" w14:textId="77777777" w:rsidR="00A23072" w:rsidRDefault="00A23072" w:rsidP="00A23072">
          <w:pPr>
            <w:pStyle w:val="Encabezado"/>
            <w:rPr>
              <w:color w:val="3B3838" w:themeColor="background2" w:themeShade="40"/>
              <w:szCs w:val="16"/>
            </w:rPr>
          </w:pPr>
        </w:p>
        <w:p w14:paraId="75C699F3" w14:textId="77777777" w:rsidR="00A23072" w:rsidRPr="0059732C" w:rsidRDefault="00A23072" w:rsidP="00A23072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  <w:r>
            <w:rPr>
              <w:color w:val="3B3838" w:themeColor="background2" w:themeShade="40"/>
              <w:szCs w:val="16"/>
            </w:rPr>
            <w:t xml:space="preserve">Folio: </w:t>
          </w:r>
        </w:p>
      </w:tc>
    </w:tr>
  </w:tbl>
  <w:p w14:paraId="0DD7C448" w14:textId="77777777" w:rsidR="00A23072" w:rsidRDefault="00A23072">
    <w:pPr>
      <w:pStyle w:val="Encabezado"/>
    </w:pPr>
  </w:p>
  <w:p w14:paraId="2991C318" w14:textId="77777777" w:rsidR="007F5C13" w:rsidRDefault="007F5C1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1BC17" w14:textId="77777777" w:rsidR="007F5C13" w:rsidRDefault="007F5C13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3253D7F" wp14:editId="66B4F8D7">
          <wp:simplePos x="0" y="0"/>
          <wp:positionH relativeFrom="page">
            <wp:align>left</wp:align>
          </wp:positionH>
          <wp:positionV relativeFrom="paragraph">
            <wp:posOffset>-932853</wp:posOffset>
          </wp:positionV>
          <wp:extent cx="7765902" cy="6892119"/>
          <wp:effectExtent l="0" t="0" r="6985" b="4445"/>
          <wp:wrapNone/>
          <wp:docPr id="2" name="Imagen 2" descr="Imagen que contiene tabla, sostener, mujer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ortada Procedimientos_Mesa de trabajo 1 copia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31458"/>
                  <a:stretch/>
                </pic:blipFill>
                <pic:spPr bwMode="auto">
                  <a:xfrm>
                    <a:off x="0" y="0"/>
                    <a:ext cx="7765902" cy="689211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F89C2C2" w14:textId="77777777" w:rsidR="007F5C13" w:rsidRDefault="007F5C13">
    <w:pPr>
      <w:pStyle w:val="Encabezado"/>
    </w:pPr>
  </w:p>
  <w:p w14:paraId="33013E74" w14:textId="77777777" w:rsidR="007F5C13" w:rsidRDefault="007F5C13">
    <w:pPr>
      <w:pStyle w:val="Encabezado"/>
    </w:pPr>
  </w:p>
  <w:p w14:paraId="51C5C7E6" w14:textId="77777777" w:rsidR="007F5C13" w:rsidRDefault="007F5C13">
    <w:pPr>
      <w:pStyle w:val="Encabezado"/>
    </w:pPr>
  </w:p>
  <w:p w14:paraId="2B92A1A4" w14:textId="77777777" w:rsidR="007F5C13" w:rsidRDefault="007F5C13">
    <w:pPr>
      <w:pStyle w:val="Encabezado"/>
    </w:pPr>
  </w:p>
  <w:p w14:paraId="334FD750" w14:textId="77777777" w:rsidR="007F5C13" w:rsidRDefault="007F5C13">
    <w:pPr>
      <w:pStyle w:val="Encabezado"/>
    </w:pPr>
  </w:p>
  <w:p w14:paraId="1903DD86" w14:textId="77777777" w:rsidR="007F5C13" w:rsidRDefault="007F5C13">
    <w:pPr>
      <w:pStyle w:val="Encabezado"/>
    </w:pPr>
  </w:p>
  <w:p w14:paraId="44561FC4" w14:textId="77777777" w:rsidR="007F5C13" w:rsidRDefault="007F5C13">
    <w:pPr>
      <w:pStyle w:val="Encabezado"/>
    </w:pPr>
  </w:p>
  <w:p w14:paraId="370D83FC" w14:textId="77777777" w:rsidR="007F5C13" w:rsidRDefault="007F5C13">
    <w:pPr>
      <w:pStyle w:val="Encabezado"/>
    </w:pPr>
  </w:p>
  <w:p w14:paraId="1C8D35F6" w14:textId="77777777" w:rsidR="007F5C13" w:rsidRDefault="007F5C13">
    <w:pPr>
      <w:pStyle w:val="Encabezado"/>
    </w:pPr>
  </w:p>
  <w:p w14:paraId="705BE8EB" w14:textId="77777777" w:rsidR="007F5C13" w:rsidRDefault="007F5C13">
    <w:pPr>
      <w:pStyle w:val="Encabezado"/>
    </w:pPr>
  </w:p>
  <w:p w14:paraId="11037550" w14:textId="77777777" w:rsidR="007F5C13" w:rsidRDefault="007F5C13">
    <w:pPr>
      <w:pStyle w:val="Encabezado"/>
    </w:pPr>
  </w:p>
  <w:p w14:paraId="4CB82DF1" w14:textId="77777777" w:rsidR="007F5C13" w:rsidRDefault="007F5C13">
    <w:pPr>
      <w:pStyle w:val="Encabezado"/>
    </w:pPr>
  </w:p>
  <w:p w14:paraId="50C75303" w14:textId="77777777" w:rsidR="00A23072" w:rsidRDefault="00A23072">
    <w:pPr>
      <w:pStyle w:val="Encabezado"/>
    </w:pPr>
  </w:p>
  <w:p w14:paraId="09C8797A" w14:textId="77777777" w:rsidR="00A23072" w:rsidRDefault="00A23072">
    <w:pPr>
      <w:pStyle w:val="Encabezado"/>
    </w:pPr>
  </w:p>
  <w:p w14:paraId="6AE8F98F" w14:textId="77777777" w:rsidR="00A23072" w:rsidRDefault="00A23072">
    <w:pPr>
      <w:pStyle w:val="Encabezado"/>
    </w:pPr>
  </w:p>
  <w:p w14:paraId="06BAE4A7" w14:textId="77777777" w:rsidR="00A23072" w:rsidRDefault="00A23072">
    <w:pPr>
      <w:pStyle w:val="Encabezado"/>
    </w:pPr>
  </w:p>
  <w:p w14:paraId="4AE29E54" w14:textId="77777777" w:rsidR="00A23072" w:rsidRDefault="00A23072" w:rsidP="00A23072">
    <w:pPr>
      <w:pStyle w:val="Encabezado"/>
      <w:tabs>
        <w:tab w:val="clear" w:pos="4419"/>
        <w:tab w:val="clear" w:pos="8838"/>
        <w:tab w:val="left" w:pos="7479"/>
      </w:tabs>
    </w:pPr>
    <w:r>
      <w:tab/>
    </w:r>
  </w:p>
  <w:p w14:paraId="72E0D72D" w14:textId="77777777" w:rsidR="00A23072" w:rsidRDefault="00A23072">
    <w:pPr>
      <w:pStyle w:val="Encabezado"/>
    </w:pPr>
  </w:p>
  <w:p w14:paraId="36ABD14F" w14:textId="77777777" w:rsidR="00A23072" w:rsidRDefault="00A23072">
    <w:pPr>
      <w:pStyle w:val="Encabezado"/>
    </w:pPr>
  </w:p>
  <w:p w14:paraId="78899631" w14:textId="77777777" w:rsidR="00A23072" w:rsidRDefault="00A23072" w:rsidP="00A23072">
    <w:pPr>
      <w:pStyle w:val="Encabezado"/>
      <w:jc w:val="right"/>
    </w:pPr>
  </w:p>
  <w:p w14:paraId="5153D57A" w14:textId="77777777" w:rsidR="00A23072" w:rsidRDefault="00A23072">
    <w:pPr>
      <w:pStyle w:val="Encabezado"/>
    </w:pPr>
  </w:p>
  <w:p w14:paraId="183196F1" w14:textId="77777777" w:rsidR="00A23072" w:rsidRDefault="00A23072">
    <w:pPr>
      <w:pStyle w:val="Encabezado"/>
    </w:pPr>
  </w:p>
  <w:p w14:paraId="41786B6D" w14:textId="77777777" w:rsidR="00A23072" w:rsidRDefault="00A23072">
    <w:pPr>
      <w:pStyle w:val="Encabezado"/>
    </w:pPr>
  </w:p>
  <w:p w14:paraId="43BE0033" w14:textId="77777777" w:rsidR="00A23072" w:rsidRDefault="00A23072">
    <w:pPr>
      <w:pStyle w:val="Encabezado"/>
    </w:pPr>
  </w:p>
  <w:p w14:paraId="6B1A88EE" w14:textId="77777777" w:rsidR="00A23072" w:rsidRDefault="00A23072">
    <w:pPr>
      <w:pStyle w:val="Encabezado"/>
    </w:pPr>
  </w:p>
  <w:p w14:paraId="7403FB95" w14:textId="77777777" w:rsidR="00A23072" w:rsidRDefault="00A23072">
    <w:pPr>
      <w:pStyle w:val="Encabezado"/>
    </w:pPr>
  </w:p>
  <w:p w14:paraId="57D77D56" w14:textId="77777777" w:rsidR="00A23072" w:rsidRDefault="00A23072">
    <w:pPr>
      <w:pStyle w:val="Encabezado"/>
    </w:pPr>
  </w:p>
  <w:p w14:paraId="00F02FFA" w14:textId="77777777" w:rsidR="00A23072" w:rsidRDefault="00A23072">
    <w:pPr>
      <w:pStyle w:val="Encabezado"/>
    </w:pPr>
  </w:p>
  <w:p w14:paraId="196D343B" w14:textId="77777777" w:rsidR="00A23072" w:rsidRDefault="00A23072">
    <w:pPr>
      <w:pStyle w:val="Encabezado"/>
    </w:pPr>
  </w:p>
  <w:p w14:paraId="0D798DEF" w14:textId="77777777" w:rsidR="00A23072" w:rsidRDefault="00A23072">
    <w:pPr>
      <w:pStyle w:val="Encabezado"/>
    </w:pPr>
  </w:p>
  <w:p w14:paraId="0B46C848" w14:textId="77777777" w:rsidR="00A23072" w:rsidRDefault="00A23072">
    <w:pPr>
      <w:pStyle w:val="Encabezado"/>
    </w:pPr>
  </w:p>
  <w:p w14:paraId="357E21B3" w14:textId="77777777" w:rsidR="00A23072" w:rsidRDefault="00A23072">
    <w:pPr>
      <w:pStyle w:val="Encabezado"/>
    </w:pPr>
  </w:p>
  <w:p w14:paraId="42DFA050" w14:textId="77777777" w:rsidR="00A23072" w:rsidRDefault="00A23072">
    <w:pPr>
      <w:pStyle w:val="Encabezado"/>
    </w:pPr>
  </w:p>
  <w:p w14:paraId="1815FBC6" w14:textId="77777777" w:rsidR="00A23072" w:rsidRDefault="00A23072">
    <w:pPr>
      <w:pStyle w:val="Encabezado"/>
    </w:pPr>
  </w:p>
  <w:p w14:paraId="1E68A530" w14:textId="77777777" w:rsidR="00A23072" w:rsidRDefault="00A23072">
    <w:pPr>
      <w:pStyle w:val="Encabezado"/>
    </w:pPr>
  </w:p>
  <w:p w14:paraId="2F95D624" w14:textId="77777777" w:rsidR="00A23072" w:rsidRDefault="00A23072">
    <w:pPr>
      <w:pStyle w:val="Encabezado"/>
    </w:pPr>
  </w:p>
  <w:p w14:paraId="2244E34B" w14:textId="77777777" w:rsidR="00A23072" w:rsidRDefault="00A23072">
    <w:pPr>
      <w:pStyle w:val="Encabezado"/>
    </w:pPr>
  </w:p>
  <w:p w14:paraId="47D08146" w14:textId="77777777" w:rsidR="00A23072" w:rsidRDefault="00A23072">
    <w:pPr>
      <w:pStyle w:val="Encabezado"/>
    </w:pPr>
  </w:p>
  <w:p w14:paraId="24FC29C8" w14:textId="77777777" w:rsidR="00A23072" w:rsidRDefault="00A23072">
    <w:pPr>
      <w:pStyle w:val="Encabezado"/>
    </w:pPr>
  </w:p>
  <w:p w14:paraId="78DB9ED7" w14:textId="77777777" w:rsidR="00A23072" w:rsidRDefault="00A23072">
    <w:pPr>
      <w:pStyle w:val="Encabezado"/>
    </w:pPr>
  </w:p>
  <w:p w14:paraId="1C699F5C" w14:textId="77777777" w:rsidR="00A23072" w:rsidRDefault="00A23072">
    <w:pPr>
      <w:pStyle w:val="Encabezado"/>
    </w:pPr>
  </w:p>
  <w:p w14:paraId="1B134CA3" w14:textId="77777777" w:rsidR="00A23072" w:rsidRDefault="00A23072">
    <w:pPr>
      <w:pStyle w:val="Encabezado"/>
    </w:pPr>
  </w:p>
  <w:p w14:paraId="4E6FD63E" w14:textId="77777777" w:rsidR="00A23072" w:rsidRDefault="00A23072">
    <w:pPr>
      <w:pStyle w:val="Encabezado"/>
    </w:pPr>
  </w:p>
  <w:p w14:paraId="337AD7E0" w14:textId="77777777" w:rsidR="00A23072" w:rsidRDefault="00A23072">
    <w:pPr>
      <w:pStyle w:val="Encabezado"/>
    </w:pPr>
  </w:p>
  <w:p w14:paraId="0AB86D91" w14:textId="77777777" w:rsidR="00A23072" w:rsidRDefault="00A23072">
    <w:pPr>
      <w:pStyle w:val="Encabezado"/>
    </w:pPr>
  </w:p>
  <w:p w14:paraId="60500833" w14:textId="77777777" w:rsidR="00A23072" w:rsidRDefault="00A23072">
    <w:pPr>
      <w:pStyle w:val="Encabezado"/>
    </w:pPr>
  </w:p>
  <w:p w14:paraId="79577307" w14:textId="77777777" w:rsidR="00A23072" w:rsidRDefault="00A230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FF"/>
    <w:rsid w:val="00043DBD"/>
    <w:rsid w:val="00167B94"/>
    <w:rsid w:val="002A2A50"/>
    <w:rsid w:val="002D0238"/>
    <w:rsid w:val="00392A43"/>
    <w:rsid w:val="004B087A"/>
    <w:rsid w:val="004E6972"/>
    <w:rsid w:val="005F1E71"/>
    <w:rsid w:val="007F5C13"/>
    <w:rsid w:val="00835E69"/>
    <w:rsid w:val="00846605"/>
    <w:rsid w:val="009009A1"/>
    <w:rsid w:val="00A23072"/>
    <w:rsid w:val="00A341FF"/>
    <w:rsid w:val="00B83B61"/>
    <w:rsid w:val="00BB597E"/>
    <w:rsid w:val="00C228E4"/>
    <w:rsid w:val="00E047F1"/>
    <w:rsid w:val="00EA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AA39F"/>
  <w15:chartTrackingRefBased/>
  <w15:docId w15:val="{08CDD935-19E2-4ADC-911A-C447FCE0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072"/>
    <w:pPr>
      <w:jc w:val="both"/>
    </w:pPr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A23072"/>
    <w:pPr>
      <w:keepNext/>
      <w:keepLines/>
      <w:spacing w:before="240" w:after="240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3072"/>
    <w:pPr>
      <w:keepNext/>
      <w:keepLines/>
      <w:spacing w:before="40" w:after="120"/>
      <w:outlineLvl w:val="1"/>
    </w:pPr>
    <w:rPr>
      <w:rFonts w:eastAsiaTheme="majorEastAsia" w:cstheme="majorBidi"/>
      <w:b/>
      <w:color w:val="2F5496" w:themeColor="accent1" w:themeShade="BF"/>
      <w:sz w:val="2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23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23072"/>
  </w:style>
  <w:style w:type="paragraph" w:styleId="Piedepgina">
    <w:name w:val="footer"/>
    <w:basedOn w:val="Normal"/>
    <w:link w:val="PiedepginaCar"/>
    <w:uiPriority w:val="99"/>
    <w:unhideWhenUsed/>
    <w:rsid w:val="00A23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3072"/>
  </w:style>
  <w:style w:type="table" w:styleId="Tablaconcuadrcula">
    <w:name w:val="Table Grid"/>
    <w:basedOn w:val="Tablanormal"/>
    <w:uiPriority w:val="39"/>
    <w:rsid w:val="00A23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2A2A50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A23072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23072"/>
    <w:rPr>
      <w:rFonts w:ascii="Century Gothic" w:eastAsiaTheme="majorEastAsia" w:hAnsi="Century Gothic" w:cstheme="majorBidi"/>
      <w:b/>
      <w:color w:val="2F5496" w:themeColor="accent1" w:themeShade="BF"/>
      <w:szCs w:val="26"/>
    </w:rPr>
  </w:style>
  <w:style w:type="paragraph" w:customStyle="1" w:styleId="Vietas">
    <w:name w:val="Viñetas"/>
    <w:basedOn w:val="Prrafodelista"/>
    <w:link w:val="VietasCar"/>
    <w:qFormat/>
    <w:rsid w:val="00C228E4"/>
    <w:pPr>
      <w:numPr>
        <w:numId w:val="1"/>
      </w:numPr>
      <w:spacing w:after="120"/>
      <w:ind w:left="714" w:hanging="357"/>
      <w:contextualSpacing w:val="0"/>
    </w:pPr>
  </w:style>
  <w:style w:type="paragraph" w:customStyle="1" w:styleId="Numeracin">
    <w:name w:val="Numeración"/>
    <w:basedOn w:val="Prrafodelista"/>
    <w:link w:val="NumeracinCar"/>
    <w:qFormat/>
    <w:rsid w:val="00C228E4"/>
    <w:pPr>
      <w:numPr>
        <w:numId w:val="2"/>
      </w:numPr>
      <w:spacing w:after="120" w:line="240" w:lineRule="auto"/>
      <w:ind w:left="714" w:hanging="357"/>
      <w:contextualSpacing w:val="0"/>
    </w:pPr>
  </w:style>
  <w:style w:type="character" w:customStyle="1" w:styleId="VietasCar">
    <w:name w:val="Viñetas Car"/>
    <w:basedOn w:val="Fuentedeprrafopredeter"/>
    <w:link w:val="Vietas"/>
    <w:rsid w:val="00C228E4"/>
    <w:rPr>
      <w:rFonts w:ascii="Century Gothic" w:hAnsi="Century Gothic"/>
      <w:sz w:val="16"/>
    </w:rPr>
  </w:style>
  <w:style w:type="character" w:customStyle="1" w:styleId="NumeracinCar">
    <w:name w:val="Numeración Car"/>
    <w:basedOn w:val="Fuentedeprrafopredeter"/>
    <w:link w:val="Numeracin"/>
    <w:rsid w:val="00C228E4"/>
    <w:rPr>
      <w:rFonts w:ascii="Century Gothic" w:hAnsi="Century Gothic"/>
      <w:sz w:val="16"/>
    </w:rPr>
  </w:style>
  <w:style w:type="paragraph" w:styleId="Prrafodelista">
    <w:name w:val="List Paragraph"/>
    <w:basedOn w:val="Normal"/>
    <w:uiPriority w:val="34"/>
    <w:qFormat/>
    <w:rsid w:val="00A23072"/>
    <w:pPr>
      <w:ind w:left="720"/>
      <w:contextualSpacing/>
    </w:pPr>
  </w:style>
  <w:style w:type="table" w:customStyle="1" w:styleId="Estilo2">
    <w:name w:val="Estilo2"/>
    <w:basedOn w:val="Tablanormal"/>
    <w:uiPriority w:val="99"/>
    <w:rsid w:val="007F5C13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Plantilla%20Formatos%20CECIM%202020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Formatos CECIM 2020</Template>
  <TotalTime>2</TotalTime>
  <Pages>1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 Valdez</cp:lastModifiedBy>
  <cp:revision>4</cp:revision>
  <dcterms:created xsi:type="dcterms:W3CDTF">2020-06-11T14:25:00Z</dcterms:created>
  <dcterms:modified xsi:type="dcterms:W3CDTF">2020-06-11T16:50:00Z</dcterms:modified>
</cp:coreProperties>
</file>