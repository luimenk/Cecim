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9EE06" w14:textId="32A33913" w:rsidR="00A23072" w:rsidRPr="00F35EA2" w:rsidRDefault="00501765" w:rsidP="00A23072">
      <w:pPr>
        <w:rPr>
          <w:b/>
          <w:bCs/>
          <w:color w:val="A61D71"/>
          <w:sz w:val="24"/>
          <w:szCs w:val="24"/>
        </w:rPr>
      </w:pPr>
      <w:r>
        <w:rPr>
          <w:b/>
          <w:bCs/>
          <w:color w:val="A61D71"/>
          <w:sz w:val="24"/>
          <w:szCs w:val="24"/>
        </w:rPr>
        <w:t>Lista: Cartera Clientes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2405"/>
        <w:gridCol w:w="3827"/>
      </w:tblGrid>
      <w:tr w:rsidR="00A23072" w14:paraId="15621652" w14:textId="77777777" w:rsidTr="00492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53D3DE3" w14:textId="77777777" w:rsidR="00A23072" w:rsidRDefault="00A23072" w:rsidP="004922B9">
            <w:pPr>
              <w:jc w:val="left"/>
            </w:pPr>
            <w:r>
              <w:t>Fecha de emisión:</w:t>
            </w:r>
          </w:p>
        </w:tc>
        <w:tc>
          <w:tcPr>
            <w:tcW w:w="3827" w:type="dxa"/>
          </w:tcPr>
          <w:p w14:paraId="297C01E9" w14:textId="77777777" w:rsidR="00A23072" w:rsidRPr="00702FA1" w:rsidRDefault="00C228E4" w:rsidP="004922B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>
              <w:rPr>
                <w:b w:val="0"/>
                <w:bCs/>
              </w:rPr>
              <w:t>ENE03-2020</w:t>
            </w:r>
          </w:p>
        </w:tc>
      </w:tr>
      <w:tr w:rsidR="00A23072" w14:paraId="690A14CF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EFF16FC" w14:textId="77777777" w:rsidR="00A23072" w:rsidRDefault="00A23072" w:rsidP="004922B9">
            <w:r>
              <w:t>Fecha de implementación:</w:t>
            </w:r>
          </w:p>
        </w:tc>
        <w:tc>
          <w:tcPr>
            <w:tcW w:w="3827" w:type="dxa"/>
          </w:tcPr>
          <w:p w14:paraId="4B21C186" w14:textId="77777777" w:rsidR="00A23072" w:rsidRPr="00702FA1" w:rsidRDefault="00A23072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23072" w14:paraId="0FF53658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CD2EF4" w14:textId="77777777" w:rsidR="00A23072" w:rsidRDefault="00A23072" w:rsidP="004922B9">
            <w:r>
              <w:t>Fecha de actualización:</w:t>
            </w:r>
          </w:p>
        </w:tc>
        <w:tc>
          <w:tcPr>
            <w:tcW w:w="3827" w:type="dxa"/>
          </w:tcPr>
          <w:p w14:paraId="548F13BE" w14:textId="77777777" w:rsidR="00A23072" w:rsidRPr="00702FA1" w:rsidRDefault="00A23072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A23072" w14:paraId="2D504B63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328B09" w14:textId="77777777" w:rsidR="00A23072" w:rsidRDefault="00A23072" w:rsidP="004922B9">
            <w:r>
              <w:t xml:space="preserve">Código: </w:t>
            </w:r>
          </w:p>
        </w:tc>
        <w:tc>
          <w:tcPr>
            <w:tcW w:w="3827" w:type="dxa"/>
          </w:tcPr>
          <w:p w14:paraId="270CB389" w14:textId="5E0FB9F4" w:rsidR="00A23072" w:rsidRPr="00702FA1" w:rsidRDefault="00501765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LCC-SOC-004</w:t>
            </w:r>
          </w:p>
        </w:tc>
      </w:tr>
      <w:tr w:rsidR="00A23072" w14:paraId="0CCAF7A6" w14:textId="77777777" w:rsidTr="004922B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68ECC7" w14:textId="77777777" w:rsidR="00A23072" w:rsidRDefault="00A23072" w:rsidP="004922B9">
            <w:r>
              <w:t>Versión:</w:t>
            </w:r>
          </w:p>
        </w:tc>
        <w:tc>
          <w:tcPr>
            <w:tcW w:w="3827" w:type="dxa"/>
          </w:tcPr>
          <w:p w14:paraId="605089FF" w14:textId="77777777" w:rsidR="00A23072" w:rsidRPr="00702FA1" w:rsidRDefault="00C228E4" w:rsidP="00492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001</w:t>
            </w:r>
          </w:p>
        </w:tc>
      </w:tr>
    </w:tbl>
    <w:p w14:paraId="618B4005" w14:textId="77777777" w:rsidR="00A23072" w:rsidRPr="007F5C13" w:rsidRDefault="00A23072" w:rsidP="00A23072">
      <w:pPr>
        <w:rPr>
          <w:sz w:val="10"/>
          <w:szCs w:val="10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2947"/>
        <w:gridCol w:w="2945"/>
      </w:tblGrid>
      <w:tr w:rsidR="00286A0B" w:rsidRPr="0005452C" w14:paraId="32FC5C4A" w14:textId="77777777" w:rsidTr="005B20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shd w:val="clear" w:color="auto" w:fill="F2F2F2" w:themeFill="background1" w:themeFillShade="F2"/>
          </w:tcPr>
          <w:p w14:paraId="3623D9CE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Elaborado por: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14:paraId="18679372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Revisado por: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14:paraId="58904D8F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Autorizado por:</w:t>
            </w:r>
          </w:p>
        </w:tc>
      </w:tr>
      <w:tr w:rsidR="00286A0B" w:rsidRPr="0005452C" w14:paraId="401E4738" w14:textId="77777777" w:rsidTr="005B20D4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166D4798" w14:textId="77777777" w:rsidR="00286A0B" w:rsidRDefault="00286A0B" w:rsidP="005B20D4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I.B.T. Jorge Romero Patiño</w:t>
            </w:r>
          </w:p>
          <w:p w14:paraId="79605B58" w14:textId="77777777" w:rsidR="00286A0B" w:rsidRPr="00BB597E" w:rsidRDefault="00286A0B" w:rsidP="005B20D4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</w:p>
        </w:tc>
        <w:tc>
          <w:tcPr>
            <w:tcW w:w="1667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009D49F7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Dra. Adriana Reyes Mayer</w:t>
            </w:r>
          </w:p>
          <w:p w14:paraId="2D2B3A1C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1666" w:type="pct"/>
            <w:tcBorders>
              <w:bottom w:val="single" w:sz="4" w:space="0" w:color="F2F2F2" w:themeColor="background1" w:themeShade="F2"/>
            </w:tcBorders>
            <w:shd w:val="clear" w:color="auto" w:fill="auto"/>
            <w:vAlign w:val="bottom"/>
          </w:tcPr>
          <w:p w14:paraId="6E61128C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CD7638">
              <w:rPr>
                <w:rFonts w:cs="Arial"/>
                <w:b/>
                <w:bCs/>
                <w:szCs w:val="20"/>
              </w:rPr>
              <w:t>I.Q. Marcela Paredes Pérez</w:t>
            </w:r>
          </w:p>
          <w:p w14:paraId="1D116A0D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</w:p>
        </w:tc>
      </w:tr>
      <w:tr w:rsidR="00286A0B" w:rsidRPr="00CD7638" w14:paraId="3B1BF019" w14:textId="77777777" w:rsidTr="005B20D4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49F08A8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b w:val="0"/>
                <w:bCs/>
                <w:szCs w:val="20"/>
              </w:rPr>
            </w:pPr>
            <w:r w:rsidRPr="00CD7638">
              <w:rPr>
                <w:rFonts w:cs="Arial"/>
                <w:b w:val="0"/>
                <w:bCs/>
                <w:szCs w:val="20"/>
              </w:rPr>
              <w:t>Jefe de laboratorio</w:t>
            </w:r>
          </w:p>
        </w:tc>
        <w:tc>
          <w:tcPr>
            <w:tcW w:w="1667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41C02A7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Gerencia técnica</w:t>
            </w:r>
          </w:p>
        </w:tc>
        <w:tc>
          <w:tcPr>
            <w:tcW w:w="1666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019E908C" w14:textId="77777777" w:rsidR="00286A0B" w:rsidRPr="00CD7638" w:rsidRDefault="00286A0B" w:rsidP="005B20D4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CD7638">
              <w:rPr>
                <w:rFonts w:cs="Arial"/>
                <w:bCs/>
                <w:szCs w:val="20"/>
              </w:rPr>
              <w:t>Dirección general</w:t>
            </w:r>
          </w:p>
        </w:tc>
      </w:tr>
    </w:tbl>
    <w:p w14:paraId="39D6D37D" w14:textId="77777777" w:rsidR="00286A0B" w:rsidRDefault="00286A0B" w:rsidP="00C72468"/>
    <w:p w14:paraId="017C30A4" w14:textId="77777777" w:rsidR="00286A0B" w:rsidRDefault="00286A0B" w:rsidP="00C72468">
      <w:pPr>
        <w:sectPr w:rsidR="00286A0B" w:rsidSect="00A23072">
          <w:headerReference w:type="default" r:id="rId7"/>
          <w:footerReference w:type="default" r:id="rId8"/>
          <w:headerReference w:type="first" r:id="rId9"/>
          <w:pgSz w:w="12240" w:h="15840"/>
          <w:pgMar w:top="1417" w:right="1701" w:bottom="1417" w:left="1701" w:header="708" w:footer="454" w:gutter="0"/>
          <w:cols w:space="708"/>
          <w:titlePg/>
          <w:docGrid w:linePitch="360"/>
        </w:sectPr>
      </w:pPr>
    </w:p>
    <w:tbl>
      <w:tblPr>
        <w:tblStyle w:val="Estilo2"/>
        <w:tblW w:w="14601" w:type="dxa"/>
        <w:tblInd w:w="-714" w:type="dxa"/>
        <w:tblLook w:val="04A0" w:firstRow="1" w:lastRow="0" w:firstColumn="1" w:lastColumn="0" w:noHBand="0" w:noVBand="1"/>
      </w:tblPr>
      <w:tblGrid>
        <w:gridCol w:w="1276"/>
        <w:gridCol w:w="2374"/>
        <w:gridCol w:w="1825"/>
        <w:gridCol w:w="1825"/>
        <w:gridCol w:w="1825"/>
        <w:gridCol w:w="1825"/>
        <w:gridCol w:w="1825"/>
        <w:gridCol w:w="1826"/>
      </w:tblGrid>
      <w:tr w:rsidR="00501765" w14:paraId="1C0E548F" w14:textId="77777777" w:rsidTr="005017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6F6F27" w14:textId="359FBB23" w:rsidR="00501765" w:rsidRDefault="00501765" w:rsidP="00501765">
            <w:pPr>
              <w:jc w:val="center"/>
            </w:pPr>
            <w:r w:rsidRPr="0083205C">
              <w:lastRenderedPageBreak/>
              <w:t>Folio de cliente</w:t>
            </w:r>
          </w:p>
        </w:tc>
        <w:tc>
          <w:tcPr>
            <w:tcW w:w="2374" w:type="dxa"/>
          </w:tcPr>
          <w:p w14:paraId="48080A40" w14:textId="4BDAECF4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Nombre de la razón social</w:t>
            </w:r>
          </w:p>
        </w:tc>
        <w:tc>
          <w:tcPr>
            <w:tcW w:w="1825" w:type="dxa"/>
          </w:tcPr>
          <w:p w14:paraId="777E2658" w14:textId="28C1322C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Nombre común de la empresa</w:t>
            </w:r>
          </w:p>
        </w:tc>
        <w:tc>
          <w:tcPr>
            <w:tcW w:w="1825" w:type="dxa"/>
          </w:tcPr>
          <w:p w14:paraId="3D91E9CB" w14:textId="16AE7A2F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Dirección</w:t>
            </w:r>
          </w:p>
        </w:tc>
        <w:tc>
          <w:tcPr>
            <w:tcW w:w="1825" w:type="dxa"/>
          </w:tcPr>
          <w:p w14:paraId="21C2D2E9" w14:textId="3E921964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RFC</w:t>
            </w:r>
          </w:p>
        </w:tc>
        <w:tc>
          <w:tcPr>
            <w:tcW w:w="1825" w:type="dxa"/>
          </w:tcPr>
          <w:p w14:paraId="4A21F708" w14:textId="05E4F3A3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Nombre de contacto</w:t>
            </w:r>
          </w:p>
        </w:tc>
        <w:tc>
          <w:tcPr>
            <w:tcW w:w="1825" w:type="dxa"/>
          </w:tcPr>
          <w:p w14:paraId="140EC533" w14:textId="3B6373AE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Correo</w:t>
            </w:r>
          </w:p>
        </w:tc>
        <w:tc>
          <w:tcPr>
            <w:tcW w:w="1826" w:type="dxa"/>
          </w:tcPr>
          <w:p w14:paraId="15B00075" w14:textId="7159AE47" w:rsidR="00501765" w:rsidRDefault="00501765" w:rsidP="005017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205C">
              <w:t>Teléfono</w:t>
            </w:r>
          </w:p>
        </w:tc>
      </w:tr>
    </w:tbl>
    <w:p w14:paraId="043A38EC" w14:textId="77777777" w:rsidR="00C72468" w:rsidRDefault="00C72468" w:rsidP="00C72468">
      <w:bookmarkStart w:id="0" w:name="_GoBack"/>
      <w:bookmarkEnd w:id="0"/>
    </w:p>
    <w:p w14:paraId="48A6580D" w14:textId="77777777" w:rsidR="00C72468" w:rsidRPr="00C72468" w:rsidRDefault="00C72468" w:rsidP="00C72468"/>
    <w:p w14:paraId="308CCBE8" w14:textId="77777777" w:rsidR="007F5C13" w:rsidRDefault="007F5C13" w:rsidP="007F5C13"/>
    <w:p w14:paraId="24774D50" w14:textId="77777777" w:rsidR="00286A0B" w:rsidRDefault="00286A0B" w:rsidP="007F5C13"/>
    <w:p w14:paraId="0FDDBB39" w14:textId="77777777" w:rsidR="00286A0B" w:rsidRDefault="00286A0B" w:rsidP="007F5C13"/>
    <w:p w14:paraId="48644649" w14:textId="77777777" w:rsidR="00286A0B" w:rsidRDefault="00286A0B" w:rsidP="007F5C13"/>
    <w:p w14:paraId="49E92A6C" w14:textId="77777777" w:rsidR="00286A0B" w:rsidRDefault="00286A0B" w:rsidP="007F5C13"/>
    <w:p w14:paraId="110D4B27" w14:textId="77777777" w:rsidR="00286A0B" w:rsidRDefault="00286A0B" w:rsidP="007F5C13">
      <w:pPr>
        <w:sectPr w:rsidR="00286A0B" w:rsidSect="00286A0B">
          <w:pgSz w:w="15840" w:h="12240" w:orient="landscape"/>
          <w:pgMar w:top="1701" w:right="1417" w:bottom="1701" w:left="1417" w:header="708" w:footer="454" w:gutter="0"/>
          <w:cols w:space="708"/>
          <w:docGrid w:linePitch="360"/>
        </w:sectPr>
      </w:pPr>
    </w:p>
    <w:p w14:paraId="4608C972" w14:textId="77777777" w:rsidR="00043DBD" w:rsidRDefault="00043DBD" w:rsidP="00043DBD">
      <w:pPr>
        <w:pStyle w:val="Ttulo1"/>
      </w:pPr>
      <w:r>
        <w:lastRenderedPageBreak/>
        <w:t>Historial de cambios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142"/>
        <w:gridCol w:w="7686"/>
      </w:tblGrid>
      <w:tr w:rsidR="00043DBD" w:rsidRPr="006D487F" w14:paraId="1FE41595" w14:textId="77777777" w:rsidTr="00286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</w:tcPr>
          <w:p w14:paraId="5A24EFAE" w14:textId="77777777" w:rsidR="00043DBD" w:rsidRPr="006D487F" w:rsidRDefault="00043DBD" w:rsidP="00FE2FA2">
            <w:pPr>
              <w:jc w:val="center"/>
            </w:pPr>
            <w:r w:rsidRPr="006D487F">
              <w:t>Página</w:t>
            </w:r>
          </w:p>
        </w:tc>
        <w:tc>
          <w:tcPr>
            <w:tcW w:w="4353" w:type="pct"/>
          </w:tcPr>
          <w:p w14:paraId="560BDB2C" w14:textId="77777777" w:rsidR="00043DBD" w:rsidRPr="006D487F" w:rsidRDefault="00043DBD" w:rsidP="00FE2F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487F">
              <w:t>Cambios</w:t>
            </w:r>
          </w:p>
        </w:tc>
      </w:tr>
      <w:tr w:rsidR="00043DBD" w:rsidRPr="006D487F" w14:paraId="39C1DFE3" w14:textId="77777777" w:rsidTr="00286A0B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pct"/>
          </w:tcPr>
          <w:p w14:paraId="0C1CAC81" w14:textId="77777777" w:rsidR="00043DBD" w:rsidRPr="006D487F" w:rsidRDefault="00043DBD" w:rsidP="00FE2FA2">
            <w:pPr>
              <w:jc w:val="left"/>
            </w:pPr>
          </w:p>
        </w:tc>
        <w:tc>
          <w:tcPr>
            <w:tcW w:w="4353" w:type="pct"/>
          </w:tcPr>
          <w:p w14:paraId="43128D41" w14:textId="77777777" w:rsidR="00043DBD" w:rsidRPr="006D487F" w:rsidRDefault="00043DBD" w:rsidP="00FE2FA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B6E92B" w14:textId="77777777" w:rsidR="007F5C13" w:rsidRDefault="007F5C13" w:rsidP="007F5C13"/>
    <w:p w14:paraId="4D1C116E" w14:textId="77777777" w:rsidR="00286A0B" w:rsidRDefault="00286A0B" w:rsidP="007F5C13"/>
    <w:sectPr w:rsidR="00286A0B" w:rsidSect="00286A0B"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30898" w14:textId="77777777" w:rsidR="005F2FE9" w:rsidRDefault="005F2FE9" w:rsidP="00A23072">
      <w:pPr>
        <w:spacing w:after="0" w:line="240" w:lineRule="auto"/>
      </w:pPr>
      <w:r>
        <w:separator/>
      </w:r>
    </w:p>
  </w:endnote>
  <w:endnote w:type="continuationSeparator" w:id="0">
    <w:p w14:paraId="4AE5BB4C" w14:textId="77777777" w:rsidR="005F2FE9" w:rsidRDefault="005F2FE9" w:rsidP="00A2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8"/>
      <w:gridCol w:w="764"/>
      <w:gridCol w:w="6716"/>
    </w:tblGrid>
    <w:tr w:rsidR="00C228E4" w14:paraId="68FE924F" w14:textId="77777777" w:rsidTr="00286A0B">
      <w:trPr>
        <w:jc w:val="center"/>
      </w:trPr>
      <w:tc>
        <w:tcPr>
          <w:tcW w:w="1358" w:type="dxa"/>
        </w:tcPr>
        <w:p w14:paraId="3920B1B9" w14:textId="105E427A" w:rsidR="00C228E4" w:rsidRPr="001F1003" w:rsidRDefault="00501765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501765">
            <w:rPr>
              <w:i/>
              <w:iCs/>
              <w:color w:val="767171" w:themeColor="background2" w:themeShade="80"/>
              <w:sz w:val="14"/>
              <w:szCs w:val="14"/>
            </w:rPr>
            <w:t>LCC-SOC-004</w:t>
          </w:r>
        </w:p>
      </w:tc>
      <w:tc>
        <w:tcPr>
          <w:tcW w:w="764" w:type="dxa"/>
        </w:tcPr>
        <w:p w14:paraId="364EDBED" w14:textId="77777777" w:rsidR="00C228E4" w:rsidRPr="001F1003" w:rsidRDefault="00C228E4" w:rsidP="00A2307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Ver.</w:t>
          </w:r>
          <w:r>
            <w:rPr>
              <w:i/>
              <w:iCs/>
              <w:color w:val="767171" w:themeColor="background2" w:themeShade="80"/>
              <w:sz w:val="14"/>
              <w:szCs w:val="14"/>
            </w:rPr>
            <w:t xml:space="preserve"> 001</w:t>
          </w:r>
        </w:p>
      </w:tc>
      <w:tc>
        <w:tcPr>
          <w:tcW w:w="6716" w:type="dxa"/>
        </w:tcPr>
        <w:p w14:paraId="0A57E526" w14:textId="77777777" w:rsidR="00C228E4" w:rsidRPr="001F1003" w:rsidRDefault="00C228E4" w:rsidP="00A23072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093FC0B0" w14:textId="77777777" w:rsidR="00A23072" w:rsidRPr="00A23072" w:rsidRDefault="00A23072" w:rsidP="00A23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81256" w14:textId="77777777" w:rsidR="005F2FE9" w:rsidRDefault="005F2FE9" w:rsidP="00A23072">
      <w:pPr>
        <w:spacing w:after="0" w:line="240" w:lineRule="auto"/>
      </w:pPr>
      <w:r>
        <w:separator/>
      </w:r>
    </w:p>
  </w:footnote>
  <w:footnote w:type="continuationSeparator" w:id="0">
    <w:p w14:paraId="097895B4" w14:textId="77777777" w:rsidR="005F2FE9" w:rsidRDefault="005F2FE9" w:rsidP="00A2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573"/>
      <w:gridCol w:w="6533"/>
    </w:tblGrid>
    <w:tr w:rsidR="00A23072" w:rsidRPr="0059732C" w14:paraId="1DBFE969" w14:textId="77777777" w:rsidTr="00A23072">
      <w:trPr>
        <w:jc w:val="center"/>
      </w:trPr>
      <w:tc>
        <w:tcPr>
          <w:tcW w:w="3384" w:type="dxa"/>
          <w:vMerge w:val="restart"/>
        </w:tcPr>
        <w:p w14:paraId="00E23F8D" w14:textId="77777777" w:rsidR="00A23072" w:rsidRPr="0059732C" w:rsidRDefault="00A23072" w:rsidP="00A23072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095BAE08" wp14:editId="1D301D22">
                <wp:extent cx="1440000" cy="853955"/>
                <wp:effectExtent l="0" t="0" r="8255" b="3810"/>
                <wp:docPr id="6" name="Gráfic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3" w:type="dxa"/>
        </w:tcPr>
        <w:p w14:paraId="02ACC7D0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 w:val="restart"/>
          <w:vAlign w:val="center"/>
        </w:tcPr>
        <w:p w14:paraId="397A23E5" w14:textId="64A54299" w:rsidR="00A23072" w:rsidRPr="00042D76" w:rsidRDefault="00501765" w:rsidP="00A23072">
          <w:pPr>
            <w:pStyle w:val="Encabezado"/>
            <w:rPr>
              <w:b/>
              <w:bCs/>
              <w:color w:val="002060"/>
              <w:sz w:val="22"/>
              <w:szCs w:val="32"/>
            </w:rPr>
          </w:pPr>
          <w:r>
            <w:rPr>
              <w:b/>
              <w:bCs/>
              <w:color w:val="808080" w:themeColor="background1" w:themeShade="80"/>
              <w:sz w:val="22"/>
              <w:szCs w:val="32"/>
            </w:rPr>
            <w:t>Lista: Cartera clientes</w:t>
          </w:r>
        </w:p>
      </w:tc>
    </w:tr>
    <w:tr w:rsidR="00A23072" w:rsidRPr="0059732C" w14:paraId="7CF1E6ED" w14:textId="77777777" w:rsidTr="00A23072">
      <w:trPr>
        <w:jc w:val="center"/>
      </w:trPr>
      <w:tc>
        <w:tcPr>
          <w:tcW w:w="3384" w:type="dxa"/>
          <w:vMerge/>
        </w:tcPr>
        <w:p w14:paraId="666A2ADF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11FBA307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</w:tcPr>
        <w:p w14:paraId="7DA9FA3D" w14:textId="77777777" w:rsidR="00A23072" w:rsidRPr="0059732C" w:rsidRDefault="00A23072" w:rsidP="00A23072">
          <w:pPr>
            <w:pStyle w:val="Encabezado"/>
          </w:pPr>
        </w:p>
      </w:tc>
    </w:tr>
    <w:tr w:rsidR="00A23072" w:rsidRPr="0059732C" w14:paraId="4A4347B4" w14:textId="77777777" w:rsidTr="00A23072">
      <w:trPr>
        <w:trHeight w:val="82"/>
        <w:jc w:val="center"/>
      </w:trPr>
      <w:tc>
        <w:tcPr>
          <w:tcW w:w="3384" w:type="dxa"/>
          <w:vMerge/>
        </w:tcPr>
        <w:p w14:paraId="6734FA2C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766E4F5C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vMerge/>
          <w:tcBorders>
            <w:bottom w:val="single" w:sz="24" w:space="0" w:color="808080" w:themeColor="background1" w:themeShade="80"/>
          </w:tcBorders>
        </w:tcPr>
        <w:p w14:paraId="00E7736A" w14:textId="77777777" w:rsidR="00A23072" w:rsidRPr="0059732C" w:rsidRDefault="00A23072" w:rsidP="00A23072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A23072" w:rsidRPr="0059732C" w14:paraId="6C73CFE5" w14:textId="77777777" w:rsidTr="00A23072">
      <w:trPr>
        <w:jc w:val="center"/>
      </w:trPr>
      <w:tc>
        <w:tcPr>
          <w:tcW w:w="3384" w:type="dxa"/>
          <w:vMerge/>
        </w:tcPr>
        <w:p w14:paraId="1222A5F4" w14:textId="77777777" w:rsidR="00A23072" w:rsidRPr="0059732C" w:rsidRDefault="00A23072" w:rsidP="00A23072">
          <w:pPr>
            <w:pStyle w:val="Encabezado"/>
          </w:pPr>
        </w:p>
      </w:tc>
      <w:tc>
        <w:tcPr>
          <w:tcW w:w="573" w:type="dxa"/>
        </w:tcPr>
        <w:p w14:paraId="56452D3F" w14:textId="77777777" w:rsidR="00A23072" w:rsidRPr="0059732C" w:rsidRDefault="00A23072" w:rsidP="00A23072">
          <w:pPr>
            <w:pStyle w:val="Encabezado"/>
          </w:pPr>
        </w:p>
      </w:tc>
      <w:tc>
        <w:tcPr>
          <w:tcW w:w="6533" w:type="dxa"/>
          <w:tcBorders>
            <w:top w:val="single" w:sz="24" w:space="0" w:color="808080" w:themeColor="background1" w:themeShade="80"/>
          </w:tcBorders>
        </w:tcPr>
        <w:p w14:paraId="36E5BF26" w14:textId="77777777" w:rsidR="00A23072" w:rsidRDefault="00A23072" w:rsidP="00A23072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26E2F8E9" w14:textId="77777777" w:rsidR="00A23072" w:rsidRPr="0059732C" w:rsidRDefault="00A23072" w:rsidP="00A2307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  <w:r>
            <w:rPr>
              <w:color w:val="3B3838" w:themeColor="background2" w:themeShade="40"/>
              <w:szCs w:val="16"/>
            </w:rPr>
            <w:t xml:space="preserve">Folio: </w:t>
          </w:r>
        </w:p>
      </w:tc>
    </w:tr>
  </w:tbl>
  <w:p w14:paraId="31FB6872" w14:textId="77777777" w:rsidR="00A23072" w:rsidRDefault="00A23072">
    <w:pPr>
      <w:pStyle w:val="Encabezado"/>
    </w:pPr>
  </w:p>
  <w:p w14:paraId="14E2B8C1" w14:textId="77777777" w:rsidR="007F5C13" w:rsidRDefault="007F5C1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9D042" w14:textId="77777777" w:rsidR="007F5C13" w:rsidRDefault="007F5C1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59DA6BFB" wp14:editId="2B6D52BA">
          <wp:simplePos x="0" y="0"/>
          <wp:positionH relativeFrom="page">
            <wp:align>left</wp:align>
          </wp:positionH>
          <wp:positionV relativeFrom="paragraph">
            <wp:posOffset>-932853</wp:posOffset>
          </wp:positionV>
          <wp:extent cx="7765902" cy="6892119"/>
          <wp:effectExtent l="0" t="0" r="6985" b="4445"/>
          <wp:wrapNone/>
          <wp:docPr id="2" name="Imagen 2" descr="Imagen que contiene tabla, sostener, mujer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tada Procedimientos_Mesa de trabajo 1 copia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31458"/>
                  <a:stretch/>
                </pic:blipFill>
                <pic:spPr bwMode="auto">
                  <a:xfrm>
                    <a:off x="0" y="0"/>
                    <a:ext cx="7765902" cy="68921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576100" w14:textId="77777777" w:rsidR="007F5C13" w:rsidRDefault="007F5C13">
    <w:pPr>
      <w:pStyle w:val="Encabezado"/>
    </w:pPr>
  </w:p>
  <w:p w14:paraId="7730FB7D" w14:textId="77777777" w:rsidR="007F5C13" w:rsidRDefault="007F5C13">
    <w:pPr>
      <w:pStyle w:val="Encabezado"/>
    </w:pPr>
  </w:p>
  <w:p w14:paraId="2D2CD6FC" w14:textId="77777777" w:rsidR="007F5C13" w:rsidRDefault="007F5C13">
    <w:pPr>
      <w:pStyle w:val="Encabezado"/>
    </w:pPr>
  </w:p>
  <w:p w14:paraId="2C403CAB" w14:textId="77777777" w:rsidR="007F5C13" w:rsidRDefault="007F5C13">
    <w:pPr>
      <w:pStyle w:val="Encabezado"/>
    </w:pPr>
  </w:p>
  <w:p w14:paraId="37642BA9" w14:textId="77777777" w:rsidR="007F5C13" w:rsidRDefault="007F5C13">
    <w:pPr>
      <w:pStyle w:val="Encabezado"/>
    </w:pPr>
  </w:p>
  <w:p w14:paraId="18EBCD6F" w14:textId="77777777" w:rsidR="007F5C13" w:rsidRDefault="007F5C13">
    <w:pPr>
      <w:pStyle w:val="Encabezado"/>
    </w:pPr>
  </w:p>
  <w:p w14:paraId="2934E967" w14:textId="77777777" w:rsidR="007F5C13" w:rsidRDefault="007F5C13">
    <w:pPr>
      <w:pStyle w:val="Encabezado"/>
    </w:pPr>
  </w:p>
  <w:p w14:paraId="6DEAD23B" w14:textId="77777777" w:rsidR="007F5C13" w:rsidRDefault="007F5C13">
    <w:pPr>
      <w:pStyle w:val="Encabezado"/>
    </w:pPr>
  </w:p>
  <w:p w14:paraId="64901C04" w14:textId="77777777" w:rsidR="007F5C13" w:rsidRDefault="007F5C13">
    <w:pPr>
      <w:pStyle w:val="Encabezado"/>
    </w:pPr>
  </w:p>
  <w:p w14:paraId="078FA597" w14:textId="77777777" w:rsidR="007F5C13" w:rsidRDefault="007F5C13">
    <w:pPr>
      <w:pStyle w:val="Encabezado"/>
    </w:pPr>
  </w:p>
  <w:p w14:paraId="2CD0470E" w14:textId="77777777" w:rsidR="007F5C13" w:rsidRDefault="007F5C13">
    <w:pPr>
      <w:pStyle w:val="Encabezado"/>
    </w:pPr>
  </w:p>
  <w:p w14:paraId="4D42BC93" w14:textId="77777777" w:rsidR="007F5C13" w:rsidRDefault="007F5C13">
    <w:pPr>
      <w:pStyle w:val="Encabezado"/>
    </w:pPr>
  </w:p>
  <w:p w14:paraId="1449411A" w14:textId="77777777" w:rsidR="00A23072" w:rsidRDefault="00A23072">
    <w:pPr>
      <w:pStyle w:val="Encabezado"/>
    </w:pPr>
  </w:p>
  <w:p w14:paraId="595332EC" w14:textId="77777777" w:rsidR="00A23072" w:rsidRDefault="00A23072">
    <w:pPr>
      <w:pStyle w:val="Encabezado"/>
    </w:pPr>
  </w:p>
  <w:p w14:paraId="67D57594" w14:textId="77777777" w:rsidR="00A23072" w:rsidRDefault="00A23072">
    <w:pPr>
      <w:pStyle w:val="Encabezado"/>
    </w:pPr>
  </w:p>
  <w:p w14:paraId="030C938C" w14:textId="77777777" w:rsidR="00A23072" w:rsidRDefault="00A23072">
    <w:pPr>
      <w:pStyle w:val="Encabezado"/>
    </w:pPr>
  </w:p>
  <w:p w14:paraId="1485211A" w14:textId="77777777" w:rsidR="00A23072" w:rsidRDefault="00A23072" w:rsidP="00A23072">
    <w:pPr>
      <w:pStyle w:val="Encabezado"/>
      <w:tabs>
        <w:tab w:val="clear" w:pos="4419"/>
        <w:tab w:val="clear" w:pos="8838"/>
        <w:tab w:val="left" w:pos="7479"/>
      </w:tabs>
    </w:pPr>
    <w:r>
      <w:tab/>
    </w:r>
  </w:p>
  <w:p w14:paraId="5253A19D" w14:textId="77777777" w:rsidR="00A23072" w:rsidRDefault="00A23072">
    <w:pPr>
      <w:pStyle w:val="Encabezado"/>
    </w:pPr>
  </w:p>
  <w:p w14:paraId="6D6BD33B" w14:textId="77777777" w:rsidR="00A23072" w:rsidRDefault="00A23072">
    <w:pPr>
      <w:pStyle w:val="Encabezado"/>
    </w:pPr>
  </w:p>
  <w:p w14:paraId="5C937E69" w14:textId="77777777" w:rsidR="00A23072" w:rsidRDefault="00A23072" w:rsidP="00A23072">
    <w:pPr>
      <w:pStyle w:val="Encabezado"/>
      <w:jc w:val="right"/>
    </w:pPr>
  </w:p>
  <w:p w14:paraId="21656547" w14:textId="77777777" w:rsidR="00A23072" w:rsidRDefault="00A23072">
    <w:pPr>
      <w:pStyle w:val="Encabezado"/>
    </w:pPr>
  </w:p>
  <w:p w14:paraId="49EB142F" w14:textId="77777777" w:rsidR="00A23072" w:rsidRDefault="00A23072">
    <w:pPr>
      <w:pStyle w:val="Encabezado"/>
    </w:pPr>
  </w:p>
  <w:p w14:paraId="5A721C2D" w14:textId="77777777" w:rsidR="00A23072" w:rsidRDefault="00A23072">
    <w:pPr>
      <w:pStyle w:val="Encabezado"/>
    </w:pPr>
  </w:p>
  <w:p w14:paraId="66AFC0AA" w14:textId="77777777" w:rsidR="00A23072" w:rsidRDefault="00A23072">
    <w:pPr>
      <w:pStyle w:val="Encabezado"/>
    </w:pPr>
  </w:p>
  <w:p w14:paraId="7F7F1D2F" w14:textId="77777777" w:rsidR="00A23072" w:rsidRDefault="00A23072">
    <w:pPr>
      <w:pStyle w:val="Encabezado"/>
    </w:pPr>
  </w:p>
  <w:p w14:paraId="4A8F95B3" w14:textId="77777777" w:rsidR="00A23072" w:rsidRDefault="00A23072">
    <w:pPr>
      <w:pStyle w:val="Encabezado"/>
    </w:pPr>
  </w:p>
  <w:p w14:paraId="016ED729" w14:textId="77777777" w:rsidR="00A23072" w:rsidRDefault="00A23072">
    <w:pPr>
      <w:pStyle w:val="Encabezado"/>
    </w:pPr>
  </w:p>
  <w:p w14:paraId="1440FF49" w14:textId="77777777" w:rsidR="00A23072" w:rsidRDefault="00A23072">
    <w:pPr>
      <w:pStyle w:val="Encabezado"/>
    </w:pPr>
  </w:p>
  <w:p w14:paraId="1C8E60A0" w14:textId="77777777" w:rsidR="00A23072" w:rsidRDefault="00A23072">
    <w:pPr>
      <w:pStyle w:val="Encabezado"/>
    </w:pPr>
  </w:p>
  <w:p w14:paraId="1D1D9595" w14:textId="77777777" w:rsidR="00A23072" w:rsidRDefault="00A23072">
    <w:pPr>
      <w:pStyle w:val="Encabezado"/>
    </w:pPr>
  </w:p>
  <w:p w14:paraId="130040D9" w14:textId="77777777" w:rsidR="00A23072" w:rsidRDefault="00A23072">
    <w:pPr>
      <w:pStyle w:val="Encabezado"/>
    </w:pPr>
  </w:p>
  <w:p w14:paraId="0BC47A26" w14:textId="77777777" w:rsidR="00A23072" w:rsidRDefault="00A23072">
    <w:pPr>
      <w:pStyle w:val="Encabezado"/>
    </w:pPr>
  </w:p>
  <w:p w14:paraId="0B8EAD35" w14:textId="77777777" w:rsidR="00A23072" w:rsidRDefault="00A23072">
    <w:pPr>
      <w:pStyle w:val="Encabezado"/>
    </w:pPr>
  </w:p>
  <w:p w14:paraId="7B977838" w14:textId="77777777" w:rsidR="00A23072" w:rsidRDefault="00A23072">
    <w:pPr>
      <w:pStyle w:val="Encabezado"/>
    </w:pPr>
  </w:p>
  <w:p w14:paraId="7CEBFA1C" w14:textId="77777777" w:rsidR="00A23072" w:rsidRDefault="00A23072">
    <w:pPr>
      <w:pStyle w:val="Encabezado"/>
    </w:pPr>
  </w:p>
  <w:p w14:paraId="03E6ECDA" w14:textId="77777777" w:rsidR="00A23072" w:rsidRDefault="00A23072">
    <w:pPr>
      <w:pStyle w:val="Encabezado"/>
    </w:pPr>
  </w:p>
  <w:p w14:paraId="4D19113B" w14:textId="77777777" w:rsidR="00A23072" w:rsidRDefault="00A23072">
    <w:pPr>
      <w:pStyle w:val="Encabezado"/>
    </w:pPr>
  </w:p>
  <w:p w14:paraId="55B6DA73" w14:textId="77777777" w:rsidR="00A23072" w:rsidRDefault="00A23072">
    <w:pPr>
      <w:pStyle w:val="Encabezado"/>
    </w:pPr>
  </w:p>
  <w:p w14:paraId="62E75BB2" w14:textId="77777777" w:rsidR="00A23072" w:rsidRDefault="00A23072">
    <w:pPr>
      <w:pStyle w:val="Encabezado"/>
    </w:pPr>
  </w:p>
  <w:p w14:paraId="60B5A769" w14:textId="77777777" w:rsidR="00A23072" w:rsidRDefault="00A23072">
    <w:pPr>
      <w:pStyle w:val="Encabezado"/>
    </w:pPr>
  </w:p>
  <w:p w14:paraId="33E448A1" w14:textId="77777777" w:rsidR="00A23072" w:rsidRDefault="00A23072">
    <w:pPr>
      <w:pStyle w:val="Encabezado"/>
    </w:pPr>
  </w:p>
  <w:p w14:paraId="57C30807" w14:textId="77777777" w:rsidR="00A23072" w:rsidRDefault="00A23072">
    <w:pPr>
      <w:pStyle w:val="Encabezado"/>
    </w:pPr>
  </w:p>
  <w:p w14:paraId="7017CF94" w14:textId="77777777" w:rsidR="00A23072" w:rsidRDefault="00A23072">
    <w:pPr>
      <w:pStyle w:val="Encabezado"/>
    </w:pPr>
  </w:p>
  <w:p w14:paraId="5C835534" w14:textId="77777777" w:rsidR="00A23072" w:rsidRDefault="00A23072">
    <w:pPr>
      <w:pStyle w:val="Encabezado"/>
    </w:pPr>
  </w:p>
  <w:p w14:paraId="35689038" w14:textId="77777777" w:rsidR="00A23072" w:rsidRDefault="00A23072">
    <w:pPr>
      <w:pStyle w:val="Encabezado"/>
    </w:pPr>
  </w:p>
  <w:p w14:paraId="07719681" w14:textId="77777777" w:rsidR="00A23072" w:rsidRDefault="00A23072">
    <w:pPr>
      <w:pStyle w:val="Encabezado"/>
    </w:pPr>
  </w:p>
  <w:p w14:paraId="2BA78464" w14:textId="77777777" w:rsidR="00A23072" w:rsidRDefault="00A230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65"/>
    <w:rsid w:val="00043DBD"/>
    <w:rsid w:val="00286A0B"/>
    <w:rsid w:val="00392A43"/>
    <w:rsid w:val="00437494"/>
    <w:rsid w:val="004B087A"/>
    <w:rsid w:val="004E6972"/>
    <w:rsid w:val="00501765"/>
    <w:rsid w:val="005F1E71"/>
    <w:rsid w:val="005F2FE9"/>
    <w:rsid w:val="00660FEE"/>
    <w:rsid w:val="007F5C13"/>
    <w:rsid w:val="00846605"/>
    <w:rsid w:val="009009A1"/>
    <w:rsid w:val="009A3529"/>
    <w:rsid w:val="00A23072"/>
    <w:rsid w:val="00AE424D"/>
    <w:rsid w:val="00B83B61"/>
    <w:rsid w:val="00BB597E"/>
    <w:rsid w:val="00C228E4"/>
    <w:rsid w:val="00C72468"/>
    <w:rsid w:val="00C7475C"/>
    <w:rsid w:val="00C9601E"/>
    <w:rsid w:val="00D4028C"/>
    <w:rsid w:val="00E047F1"/>
    <w:rsid w:val="00E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F5264"/>
  <w15:chartTrackingRefBased/>
  <w15:docId w15:val="{3E36B0A6-D620-43E4-8FE1-32225546E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072"/>
    <w:pPr>
      <w:jc w:val="both"/>
    </w:pPr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A23072"/>
    <w:pPr>
      <w:keepNext/>
      <w:keepLines/>
      <w:spacing w:before="240" w:after="240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3072"/>
    <w:pPr>
      <w:keepNext/>
      <w:keepLines/>
      <w:spacing w:before="40" w:after="120"/>
      <w:outlineLvl w:val="1"/>
    </w:pPr>
    <w:rPr>
      <w:rFonts w:eastAsiaTheme="majorEastAsia" w:cstheme="majorBidi"/>
      <w:b/>
      <w:color w:val="2F5496" w:themeColor="accent1" w:themeShade="BF"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23072"/>
  </w:style>
  <w:style w:type="paragraph" w:styleId="Piedepgina">
    <w:name w:val="footer"/>
    <w:basedOn w:val="Normal"/>
    <w:link w:val="PiedepginaCar"/>
    <w:uiPriority w:val="99"/>
    <w:unhideWhenUsed/>
    <w:rsid w:val="00A230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3072"/>
  </w:style>
  <w:style w:type="table" w:styleId="Tablaconcuadrcula">
    <w:name w:val="Table Grid"/>
    <w:basedOn w:val="Tablanormal"/>
    <w:uiPriority w:val="39"/>
    <w:rsid w:val="00A23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A23072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2307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3072"/>
    <w:rPr>
      <w:rFonts w:ascii="Century Gothic" w:eastAsiaTheme="majorEastAsia" w:hAnsi="Century Gothic" w:cstheme="majorBidi"/>
      <w:b/>
      <w:color w:val="2F5496" w:themeColor="accent1" w:themeShade="BF"/>
      <w:szCs w:val="26"/>
    </w:rPr>
  </w:style>
  <w:style w:type="paragraph" w:customStyle="1" w:styleId="Vietas">
    <w:name w:val="Viñetas"/>
    <w:basedOn w:val="Prrafodelista"/>
    <w:link w:val="VietasCar"/>
    <w:qFormat/>
    <w:rsid w:val="00C228E4"/>
    <w:pPr>
      <w:numPr>
        <w:numId w:val="1"/>
      </w:numPr>
      <w:spacing w:after="120"/>
      <w:ind w:left="714" w:hanging="357"/>
      <w:contextualSpacing w:val="0"/>
    </w:pPr>
  </w:style>
  <w:style w:type="paragraph" w:customStyle="1" w:styleId="Numeracin">
    <w:name w:val="Numeración"/>
    <w:basedOn w:val="Prrafodelista"/>
    <w:link w:val="NumeracinCar"/>
    <w:qFormat/>
    <w:rsid w:val="00C228E4"/>
    <w:pPr>
      <w:numPr>
        <w:numId w:val="2"/>
      </w:numPr>
      <w:spacing w:after="120" w:line="240" w:lineRule="auto"/>
      <w:ind w:left="714" w:hanging="357"/>
      <w:contextualSpacing w:val="0"/>
    </w:pPr>
  </w:style>
  <w:style w:type="character" w:customStyle="1" w:styleId="VietasCar">
    <w:name w:val="Viñetas Car"/>
    <w:basedOn w:val="Fuentedeprrafopredeter"/>
    <w:link w:val="Vietas"/>
    <w:rsid w:val="00C228E4"/>
    <w:rPr>
      <w:rFonts w:ascii="Century Gothic" w:hAnsi="Century Gothic"/>
      <w:sz w:val="16"/>
    </w:rPr>
  </w:style>
  <w:style w:type="character" w:customStyle="1" w:styleId="NumeracinCar">
    <w:name w:val="Numeración Car"/>
    <w:basedOn w:val="Fuentedeprrafopredeter"/>
    <w:link w:val="Numeracin"/>
    <w:rsid w:val="00C228E4"/>
    <w:rPr>
      <w:rFonts w:ascii="Century Gothic" w:hAnsi="Century Gothic"/>
      <w:sz w:val="16"/>
    </w:rPr>
  </w:style>
  <w:style w:type="paragraph" w:styleId="Prrafodelista">
    <w:name w:val="List Paragraph"/>
    <w:basedOn w:val="Normal"/>
    <w:uiPriority w:val="34"/>
    <w:qFormat/>
    <w:rsid w:val="00A23072"/>
    <w:pPr>
      <w:ind w:left="720"/>
      <w:contextualSpacing/>
    </w:pPr>
  </w:style>
  <w:style w:type="table" w:customStyle="1" w:styleId="Estilo2">
    <w:name w:val="Estilo2"/>
    <w:basedOn w:val="Tablanormal"/>
    <w:uiPriority w:val="99"/>
    <w:rsid w:val="007F5C13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Cecim%20Formatos%20Horizontal%20CECIM%202020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Cecim Formatos Horizontal CECIM 2020</Template>
  <TotalTime>5</TotalTime>
  <Pages>3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Luis Angel</cp:lastModifiedBy>
  <cp:revision>4</cp:revision>
  <dcterms:created xsi:type="dcterms:W3CDTF">2020-06-12T15:26:00Z</dcterms:created>
  <dcterms:modified xsi:type="dcterms:W3CDTF">2020-06-19T02:59:00Z</dcterms:modified>
</cp:coreProperties>
</file>